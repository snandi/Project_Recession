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0" w:lineRule="exact"/>
        <w:ind w:left="2684" w:right="2696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Recession</w:t>
      </w:r>
      <w:r>
        <w:rPr>
          <w:rFonts w:ascii="Arial" w:hAnsi="Arial" w:cs="Arial" w:eastAsia="Arial"/>
          <w:sz w:val="34"/>
          <w:szCs w:val="34"/>
          <w:spacing w:val="-23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pr</w:t>
      </w:r>
      <w:r>
        <w:rPr>
          <w:rFonts w:ascii="Arial" w:hAnsi="Arial" w:cs="Arial" w:eastAsia="Arial"/>
          <w:sz w:val="34"/>
          <w:szCs w:val="34"/>
          <w:spacing w:val="15"/>
          <w:w w:val="86"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ject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11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9"/>
          <w:position w:val="-1"/>
        </w:rPr>
        <w:t>re</w:t>
      </w:r>
      <w:r>
        <w:rPr>
          <w:rFonts w:ascii="Arial" w:hAnsi="Arial" w:cs="Arial" w:eastAsia="Arial"/>
          <w:sz w:val="34"/>
          <w:szCs w:val="34"/>
          <w:spacing w:val="9"/>
          <w:w w:val="89"/>
          <w:position w:val="-1"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1"/>
          <w:position w:val="-1"/>
        </w:rPr>
        <w:t>ort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99" w:right="161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Subharati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Ghosh,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ubhrangs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</w:t>
      </w:r>
      <w:r>
        <w:rPr>
          <w:rFonts w:ascii="Arial" w:hAnsi="Arial" w:cs="Arial" w:eastAsia="Arial"/>
          <w:sz w:val="24"/>
          <w:szCs w:val="24"/>
          <w:spacing w:val="2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ndi,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Susan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Murp</w:t>
      </w:r>
      <w:r>
        <w:rPr>
          <w:rFonts w:ascii="Arial" w:hAnsi="Arial" w:cs="Arial" w:eastAsia="Arial"/>
          <w:sz w:val="24"/>
          <w:szCs w:val="24"/>
          <w:spacing w:val="-5"/>
          <w:w w:val="10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-20"/>
        <w:jc w:val="left"/>
        <w:tabs>
          <w:tab w:pos="6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Analysis</w:t>
      </w:r>
      <w:r>
        <w:rPr>
          <w:rFonts w:ascii="Arial" w:hAnsi="Arial" w:cs="Arial" w:eastAsia="Arial"/>
          <w:sz w:val="28"/>
          <w:szCs w:val="28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Safe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6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net</w:t>
      </w:r>
      <w:r>
        <w:rPr>
          <w:rFonts w:ascii="Arial" w:hAnsi="Arial" w:cs="Arial" w:eastAsia="Arial"/>
          <w:sz w:val="28"/>
          <w:szCs w:val="28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program</w:t>
      </w:r>
      <w:r>
        <w:rPr>
          <w:rFonts w:ascii="Arial" w:hAnsi="Arial" w:cs="Arial" w:eastAsia="Arial"/>
          <w:sz w:val="28"/>
          <w:szCs w:val="28"/>
          <w:spacing w:val="7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participation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16" w:right="9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articipation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safe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analyzed,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detect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difference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disabl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programs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analyzed: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Suppleme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tal</w:t>
      </w:r>
      <w:r>
        <w:rPr>
          <w:rFonts w:ascii="Arial" w:hAnsi="Arial" w:cs="Arial" w:eastAsia="Arial"/>
          <w:sz w:val="22"/>
          <w:szCs w:val="22"/>
          <w:spacing w:val="2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Securi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Income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(SSI)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Unempl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yme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Income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(Unemp)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tamp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(FdStp)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5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ariables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August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April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(asian,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white)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gender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ital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ehold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head)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65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116" w:right="57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onse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iable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program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0"/>
          <w:i/>
        </w:rPr>
        <w:t>≤</w:t>
      </w:r>
      <w:r>
        <w:rPr>
          <w:rFonts w:ascii="Arial" w:hAnsi="Arial" w:cs="Arial" w:eastAsia="Arial"/>
          <w:sz w:val="22"/>
          <w:szCs w:val="22"/>
          <w:spacing w:val="2"/>
          <w:w w:val="14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0"/>
          <w:i/>
        </w:rPr>
        <w:t>≤</w:t>
      </w:r>
      <w:r>
        <w:rPr>
          <w:rFonts w:ascii="Arial" w:hAnsi="Arial" w:cs="Arial" w:eastAsia="Arial"/>
          <w:sz w:val="22"/>
          <w:szCs w:val="22"/>
          <w:spacing w:val="2"/>
          <w:w w:val="14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binomial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logistic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regression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dds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demographic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ariables.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orm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"/>
          <w:pgMar w:footer="2217" w:top="1480" w:bottom="2400" w:left="1720" w:right="1680"/>
          <w:footerReference w:type="default" r:id="rId5"/>
          <w:type w:val="continuous"/>
          <w:pgSz w:w="12240" w:h="15840"/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5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logit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40" w:lineRule="auto"/>
        <w:ind w:left="-39" w:right="-59"/>
        <w:jc w:val="center"/>
        <w:tabs>
          <w:tab w:pos="320" w:val="left"/>
          <w:tab w:pos="9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219"/>
          <w:position w:val="1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6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6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  <w:r>
        <w:rPr>
          <w:rFonts w:ascii="Arial" w:hAnsi="Arial" w:cs="Arial" w:eastAsia="Arial"/>
          <w:sz w:val="22"/>
          <w:szCs w:val="22"/>
          <w:spacing w:val="0"/>
          <w:w w:val="262"/>
          <w:position w:val="16"/>
        </w:rPr>
        <w:t>\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143" w:right="123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63.095001pt;margin-top:2.307864pt;width:38.996pt;height:.1pt;mso-position-horizontal-relative:page;mso-position-vertical-relative:paragraph;z-index:-928" coordorigin="5262,46" coordsize="780,2">
            <v:shape style="position:absolute;left:5262;top:46;width:780;height:2" coordorigin="5262,46" coordsize="780,0" path="m5262,46l6042,46e" filled="f" stroked="t" strokeweight=".4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α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1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1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400" w:left="1720" w:right="1680"/>
          <w:cols w:num="3" w:equalWidth="0">
            <w:col w:w="3318" w:space="39"/>
            <w:col w:w="1149" w:space="60"/>
            <w:col w:w="4274"/>
          </w:cols>
        </w:sectPr>
      </w:pPr>
      <w:rPr/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17" w:after="0" w:line="257" w:lineRule="auto"/>
        <w:ind w:left="116" w:right="99" w:firstLine="-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where,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ariates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analyzed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arately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400" w:left="1720" w:right="1680"/>
        </w:sectPr>
      </w:pPr>
      <w:rPr/>
    </w:p>
    <w:p>
      <w:pPr>
        <w:spacing w:before="0" w:after="0" w:line="208" w:lineRule="exact"/>
        <w:ind w:left="289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Unempl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yment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Income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pa</w:t>
      </w:r>
      <w:r>
        <w:rPr>
          <w:rFonts w:ascii="Arial" w:hAnsi="Arial" w:cs="Arial" w:eastAsia="Arial"/>
          <w:sz w:val="20"/>
          <w:szCs w:val="20"/>
          <w:spacing w:val="8"/>
          <w:w w:val="10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ticipation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3" w:after="0" w:line="193" w:lineRule="exact"/>
        <w:ind w:left="3103" w:right="-20"/>
        <w:jc w:val="left"/>
        <w:tabs>
          <w:tab w:pos="4280" w:val="left"/>
          <w:tab w:pos="544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adult_disb</w:t>
      </w:r>
      <w:r>
        <w:rPr>
          <w:rFonts w:ascii="Arial" w:hAnsi="Arial" w:cs="Arial" w:eastAsia="Arial"/>
          <w:sz w:val="17"/>
          <w:szCs w:val="17"/>
          <w:spacing w:val="-24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Not</w:t>
      </w:r>
      <w:r>
        <w:rPr>
          <w:rFonts w:ascii="Arial" w:hAnsi="Arial" w:cs="Arial" w:eastAsia="Arial"/>
          <w:sz w:val="14"/>
          <w:szCs w:val="14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Disa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1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led</w:t>
      </w:r>
      <w:r>
        <w:rPr>
          <w:rFonts w:ascii="Arial" w:hAnsi="Arial" w:cs="Arial" w:eastAsia="Arial"/>
          <w:sz w:val="14"/>
          <w:szCs w:val="14"/>
          <w:spacing w:val="-28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2"/>
          <w:position w:val="1"/>
        </w:rPr>
        <w:t>Disa</w:t>
      </w:r>
      <w:r>
        <w:rPr>
          <w:rFonts w:ascii="Arial" w:hAnsi="Arial" w:cs="Arial" w:eastAsia="Arial"/>
          <w:sz w:val="14"/>
          <w:szCs w:val="14"/>
          <w:spacing w:val="-3"/>
          <w:w w:val="102"/>
          <w:position w:val="1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2"/>
          <w:position w:val="1"/>
        </w:rPr>
        <w:t>led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1941" w:footer="2217" w:top="2620" w:bottom="2400" w:left="1720" w:right="1720"/>
          <w:headerReference w:type="default" r:id="rId6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59" w:lineRule="exact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/>
        <w:pict>
          <v:shape style="position:absolute;margin-left:135.699997pt;margin-top:-14.458065pt;width:367.916005pt;height:318.956005pt;mso-position-horizontal-relative:page;mso-position-vertical-relative:paragraph;z-index:-927" type="#_x0000_t75">
            <v:imagedata r:id="rId7" o:title=""/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0.15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45" w:after="0" w:line="240" w:lineRule="auto"/>
        <w:ind w:right="-20"/>
        <w:jc w:val="left"/>
        <w:tabs>
          <w:tab w:pos="1680" w:val="left"/>
          <w:tab w:pos="3420" w:val="left"/>
          <w:tab w:pos="510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4"/>
          <w:szCs w:val="14"/>
          <w:color w:val="1A1A1A"/>
          <w:spacing w:val="-23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1A1A1A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emal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4"/>
          <w:szCs w:val="14"/>
          <w:color w:val="1A1A1A"/>
          <w:spacing w:val="-19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.Not</w:t>
      </w:r>
      <w:r>
        <w:rPr>
          <w:rFonts w:ascii="Arial" w:hAnsi="Arial" w:cs="Arial" w:eastAsia="Arial"/>
          <w:sz w:val="14"/>
          <w:szCs w:val="14"/>
          <w:color w:val="1A1A1A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4"/>
          <w:szCs w:val="14"/>
          <w:color w:val="1A1A1A"/>
          <w:spacing w:val="-29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1A1A1A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emal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.Not</w:t>
      </w:r>
      <w:r>
        <w:rPr>
          <w:rFonts w:ascii="Arial" w:hAnsi="Arial" w:cs="Arial" w:eastAsia="Arial"/>
          <w:sz w:val="14"/>
          <w:szCs w:val="14"/>
          <w:color w:val="1A1A1A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2"/>
        </w:rPr>
        <w:t>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2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2"/>
        </w:rPr>
        <w:t>ied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400" w:left="1720" w:right="1720"/>
          <w:cols w:num="2" w:equalWidth="0">
            <w:col w:w="968" w:space="503"/>
            <w:col w:w="7329"/>
          </w:cols>
        </w:sectPr>
      </w:pPr>
      <w:rPr/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-3.384092pt;width:9.2pt;height:40.016001pt;mso-position-horizontal-relative:page;mso-position-vertical-relative:paragraph;z-index:-924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0"/>
                    </w:rPr>
                    <w:t>White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alone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0.05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240" w:lineRule="auto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74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0.15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-2.984068pt;width:9.2pt;height:39.216801pt;mso-position-horizontal-relative:page;mso-position-vertical-relative:paragraph;z-index:-923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0"/>
                    </w:rPr>
                    <w:t>Black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alone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725227pt;margin-top:5.490327pt;width:10.8pt;height:98.861605pt;mso-position-horizontal-relative:page;mso-position-vertical-relative:paragraph;z-index:-920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46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  <w:t>percentage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2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  <w:t>of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3"/>
                    </w:rPr>
                    <w:t>household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0.05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240" w:lineRule="auto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74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0.15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-3.184078pt;width:9.2pt;height:39.620001pt;mso-position-horizontal-relative:page;mso-position-vertical-relative:paragraph;z-index:-922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0"/>
                    </w:rPr>
                    <w:t>Asian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alone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0.05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240" w:lineRule="auto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74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0.15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1.615916pt;width:9.2pt;height:30.008001pt;mso-position-horizontal-relative:page;mso-position-vertical-relative:paragraph;z-index:-921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Residual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0.05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7.389740pt;margin-top:12.459112pt;width:9.2pt;height:18.0128pt;mso-position-horizontal-relative:page;mso-position-vertical-relative:paragraph;z-index:-919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3.829727pt;margin-top:12.459112pt;width:9.2pt;height:18.0128pt;mso-position-horizontal-relative:page;mso-position-vertical-relative:paragraph;z-index:-918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0.27774pt;margin-top:12.459112pt;width:9.2pt;height:18.0128pt;mso-position-horizontal-relative:page;mso-position-vertical-relative:paragraph;z-index:-917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6.725739pt;margin-top:12.459112pt;width:9.2pt;height:18.0128pt;mso-position-horizontal-relative:page;mso-position-vertical-relative:paragraph;z-index:-916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3.21373pt;margin-top:12.459112pt;width:9.2pt;height:18.0128pt;mso-position-horizontal-relative:page;mso-position-vertical-relative:paragraph;z-index:-915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221741pt;margin-top:12.459112pt;width:9.2pt;height:18.0128pt;mso-position-horizontal-relative:page;mso-position-vertical-relative:paragraph;z-index:-914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2.669739pt;margin-top:12.459112pt;width:9.2pt;height:18.0128pt;mso-position-horizontal-relative:page;mso-position-vertical-relative:paragraph;z-index:-913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9.109741pt;margin-top:12.459112pt;width:9.2pt;height:18.0128pt;mso-position-horizontal-relative:page;mso-position-vertical-relative:paragraph;z-index:-912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5.557739pt;margin-top:12.459112pt;width:9.2pt;height:18.0128pt;mso-position-horizontal-relative:page;mso-position-vertical-relative:paragraph;z-index:-911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2.045746pt;margin-top:12.459112pt;width:9.2pt;height:18.0128pt;mso-position-horizontal-relative:page;mso-position-vertical-relative:paragraph;z-index:-910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5.061737pt;margin-top:12.459112pt;width:9.2pt;height:18.0128pt;mso-position-horizontal-relative:page;mso-position-vertical-relative:paragraph;z-index:-909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1.50174pt;margin-top:12.459112pt;width:9.2pt;height:18.0128pt;mso-position-horizontal-relative:page;mso-position-vertical-relative:paragraph;z-index:-908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7.949738pt;margin-top:12.459112pt;width:9.2pt;height:18.0128pt;mso-position-horizontal-relative:page;mso-position-vertical-relative:paragraph;z-index:-907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4.397736pt;margin-top:12.459112pt;width:9.2pt;height:18.0128pt;mso-position-horizontal-relative:page;mso-position-vertical-relative:paragraph;z-index:-906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0.885742pt;margin-top:12.459112pt;width:9.2pt;height:18.0128pt;mso-position-horizontal-relative:page;mso-position-vertical-relative:paragraph;z-index:-905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3.893738pt;margin-top:12.459112pt;width:9.2pt;height:18.0128pt;mso-position-horizontal-relative:page;mso-position-vertical-relative:paragraph;z-index:-904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0.341736pt;margin-top:12.459112pt;width:9.2pt;height:18.0128pt;mso-position-horizontal-relative:page;mso-position-vertical-relative:paragraph;z-index:-903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6.781738pt;margin-top:12.459112pt;width:9.2pt;height:18.0128pt;mso-position-horizontal-relative:page;mso-position-vertical-relative:paragraph;z-index:-902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3.229736pt;margin-top:12.459112pt;width:9.2pt;height:18.0128pt;mso-position-horizontal-relative:page;mso-position-vertical-relative:paragraph;z-index:-901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9.717743pt;margin-top:12.459112pt;width:9.2pt;height:18.0128pt;mso-position-horizontal-relative:page;mso-position-vertical-relative:paragraph;z-index:-900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7" w:after="0" w:line="257" w:lineRule="auto"/>
        <w:ind w:left="108" w:right="52" w:firstLine="3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“u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yme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income”.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nonli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ar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quadratic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term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2400" w:left="1720" w:right="1720"/>
        </w:sectPr>
      </w:pPr>
      <w:rPr/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logit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90" w:lineRule="exact"/>
        <w:ind w:left="-39" w:right="-59"/>
        <w:jc w:val="center"/>
        <w:tabs>
          <w:tab w:pos="320" w:val="left"/>
          <w:tab w:pos="9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219"/>
          <w:position w:val="1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3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)</w:t>
      </w:r>
      <w:r>
        <w:rPr>
          <w:rFonts w:ascii="Arial" w:hAnsi="Arial" w:cs="Arial" w:eastAsia="Arial"/>
          <w:sz w:val="22"/>
          <w:szCs w:val="22"/>
          <w:spacing w:val="-38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</w:r>
      <w:r>
        <w:rPr>
          <w:rFonts w:ascii="Arial" w:hAnsi="Arial" w:cs="Arial" w:eastAsia="Arial"/>
          <w:sz w:val="22"/>
          <w:szCs w:val="22"/>
          <w:spacing w:val="0"/>
          <w:w w:val="262"/>
          <w:position w:val="13"/>
        </w:rPr>
        <w:t>\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143" w:right="123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81.386993pt;margin-top:2.307873pt;width:38.996pt;height:.1pt;mso-position-horizontal-relative:page;mso-position-vertical-relative:paragraph;z-index:-926" coordorigin="3628,46" coordsize="780,2">
            <v:shape style="position:absolute;left:3628;top:46;width:780;height:2" coordorigin="3628,46" coordsize="780,0" path="m3628,46l4408,46e" filled="f" stroked="t" strokeweight=".4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50.480988pt;margin-top:11.80491pt;width:3.273pt;height:.1pt;mso-position-horizontal-relative:page;mso-position-vertical-relative:paragraph;z-index:-925" coordorigin="9010,236" coordsize="65,2">
            <v:shape style="position:absolute;left:9010;top:236;width:65;height:2" coordorigin="9010,236" coordsize="65,0" path="m9010,236l9075,23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11"/>
          <w:i/>
        </w:rPr>
        <w:t>α</w:t>
      </w:r>
      <w:r>
        <w:rPr>
          <w:rFonts w:ascii="Arial" w:hAnsi="Arial" w:cs="Arial" w:eastAsia="Arial"/>
          <w:sz w:val="22"/>
          <w:szCs w:val="22"/>
          <w:spacing w:val="14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2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yrmo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15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7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yrmo</w:t>
      </w:r>
      <w:r>
        <w:rPr>
          <w:rFonts w:ascii="Arial" w:hAnsi="Arial" w:cs="Arial" w:eastAsia="Arial"/>
          <w:sz w:val="22"/>
          <w:szCs w:val="22"/>
          <w:spacing w:val="1"/>
          <w:w w:val="97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7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-13"/>
          <w:w w:val="97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3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2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rac</w:t>
      </w:r>
      <w:r>
        <w:rPr>
          <w:rFonts w:ascii="Arial" w:hAnsi="Arial" w:cs="Arial" w:eastAsia="Arial"/>
          <w:sz w:val="22"/>
          <w:szCs w:val="22"/>
          <w:spacing w:val="15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4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4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hh</w:t>
      </w:r>
      <w:r>
        <w:rPr>
          <w:rFonts w:ascii="Arial" w:hAnsi="Arial" w:cs="Arial" w:eastAsia="Arial"/>
          <w:sz w:val="22"/>
          <w:szCs w:val="22"/>
          <w:spacing w:val="2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14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0"/>
        </w:rPr>
        <w:t>γ</w:t>
      </w:r>
      <w:r>
        <w:rPr>
          <w:rFonts w:ascii="Arial" w:hAnsi="Arial" w:cs="Arial" w:eastAsia="Arial"/>
          <w:sz w:val="22"/>
          <w:szCs w:val="22"/>
          <w:spacing w:val="-3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2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disab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400" w:left="1720" w:right="1720"/>
          <w:cols w:num="3" w:equalWidth="0">
            <w:col w:w="1684" w:space="39"/>
            <w:col w:w="1149" w:space="60"/>
            <w:col w:w="5868"/>
          </w:cols>
        </w:sectPr>
      </w:pPr>
      <w:rPr/>
    </w:p>
    <w:p>
      <w:pPr>
        <w:spacing w:before="0" w:after="0" w:line="208" w:lineRule="exact"/>
        <w:ind w:left="25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Supplemental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Income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pa</w:t>
      </w:r>
      <w:r>
        <w:rPr>
          <w:rFonts w:ascii="Arial" w:hAnsi="Arial" w:cs="Arial" w:eastAsia="Arial"/>
          <w:sz w:val="20"/>
          <w:szCs w:val="20"/>
          <w:spacing w:val="8"/>
          <w:w w:val="10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ticipation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3" w:after="0" w:line="193" w:lineRule="exact"/>
        <w:ind w:left="3063" w:right="-20"/>
        <w:jc w:val="left"/>
        <w:tabs>
          <w:tab w:pos="4240" w:val="left"/>
          <w:tab w:pos="540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pict>
          <v:shape style="position:absolute;margin-left:131.692001pt;margin-top:23.682901pt;width:371.924006pt;height:318.956005pt;mso-position-horizontal-relative:page;mso-position-vertical-relative:paragraph;z-index:-899" type="#_x0000_t75">
            <v:imagedata r:id="rId9" o:title=""/>
          </v:shape>
        </w:pic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adult_disb</w:t>
      </w:r>
      <w:r>
        <w:rPr>
          <w:rFonts w:ascii="Arial" w:hAnsi="Arial" w:cs="Arial" w:eastAsia="Arial"/>
          <w:sz w:val="17"/>
          <w:szCs w:val="17"/>
          <w:spacing w:val="-24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Not</w:t>
      </w:r>
      <w:r>
        <w:rPr>
          <w:rFonts w:ascii="Arial" w:hAnsi="Arial" w:cs="Arial" w:eastAsia="Arial"/>
          <w:sz w:val="14"/>
          <w:szCs w:val="14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Disa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1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led</w:t>
      </w:r>
      <w:r>
        <w:rPr>
          <w:rFonts w:ascii="Arial" w:hAnsi="Arial" w:cs="Arial" w:eastAsia="Arial"/>
          <w:sz w:val="14"/>
          <w:szCs w:val="14"/>
          <w:spacing w:val="-28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2"/>
          <w:position w:val="1"/>
        </w:rPr>
        <w:t>Disa</w:t>
      </w:r>
      <w:r>
        <w:rPr>
          <w:rFonts w:ascii="Arial" w:hAnsi="Arial" w:cs="Arial" w:eastAsia="Arial"/>
          <w:sz w:val="14"/>
          <w:szCs w:val="14"/>
          <w:spacing w:val="-3"/>
          <w:w w:val="102"/>
          <w:position w:val="1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2"/>
          <w:position w:val="1"/>
        </w:rPr>
        <w:t>led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5" w:after="0" w:line="159" w:lineRule="exact"/>
        <w:ind w:left="1401" w:right="-20"/>
        <w:jc w:val="left"/>
        <w:tabs>
          <w:tab w:pos="3100" w:val="left"/>
          <w:tab w:pos="4860" w:val="left"/>
          <w:tab w:pos="656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4"/>
          <w:szCs w:val="14"/>
          <w:color w:val="1A1A1A"/>
          <w:spacing w:val="-23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1A1A1A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emal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4"/>
          <w:szCs w:val="14"/>
          <w:color w:val="1A1A1A"/>
          <w:spacing w:val="-19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.Not</w:t>
      </w:r>
      <w:r>
        <w:rPr>
          <w:rFonts w:ascii="Arial" w:hAnsi="Arial" w:cs="Arial" w:eastAsia="Arial"/>
          <w:sz w:val="14"/>
          <w:szCs w:val="14"/>
          <w:color w:val="1A1A1A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4"/>
          <w:szCs w:val="14"/>
          <w:color w:val="1A1A1A"/>
          <w:spacing w:val="-29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1A1A1A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emal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.Not</w:t>
      </w:r>
      <w:r>
        <w:rPr>
          <w:rFonts w:ascii="Arial" w:hAnsi="Arial" w:cs="Arial" w:eastAsia="Arial"/>
          <w:sz w:val="14"/>
          <w:szCs w:val="14"/>
          <w:color w:val="1A1A1A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2"/>
        </w:rPr>
        <w:t>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2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2"/>
        </w:rPr>
        <w:t>ied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9.199892pt;width:9.2pt;height:40.016001pt;mso-position-horizontal-relative:page;mso-position-vertical-relative:paragraph;z-index:-896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0"/>
                    </w:rPr>
                    <w:t>White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alone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9.599916pt;width:9.2pt;height:39.216801pt;mso-position-horizontal-relative:page;mso-position-vertical-relative:paragraph;z-index:-895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0"/>
                    </w:rPr>
                    <w:t>Black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alone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725227pt;margin-top:-.525695pt;width:10.8pt;height:98.861605pt;mso-position-horizontal-relative:page;mso-position-vertical-relative:paragraph;z-index:-892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46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  <w:t>percentage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2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  <w:t>of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3"/>
                    </w:rPr>
                    <w:t>household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9.399906pt;width:9.2pt;height:39.620001pt;mso-position-horizontal-relative:page;mso-position-vertical-relative:paragraph;z-index:-894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0"/>
                    </w:rPr>
                    <w:t>Asian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alone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-4.400076pt;width:9.2pt;height:30.008001pt;mso-position-horizontal-relative:page;mso-position-vertical-relative:paragraph;z-index:-893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Residual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3.509735pt;margin-top:12.459112pt;width:9.2pt;height:18.0128pt;mso-position-horizontal-relative:page;mso-position-vertical-relative:paragraph;z-index:-891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0.149734pt;margin-top:12.459112pt;width:9.2pt;height:18.0128pt;mso-position-horizontal-relative:page;mso-position-vertical-relative:paragraph;z-index:-890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6.789734pt;margin-top:12.459112pt;width:9.2pt;height:18.0128pt;mso-position-horizontal-relative:page;mso-position-vertical-relative:paragraph;z-index:-889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3.429733pt;margin-top:12.459112pt;width:9.2pt;height:18.0128pt;mso-position-horizontal-relative:page;mso-position-vertical-relative:paragraph;z-index:-888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0.117737pt;margin-top:12.459112pt;width:9.2pt;height:18.0128pt;mso-position-horizontal-relative:page;mso-position-vertical-relative:paragraph;z-index:-887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3.349731pt;margin-top:12.459112pt;width:9.2pt;height:18.0128pt;mso-position-horizontal-relative:page;mso-position-vertical-relative:paragraph;z-index:-886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989731pt;margin-top:12.459112pt;width:9.2pt;height:18.0128pt;mso-position-horizontal-relative:page;mso-position-vertical-relative:paragraph;z-index:-885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6.62973pt;margin-top:12.459112pt;width:9.2pt;height:18.0128pt;mso-position-horizontal-relative:page;mso-position-vertical-relative:paragraph;z-index:-884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269745pt;margin-top:12.459112pt;width:9.2pt;height:18.0128pt;mso-position-horizontal-relative:page;mso-position-vertical-relative:paragraph;z-index:-883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9.957733pt;margin-top:12.459112pt;width:9.2pt;height:18.0128pt;mso-position-horizontal-relative:page;mso-position-vertical-relative:paragraph;z-index:-882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3.181732pt;margin-top:12.459112pt;width:9.2pt;height:18.0128pt;mso-position-horizontal-relative:page;mso-position-vertical-relative:paragraph;z-index:-881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9.821747pt;margin-top:12.459112pt;width:9.2pt;height:18.0128pt;mso-position-horizontal-relative:page;mso-position-vertical-relative:paragraph;z-index:-880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6.461731pt;margin-top:12.459112pt;width:9.2pt;height:18.0128pt;mso-position-horizontal-relative:page;mso-position-vertical-relative:paragraph;z-index:-879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3.101746pt;margin-top:12.459112pt;width:9.2pt;height:18.0128pt;mso-position-horizontal-relative:page;mso-position-vertical-relative:paragraph;z-index:-878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9.789734pt;margin-top:12.459112pt;width:9.2pt;height:18.0128pt;mso-position-horizontal-relative:page;mso-position-vertical-relative:paragraph;z-index:-877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3.021729pt;margin-top:12.459112pt;width:9.2pt;height:18.0128pt;mso-position-horizontal-relative:page;mso-position-vertical-relative:paragraph;z-index:-876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9.661743pt;margin-top:12.459112pt;width:9.2pt;height:18.0128pt;mso-position-horizontal-relative:page;mso-position-vertical-relative:paragraph;z-index:-875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6.301727pt;margin-top:12.459112pt;width:9.2pt;height:18.0128pt;mso-position-horizontal-relative:page;mso-position-vertical-relative:paragraph;z-index:-874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2.941742pt;margin-top:12.459112pt;width:9.2pt;height:18.0128pt;mso-position-horizontal-relative:page;mso-position-vertical-relative:paragraph;z-index:-873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9.62973pt;margin-top:12.459112pt;width:9.2pt;height:18.0128pt;mso-position-horizontal-relative:page;mso-position-vertical-relative:paragraph;z-index:-872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7" w:after="0" w:line="257" w:lineRule="auto"/>
        <w:ind w:left="116" w:right="99" w:firstLine="33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articipation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3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“suppleme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tal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securi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ome”.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fit: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941" w:footer="2217" w:top="2620" w:bottom="2400" w:left="1720" w:right="1680"/>
          <w:headerReference w:type="default" r:id="rId8"/>
          <w:pgSz w:w="12240" w:h="15840"/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logit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40" w:lineRule="auto"/>
        <w:ind w:left="-39" w:right="-59"/>
        <w:jc w:val="center"/>
        <w:tabs>
          <w:tab w:pos="320" w:val="left"/>
          <w:tab w:pos="9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219"/>
          <w:position w:val="1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6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6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  <w:r>
        <w:rPr>
          <w:rFonts w:ascii="Arial" w:hAnsi="Arial" w:cs="Arial" w:eastAsia="Arial"/>
          <w:sz w:val="22"/>
          <w:szCs w:val="22"/>
          <w:spacing w:val="0"/>
          <w:w w:val="262"/>
          <w:position w:val="16"/>
        </w:rPr>
        <w:t>\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143" w:right="123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98.031006pt;margin-top:2.307866pt;width:38.996pt;height:.1pt;mso-position-horizontal-relative:page;mso-position-vertical-relative:paragraph;z-index:-898" coordorigin="3961,46" coordsize="780,2">
            <v:shape style="position:absolute;left:3961;top:46;width:780;height:2" coordorigin="3961,46" coordsize="780,0" path="m3961,46l4741,46e" filled="f" stroked="t" strokeweight=".4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26.997986pt;margin-top:10.118868pt;width:3.273pt;height:.1pt;mso-position-horizontal-relative:page;mso-position-vertical-relative:paragraph;z-index:-897" coordorigin="8540,202" coordsize="65,2">
            <v:shape style="position:absolute;left:8540;top:202;width:65;height:2" coordorigin="8540,202" coordsize="65,0" path="m8540,202l8605,20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α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-1"/>
          <w:w w:val="8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yrmon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-7"/>
          <w:w w:val="8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race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3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-2"/>
          <w:w w:val="8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hh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γ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-1"/>
          <w:w w:val="8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400" w:left="1720" w:right="1680"/>
          <w:cols w:num="3" w:equalWidth="0">
            <w:col w:w="2017" w:space="39"/>
            <w:col w:w="1149" w:space="60"/>
            <w:col w:w="5575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17" w:after="0" w:line="240" w:lineRule="auto"/>
        <w:ind w:left="10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terest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5"/>
          <w:w w:val="102"/>
          <w:i/>
        </w:rPr>
        <w:t>γ</w:t>
      </w:r>
      <w:r>
        <w:rPr>
          <w:rFonts w:ascii="Arial" w:hAnsi="Arial" w:cs="Arial" w:eastAsia="Arial"/>
          <w:sz w:val="22"/>
          <w:szCs w:val="22"/>
          <w:spacing w:val="8"/>
          <w:w w:val="148"/>
        </w:rPr>
        <w:t>ˆ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estimate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tribution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400" w:left="1720" w:right="1680"/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3029" w:right="-20"/>
        <w:jc w:val="left"/>
        <w:tabs>
          <w:tab w:pos="3820" w:val="left"/>
          <w:tab w:pos="5040" w:val="left"/>
          <w:tab w:pos="5380" w:val="left"/>
          <w:tab w:pos="6300" w:val="left"/>
          <w:tab w:pos="7780" w:val="left"/>
          <w:tab w:pos="86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91.801003pt;margin-top:3.413889pt;width:460.308pt;height:.1pt;mso-position-horizontal-relative:page;mso-position-vertical-relative:paragraph;z-index:-871" coordorigin="1836,68" coordsize="9206,2">
            <v:shape style="position:absolute;left:1836;top:68;width:9206;height:2" coordorigin="1836,68" coordsize="9206,0" path="m1836,68l11042,6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801003pt;margin-top:18.331890pt;width:460.308pt;height:.1pt;mso-position-horizontal-relative:page;mso-position-vertical-relative:paragraph;z-index:-870" coordorigin="1836,367" coordsize="9206,2">
            <v:shape style="position:absolute;left:1836;top:367;width:9206;height:2" coordorigin="1836,367" coordsize="9206,0" path="m1836,367l11042,36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92"/>
          <w:w w:val="98"/>
          <w:i/>
        </w:rPr>
        <w:t>β</w:t>
      </w:r>
      <w:r>
        <w:rPr>
          <w:rFonts w:ascii="Arial" w:hAnsi="Arial" w:cs="Arial" w:eastAsia="Arial"/>
          <w:sz w:val="22"/>
          <w:szCs w:val="22"/>
          <w:spacing w:val="0"/>
          <w:w w:val="148"/>
          <w:position w:val="6"/>
        </w:rPr>
        <w:t>ˆ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S.E.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p-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alue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Odds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Ratio</w:t>
      </w:r>
      <w:r>
        <w:rPr>
          <w:rFonts w:ascii="Arial" w:hAnsi="Arial" w:cs="Arial" w:eastAsia="Arial"/>
          <w:sz w:val="22"/>
          <w:szCs w:val="22"/>
          <w:spacing w:val="-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2.5%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97.5%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2217" w:top="1480" w:bottom="2400" w:left="1720" w:right="1200"/>
          <w:headerReference w:type="default" r:id="rId10"/>
          <w:pgSz w:w="12240" w:h="15840"/>
        </w:sectPr>
      </w:pPr>
      <w:rPr/>
    </w:p>
    <w:p>
      <w:pPr>
        <w:spacing w:before="26" w:after="0" w:line="240" w:lineRule="auto"/>
        <w:ind w:right="-19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10"/>
        </w:rPr>
        <w:t>(I</w:t>
      </w:r>
      <w:r>
        <w:rPr>
          <w:rFonts w:ascii="Arial" w:hAnsi="Arial" w:cs="Arial" w:eastAsia="Arial"/>
          <w:sz w:val="22"/>
          <w:szCs w:val="22"/>
          <w:spacing w:val="-6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tercept)</w:t>
      </w:r>
    </w:p>
    <w:p>
      <w:pPr>
        <w:spacing w:before="18" w:after="0" w:line="257" w:lineRule="auto"/>
        <w:ind w:left="198" w:right="-20" w:firstLine="1088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91.801003pt;margin-top:110.325882pt;width:460.308pt;height:.1pt;mso-position-horizontal-relative:page;mso-position-vertical-relative:paragraph;z-index:-869" coordorigin="1836,2207" coordsize="9206,2">
            <v:shape style="position:absolute;left:1836;top:2207;width:9206;height:2" coordorigin="1836,2207" coordsize="9206,0" path="m1836,2207l11042,220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earmon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(Bla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alone)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(Asian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alone)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race</w:t>
      </w:r>
      <w:r>
        <w:rPr>
          <w:rFonts w:ascii="Arial" w:hAnsi="Arial" w:cs="Arial" w:eastAsia="Arial"/>
          <w:sz w:val="22"/>
          <w:szCs w:val="22"/>
          <w:spacing w:val="-21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(Residual)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emale.Married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Male.Not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married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emale.Not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married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Disabled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6" w:after="0" w:line="240" w:lineRule="auto"/>
        <w:ind w:left="-36" w:right="61"/>
        <w:jc w:val="center"/>
        <w:tabs>
          <w:tab w:pos="980" w:val="left"/>
          <w:tab w:pos="2040" w:val="left"/>
          <w:tab w:pos="3040" w:val="left"/>
          <w:tab w:pos="4380" w:val="left"/>
          <w:tab w:pos="5220" w:val="left"/>
          <w:tab w:pos="65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-91.6394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122.7252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-0.7467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0.4552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0.0000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0.0000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5" w:right="61"/>
        <w:jc w:val="center"/>
        <w:tabs>
          <w:tab w:pos="1200" w:val="left"/>
          <w:tab w:pos="2120" w:val="left"/>
          <w:tab w:pos="3040" w:val="left"/>
          <w:tab w:pos="4380" w:val="left"/>
          <w:tab w:pos="5220" w:val="left"/>
          <w:tab w:pos="61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0.0431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0.0610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0.7067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0.4798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1.0441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0.9264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1.1771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5" w:right="61"/>
        <w:jc w:val="center"/>
        <w:tabs>
          <w:tab w:pos="1200" w:val="left"/>
          <w:tab w:pos="2120" w:val="left"/>
          <w:tab w:pos="3040" w:val="left"/>
          <w:tab w:pos="4380" w:val="left"/>
          <w:tab w:pos="5220" w:val="left"/>
          <w:tab w:pos="61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0.9913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0.2645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3.7481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0.0002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2.6948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1.6238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4.5989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6" w:right="61"/>
        <w:jc w:val="center"/>
        <w:tabs>
          <w:tab w:pos="1200" w:val="left"/>
          <w:tab w:pos="2120" w:val="left"/>
          <w:tab w:pos="3040" w:val="left"/>
          <w:tab w:pos="4380" w:val="left"/>
          <w:tab w:pos="5220" w:val="left"/>
          <w:tab w:pos="61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0.8967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0.2671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3.3575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0.0008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2.4514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1.4684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4.2016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6" w:right="61"/>
        <w:jc w:val="center"/>
        <w:tabs>
          <w:tab w:pos="1200" w:val="left"/>
          <w:tab w:pos="2120" w:val="left"/>
          <w:tab w:pos="3040" w:val="left"/>
          <w:tab w:pos="4380" w:val="left"/>
          <w:tab w:pos="5220" w:val="left"/>
          <w:tab w:pos="61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0.7257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0.2724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2.6645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0.0077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2.0662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1.2228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3.5730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6" w:right="61"/>
        <w:jc w:val="center"/>
        <w:tabs>
          <w:tab w:pos="1200" w:val="left"/>
          <w:tab w:pos="2120" w:val="left"/>
          <w:tab w:pos="3040" w:val="left"/>
          <w:tab w:pos="4380" w:val="left"/>
          <w:tab w:pos="5220" w:val="left"/>
          <w:tab w:pos="61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0.1020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0.2653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0.3845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0.7006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1.1074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0.6581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1.8690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5" w:right="61"/>
        <w:jc w:val="center"/>
        <w:tabs>
          <w:tab w:pos="1200" w:val="left"/>
          <w:tab w:pos="2120" w:val="left"/>
          <w:tab w:pos="3040" w:val="left"/>
          <w:tab w:pos="4380" w:val="left"/>
          <w:tab w:pos="5220" w:val="left"/>
          <w:tab w:pos="61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0.5163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0.2488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2.0755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0.0379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1.6758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1.0341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2.7506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5" w:right="61"/>
        <w:jc w:val="center"/>
        <w:tabs>
          <w:tab w:pos="1200" w:val="left"/>
          <w:tab w:pos="2120" w:val="left"/>
          <w:tab w:pos="3040" w:val="left"/>
          <w:tab w:pos="4380" w:val="left"/>
          <w:tab w:pos="5220" w:val="left"/>
          <w:tab w:pos="61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0.7868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0.2410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3.2653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0.0011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2.1963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1.3794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3.5575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5" w:right="61"/>
        <w:jc w:val="center"/>
        <w:tabs>
          <w:tab w:pos="1200" w:val="left"/>
          <w:tab w:pos="2120" w:val="left"/>
          <w:tab w:pos="3040" w:val="left"/>
          <w:tab w:pos="4380" w:val="left"/>
          <w:tab w:pos="5220" w:val="left"/>
          <w:tab w:pos="60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2.2330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0.2443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9.1391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0.0000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9.3279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5.9201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15.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5045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2400" w:left="1720" w:right="1200"/>
          <w:cols w:num="2" w:equalWidth="0">
            <w:col w:w="2137" w:space="239"/>
            <w:col w:w="694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16" w:right="-20"/>
        <w:jc w:val="left"/>
        <w:tabs>
          <w:tab w:pos="7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1.3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stamps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participation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36" w:lineRule="exact"/>
        <w:ind w:left="3289" w:right="3077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6"/>
          <w:w w:val="100"/>
          <w:position w:val="-1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ood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stamps</w:t>
      </w:r>
      <w:r>
        <w:rPr>
          <w:rFonts w:ascii="Arial" w:hAnsi="Arial" w:cs="Arial" w:eastAsia="Arial"/>
          <w:sz w:val="21"/>
          <w:szCs w:val="21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  <w:position w:val="-1"/>
        </w:rPr>
        <w:t>pa</w:t>
      </w:r>
      <w:r>
        <w:rPr>
          <w:rFonts w:ascii="Arial" w:hAnsi="Arial" w:cs="Arial" w:eastAsia="Arial"/>
          <w:sz w:val="21"/>
          <w:szCs w:val="21"/>
          <w:spacing w:val="8"/>
          <w:w w:val="99"/>
          <w:position w:val="-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9"/>
          <w:position w:val="-1"/>
        </w:rPr>
        <w:t>ticipation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3" w:after="0" w:line="193" w:lineRule="exact"/>
        <w:ind w:left="3063" w:right="-20"/>
        <w:jc w:val="left"/>
        <w:tabs>
          <w:tab w:pos="4240" w:val="left"/>
          <w:tab w:pos="540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pict>
          <v:shape style="position:absolute;margin-left:131.692001pt;margin-top:23.682919pt;width:371.924006pt;height:318.956005pt;mso-position-horizontal-relative:page;mso-position-vertical-relative:paragraph;z-index:-868" type="#_x0000_t75">
            <v:imagedata r:id="rId13" o:title=""/>
          </v:shape>
        </w:pict>
      </w:r>
      <w:r>
        <w:rPr/>
        <w:pict>
          <v:group style="position:absolute;margin-left:282.268005pt;margin-top:-.377083pt;width:14.68pt;height:14.68pt;mso-position-horizontal-relative:page;mso-position-vertical-relative:paragraph;z-index:-867" coordorigin="5645,-8" coordsize="294,294">
            <v:group style="position:absolute;left:5654;top:1;width:276;height:276" coordorigin="5654,1" coordsize="276,276">
              <v:shape style="position:absolute;left:5654;top:1;width:276;height:276" coordorigin="5654,1" coordsize="276,276" path="m5654,277l5930,277,5930,1,5654,1,5654,277e" filled="t" fillcolor="#F2F2F2" stroked="f">
                <v:path arrowok="t"/>
                <v:fill/>
              </v:shape>
            </v:group>
            <v:group style="position:absolute;left:5654;top:1;width:276;height:276" coordorigin="5654,1" coordsize="276,276">
              <v:shape style="position:absolute;left:5654;top:1;width:276;height:276" coordorigin="5654,1" coordsize="276,276" path="m5654,277l5930,277,5930,1,5654,1,5654,277xe" filled="f" stroked="t" strokeweight=".856pt" strokecolor="#FFFFFF">
                <v:path arrowok="t"/>
              </v:shape>
            </v:group>
            <v:group style="position:absolute;left:5682;top:139;width:221;height:2" coordorigin="5682,139" coordsize="221,2">
              <v:shape style="position:absolute;left:5682;top:139;width:221;height:2" coordorigin="5682,139" coordsize="221,0" path="m5682,139l5903,139e" filled="f" stroked="t" strokeweight="1.704pt" strokecolor="#F8766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0.619995pt;margin-top:-.377083pt;width:14.68pt;height:14.68pt;mso-position-horizontal-relative:page;mso-position-vertical-relative:paragraph;z-index:-866" coordorigin="6812,-8" coordsize="294,294">
            <v:group style="position:absolute;left:6821;top:1;width:276;height:276" coordorigin="6821,1" coordsize="276,276">
              <v:shape style="position:absolute;left:6821;top:1;width:276;height:276" coordorigin="6821,1" coordsize="276,276" path="m6821,277l7097,277,7097,1,6821,1,6821,277e" filled="t" fillcolor="#F2F2F2" stroked="f">
                <v:path arrowok="t"/>
                <v:fill/>
              </v:shape>
            </v:group>
            <v:group style="position:absolute;left:6821;top:1;width:276;height:276" coordorigin="6821,1" coordsize="276,276">
              <v:shape style="position:absolute;left:6821;top:1;width:276;height:276" coordorigin="6821,1" coordsize="276,276" path="m6821,277l7097,277,7097,1,6821,1,6821,277xe" filled="f" stroked="t" strokeweight=".856pt" strokecolor="#FFFFFF">
                <v:path arrowok="t"/>
              </v:shape>
            </v:group>
            <v:group style="position:absolute;left:6849;top:139;width:221;height:2" coordorigin="6849,139" coordsize="221,2">
              <v:shape style="position:absolute;left:6849;top:139;width:221;height:2" coordorigin="6849,139" coordsize="221,0" path="m6849,139l7070,139e" filled="f" stroked="t" strokeweight="1.704pt" strokecolor="#00BFC4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adult_disb</w:t>
      </w:r>
      <w:r>
        <w:rPr>
          <w:rFonts w:ascii="Arial" w:hAnsi="Arial" w:cs="Arial" w:eastAsia="Arial"/>
          <w:sz w:val="17"/>
          <w:szCs w:val="17"/>
          <w:spacing w:val="-24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Not</w:t>
      </w:r>
      <w:r>
        <w:rPr>
          <w:rFonts w:ascii="Arial" w:hAnsi="Arial" w:cs="Arial" w:eastAsia="Arial"/>
          <w:sz w:val="14"/>
          <w:szCs w:val="14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Disa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1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led</w:t>
      </w:r>
      <w:r>
        <w:rPr>
          <w:rFonts w:ascii="Arial" w:hAnsi="Arial" w:cs="Arial" w:eastAsia="Arial"/>
          <w:sz w:val="14"/>
          <w:szCs w:val="14"/>
          <w:spacing w:val="-28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2"/>
          <w:position w:val="1"/>
        </w:rPr>
        <w:t>Disa</w:t>
      </w:r>
      <w:r>
        <w:rPr>
          <w:rFonts w:ascii="Arial" w:hAnsi="Arial" w:cs="Arial" w:eastAsia="Arial"/>
          <w:sz w:val="14"/>
          <w:szCs w:val="14"/>
          <w:spacing w:val="-3"/>
          <w:w w:val="102"/>
          <w:position w:val="1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2"/>
          <w:position w:val="1"/>
        </w:rPr>
        <w:t>led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5" w:after="0" w:line="159" w:lineRule="exact"/>
        <w:ind w:left="1401" w:right="-20"/>
        <w:jc w:val="left"/>
        <w:tabs>
          <w:tab w:pos="3100" w:val="left"/>
          <w:tab w:pos="4860" w:val="left"/>
          <w:tab w:pos="656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4"/>
          <w:szCs w:val="14"/>
          <w:color w:val="1A1A1A"/>
          <w:spacing w:val="-23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1A1A1A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emal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4"/>
          <w:szCs w:val="14"/>
          <w:color w:val="1A1A1A"/>
          <w:spacing w:val="-19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.Not</w:t>
      </w:r>
      <w:r>
        <w:rPr>
          <w:rFonts w:ascii="Arial" w:hAnsi="Arial" w:cs="Arial" w:eastAsia="Arial"/>
          <w:sz w:val="14"/>
          <w:szCs w:val="14"/>
          <w:color w:val="1A1A1A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4"/>
          <w:szCs w:val="14"/>
          <w:color w:val="1A1A1A"/>
          <w:spacing w:val="-29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1A1A1A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emal</w:t>
      </w:r>
      <w:r>
        <w:rPr>
          <w:rFonts w:ascii="Arial" w:hAnsi="Arial" w:cs="Arial" w:eastAsia="Arial"/>
          <w:sz w:val="14"/>
          <w:szCs w:val="14"/>
          <w:color w:val="1A1A1A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0"/>
        </w:rPr>
        <w:t>.Not</w:t>
      </w:r>
      <w:r>
        <w:rPr>
          <w:rFonts w:ascii="Arial" w:hAnsi="Arial" w:cs="Arial" w:eastAsia="Arial"/>
          <w:sz w:val="14"/>
          <w:szCs w:val="14"/>
          <w:color w:val="1A1A1A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2"/>
        </w:rPr>
        <w:t>mar</w:t>
      </w:r>
      <w:r>
        <w:rPr>
          <w:rFonts w:ascii="Arial" w:hAnsi="Arial" w:cs="Arial" w:eastAsia="Arial"/>
          <w:sz w:val="14"/>
          <w:szCs w:val="14"/>
          <w:color w:val="1A1A1A"/>
          <w:spacing w:val="2"/>
          <w:w w:val="102"/>
        </w:rPr>
        <w:t>r</w:t>
      </w:r>
      <w:r>
        <w:rPr>
          <w:rFonts w:ascii="Arial" w:hAnsi="Arial" w:cs="Arial" w:eastAsia="Arial"/>
          <w:sz w:val="14"/>
          <w:szCs w:val="14"/>
          <w:color w:val="1A1A1A"/>
          <w:spacing w:val="0"/>
          <w:w w:val="102"/>
        </w:rPr>
        <w:t>ied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0.4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-5.538068pt;width:9.2pt;height:40.016001pt;mso-position-horizontal-relative:page;mso-position-vertical-relative:paragraph;z-index:-863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0"/>
                    </w:rPr>
                    <w:t>White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alone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0.4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-5.138074pt;width:9.2pt;height:39.216801pt;mso-position-horizontal-relative:page;mso-position-vertical-relative:paragraph;z-index:-862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0"/>
                    </w:rPr>
                    <w:t>Black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alone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725227pt;margin-top:3.336321pt;width:10.8pt;height:98.861605pt;mso-position-horizontal-relative:page;mso-position-vertical-relative:paragraph;z-index:-859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46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  <w:t>percentage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2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  <w:t>of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3"/>
                    </w:rPr>
                    <w:t>household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0.4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-5.338085pt;width:9.2pt;height:39.620001pt;mso-position-horizontal-relative:page;mso-position-vertical-relative:paragraph;z-index:-861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0"/>
                    </w:rPr>
                    <w:t>Asian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alone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45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0.4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98279pt;margin-top:-.530095pt;width:9.2pt;height:30.008001pt;mso-position-horizontal-relative:page;mso-position-vertical-relative:paragraph;z-index:-860" type="#_x0000_t202" filled="f" stroked="f">
            <v:textbox inset="0,0,0,0" style="layout-flow:vertical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1A1A1A"/>
                      <w:spacing w:val="0"/>
                      <w:w w:val="102"/>
                    </w:rPr>
                    <w:t>Residual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9" w:lineRule="exact"/>
        <w:ind w:left="6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3.509735pt;margin-top:10.209127pt;width:9.2pt;height:18.0128pt;mso-position-horizontal-relative:page;mso-position-vertical-relative:paragraph;z-index:-858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0.149734pt;margin-top:10.209127pt;width:9.2pt;height:18.0128pt;mso-position-horizontal-relative:page;mso-position-vertical-relative:paragraph;z-index:-857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6.789734pt;margin-top:10.209127pt;width:9.2pt;height:18.0128pt;mso-position-horizontal-relative:page;mso-position-vertical-relative:paragraph;z-index:-856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3.429733pt;margin-top:10.209127pt;width:9.2pt;height:18.0128pt;mso-position-horizontal-relative:page;mso-position-vertical-relative:paragraph;z-index:-855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0.117737pt;margin-top:10.209127pt;width:9.2pt;height:18.0128pt;mso-position-horizontal-relative:page;mso-position-vertical-relative:paragraph;z-index:-854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3.349731pt;margin-top:10.209127pt;width:9.2pt;height:18.0128pt;mso-position-horizontal-relative:page;mso-position-vertical-relative:paragraph;z-index:-853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989731pt;margin-top:10.209127pt;width:9.2pt;height:18.0128pt;mso-position-horizontal-relative:page;mso-position-vertical-relative:paragraph;z-index:-852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6.62973pt;margin-top:10.209127pt;width:9.2pt;height:18.0128pt;mso-position-horizontal-relative:page;mso-position-vertical-relative:paragraph;z-index:-851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269745pt;margin-top:10.209127pt;width:9.2pt;height:18.0128pt;mso-position-horizontal-relative:page;mso-position-vertical-relative:paragraph;z-index:-850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9.957733pt;margin-top:10.209127pt;width:9.2pt;height:18.0128pt;mso-position-horizontal-relative:page;mso-position-vertical-relative:paragraph;z-index:-849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3.181732pt;margin-top:10.209127pt;width:9.2pt;height:18.0128pt;mso-position-horizontal-relative:page;mso-position-vertical-relative:paragraph;z-index:-848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9.821747pt;margin-top:10.209127pt;width:9.2pt;height:18.0128pt;mso-position-horizontal-relative:page;mso-position-vertical-relative:paragraph;z-index:-847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6.461731pt;margin-top:10.209127pt;width:9.2pt;height:18.0128pt;mso-position-horizontal-relative:page;mso-position-vertical-relative:paragraph;z-index:-846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3.101746pt;margin-top:10.209127pt;width:9.2pt;height:18.0128pt;mso-position-horizontal-relative:page;mso-position-vertical-relative:paragraph;z-index:-845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9.789734pt;margin-top:10.209127pt;width:9.2pt;height:18.0128pt;mso-position-horizontal-relative:page;mso-position-vertical-relative:paragraph;z-index:-844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3.021729pt;margin-top:10.209127pt;width:9.2pt;height:18.0128pt;mso-position-horizontal-relative:page;mso-position-vertical-relative:paragraph;z-index:-843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2009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9.661743pt;margin-top:10.209127pt;width:9.2pt;height:18.0128pt;mso-position-horizontal-relative:page;mso-position-vertical-relative:paragraph;z-index:-842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2010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6.301727pt;margin-top:10.209127pt;width:9.2pt;height:18.0128pt;mso-position-horizontal-relative:page;mso-position-vertical-relative:paragraph;z-index:-841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2.941742pt;margin-top:10.209127pt;width:9.2pt;height:18.0128pt;mso-position-horizontal-relative:page;mso-position-vertical-relative:paragraph;z-index:-840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9.62973pt;margin-top:10.209127pt;width:9.2pt;height:18.0128pt;mso-position-horizontal-relative:page;mso-position-vertical-relative:paragraph;z-index:-839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4D4D4D"/>
                      <w:spacing w:val="0"/>
                      <w:w w:val="102"/>
                    </w:rPr>
                    <w:t>2013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57" w:lineRule="auto"/>
        <w:ind w:left="116" w:right="99" w:firstLine="33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plots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4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stamp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programs”.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fit: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NumType w:start="5"/>
          <w:pgMar w:header="0" w:footer="2217" w:top="1480" w:bottom="2400" w:left="1720" w:right="1680"/>
          <w:headerReference w:type="default" r:id="rId11"/>
          <w:footerReference w:type="default" r:id="rId12"/>
          <w:pgSz w:w="12240" w:h="15840"/>
        </w:sectPr>
      </w:pPr>
      <w:rPr/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9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logit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85" w:lineRule="exact"/>
        <w:ind w:left="-39" w:right="-59"/>
        <w:jc w:val="center"/>
        <w:tabs>
          <w:tab w:pos="320" w:val="left"/>
          <w:tab w:pos="9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219"/>
          <w:position w:val="1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3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)</w:t>
      </w:r>
      <w:r>
        <w:rPr>
          <w:rFonts w:ascii="Arial" w:hAnsi="Arial" w:cs="Arial" w:eastAsia="Arial"/>
          <w:sz w:val="22"/>
          <w:szCs w:val="22"/>
          <w:spacing w:val="-38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</w:r>
      <w:r>
        <w:rPr>
          <w:rFonts w:ascii="Arial" w:hAnsi="Arial" w:cs="Arial" w:eastAsia="Arial"/>
          <w:sz w:val="22"/>
          <w:szCs w:val="22"/>
          <w:spacing w:val="0"/>
          <w:w w:val="262"/>
          <w:position w:val="13"/>
        </w:rPr>
        <w:t>\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143" w:right="123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98.031006pt;margin-top:2.307863pt;width:38.996pt;height:.1pt;mso-position-horizontal-relative:page;mso-position-vertical-relative:paragraph;z-index:-865" coordorigin="3961,46" coordsize="780,2">
            <v:shape style="position:absolute;left:3961;top:46;width:780;height:2" coordorigin="3961,46" coordsize="780,0" path="m3961,46l4741,46e" filled="f" stroked="t" strokeweight=".4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26.997986pt;margin-top:10.118865pt;width:3.273pt;height:.1pt;mso-position-horizontal-relative:page;mso-position-vertical-relative:paragraph;z-index:-864" coordorigin="8540,202" coordsize="65,2">
            <v:shape style="position:absolute;left:8540;top:202;width:65;height:2" coordorigin="8540,202" coordsize="65,0" path="m8540,202l8605,20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α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-1"/>
          <w:w w:val="8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yrmon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-7"/>
          <w:w w:val="8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race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3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-2"/>
          <w:w w:val="8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hh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γ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0"/>
        </w:rPr>
        <w:t>·</w:t>
      </w:r>
      <w:r>
        <w:rPr>
          <w:rFonts w:ascii="Arial" w:hAnsi="Arial" w:cs="Arial" w:eastAsia="Arial"/>
          <w:sz w:val="22"/>
          <w:szCs w:val="22"/>
          <w:spacing w:val="-1"/>
          <w:w w:val="8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400" w:left="1720" w:right="1680"/>
          <w:cols w:num="3" w:equalWidth="0">
            <w:col w:w="2017" w:space="39"/>
            <w:col w:w="1149" w:space="60"/>
            <w:col w:w="5575"/>
          </w:cols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16" w:right="56" w:firstLine="-1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terest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5"/>
          <w:w w:val="102"/>
          <w:i/>
        </w:rPr>
        <w:t>γ</w:t>
      </w:r>
      <w:r>
        <w:rPr>
          <w:rFonts w:ascii="Arial" w:hAnsi="Arial" w:cs="Arial" w:eastAsia="Arial"/>
          <w:sz w:val="22"/>
          <w:szCs w:val="22"/>
          <w:spacing w:val="8"/>
          <w:w w:val="148"/>
        </w:rPr>
        <w:t>ˆ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estimate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tribution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efficie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400" w:left="172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6.020002" w:type="dxa"/>
      </w:tblPr>
      <w:tblGrid/>
      <w:tr>
        <w:trPr>
          <w:trHeight w:val="279" w:hRule="exact"/>
        </w:trPr>
        <w:tc>
          <w:tcPr>
            <w:tcW w:w="214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57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Beta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5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S.E.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right="99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z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p-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alue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Odds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2"/>
              </w:rPr>
              <w:t>Ratio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26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2.5%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37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97.5%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14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99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10"/>
              </w:rPr>
              <w:t>(I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1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tercept)</w:t>
            </w:r>
          </w:p>
        </w:tc>
        <w:tc>
          <w:tcPr>
            <w:tcW w:w="113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-190.7829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100.8751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-1.8913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0.0586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6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663.6447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earmon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0.0932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0.0502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1.8576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0.0632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1.0977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0.9951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1.2115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(Bla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alone)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1.0083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0.2030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4.9662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2.7410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1.8528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4.1134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(Asian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alone)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0.2284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0.3549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0.7227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1.0845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0.6928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1.7005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(Residual)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0.8712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0.2055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4.2393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2.3897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1.6065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3.6014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3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emale.Married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0.1015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0.2302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0.4412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0.6591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1.1069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0.7049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1.7421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Male.Not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0.7041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0.2109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3.3387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2.0221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1.3442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3.0786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emale.Not</w:t>
            </w:r>
            <w:r>
              <w:rPr>
                <w:rFonts w:ascii="Arial" w:hAnsi="Arial" w:cs="Arial" w:eastAsia="Arial"/>
                <w:sz w:val="22"/>
                <w:szCs w:val="22"/>
                <w:spacing w:val="-2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1.2347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0.2013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6.1345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3.4374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2.3343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5.1467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14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Disabled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0.9047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0.1433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6.3145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3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2.4712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1.8718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2842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136" w:right="664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description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11" w:right="913" w:firstLine="3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data-set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42,030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unique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households.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data-set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(panel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6),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33,363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3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onded</w:t>
      </w:r>
      <w:r>
        <w:rPr>
          <w:rFonts w:ascii="Arial" w:hAnsi="Arial" w:cs="Arial" w:eastAsia="Arial"/>
          <w:sz w:val="22"/>
          <w:szCs w:val="22"/>
          <w:spacing w:val="4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4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15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if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reference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erson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household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hanged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duration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reference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erson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needed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older,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ginning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22,002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satisfied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criteria.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6" w:right="776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Meth</w:t>
      </w:r>
      <w:r>
        <w:rPr>
          <w:rFonts w:ascii="Arial" w:hAnsi="Arial" w:cs="Arial" w:eastAsia="Arial"/>
          <w:sz w:val="28"/>
          <w:szCs w:val="28"/>
          <w:spacing w:val="9"/>
          <w:w w:val="111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ds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36" w:right="910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rimary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estimate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recession,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76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thly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household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thly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federal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tify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nco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Households</w:t>
      </w:r>
      <w:r>
        <w:rPr>
          <w:rFonts w:ascii="Arial" w:hAnsi="Arial" w:cs="Arial" w:eastAsia="Arial"/>
          <w:sz w:val="22"/>
          <w:szCs w:val="22"/>
          <w:spacing w:val="3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IPRs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36" w:right="913" w:firstLine="-1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100%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ederal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June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2013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analyzed.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baseline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alue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IPR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June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2008)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tract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household’s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onses.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hel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analyze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isolated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recession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cio-economic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strata.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IPR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aphic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1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marital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Since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panel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longitudinal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obser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ations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househol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accou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“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een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household”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uded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random</w:t>
      </w:r>
      <w:r>
        <w:rPr>
          <w:rFonts w:ascii="Arial" w:hAnsi="Arial" w:cs="Arial" w:eastAsia="Arial"/>
          <w:sz w:val="22"/>
          <w:szCs w:val="22"/>
          <w:spacing w:val="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household.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conclusion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recession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detrime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IPR.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unmarried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female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head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fared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orse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NumType w:start="6"/>
      <w:pgMar w:header="0" w:footer="2217" w:top="1480" w:bottom="2400" w:left="1700" w:right="860"/>
      <w:headerReference w:type="default" r:id="rId14"/>
      <w:footerReference w:type="default" r:id="rId15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27301pt;margin-top:670.144165pt;width:9.454550pt;height:12.9091pt;mso-position-horizontal-relative:page;mso-position-vertical-relative:page;z-index:-928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27301pt;margin-top:670.144165pt;width:9.454550pt;height:12.9091pt;mso-position-horizontal-relative:page;mso-position-vertical-relative:page;z-index:-919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27301pt;margin-top:670.144165pt;width:9.454550pt;height:12.9091pt;mso-position-horizontal-relative:page;mso-position-vertical-relative:page;z-index:-918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84.268005pt;margin-top:155.205994pt;width:14.68pt;height:14.68pt;mso-position-horizontal-relative:page;mso-position-vertical-relative:page;z-index:-927" coordorigin="5685,3104" coordsize="294,294">
          <v:group style="position:absolute;left:5694;top:3113;width:276;height:276" coordorigin="5694,3113" coordsize="276,276">
            <v:shape style="position:absolute;left:5694;top:3113;width:276;height:276" coordorigin="5694,3113" coordsize="276,276" path="m5694,3389l5970,3389,5970,3113,5694,3113,5694,3389e" filled="t" fillcolor="#F2F2F2" stroked="f">
              <v:path arrowok="t"/>
              <v:fill/>
            </v:shape>
          </v:group>
          <v:group style="position:absolute;left:5694;top:3113;width:276;height:276" coordorigin="5694,3113" coordsize="276,276">
            <v:shape style="position:absolute;left:5694;top:3113;width:276;height:276" coordorigin="5694,3113" coordsize="276,276" path="m5694,3389l5970,3389,5970,3113,5694,3113,5694,3389xe" filled="f" stroked="t" strokeweight=".856pt" strokecolor="#FFFFFF">
              <v:path arrowok="t"/>
            </v:shape>
          </v:group>
          <v:group style="position:absolute;left:5722;top:3251;width:221;height:2" coordorigin="5722,3251" coordsize="221,2">
            <v:shape style="position:absolute;left:5722;top:3251;width:221;height:2" coordorigin="5722,3251" coordsize="221,0" path="m5722,3251l5943,3251e" filled="f" stroked="t" strokeweight="1.704pt" strokecolor="#F8766D">
              <v:path arrowok="t"/>
            </v:shape>
          </v:group>
          <w10:wrap type="none"/>
        </v:group>
      </w:pict>
    </w:r>
    <w:r>
      <w:rPr/>
      <w:pict>
        <v:group style="position:absolute;margin-left:342.619995pt;margin-top:155.205994pt;width:14.68pt;height:14.68pt;mso-position-horizontal-relative:page;mso-position-vertical-relative:page;z-index:-926" coordorigin="6852,3104" coordsize="294,294">
          <v:group style="position:absolute;left:6861;top:3113;width:276;height:276" coordorigin="6861,3113" coordsize="276,276">
            <v:shape style="position:absolute;left:6861;top:3113;width:276;height:276" coordorigin="6861,3113" coordsize="276,276" path="m6861,3389l7137,3389,7137,3113,6861,3113,6861,3389e" filled="t" fillcolor="#F2F2F2" stroked="f">
              <v:path arrowok="t"/>
              <v:fill/>
            </v:shape>
          </v:group>
          <v:group style="position:absolute;left:6861;top:3113;width:276;height:276" coordorigin="6861,3113" coordsize="276,276">
            <v:shape style="position:absolute;left:6861;top:3113;width:276;height:276" coordorigin="6861,3113" coordsize="276,276" path="m6861,3389l7137,3389,7137,3113,6861,3113,6861,3389xe" filled="f" stroked="t" strokeweight=".856pt" strokecolor="#FFFFFF">
              <v:path arrowok="t"/>
            </v:shape>
          </v:group>
          <v:group style="position:absolute;left:6889;top:3251;width:221;height:2" coordorigin="6889,3251" coordsize="221,2">
            <v:shape style="position:absolute;left:6889;top:3251;width:221;height:2" coordorigin="6889,3251" coordsize="221,0" path="m6889,3251l7110,3251e" filled="f" stroked="t" strokeweight="1.704pt" strokecolor="#00BFC4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0.801003pt;margin-top:96.042557pt;width:19.167668pt;height:13.9552pt;mso-position-horizontal-relative:page;mso-position-vertical-relative:page;z-index:-925" type="#_x0000_t202" filled="f" stroked="f">
          <v:textbox inset="0,0,0,0">
            <w:txbxContent>
              <w:p>
                <w:pPr>
                  <w:spacing w:before="0" w:after="0" w:line="250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2"/>
                    <w:b/>
                    <w:bCs/>
                  </w:rPr>
                  <w:t>1.1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1.436203pt;margin-top:96.042557pt;width:217.009499pt;height:13.9552pt;mso-position-horizontal-relative:page;mso-position-vertical-relative:page;z-index:-924" type="#_x0000_t202" filled="f" stroked="f">
          <v:textbox inset="0,0,0,0">
            <w:txbxContent>
              <w:p>
                <w:pPr>
                  <w:spacing w:before="0" w:after="0" w:line="250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w w:val="103"/>
                    <w:b/>
                    <w:bCs/>
                  </w:rPr>
                  <w:t>Unempl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7"/>
                    <w:w w:val="103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1"/>
                    <w:b/>
                    <w:bCs/>
                  </w:rPr>
                  <w:t>yme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7"/>
                    <w:w w:val="101"/>
                    <w:b/>
                    <w:bCs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3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2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  <w:b/>
                    <w:bCs/>
                  </w:rPr>
                  <w:t>income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4"/>
                    <w:b/>
                    <w:bCs/>
                  </w:rPr>
                  <w:t>participation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82.268005pt;margin-top:155.205994pt;width:14.68pt;height:14.68pt;mso-position-horizontal-relative:page;mso-position-vertical-relative:page;z-index:-923" coordorigin="5645,3104" coordsize="294,294">
          <v:group style="position:absolute;left:5654;top:3113;width:276;height:276" coordorigin="5654,3113" coordsize="276,276">
            <v:shape style="position:absolute;left:5654;top:3113;width:276;height:276" coordorigin="5654,3113" coordsize="276,276" path="m5654,3389l5930,3389,5930,3113,5654,3113,5654,3389e" filled="t" fillcolor="#F2F2F2" stroked="f">
              <v:path arrowok="t"/>
              <v:fill/>
            </v:shape>
          </v:group>
          <v:group style="position:absolute;left:5654;top:3113;width:276;height:276" coordorigin="5654,3113" coordsize="276,276">
            <v:shape style="position:absolute;left:5654;top:3113;width:276;height:276" coordorigin="5654,3113" coordsize="276,276" path="m5654,3389l5930,3389,5930,3113,5654,3113,5654,3389xe" filled="f" stroked="t" strokeweight=".856pt" strokecolor="#FFFFFF">
              <v:path arrowok="t"/>
            </v:shape>
          </v:group>
          <v:group style="position:absolute;left:5682;top:3251;width:221;height:2" coordorigin="5682,3251" coordsize="221,2">
            <v:shape style="position:absolute;left:5682;top:3251;width:221;height:2" coordorigin="5682,3251" coordsize="221,0" path="m5682,3251l5903,3251e" filled="f" stroked="t" strokeweight="1.704pt" strokecolor="#F8766D">
              <v:path arrowok="t"/>
            </v:shape>
          </v:group>
          <w10:wrap type="none"/>
        </v:group>
      </w:pict>
    </w:r>
    <w:r>
      <w:rPr/>
      <w:pict>
        <v:group style="position:absolute;margin-left:340.619995pt;margin-top:155.205994pt;width:14.68pt;height:14.68pt;mso-position-horizontal-relative:page;mso-position-vertical-relative:page;z-index:-922" coordorigin="6812,3104" coordsize="294,294">
          <v:group style="position:absolute;left:6821;top:3113;width:276;height:276" coordorigin="6821,3113" coordsize="276,276">
            <v:shape style="position:absolute;left:6821;top:3113;width:276;height:276" coordorigin="6821,3113" coordsize="276,276" path="m6821,3389l7097,3389,7097,3113,6821,3113,6821,3389e" filled="t" fillcolor="#F2F2F2" stroked="f">
              <v:path arrowok="t"/>
              <v:fill/>
            </v:shape>
          </v:group>
          <v:group style="position:absolute;left:6821;top:3113;width:276;height:276" coordorigin="6821,3113" coordsize="276,276">
            <v:shape style="position:absolute;left:6821;top:3113;width:276;height:276" coordorigin="6821,3113" coordsize="276,276" path="m6821,3389l7097,3389,7097,3113,6821,3113,6821,3389xe" filled="f" stroked="t" strokeweight=".856pt" strokecolor="#FFFFFF">
              <v:path arrowok="t"/>
            </v:shape>
          </v:group>
          <v:group style="position:absolute;left:6849;top:3251;width:221;height:2" coordorigin="6849,3251" coordsize="221,2">
            <v:shape style="position:absolute;left:6849;top:3251;width:221;height:2" coordorigin="6849,3251" coordsize="221,0" path="m6849,3251l7070,3251e" filled="f" stroked="t" strokeweight="1.704pt" strokecolor="#00BFC4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0.801003pt;margin-top:96.042557pt;width:19.167668pt;height:13.9552pt;mso-position-horizontal-relative:page;mso-position-vertical-relative:page;z-index:-921" type="#_x0000_t202" filled="f" stroked="f">
          <v:textbox inset="0,0,0,0">
            <w:txbxContent>
              <w:p>
                <w:pPr>
                  <w:spacing w:before="0" w:after="0" w:line="250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2"/>
                    <w:b/>
                    <w:bCs/>
                  </w:rPr>
                  <w:t>1.2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1.436203pt;margin-top:96.042557pt;width:257.788688pt;height:13.9552pt;mso-position-horizontal-relative:page;mso-position-vertical-relative:page;z-index:-920" type="#_x0000_t202" filled="f" stroked="f">
          <v:textbox inset="0,0,0,0">
            <w:txbxContent>
              <w:p>
                <w:pPr>
                  <w:spacing w:before="0" w:after="0" w:line="250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  <w:b/>
                    <w:bCs/>
                  </w:rPr>
                  <w:t>Suppleme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7"/>
                    <w:w w:val="100"/>
                    <w:b/>
                    <w:bCs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  <w:b/>
                    <w:bCs/>
                  </w:rPr>
                  <w:t>tal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3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  <w:b/>
                    <w:bCs/>
                  </w:rPr>
                  <w:t>securi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7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2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  <w:b/>
                    <w:bCs/>
                  </w:rPr>
                  <w:t>income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4"/>
                    <w:b/>
                    <w:bCs/>
                  </w:rPr>
                  <w:t>participation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header" Target="header5.xml"/><Relationship Id="rId15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2016-03-28T11:08:44Z</dcterms:created>
  <dcterms:modified xsi:type="dcterms:W3CDTF">2016-03-28T11:08:44Z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2016-03-21T00:00:00Z</vt:filetime>
  </property>
  <property fmtid="{D5CDD505-2E9C-101B-9397-08002B2CF9AE}" pid="3" name="LastSaved">
    <vt:filetime>2016-03-28T00:00:00Z</vt:filetime>
  </property>
</Properties>
</file>