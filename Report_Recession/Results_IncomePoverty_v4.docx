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90" w:lineRule="exact"/>
        <w:ind w:left="1613" w:right="1601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88"/>
          <w:position w:val="-1"/>
        </w:rPr>
        <w:t>Effects</w:t>
      </w:r>
      <w:r>
        <w:rPr>
          <w:rFonts w:ascii="Arial" w:hAnsi="Arial" w:cs="Arial" w:eastAsia="Arial"/>
          <w:sz w:val="34"/>
          <w:szCs w:val="34"/>
          <w:spacing w:val="21"/>
          <w:w w:val="88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34"/>
          <w:szCs w:val="34"/>
          <w:spacing w:val="-21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Great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12"/>
          <w:w w:val="85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Reces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sion</w:t>
      </w:r>
      <w:r>
        <w:rPr>
          <w:rFonts w:ascii="Arial" w:hAnsi="Arial" w:cs="Arial" w:eastAsia="Arial"/>
          <w:sz w:val="34"/>
          <w:szCs w:val="34"/>
          <w:spacing w:val="-12"/>
          <w:w w:val="85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on</w:t>
      </w:r>
      <w:r>
        <w:rPr>
          <w:rFonts w:ascii="Arial" w:hAnsi="Arial" w:cs="Arial" w:eastAsia="Arial"/>
          <w:sz w:val="34"/>
          <w:szCs w:val="34"/>
          <w:spacing w:val="-35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8"/>
          <w:position w:val="-1"/>
        </w:rPr>
        <w:t>Income</w:t>
      </w:r>
      <w:r>
        <w:rPr>
          <w:rFonts w:ascii="Arial" w:hAnsi="Arial" w:cs="Arial" w:eastAsia="Arial"/>
          <w:sz w:val="34"/>
          <w:szCs w:val="34"/>
          <w:spacing w:val="21"/>
          <w:w w:val="88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-9"/>
          <w:w w:val="95"/>
          <w:position w:val="-1"/>
        </w:rPr>
        <w:t>P</w:t>
      </w:r>
      <w:r>
        <w:rPr>
          <w:rFonts w:ascii="Arial" w:hAnsi="Arial" w:cs="Arial" w:eastAsia="Arial"/>
          <w:sz w:val="34"/>
          <w:szCs w:val="34"/>
          <w:spacing w:val="-9"/>
          <w:w w:val="83"/>
          <w:position w:val="-1"/>
        </w:rPr>
        <w:t>o</w:t>
      </w:r>
      <w:r>
        <w:rPr>
          <w:rFonts w:ascii="Arial" w:hAnsi="Arial" w:cs="Arial" w:eastAsia="Arial"/>
          <w:sz w:val="34"/>
          <w:szCs w:val="34"/>
          <w:spacing w:val="-9"/>
          <w:w w:val="98"/>
          <w:position w:val="-1"/>
        </w:rPr>
        <w:t>v</w:t>
      </w:r>
      <w:r>
        <w:rPr>
          <w:rFonts w:ascii="Arial" w:hAnsi="Arial" w:cs="Arial" w:eastAsia="Arial"/>
          <w:sz w:val="34"/>
          <w:szCs w:val="34"/>
          <w:spacing w:val="0"/>
          <w:w w:val="96"/>
          <w:position w:val="-1"/>
        </w:rPr>
        <w:t>er</w:t>
      </w:r>
      <w:r>
        <w:rPr>
          <w:rFonts w:ascii="Arial" w:hAnsi="Arial" w:cs="Arial" w:eastAsia="Arial"/>
          <w:sz w:val="34"/>
          <w:szCs w:val="34"/>
          <w:spacing w:val="-9"/>
          <w:w w:val="96"/>
          <w:position w:val="-1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98"/>
          <w:position w:val="-1"/>
        </w:rPr>
        <w:t>y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81" w:right="208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Subharati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Ghosh,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Subhrangs</w:t>
      </w:r>
      <w:r>
        <w:rPr>
          <w:rFonts w:ascii="Arial" w:hAnsi="Arial" w:cs="Arial" w:eastAsia="Arial"/>
          <w:sz w:val="24"/>
          <w:szCs w:val="24"/>
          <w:spacing w:val="-4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</w:t>
      </w:r>
      <w:r>
        <w:rPr>
          <w:rFonts w:ascii="Arial" w:hAnsi="Arial" w:cs="Arial" w:eastAsia="Arial"/>
          <w:sz w:val="24"/>
          <w:szCs w:val="24"/>
          <w:spacing w:val="2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Nandi,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Susan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arish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w w:val="128"/>
          <w:b/>
          <w:bCs/>
        </w:rPr>
        <w:t>INT</w:t>
      </w:r>
      <w:r>
        <w:rPr>
          <w:rFonts w:ascii="Arial" w:hAnsi="Arial" w:cs="Arial" w:eastAsia="Arial"/>
          <w:sz w:val="28"/>
          <w:szCs w:val="28"/>
          <w:spacing w:val="-8"/>
          <w:w w:val="128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21"/>
          <w:b/>
          <w:bCs/>
        </w:rPr>
        <w:t>ODUCTION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250999pt;margin-top:1.079879pt;width:92.528pt;height:15.478pt;mso-position-horizontal-relative:page;mso-position-vertical-relative:paragraph;z-index:-3951" coordorigin="1425,22" coordsize="1851,310">
            <v:group style="position:absolute;left:1435;top:59;width:210;height:235" coordorigin="1435,59" coordsize="210,235">
              <v:shape style="position:absolute;left:1435;top:59;width:210;height:235" coordorigin="1435,59" coordsize="210,235" path="m1435,294l1645,294,1645,59,1435,59,1435,294e" filled="t" fillcolor="#FFF200" stroked="f">
                <v:path arrowok="t"/>
                <v:fill/>
              </v:shape>
            </v:group>
            <v:group style="position:absolute;left:1635;top:59;width:363;height:235" coordorigin="1635,59" coordsize="363,235">
              <v:shape style="position:absolute;left:1635;top:59;width:363;height:235" coordorigin="1635,59" coordsize="363,235" path="m1635,294l1998,294,1998,59,1635,59,1635,294e" filled="t" fillcolor="#FFF200" stroked="f">
                <v:path arrowok="t"/>
                <v:fill/>
              </v:shape>
            </v:group>
            <v:group style="position:absolute;left:2030;top:59;width:2;height:235" coordorigin="2030,59" coordsize="2,235">
              <v:shape style="position:absolute;left:2030;top:59;width:2;height:235" coordorigin="2030,59" coordsize="0,235" path="m2030,59l2030,294e" filled="f" stroked="t" strokeweight="3.736pt" strokecolor="#FFF200">
                <v:path arrowok="t"/>
              </v:shape>
            </v:group>
            <v:group style="position:absolute;left:2061;top:59;width:204;height:235" coordorigin="2061,59" coordsize="204,235">
              <v:shape style="position:absolute;left:2061;top:59;width:204;height:235" coordorigin="2061,59" coordsize="204,235" path="m2061,294l2265,294,2265,59,2061,59,2061,294e" filled="t" fillcolor="#FFF200" stroked="f">
                <v:path arrowok="t"/>
                <v:fill/>
              </v:shape>
            </v:group>
            <v:group style="position:absolute;left:2255;top:59;width:295;height:235" coordorigin="2255,59" coordsize="295,235">
              <v:shape style="position:absolute;left:2255;top:59;width:295;height:235" coordorigin="2255,59" coordsize="295,235" path="m2255,294l2550,294,2550,59,2255,59,2255,294e" filled="t" fillcolor="#FFF200" stroked="f">
                <v:path arrowok="t"/>
                <v:fill/>
              </v:shape>
            </v:group>
            <v:group style="position:absolute;left:2540;top:59;width:349;height:235" coordorigin="2540,59" coordsize="349,235">
              <v:shape style="position:absolute;left:2540;top:59;width:349;height:235" coordorigin="2540,59" coordsize="349,235" path="m2540,294l2890,294,2890,59,2540,59,2540,294e" filled="t" fillcolor="#FFF200" stroked="f">
                <v:path arrowok="t"/>
                <v:fill/>
              </v:shape>
            </v:group>
            <v:group style="position:absolute;left:2880;top:59;width:386;height:235" coordorigin="2880,59" coordsize="386,235">
              <v:shape style="position:absolute;left:2880;top:59;width:386;height:235" coordorigin="2880,59" coordsize="386,235" path="m2880,294l3266,294,3266,59,2880,59,2880,294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tr</w:t>
      </w:r>
      <w:r>
        <w:rPr>
          <w:rFonts w:ascii="Arial" w:hAnsi="Arial" w:cs="Arial" w:eastAsia="Arial"/>
          <w:sz w:val="22"/>
          <w:szCs w:val="22"/>
          <w:spacing w:val="6"/>
          <w:w w:val="10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duc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Study</w:t>
      </w:r>
      <w:r>
        <w:rPr>
          <w:rFonts w:ascii="Arial" w:hAnsi="Arial" w:cs="Arial" w:eastAsia="Arial"/>
          <w:sz w:val="22"/>
          <w:szCs w:val="22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Aim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120" w:right="4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analyze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whether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g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7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2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ession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“Income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y”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measure</w:t>
      </w:r>
      <w:r>
        <w:rPr>
          <w:rFonts w:ascii="Arial" w:hAnsi="Arial" w:cs="Arial" w:eastAsia="Arial"/>
          <w:sz w:val="22"/>
          <w:szCs w:val="22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economic</w:t>
      </w:r>
      <w:r>
        <w:rPr>
          <w:rFonts w:ascii="Arial" w:hAnsi="Arial" w:cs="Arial" w:eastAsia="Arial"/>
          <w:sz w:val="22"/>
          <w:szCs w:val="22"/>
          <w:spacing w:val="16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ell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eing,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trolling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demographic</w:t>
      </w:r>
      <w:r>
        <w:rPr>
          <w:rFonts w:ascii="Arial" w:hAnsi="Arial" w:cs="Arial" w:eastAsia="Arial"/>
          <w:sz w:val="22"/>
          <w:szCs w:val="22"/>
          <w:spacing w:val="14"/>
          <w:w w:val="9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factors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gender,</w:t>
      </w:r>
      <w:r>
        <w:rPr>
          <w:rFonts w:ascii="Arial" w:hAnsi="Arial" w:cs="Arial" w:eastAsia="Arial"/>
          <w:sz w:val="22"/>
          <w:szCs w:val="22"/>
          <w:spacing w:val="4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marital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statu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education,</w:t>
      </w:r>
      <w:r>
        <w:rPr>
          <w:rFonts w:ascii="Arial" w:hAnsi="Arial" w:cs="Arial" w:eastAsia="Arial"/>
          <w:sz w:val="22"/>
          <w:szCs w:val="22"/>
          <w:spacing w:val="48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race</w:t>
      </w:r>
      <w:r>
        <w:rPr>
          <w:rFonts w:ascii="Arial" w:hAnsi="Arial" w:cs="Arial" w:eastAsia="Arial"/>
          <w:sz w:val="22"/>
          <w:szCs w:val="22"/>
          <w:spacing w:val="3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3" w:after="0" w:line="452" w:lineRule="exact"/>
        <w:ind w:left="665" w:right="4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othesis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It</w:t>
      </w:r>
      <w:r>
        <w:rPr>
          <w:rFonts w:ascii="Arial" w:hAnsi="Arial" w:cs="Arial" w:eastAsia="Arial"/>
          <w:sz w:val="22"/>
          <w:szCs w:val="22"/>
          <w:spacing w:val="6"/>
          <w:w w:val="13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sized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3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th</w:t>
      </w:r>
      <w:r>
        <w:rPr>
          <w:rFonts w:ascii="Arial" w:hAnsi="Arial" w:cs="Arial" w:eastAsia="Arial"/>
          <w:sz w:val="22"/>
          <w:szCs w:val="22"/>
          <w:spacing w:val="46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disabil-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2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erienced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orse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“income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51"/>
        </w:rPr>
        <w:t>”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recession,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demographic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452" w:lineRule="exact"/>
        <w:ind w:left="665" w:right="69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othesis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It</w:t>
      </w:r>
      <w:r>
        <w:rPr>
          <w:rFonts w:ascii="Arial" w:hAnsi="Arial" w:cs="Arial" w:eastAsia="Arial"/>
          <w:sz w:val="22"/>
          <w:szCs w:val="22"/>
          <w:spacing w:val="-10"/>
          <w:w w:val="13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othesized</w:t>
      </w:r>
      <w:r>
        <w:rPr>
          <w:rFonts w:ascii="Arial" w:hAnsi="Arial" w:cs="Arial" w:eastAsia="Arial"/>
          <w:sz w:val="22"/>
          <w:szCs w:val="22"/>
          <w:spacing w:val="1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disabi</w:t>
      </w:r>
      <w:r>
        <w:rPr>
          <w:rFonts w:ascii="Arial" w:hAnsi="Arial" w:cs="Arial" w:eastAsia="Arial"/>
          <w:sz w:val="22"/>
          <w:szCs w:val="22"/>
          <w:spacing w:val="1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erienced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orse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declines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recession,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demographic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Study</w:t>
      </w:r>
      <w:r>
        <w:rPr>
          <w:rFonts w:ascii="Arial" w:hAnsi="Arial" w:cs="Arial" w:eastAsia="Arial"/>
          <w:sz w:val="22"/>
          <w:szCs w:val="22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Aim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112" w:right="53" w:firstLine="34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pt;margin-top:64.785881pt;width:187.197pt;height:.1pt;mso-position-horizontal-relative:page;mso-position-vertical-relative:paragraph;z-index:-3950" coordorigin="1440,1296" coordsize="3744,2">
            <v:shape style="position:absolute;left:1440;top:1296;width:3744;height:2" coordorigin="1440,1296" coordsize="3744,0" path="m1440,1296l5184,129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demograph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gender,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education,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race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economic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ell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eing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adu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lt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94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at</w:t>
      </w:r>
      <w:r>
        <w:rPr>
          <w:rFonts w:ascii="Arial" w:hAnsi="Arial" w:cs="Arial" w:eastAsia="Arial"/>
          <w:sz w:val="22"/>
          <w:szCs w:val="22"/>
          <w:spacing w:val="23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ession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93" w:lineRule="exact"/>
        <w:ind w:left="36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10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Business</w:t>
      </w:r>
      <w:r>
        <w:rPr>
          <w:rFonts w:ascii="Arial" w:hAnsi="Arial" w:cs="Arial" w:eastAsia="Arial"/>
          <w:sz w:val="18"/>
          <w:szCs w:val="18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cl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Dating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Commit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tee,</w:t>
      </w:r>
      <w:r>
        <w:rPr>
          <w:rFonts w:ascii="Arial" w:hAnsi="Arial" w:cs="Arial" w:eastAsia="Arial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National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reau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Economic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Resear</w:t>
      </w:r>
      <w:r>
        <w:rPr>
          <w:rFonts w:ascii="Arial" w:hAnsi="Arial" w:cs="Arial" w:eastAsia="Arial"/>
          <w:sz w:val="18"/>
          <w:szCs w:val="18"/>
          <w:spacing w:val="-5"/>
          <w:w w:val="93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(NBER)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pgNumType w:start="1"/>
          <w:pgMar w:footer="806" w:top="1480" w:bottom="1000" w:left="1320" w:right="1300"/>
          <w:footerReference w:type="default" r:id="rId5"/>
          <w:type w:val="continuous"/>
          <w:pgSz w:w="12240" w:h="15840"/>
        </w:sectPr>
      </w:pPr>
      <w:rPr/>
    </w:p>
    <w:p>
      <w:pPr>
        <w:spacing w:before="56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w w:val="116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-9"/>
          <w:w w:val="116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2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9"/>
          <w:w w:val="120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117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-9"/>
          <w:w w:val="117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20"/>
          <w:b/>
          <w:bCs/>
        </w:rPr>
        <w:t>OUND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250999pt;margin-top:1.079872pt;width:195.195pt;height:15.478pt;mso-position-horizontal-relative:page;mso-position-vertical-relative:paragraph;z-index:-3949" coordorigin="1425,22" coordsize="3904,310">
            <v:group style="position:absolute;left:1435;top:59;width:210;height:235" coordorigin="1435,59" coordsize="210,235">
              <v:shape style="position:absolute;left:1435;top:59;width:210;height:235" coordorigin="1435,59" coordsize="210,235" path="m1435,294l1645,294,1645,59,1435,59,1435,294e" filled="t" fillcolor="#FFF200" stroked="f">
                <v:path arrowok="t"/>
                <v:fill/>
              </v:shape>
            </v:group>
            <v:group style="position:absolute;left:1635;top:59;width:363;height:235" coordorigin="1635,59" coordsize="363,235">
              <v:shape style="position:absolute;left:1635;top:59;width:363;height:235" coordorigin="1635,59" coordsize="363,235" path="m1635,294l1998,294,1998,59,1635,59,1635,294e" filled="t" fillcolor="#FFF200" stroked="f">
                <v:path arrowok="t"/>
                <v:fill/>
              </v:shape>
            </v:group>
            <v:group style="position:absolute;left:2030;top:59;width:2;height:235" coordorigin="2030,59" coordsize="2,235">
              <v:shape style="position:absolute;left:2030;top:59;width:2;height:235" coordorigin="2030,59" coordsize="0,235" path="m2030,59l2030,294e" filled="f" stroked="t" strokeweight="3.736pt" strokecolor="#FFF200">
                <v:path arrowok="t"/>
              </v:shape>
            </v:group>
            <v:group style="position:absolute;left:2061;top:59;width:292;height:235" coordorigin="2061,59" coordsize="292,235">
              <v:shape style="position:absolute;left:2061;top:59;width:292;height:235" coordorigin="2061,59" coordsize="292,235" path="m2061,294l2353,294,2353,59,2061,59,2061,294e" filled="t" fillcolor="#FFF200" stroked="f">
                <v:path arrowok="t"/>
                <v:fill/>
              </v:shape>
            </v:group>
            <v:group style="position:absolute;left:2343;top:59;width:192;height:235" coordorigin="2343,59" coordsize="192,235">
              <v:shape style="position:absolute;left:2343;top:59;width:192;height:235" coordorigin="2343,59" coordsize="192,235" path="m2343,294l2535,294,2535,59,2343,59,2343,294e" filled="t" fillcolor="#FFF200" stroked="f">
                <v:path arrowok="t"/>
                <v:fill/>
              </v:shape>
            </v:group>
            <v:group style="position:absolute;left:2525;top:59;width:119;height:235" coordorigin="2525,59" coordsize="119,235">
              <v:shape style="position:absolute;left:2525;top:59;width:119;height:235" coordorigin="2525,59" coordsize="119,235" path="m2525,294l2644,294,2644,59,2525,59,2525,294e" filled="t" fillcolor="#FFF200" stroked="f">
                <v:path arrowok="t"/>
                <v:fill/>
              </v:shape>
            </v:group>
            <v:group style="position:absolute;left:2634;top:59;width:398;height:235" coordorigin="2634,59" coordsize="398,235">
              <v:shape style="position:absolute;left:2634;top:59;width:398;height:235" coordorigin="2634,59" coordsize="398,235" path="m2634,294l3033,294,3033,59,2634,59,2634,294e" filled="t" fillcolor="#FFF200" stroked="f">
                <v:path arrowok="t"/>
                <v:fill/>
              </v:shape>
            </v:group>
            <v:group style="position:absolute;left:3064;top:59;width:2;height:235" coordorigin="3064,59" coordsize="2,235">
              <v:shape style="position:absolute;left:3064;top:59;width:2;height:235" coordorigin="3064,59" coordsize="0,235" path="m3064,59l3064,294e" filled="f" stroked="t" strokeweight="3.736pt" strokecolor="#FFF200">
                <v:path arrowok="t"/>
              </v:shape>
            </v:group>
            <v:group style="position:absolute;left:3096;top:59;width:192;height:235" coordorigin="3096,59" coordsize="192,235">
              <v:shape style="position:absolute;left:3096;top:59;width:192;height:235" coordorigin="3096,59" coordsize="192,235" path="m3096,294l3288,294,3288,59,3096,59,3096,294e" filled="t" fillcolor="#FFF200" stroked="f">
                <v:path arrowok="t"/>
                <v:fill/>
              </v:shape>
            </v:group>
            <v:group style="position:absolute;left:3278;top:59;width:440;height:235" coordorigin="3278,59" coordsize="440,235">
              <v:shape style="position:absolute;left:3278;top:59;width:440;height:235" coordorigin="3278,59" coordsize="440,235" path="m3278,294l3718,294,3718,59,3278,59,3278,294e" filled="t" fillcolor="#FFF200" stroked="f">
                <v:path arrowok="t"/>
                <v:fill/>
              </v:shape>
            </v:group>
            <v:group style="position:absolute;left:3750;top:59;width:2;height:235" coordorigin="3750,59" coordsize="2,235">
              <v:shape style="position:absolute;left:3750;top:59;width:2;height:235" coordorigin="3750,59" coordsize="0,235" path="m3750,59l3750,294e" filled="f" stroked="t" strokeweight="3.736pt" strokecolor="#FFF200">
                <v:path arrowok="t"/>
              </v:shape>
            </v:group>
            <v:group style="position:absolute;left:3781;top:59;width:361;height:235" coordorigin="3781,59" coordsize="361,235">
              <v:shape style="position:absolute;left:3781;top:59;width:361;height:235" coordorigin="3781,59" coordsize="361,235" path="m3781,294l4143,294,4143,59,3781,59,3781,294e" filled="t" fillcolor="#FFF200" stroked="f">
                <v:path arrowok="t"/>
                <v:fill/>
              </v:shape>
            </v:group>
            <v:group style="position:absolute;left:4174;top:59;width:2;height:235" coordorigin="4174,59" coordsize="2,235">
              <v:shape style="position:absolute;left:4174;top:59;width:2;height:235" coordorigin="4174,59" coordsize="0,235" path="m4174,59l4174,294e" filled="f" stroked="t" strokeweight="3.736pt" strokecolor="#FFF200">
                <v:path arrowok="t"/>
              </v:shape>
            </v:group>
            <v:group style="position:absolute;left:4205;top:59;width:446;height:235" coordorigin="4205,59" coordsize="446,235">
              <v:shape style="position:absolute;left:4205;top:59;width:446;height:235" coordorigin="4205,59" coordsize="446,235" path="m4205,294l4652,294,4652,59,4205,59,4205,294e" filled="t" fillcolor="#FFF200" stroked="f">
                <v:path arrowok="t"/>
                <v:fill/>
              </v:shape>
            </v:group>
            <v:group style="position:absolute;left:4642;top:59;width:677;height:235" coordorigin="4642,59" coordsize="677,235">
              <v:shape style="position:absolute;left:4642;top:59;width:677;height:235" coordorigin="4642,59" coordsize="677,235" path="m4642,294l5319,294,5319,59,4642,59,4642,294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view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ground.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11"/>
          <w:w w:val="122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-33"/>
          <w:w w:val="122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33"/>
          <w:w w:val="122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22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34"/>
          <w:w w:val="12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2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13"/>
          <w:w w:val="12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2"/>
          <w:b/>
          <w:bCs/>
        </w:rPr>
        <w:t>METHOD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121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-21"/>
          <w:w w:val="11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29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50" w:lineRule="atLeast"/>
        <w:ind w:left="120" w:right="57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83.824005pt;margin-top:10.075466pt;width:57.273pt;height:15.489pt;mso-position-horizontal-relative:page;mso-position-vertical-relative:paragraph;z-index:-3948" coordorigin="9676,202" coordsize="1145,310">
            <v:group style="position:absolute;left:9686;top:239;width:210;height:235" coordorigin="9686,239" coordsize="210,235">
              <v:shape style="position:absolute;left:9686;top:239;width:210;height:235" coordorigin="9686,239" coordsize="210,235" path="m9686,474l9896,474,9896,239,9686,239,9686,474e" filled="t" fillcolor="#FFF200" stroked="f">
                <v:path arrowok="t"/>
                <v:fill/>
              </v:shape>
            </v:group>
            <v:group style="position:absolute;left:9884;top:239;width:363;height:235" coordorigin="9884,239" coordsize="363,235">
              <v:shape style="position:absolute;left:9884;top:239;width:363;height:235" coordorigin="9884,239" coordsize="363,235" path="m9884,474l10247,474,10247,239,9884,239,9884,474e" filled="t" fillcolor="#FFF200" stroked="f">
                <v:path arrowok="t"/>
                <v:fill/>
              </v:shape>
            </v:group>
            <v:group style="position:absolute;left:10274;top:239;width:2;height:235" coordorigin="10274,239" coordsize="2,235">
              <v:shape style="position:absolute;left:10274;top:239;width:2;height:235" coordorigin="10274,239" coordsize="0,235" path="m10274,239l10274,474e" filled="f" stroked="t" strokeweight="3.747pt" strokecolor="#FFF200">
                <v:path arrowok="t"/>
              </v:shape>
            </v:group>
            <v:group style="position:absolute;left:10305;top:239;width:507;height:235" coordorigin="10305,239" coordsize="507,235">
              <v:shape style="position:absolute;left:10305;top:239;width:507;height:235" coordorigin="10305,239" coordsize="507,235" path="m10305,474l10812,474,10812,239,10305,239,10305,474e" filled="t" fillcolor="#FFF2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1.250999pt;margin-top:34.035965pt;width:32.686pt;height:12.742pt;mso-position-horizontal-relative:page;mso-position-vertical-relative:paragraph;z-index:-3947" coordorigin="1425,681" coordsize="654,255">
            <v:group style="position:absolute;left:1435;top:691;width:228;height:235" coordorigin="1435,691" coordsize="228,235">
              <v:shape style="position:absolute;left:1435;top:691;width:228;height:235" coordorigin="1435,691" coordsize="228,235" path="m1435,926l1663,926,1663,691,1435,691,1435,926e" filled="t" fillcolor="#FFF200" stroked="f">
                <v:path arrowok="t"/>
                <v:fill/>
              </v:shape>
            </v:group>
            <v:group style="position:absolute;left:1658;top:691;width:411;height:235" coordorigin="1658,691" coordsize="411,235">
              <v:shape style="position:absolute;left:1658;top:691;width:411;height:235" coordorigin="1658,691" coordsize="411,235" path="m1658,926l2069,926,2069,691,1658,691,1658,926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analysis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Census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Bureau’s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SIPP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panel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sur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d.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SIPP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three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inclusion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criteria</w:t>
      </w:r>
      <w:r>
        <w:rPr>
          <w:rFonts w:ascii="Arial" w:hAnsi="Arial" w:cs="Arial" w:eastAsia="Arial"/>
          <w:sz w:val="22"/>
          <w:szCs w:val="22"/>
          <w:spacing w:val="5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3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sample.</w:t>
      </w:r>
      <w:r>
        <w:rPr>
          <w:rFonts w:ascii="Arial" w:hAnsi="Arial" w:cs="Arial" w:eastAsia="Arial"/>
          <w:sz w:val="22"/>
          <w:szCs w:val="22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First,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participated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six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include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sample.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Second,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reference</w:t>
      </w:r>
      <w:r>
        <w:rPr>
          <w:rFonts w:ascii="Arial" w:hAnsi="Arial" w:cs="Arial" w:eastAsia="Arial"/>
          <w:sz w:val="22"/>
          <w:szCs w:val="22"/>
          <w:spacing w:val="3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ersons</w:t>
      </w:r>
      <w:r>
        <w:rPr>
          <w:rFonts w:ascii="Arial" w:hAnsi="Arial" w:cs="Arial" w:eastAsia="Arial"/>
          <w:sz w:val="22"/>
          <w:szCs w:val="22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ehold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same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participated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in.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7" w:after="0" w:line="418" w:lineRule="auto"/>
        <w:ind w:left="112" w:right="93" w:firstLine="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250999pt;margin-top:1.140883pt;width:97.525pt;height:15.358pt;mso-position-horizontal-relative:page;mso-position-vertical-relative:paragraph;z-index:-3946" coordorigin="1425,23" coordsize="1950,307">
            <v:group style="position:absolute;left:1435;top:59;width:448;height:235" coordorigin="1435,59" coordsize="448,235">
              <v:shape style="position:absolute;left:1435;top:59;width:448;height:235" coordorigin="1435,59" coordsize="448,235" path="m1435,294l1883,294,1883,59,1435,59,1435,294e" filled="t" fillcolor="#FFF200" stroked="f">
                <v:path arrowok="t"/>
                <v:fill/>
              </v:shape>
            </v:group>
            <v:group style="position:absolute;left:1904;top:59;width:2;height:235" coordorigin="1904,59" coordsize="2,235">
              <v:shape style="position:absolute;left:1904;top:59;width:2;height:235" coordorigin="1904,59" coordsize="0,235" path="m1904,59l1904,294e" filled="f" stroked="t" strokeweight="3.616pt" strokecolor="#FFF200">
                <v:path arrowok="t"/>
              </v:shape>
            </v:group>
            <v:group style="position:absolute;left:1934;top:59;width:313;height:235" coordorigin="1934,59" coordsize="313,235">
              <v:shape style="position:absolute;left:1934;top:59;width:313;height:235" coordorigin="1934,59" coordsize="313,235" path="m1934,294l2247,294,2247,59,1934,59,1934,294e" filled="t" fillcolor="#FFF200" stroked="f">
                <v:path arrowok="t"/>
                <v:fill/>
              </v:shape>
            </v:group>
            <v:group style="position:absolute;left:2271;top:59;width:2;height:235" coordorigin="2271,59" coordsize="2,235">
              <v:shape style="position:absolute;left:2271;top:59;width:2;height:235" coordorigin="2271,59" coordsize="0,235" path="m2271,59l2271,294e" filled="f" stroked="t" strokeweight="3.616pt" strokecolor="#FFF200">
                <v:path arrowok="t"/>
              </v:shape>
            </v:group>
            <v:group style="position:absolute;left:2302;top:59;width:301;height:235" coordorigin="2302,59" coordsize="301,235">
              <v:shape style="position:absolute;left:2302;top:59;width:301;height:235" coordorigin="2302,59" coordsize="301,235" path="m2302,294l2603,294,2603,59,2302,59,2302,294e" filled="t" fillcolor="#FFF200" stroked="f">
                <v:path arrowok="t"/>
                <v:fill/>
              </v:shape>
            </v:group>
            <v:group style="position:absolute;left:2587;top:59;width:326;height:235" coordorigin="2587,59" coordsize="326,235">
              <v:shape style="position:absolute;left:2587;top:59;width:326;height:235" coordorigin="2587,59" coordsize="326,235" path="m2587,294l2914,294,2914,59,2587,59,2587,294e" filled="t" fillcolor="#FFF200" stroked="f">
                <v:path arrowok="t"/>
                <v:fill/>
              </v:shape>
            </v:group>
            <v:group style="position:absolute;left:2938;top:59;width:2;height:235" coordorigin="2938,59" coordsize="2,235">
              <v:shape style="position:absolute;left:2938;top:59;width:2;height:235" coordorigin="2938,59" coordsize="0,235" path="m2938,59l2938,294e" filled="f" stroked="t" strokeweight="3.616pt" strokecolor="#FFF200">
                <v:path arrowok="t"/>
              </v:shape>
            </v:group>
            <v:group style="position:absolute;left:2968;top:59;width:398;height:235" coordorigin="2968,59" coordsize="398,235">
              <v:shape style="position:absolute;left:2968;top:59;width:398;height:235" coordorigin="2968,59" coordsize="398,235" path="m2968,294l3366,294,3366,59,2968,59,2968,294e" filled="t" fillcolor="#FFF2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76.872986pt;margin-top:23.664383pt;width:201.267pt;height:15.483pt;mso-position-horizontal-relative:page;mso-position-vertical-relative:paragraph;z-index:-3945" coordorigin="5537,473" coordsize="4025,310">
            <v:group style="position:absolute;left:5547;top:511;width:377;height:235" coordorigin="5547,511" coordsize="377,235">
              <v:shape style="position:absolute;left:5547;top:511;width:377;height:235" coordorigin="5547,511" coordsize="377,235" path="m5547,746l5924,746,5924,511,5547,511,5547,746e" filled="t" fillcolor="#FFF200" stroked="f">
                <v:path arrowok="t"/>
                <v:fill/>
              </v:shape>
            </v:group>
            <v:group style="position:absolute;left:5953;top:511;width:2;height:235" coordorigin="5953,511" coordsize="2,235">
              <v:shape style="position:absolute;left:5953;top:511;width:2;height:235" coordorigin="5953,511" coordsize="0,235" path="m5953,511l5953,746e" filled="f" stroked="t" strokeweight="3.741pt" strokecolor="#FFF200">
                <v:path arrowok="t"/>
              </v:shape>
            </v:group>
            <v:group style="position:absolute;left:5984;top:511;width:434;height:235" coordorigin="5984,511" coordsize="434,235">
              <v:shape style="position:absolute;left:5984;top:511;width:434;height:235" coordorigin="5984,511" coordsize="434,235" path="m5984,746l6418,746,6418,511,5984,511,5984,746e" filled="t" fillcolor="#FFF200" stroked="f">
                <v:path arrowok="t"/>
                <v:fill/>
              </v:shape>
            </v:group>
            <v:group style="position:absolute;left:6447;top:511;width:2;height:235" coordorigin="6447,511" coordsize="2,235">
              <v:shape style="position:absolute;left:6447;top:511;width:2;height:235" coordorigin="6447,511" coordsize="0,235" path="m6447,511l6447,746e" filled="f" stroked="t" strokeweight="3.741pt" strokecolor="#FFF200">
                <v:path arrowok="t"/>
              </v:shape>
            </v:group>
            <v:group style="position:absolute;left:6478;top:511;width:453;height:235" coordorigin="6478,511" coordsize="453,235">
              <v:shape style="position:absolute;left:6478;top:511;width:453;height:235" coordorigin="6478,511" coordsize="453,235" path="m6478,746l6931,746,6931,511,6478,511,6478,746e" filled="t" fillcolor="#FFF200" stroked="f">
                <v:path arrowok="t"/>
                <v:fill/>
              </v:shape>
            </v:group>
            <v:group style="position:absolute;left:6960;top:511;width:2;height:235" coordorigin="6960,511" coordsize="2,235">
              <v:shape style="position:absolute;left:6960;top:511;width:2;height:235" coordorigin="6960,511" coordsize="0,235" path="m6960,511l6960,746e" filled="f" stroked="t" strokeweight="3.741pt" strokecolor="#FFF200">
                <v:path arrowok="t"/>
              </v:shape>
            </v:group>
            <v:group style="position:absolute;left:6991;top:511;width:304;height:235" coordorigin="6991,511" coordsize="304,235">
              <v:shape style="position:absolute;left:6991;top:511;width:304;height:235" coordorigin="6991,511" coordsize="304,235" path="m6991,746l7295,746,7295,511,6991,511,6991,746e" filled="t" fillcolor="#FFF200" stroked="f">
                <v:path arrowok="t"/>
                <v:fill/>
              </v:shape>
            </v:group>
            <v:group style="position:absolute;left:7324;top:511;width:2;height:235" coordorigin="7324,511" coordsize="2,235">
              <v:shape style="position:absolute;left:7324;top:511;width:2;height:235" coordorigin="7324,511" coordsize="0,235" path="m7324,511l7324,746e" filled="f" stroked="t" strokeweight="3.741pt" strokecolor="#FFF200">
                <v:path arrowok="t"/>
              </v:shape>
            </v:group>
            <v:group style="position:absolute;left:7356;top:511;width:446;height:235" coordorigin="7356,511" coordsize="446,235">
              <v:shape style="position:absolute;left:7356;top:511;width:446;height:235" coordorigin="7356,511" coordsize="446,235" path="m7356,746l7802,746,7802,511,7356,511,7356,746e" filled="t" fillcolor="#FFF200" stroked="f">
                <v:path arrowok="t"/>
                <v:fill/>
              </v:shape>
            </v:group>
            <v:group style="position:absolute;left:7830;top:511;width:2;height:235" coordorigin="7830,511" coordsize="2,235">
              <v:shape style="position:absolute;left:7830;top:511;width:2;height:235" coordorigin="7830,511" coordsize="0,235" path="m7830,511l7830,746e" filled="f" stroked="t" strokeweight="3.741pt" strokecolor="#FFF200">
                <v:path arrowok="t"/>
              </v:shape>
            </v:group>
            <v:group style="position:absolute;left:7862;top:511;width:762;height:235" coordorigin="7862,511" coordsize="762,235">
              <v:shape style="position:absolute;left:7862;top:511;width:762;height:235" coordorigin="7862,511" coordsize="762,235" path="m7862,746l8624,746,8624,511,7862,511,7862,746e" filled="t" fillcolor="#FFF200" stroked="f">
                <v:path arrowok="t"/>
                <v:fill/>
              </v:shape>
            </v:group>
            <v:group style="position:absolute;left:8650;top:511;width:2;height:235" coordorigin="8650,511" coordsize="2,235">
              <v:shape style="position:absolute;left:8650;top:511;width:2;height:235" coordorigin="8650,511" coordsize="0,235" path="m8650,511l8650,746e" filled="f" stroked="t" strokeweight="3.741pt" strokecolor="#FFF200">
                <v:path arrowok="t"/>
              </v:shape>
            </v:group>
            <v:group style="position:absolute;left:8682;top:511;width:365;height:235" coordorigin="8682,511" coordsize="365,235">
              <v:shape style="position:absolute;left:8682;top:511;width:365;height:235" coordorigin="8682,511" coordsize="365,235" path="m8682,746l9046,746,9046,511,8682,511,8682,746e" filled="t" fillcolor="#FFF200" stroked="f">
                <v:path arrowok="t"/>
                <v:fill/>
              </v:shape>
            </v:group>
            <v:group style="position:absolute;left:9075;top:511;width:2;height:235" coordorigin="9075,511" coordsize="2,235">
              <v:shape style="position:absolute;left:9075;top:511;width:2;height:235" coordorigin="9075,511" coordsize="0,235" path="m9075,511l9075,746e" filled="f" stroked="t" strokeweight="3.741pt" strokecolor="#FFF200">
                <v:path arrowok="t"/>
              </v:shape>
            </v:group>
            <v:group style="position:absolute;left:9106;top:511;width:446;height:235" coordorigin="9106,511" coordsize="446,235">
              <v:shape style="position:absolute;left:9106;top:511;width:446;height:235" coordorigin="9106,511" coordsize="446,235" path="m9106,746l9553,746,9553,511,9106,511,9106,746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w w:val="102"/>
        </w:rPr>
        <w:t>Gi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son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Third,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ersons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(18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ears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older)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household’s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2008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erlap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teen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40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“Great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recession”</w:t>
      </w:r>
      <w:r>
        <w:rPr>
          <w:rFonts w:ascii="Arial" w:hAnsi="Arial" w:cs="Arial" w:eastAsia="Arial"/>
          <w:sz w:val="22"/>
          <w:szCs w:val="22"/>
          <w:spacing w:val="22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long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e.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1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six,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total</w:t>
      </w:r>
      <w:r>
        <w:rPr>
          <w:rFonts w:ascii="Arial" w:hAnsi="Arial" w:cs="Arial" w:eastAsia="Arial"/>
          <w:sz w:val="22"/>
          <w:szCs w:val="22"/>
          <w:spacing w:val="5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33,547</w:t>
      </w:r>
      <w:r>
        <w:rPr>
          <w:rFonts w:ascii="Arial" w:hAnsi="Arial" w:cs="Arial" w:eastAsia="Arial"/>
          <w:sz w:val="22"/>
          <w:szCs w:val="22"/>
          <w:spacing w:val="1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3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met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nclusion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iteria.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them,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7,443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(22.16%)</w:t>
      </w:r>
      <w:r>
        <w:rPr>
          <w:rFonts w:ascii="Arial" w:hAnsi="Arial" w:cs="Arial" w:eastAsia="Arial"/>
          <w:sz w:val="22"/>
          <w:szCs w:val="22"/>
          <w:spacing w:val="35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least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04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MEASURES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" w:right="766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De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endent</w:t>
      </w:r>
      <w:r>
        <w:rPr>
          <w:rFonts w:ascii="Arial" w:hAnsi="Arial" w:cs="Arial" w:eastAsia="Arial"/>
          <w:sz w:val="22"/>
          <w:szCs w:val="22"/>
          <w:spacing w:val="32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variable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20" w:right="95" w:firstLine="-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erage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quarterly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federal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(100%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FPL)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measure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ende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analysis.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L100-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100%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ederal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le,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quarterly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ranged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-$27,180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$108,900,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erage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$5240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$3,874.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negati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incomes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ciated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business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incurred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lossed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quarters.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ranged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-17.95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89.48,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th</w:t>
      </w:r>
      <w:r>
        <w:rPr>
          <w:rFonts w:ascii="Arial" w:hAnsi="Arial" w:cs="Arial" w:eastAsia="Arial"/>
          <w:sz w:val="22"/>
          <w:szCs w:val="22"/>
          <w:spacing w:val="16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erage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3.817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2.924.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08" w:right="80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Key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108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dictors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-.833071pt;width:187.197pt;height:.1pt;mso-position-horizontal-relative:page;mso-position-vertical-relative:paragraph;z-index:-3944" coordorigin="1440,-17" coordsize="3744,2">
            <v:shape style="position:absolute;left:1440;top:-17;width:3744;height:2" coordorigin="1440,-17" coordsize="3744,0" path="m1440,-17l5184,-1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10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more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information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SIPP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2008</w:t>
      </w:r>
      <w:r>
        <w:rPr>
          <w:rFonts w:ascii="Arial" w:hAnsi="Arial" w:cs="Arial" w:eastAsia="Arial"/>
          <w:sz w:val="18"/>
          <w:szCs w:val="18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panel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5"/>
          <w:w w:val="92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hedule,</w:t>
      </w:r>
      <w:r>
        <w:rPr>
          <w:rFonts w:ascii="Arial" w:hAnsi="Arial" w:cs="Arial" w:eastAsia="Arial"/>
          <w:sz w:val="18"/>
          <w:szCs w:val="18"/>
          <w:spacing w:val="33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please</w:t>
      </w:r>
      <w:r>
        <w:rPr>
          <w:rFonts w:ascii="Arial" w:hAnsi="Arial" w:cs="Arial" w:eastAsia="Arial"/>
          <w:sz w:val="18"/>
          <w:szCs w:val="18"/>
          <w:spacing w:val="5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refer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29"/>
          <w:w w:val="100"/>
          <w:position w:val="0"/>
        </w:rPr>
        <w:t> </w:t>
      </w:r>
      <w:hyperlink r:id="rId6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US</w:t>
        </w:r>
        <w:r>
          <w:rPr>
            <w:rFonts w:ascii="Arial" w:hAnsi="Arial" w:cs="Arial" w:eastAsia="Arial"/>
            <w:sz w:val="18"/>
            <w:szCs w:val="18"/>
            <w:spacing w:val="2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92"/>
            <w:position w:val="0"/>
          </w:rPr>
          <w:t>Census</w:t>
        </w:r>
        <w:r>
          <w:rPr>
            <w:rFonts w:ascii="Arial" w:hAnsi="Arial" w:cs="Arial" w:eastAsia="Arial"/>
            <w:sz w:val="18"/>
            <w:szCs w:val="18"/>
            <w:spacing w:val="16"/>
            <w:w w:val="92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Bureau</w:t>
        </w:r>
        <w:r>
          <w:rPr>
            <w:rFonts w:ascii="Arial" w:hAnsi="Arial" w:cs="Arial" w:eastAsia="Arial"/>
            <w:sz w:val="18"/>
            <w:szCs w:val="18"/>
            <w:spacing w:val="12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-5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ebsite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19" w:lineRule="exact"/>
        <w:ind w:left="36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109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-1"/>
          </w:rPr>
          <w:t>NBER</w:t>
        </w:r>
        <w:r>
          <w:rPr>
            <w:rFonts w:ascii="Arial" w:hAnsi="Arial" w:cs="Arial" w:eastAsia="Arial"/>
            <w:sz w:val="18"/>
            <w:szCs w:val="18"/>
            <w:spacing w:val="37"/>
            <w:w w:val="100"/>
            <w:position w:val="-1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91"/>
            <w:position w:val="-1"/>
          </w:rPr>
          <w:t>R</w:t>
        </w:r>
        <w:r>
          <w:rPr>
            <w:rFonts w:ascii="Arial" w:hAnsi="Arial" w:cs="Arial" w:eastAsia="Arial"/>
            <w:sz w:val="18"/>
            <w:szCs w:val="18"/>
            <w:spacing w:val="0"/>
            <w:w w:val="91"/>
            <w:position w:val="-1"/>
          </w:rPr>
          <w:t>ecession</w:t>
        </w:r>
        <w:r>
          <w:rPr>
            <w:rFonts w:ascii="Arial" w:hAnsi="Arial" w:cs="Arial" w:eastAsia="Arial"/>
            <w:sz w:val="18"/>
            <w:szCs w:val="18"/>
            <w:spacing w:val="19"/>
            <w:w w:val="91"/>
            <w:position w:val="-1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-1"/>
          </w:rPr>
          <w:t>Cycles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pgMar w:header="0" w:footer="806" w:top="1340" w:bottom="1000" w:left="1320" w:right="1280"/>
          <w:pgSz w:w="12240" w:h="15840"/>
        </w:sectPr>
      </w:pPr>
      <w:rPr/>
    </w:p>
    <w:p>
      <w:pPr>
        <w:spacing w:before="53" w:after="0" w:line="428" w:lineRule="auto"/>
        <w:ind w:left="152" w:right="12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There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ere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ey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predictors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analysis: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time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adult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disability</w:t>
      </w:r>
      <w:r>
        <w:rPr>
          <w:rFonts w:ascii="Arial" w:hAnsi="Arial" w:cs="Arial" w:eastAsia="Arial"/>
          <w:sz w:val="22"/>
          <w:szCs w:val="22"/>
          <w:spacing w:val="-4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analyzed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(quarters)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treated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uous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treated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hotomous</w:t>
      </w:r>
      <w:r>
        <w:rPr>
          <w:rFonts w:ascii="Arial" w:hAnsi="Arial" w:cs="Arial" w:eastAsia="Arial"/>
          <w:sz w:val="22"/>
          <w:szCs w:val="22"/>
          <w:spacing w:val="2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adu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lt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treated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uous</w:t>
      </w:r>
      <w:r>
        <w:rPr>
          <w:rFonts w:ascii="Arial" w:hAnsi="Arial" w:cs="Arial" w:eastAsia="Arial"/>
          <w:sz w:val="22"/>
          <w:szCs w:val="22"/>
          <w:spacing w:val="1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34" w:right="789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Cont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ol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vari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ables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450" w:lineRule="atLeast"/>
        <w:ind w:left="86" w:right="111" w:firstLine="16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502.248993pt;margin-top:79.258942pt;width:38.382pt;height:12.742pt;mso-position-horizontal-relative:page;mso-position-vertical-relative:paragraph;z-index:-3943" coordorigin="10045,1585" coordsize="768,255">
            <v:group style="position:absolute;left:10055;top:1595;width:274;height:235" coordorigin="10055,1595" coordsize="274,235">
              <v:shape style="position:absolute;left:10055;top:1595;width:274;height:235" coordorigin="10055,1595" coordsize="274,235" path="m10055,1830l10329,1830,10329,1595,10055,1595,10055,1830e" filled="t" fillcolor="#FFF200" stroked="f">
                <v:path arrowok="t"/>
                <v:fill/>
              </v:shape>
            </v:group>
            <v:group style="position:absolute;left:10320;top:1595;width:483;height:235" coordorigin="10320,1595" coordsize="483,235">
              <v:shape style="position:absolute;left:10320;top:1595;width:483;height:235" coordorigin="10320,1595" coordsize="483,235" path="m10320,1830l10803,1830,10803,1595,10320,1595,10320,1830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demographic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ctors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gender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marital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status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8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du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ation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9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e</w:t>
      </w:r>
      <w:r>
        <w:rPr>
          <w:rFonts w:ascii="Arial" w:hAnsi="Arial" w:cs="Arial" w:eastAsia="Arial"/>
          <w:sz w:val="22"/>
          <w:szCs w:val="22"/>
          <w:spacing w:val="-4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ethnicity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referen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ersons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ariables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ys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e/ethnicity</w:t>
      </w:r>
      <w:r>
        <w:rPr>
          <w:rFonts w:ascii="Arial" w:hAnsi="Arial" w:cs="Arial" w:eastAsia="Arial"/>
          <w:sz w:val="22"/>
          <w:szCs w:val="22"/>
          <w:spacing w:val="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had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categories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“non-hi</w:t>
      </w:r>
      <w:r>
        <w:rPr>
          <w:rFonts w:ascii="Arial" w:hAnsi="Arial" w:cs="Arial" w:eastAsia="Arial"/>
          <w:sz w:val="22"/>
          <w:szCs w:val="22"/>
          <w:spacing w:val="0"/>
          <w:w w:val="7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anic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white”,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“non-hispanic</w:t>
      </w:r>
      <w:r>
        <w:rPr>
          <w:rFonts w:ascii="Arial" w:hAnsi="Arial" w:cs="Arial" w:eastAsia="Arial"/>
          <w:sz w:val="22"/>
          <w:szCs w:val="22"/>
          <w:spacing w:val="1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“hispanic”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“others”.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simplici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“white”</w:t>
      </w:r>
      <w:r>
        <w:rPr>
          <w:rFonts w:ascii="Arial" w:hAnsi="Arial" w:cs="Arial" w:eastAsia="Arial"/>
          <w:sz w:val="22"/>
          <w:szCs w:val="22"/>
          <w:spacing w:val="5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categories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“non-hispanic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white”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“non-hispanic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k”.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Ex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plain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7" w:after="0" w:line="428" w:lineRule="auto"/>
        <w:ind w:left="105" w:right="80" w:firstLine="55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250999pt;margin-top:1.244859pt;width:136.724pt;height:15.15pt;mso-position-horizontal-relative:page;mso-position-vertical-relative:paragraph;z-index:-3942" coordorigin="1425,25" coordsize="2734,303">
            <v:group style="position:absolute;left:1435;top:59;width:392;height:235" coordorigin="1435,59" coordsize="392,235">
              <v:shape style="position:absolute;left:1435;top:59;width:392;height:235" coordorigin="1435,59" coordsize="392,235" path="m1435,294l1827,294,1827,59,1435,59,1435,294e" filled="t" fillcolor="#FFF200" stroked="f">
                <v:path arrowok="t"/>
                <v:fill/>
              </v:shape>
            </v:group>
            <v:group style="position:absolute;left:1809;top:59;width:313;height:235" coordorigin="1809,59" coordsize="313,235">
              <v:shape style="position:absolute;left:1809;top:59;width:313;height:235" coordorigin="1809,59" coordsize="313,235" path="m1809,294l2122,294,2122,59,1809,59,1809,294e" filled="t" fillcolor="#FFF200" stroked="f">
                <v:path arrowok="t"/>
                <v:fill/>
              </v:shape>
            </v:group>
            <v:group style="position:absolute;left:2106;top:59;width:301;height:235" coordorigin="2106,59" coordsize="301,235">
              <v:shape style="position:absolute;left:2106;top:59;width:301;height:235" coordorigin="2106,59" coordsize="301,235" path="m2106,294l2407,294,2407,59,2106,59,2106,294e" filled="t" fillcolor="#FFF200" stroked="f">
                <v:path arrowok="t"/>
                <v:fill/>
              </v:shape>
            </v:group>
            <v:group style="position:absolute;left:2429;top:59;width:2;height:235" coordorigin="2429,59" coordsize="2,235">
              <v:shape style="position:absolute;left:2429;top:59;width:2;height:235" coordorigin="2429,59" coordsize="0,235" path="m2429,59l2429,294e" filled="f" stroked="t" strokeweight="3.408pt" strokecolor="#FFF200">
                <v:path arrowok="t"/>
              </v:shape>
            </v:group>
            <v:group style="position:absolute;left:2457;top:59;width:398;height:235" coordorigin="2457,59" coordsize="398,235">
              <v:shape style="position:absolute;left:2457;top:59;width:398;height:235" coordorigin="2457,59" coordsize="398,235" path="m2457,294l2856,294,2856,59,2457,59,2457,294e" filled="t" fillcolor="#FFF200" stroked="f">
                <v:path arrowok="t"/>
                <v:fill/>
              </v:shape>
            </v:group>
            <v:group style="position:absolute;left:2876;top:59;width:2;height:235" coordorigin="2876,59" coordsize="2,235">
              <v:shape style="position:absolute;left:2876;top:59;width:2;height:235" coordorigin="2876,59" coordsize="0,235" path="m2876,59l2876,294e" filled="f" stroked="t" strokeweight="3.408pt" strokecolor="#FFF200">
                <v:path arrowok="t"/>
              </v:shape>
            </v:group>
            <v:group style="position:absolute;left:2904;top:59;width:361;height:235" coordorigin="2904,59" coordsize="361,235">
              <v:shape style="position:absolute;left:2904;top:59;width:361;height:235" coordorigin="2904,59" coordsize="361,235" path="m2904,294l3266,294,3266,59,2904,59,2904,294e" filled="t" fillcolor="#FFF200" stroked="f">
                <v:path arrowok="t"/>
                <v:fill/>
              </v:shape>
            </v:group>
            <v:group style="position:absolute;left:3287;top:59;width:2;height:235" coordorigin="3287,59" coordsize="2,235">
              <v:shape style="position:absolute;left:3287;top:59;width:2;height:235" coordorigin="3287,59" coordsize="0,235" path="m3287,59l3287,294e" filled="f" stroked="t" strokeweight="3.408pt" strokecolor="#FFF200">
                <v:path arrowok="t"/>
              </v:shape>
            </v:group>
            <v:group style="position:absolute;left:3315;top:59;width:313;height:235" coordorigin="3315,59" coordsize="313,235">
              <v:shape style="position:absolute;left:3315;top:59;width:313;height:235" coordorigin="3315,59" coordsize="313,235" path="m3315,294l3628,294,3628,59,3315,59,3315,294e" filled="t" fillcolor="#FFF200" stroked="f">
                <v:path arrowok="t"/>
                <v:fill/>
              </v:shape>
            </v:group>
            <v:group style="position:absolute;left:3612;top:59;width:289;height:235" coordorigin="3612,59" coordsize="289,235">
              <v:shape style="position:absolute;left:3612;top:59;width:289;height:235" coordorigin="3612,59" coordsize="289,235" path="m3612,294l3901,294,3901,59,3612,59,3612,294e" filled="t" fillcolor="#FFF200" stroked="f">
                <v:path arrowok="t"/>
                <v:fill/>
              </v:shape>
            </v:group>
            <v:group style="position:absolute;left:3885;top:59;width:264;height:235" coordorigin="3885,59" coordsize="264,235">
              <v:shape style="position:absolute;left:3885;top:59;width:264;height:235" coordorigin="3885,59" coordsize="264,235" path="m3885,294l4150,294,4150,59,3885,59,3885,294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bin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race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eth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nic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2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Gender</w:t>
      </w:r>
      <w:r>
        <w:rPr>
          <w:rFonts w:ascii="Arial" w:hAnsi="Arial" w:cs="Arial" w:eastAsia="Arial"/>
          <w:sz w:val="22"/>
          <w:szCs w:val="22"/>
          <w:spacing w:val="3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ersons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categories: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“male”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“female”.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Edu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ation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categories: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“high-s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s”,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“some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ge,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diploma,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ciated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degrees”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“b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helors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higher”.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Marital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status</w:t>
      </w:r>
      <w:r>
        <w:rPr>
          <w:rFonts w:ascii="Arial" w:hAnsi="Arial" w:cs="Arial" w:eastAsia="Arial"/>
          <w:sz w:val="22"/>
          <w:szCs w:val="22"/>
          <w:spacing w:val="21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categories: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“married”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orced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reference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ersons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considered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“not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married”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categor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0" w:right="66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  <w:b/>
          <w:bCs/>
        </w:rPr>
        <w:t>ANA</w:t>
      </w:r>
      <w:r>
        <w:rPr>
          <w:rFonts w:ascii="Arial" w:hAnsi="Arial" w:cs="Arial" w:eastAsia="Arial"/>
          <w:sz w:val="22"/>
          <w:szCs w:val="22"/>
          <w:spacing w:val="-26"/>
          <w:w w:val="122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22"/>
          <w:b/>
          <w:bCs/>
        </w:rPr>
        <w:t>YTIC</w:t>
      </w:r>
      <w:r>
        <w:rPr>
          <w:rFonts w:ascii="Arial" w:hAnsi="Arial" w:cs="Arial" w:eastAsia="Arial"/>
          <w:sz w:val="22"/>
          <w:szCs w:val="22"/>
          <w:spacing w:val="16"/>
          <w:w w:val="12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  <w:b/>
          <w:bCs/>
        </w:rPr>
        <w:t>STR</w:t>
      </w:r>
      <w:r>
        <w:rPr>
          <w:rFonts w:ascii="Arial" w:hAnsi="Arial" w:cs="Arial" w:eastAsia="Arial"/>
          <w:sz w:val="22"/>
          <w:szCs w:val="22"/>
          <w:spacing w:val="-21"/>
          <w:w w:val="11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1"/>
          <w:b/>
          <w:bCs/>
        </w:rPr>
        <w:t>TEGY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3" w:lineRule="auto"/>
        <w:ind w:left="154" w:right="55" w:firstLine="34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(fixed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random)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effects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analyze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orking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during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recession,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measure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economic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demographic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dataset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tudinal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nature,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accou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“</w:t>
      </w:r>
      <w:r>
        <w:rPr>
          <w:rFonts w:ascii="Arial" w:hAnsi="Arial" w:cs="Arial" w:eastAsia="Arial"/>
          <w:sz w:val="22"/>
          <w:szCs w:val="22"/>
          <w:spacing w:val="6"/>
          <w:w w:val="11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een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differences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denoted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onses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(FPL100-ratio).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denoted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ector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effect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factors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1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gender,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status,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education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el,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race/ethnici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reference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erson,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along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denoted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effect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quarters),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starting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2008-Q3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ending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2013-Q1.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denoted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dom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ffect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(random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tercept).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separate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stimation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ensures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separate</w:t>
      </w:r>
      <w:r>
        <w:rPr>
          <w:rFonts w:ascii="Arial" w:hAnsi="Arial" w:cs="Arial" w:eastAsia="Arial"/>
          <w:sz w:val="22"/>
          <w:szCs w:val="22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estimation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9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ariabili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35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ehold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within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household,</w:t>
      </w:r>
      <w:r>
        <w:rPr>
          <w:rFonts w:ascii="Arial" w:hAnsi="Arial" w:cs="Arial" w:eastAsia="Arial"/>
          <w:sz w:val="22"/>
          <w:szCs w:val="22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example,</w:t>
      </w:r>
      <w:r>
        <w:rPr>
          <w:rFonts w:ascii="Arial" w:hAnsi="Arial" w:cs="Arial" w:eastAsia="Arial"/>
          <w:sz w:val="22"/>
          <w:szCs w:val="22"/>
          <w:spacing w:val="1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simple</w:t>
      </w:r>
      <w:r>
        <w:rPr>
          <w:rFonts w:ascii="Arial" w:hAnsi="Arial" w:cs="Arial" w:eastAsia="Arial"/>
          <w:sz w:val="22"/>
          <w:szCs w:val="22"/>
          <w:spacing w:val="16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mixed-effects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analysis</w:t>
      </w:r>
      <w:r>
        <w:rPr>
          <w:rFonts w:ascii="Arial" w:hAnsi="Arial" w:cs="Arial" w:eastAsia="Arial"/>
          <w:sz w:val="22"/>
          <w:szCs w:val="22"/>
          <w:spacing w:val="16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could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written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3" w:after="0" w:line="240" w:lineRule="auto"/>
        <w:ind w:left="3359" w:right="-20"/>
        <w:jc w:val="left"/>
        <w:tabs>
          <w:tab w:pos="92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6"/>
          <w:i/>
        </w:rPr>
        <w:t>Y</w:t>
      </w:r>
      <w:r>
        <w:rPr>
          <w:rFonts w:ascii="Arial" w:hAnsi="Arial" w:cs="Arial" w:eastAsia="Arial"/>
          <w:sz w:val="16"/>
          <w:szCs w:val="16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8"/>
          <w:i/>
          <w:position w:val="0"/>
        </w:rPr>
        <w:t>β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14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(1)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806" w:top="1400" w:bottom="1000" w:left="1280" w:right="1260"/>
          <w:pgSz w:w="12240" w:h="15840"/>
        </w:sectPr>
      </w:pPr>
      <w:rPr/>
    </w:p>
    <w:p>
      <w:pPr>
        <w:spacing w:before="53" w:after="0" w:line="387" w:lineRule="auto"/>
        <w:ind w:left="160" w:right="96" w:firstLine="-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where,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measureme</w:t>
      </w:r>
      <w:r>
        <w:rPr>
          <w:rFonts w:ascii="Arial" w:hAnsi="Arial" w:cs="Arial" w:eastAsia="Arial"/>
          <w:sz w:val="22"/>
          <w:szCs w:val="22"/>
          <w:spacing w:val="-5"/>
          <w:w w:val="93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errors,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16"/>
          <w:w w:val="153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ranges</w:t>
      </w:r>
      <w:r>
        <w:rPr>
          <w:rFonts w:ascii="Arial" w:hAnsi="Arial" w:cs="Arial" w:eastAsia="Arial"/>
          <w:sz w:val="22"/>
          <w:szCs w:val="22"/>
          <w:spacing w:val="2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households,</w:t>
      </w:r>
      <w:r>
        <w:rPr>
          <w:rFonts w:ascii="Arial" w:hAnsi="Arial" w:cs="Arial" w:eastAsia="Arial"/>
          <w:sz w:val="22"/>
          <w:szCs w:val="22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83"/>
          <w:i/>
          <w:position w:val="0"/>
        </w:rPr>
        <w:t>j</w:t>
      </w:r>
      <w:r>
        <w:rPr>
          <w:rFonts w:ascii="Arial" w:hAnsi="Arial" w:cs="Arial" w:eastAsia="Arial"/>
          <w:sz w:val="22"/>
          <w:szCs w:val="22"/>
          <w:spacing w:val="-23"/>
          <w:w w:val="183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total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quarters.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del,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89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onse</w:t>
      </w:r>
      <w:r>
        <w:rPr>
          <w:rFonts w:ascii="Arial" w:hAnsi="Arial" w:cs="Arial" w:eastAsia="Arial"/>
          <w:sz w:val="22"/>
          <w:szCs w:val="22"/>
          <w:spacing w:val="2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  <w:i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27"/>
          <w:i/>
          <w:position w:val="8"/>
        </w:rPr>
        <w:t>th</w:t>
      </w:r>
      <w:r>
        <w:rPr>
          <w:rFonts w:ascii="Arial" w:hAnsi="Arial" w:cs="Arial" w:eastAsia="Arial"/>
          <w:sz w:val="16"/>
          <w:szCs w:val="16"/>
          <w:spacing w:val="27"/>
          <w:w w:val="127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15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assumed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differ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opulation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mean</w:t>
      </w:r>
      <w:r>
        <w:rPr>
          <w:rFonts w:ascii="Arial" w:hAnsi="Arial" w:cs="Arial" w:eastAsia="Arial"/>
          <w:sz w:val="22"/>
          <w:szCs w:val="22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3"/>
          <w:w w:val="13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8"/>
          <w:i/>
          <w:position w:val="0"/>
        </w:rPr>
        <w:t>β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3"/>
          <w:w w:val="13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measureme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error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errors</w:t>
      </w:r>
      <w:r>
        <w:rPr>
          <w:rFonts w:ascii="Arial" w:hAnsi="Arial" w:cs="Arial" w:eastAsia="Arial"/>
          <w:sz w:val="22"/>
          <w:szCs w:val="22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ass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um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normal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inde</w:t>
      </w:r>
      <w:r>
        <w:rPr>
          <w:rFonts w:ascii="Arial" w:hAnsi="Arial" w:cs="Arial" w:eastAsia="Arial"/>
          <w:sz w:val="22"/>
          <w:szCs w:val="22"/>
          <w:spacing w:val="7"/>
          <w:w w:val="96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1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  <w:position w:val="0"/>
        </w:rPr>
        <w:t>“time”</w:t>
      </w:r>
      <w:r>
        <w:rPr>
          <w:rFonts w:ascii="Arial" w:hAnsi="Arial" w:cs="Arial" w:eastAsia="Arial"/>
          <w:sz w:val="22"/>
          <w:szCs w:val="22"/>
          <w:spacing w:val="3"/>
          <w:w w:val="11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fixed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effect.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2" w:after="0" w:line="418" w:lineRule="auto"/>
        <w:ind w:left="64" w:right="98" w:firstLine="393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trough,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recession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hed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econd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2009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(marking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nd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ession,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defined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least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consecuti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arters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declining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GDP)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8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According</w:t>
      </w:r>
      <w:r>
        <w:rPr>
          <w:rFonts w:ascii="Arial" w:hAnsi="Arial" w:cs="Arial" w:eastAsia="Arial"/>
          <w:sz w:val="22"/>
          <w:szCs w:val="22"/>
          <w:spacing w:val="4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NBER,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June</w:t>
      </w:r>
      <w:r>
        <w:rPr>
          <w:rFonts w:ascii="Arial" w:hAnsi="Arial" w:cs="Arial" w:eastAsia="Arial"/>
          <w:sz w:val="22"/>
          <w:szCs w:val="22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2009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final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recession.</w:t>
      </w:r>
      <w:r>
        <w:rPr>
          <w:rFonts w:ascii="Arial" w:hAnsi="Arial" w:cs="Arial" w:eastAsia="Arial"/>
          <w:sz w:val="22"/>
          <w:szCs w:val="22"/>
          <w:spacing w:val="4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he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reflected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ard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initial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quarters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ard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trend.</w:t>
      </w:r>
      <w:r>
        <w:rPr>
          <w:rFonts w:ascii="Arial" w:hAnsi="Arial" w:cs="Arial" w:eastAsia="Arial"/>
          <w:sz w:val="22"/>
          <w:szCs w:val="22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linear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“time”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insufficie</w:t>
      </w:r>
      <w:r>
        <w:rPr>
          <w:rFonts w:ascii="Arial" w:hAnsi="Arial" w:cs="Arial" w:eastAsia="Arial"/>
          <w:sz w:val="22"/>
          <w:szCs w:val="22"/>
          <w:spacing w:val="-5"/>
          <w:w w:val="94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capture</w:t>
      </w:r>
      <w:r>
        <w:rPr>
          <w:rFonts w:ascii="Arial" w:hAnsi="Arial" w:cs="Arial" w:eastAsia="Arial"/>
          <w:sz w:val="22"/>
          <w:szCs w:val="22"/>
          <w:spacing w:val="14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effe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t.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added</w:t>
      </w:r>
      <w:r>
        <w:rPr>
          <w:rFonts w:ascii="Arial" w:hAnsi="Arial" w:cs="Arial" w:eastAsia="Arial"/>
          <w:sz w:val="22"/>
          <w:szCs w:val="22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second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order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36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hange</w:t>
      </w:r>
      <w:r>
        <w:rPr>
          <w:rFonts w:ascii="Arial" w:hAnsi="Arial" w:cs="Arial" w:eastAsia="Arial"/>
          <w:sz w:val="22"/>
          <w:szCs w:val="22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direction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trend.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second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order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added</w:t>
      </w:r>
      <w:r>
        <w:rPr>
          <w:rFonts w:ascii="Arial" w:hAnsi="Arial" w:cs="Arial" w:eastAsia="Arial"/>
          <w:sz w:val="22"/>
          <w:szCs w:val="22"/>
          <w:spacing w:val="3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aft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tering</w:t>
      </w:r>
      <w:r>
        <w:rPr>
          <w:rFonts w:ascii="Arial" w:hAnsi="Arial" w:cs="Arial" w:eastAsia="Arial"/>
          <w:sz w:val="22"/>
          <w:szCs w:val="22"/>
          <w:spacing w:val="23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original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“time”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ariable,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oid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ducing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ulticollineari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5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ator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ariable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used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denote</w:t>
      </w:r>
      <w:r>
        <w:rPr>
          <w:rFonts w:ascii="Arial" w:hAnsi="Arial" w:cs="Arial" w:eastAsia="Arial"/>
          <w:sz w:val="22"/>
          <w:szCs w:val="22"/>
          <w:spacing w:val="-19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presence</w:t>
      </w:r>
      <w:r>
        <w:rPr>
          <w:rFonts w:ascii="Arial" w:hAnsi="Arial" w:cs="Arial" w:eastAsia="Arial"/>
          <w:sz w:val="22"/>
          <w:szCs w:val="22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ng</w:t>
      </w:r>
      <w:r>
        <w:rPr>
          <w:rFonts w:ascii="Arial" w:hAnsi="Arial" w:cs="Arial" w:eastAsia="Arial"/>
          <w:sz w:val="22"/>
          <w:szCs w:val="22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6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household.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teraction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28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  <w:position w:val="0"/>
        </w:rPr>
        <w:t>thi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indicator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5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ariable</w:t>
      </w:r>
      <w:r>
        <w:rPr>
          <w:rFonts w:ascii="Arial" w:hAnsi="Arial" w:cs="Arial" w:eastAsia="Arial"/>
          <w:sz w:val="22"/>
          <w:szCs w:val="22"/>
          <w:spacing w:val="14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included</w:t>
      </w:r>
      <w:r>
        <w:rPr>
          <w:rFonts w:ascii="Arial" w:hAnsi="Arial" w:cs="Arial" w:eastAsia="Arial"/>
          <w:sz w:val="22"/>
          <w:szCs w:val="22"/>
          <w:spacing w:val="5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estimate</w:t>
      </w:r>
      <w:r>
        <w:rPr>
          <w:rFonts w:ascii="Arial" w:hAnsi="Arial" w:cs="Arial" w:eastAsia="Arial"/>
          <w:sz w:val="22"/>
          <w:szCs w:val="22"/>
          <w:spacing w:val="8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difference</w:t>
      </w:r>
      <w:r>
        <w:rPr>
          <w:rFonts w:ascii="Arial" w:hAnsi="Arial" w:cs="Arial" w:eastAsia="Arial"/>
          <w:sz w:val="22"/>
          <w:szCs w:val="22"/>
          <w:spacing w:val="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slo</w:t>
      </w:r>
      <w:r>
        <w:rPr>
          <w:rFonts w:ascii="Arial" w:hAnsi="Arial" w:cs="Arial" w:eastAsia="Arial"/>
          <w:sz w:val="22"/>
          <w:szCs w:val="22"/>
          <w:spacing w:val="5"/>
          <w:w w:val="89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2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5" w:after="0" w:line="240" w:lineRule="auto"/>
        <w:ind w:left="152" w:right="73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fit: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06" w:top="1400" w:bottom="1000" w:left="1280" w:right="1280"/>
          <w:pgSz w:w="12240" w:h="15840"/>
        </w:sectPr>
      </w:pPr>
      <w:rPr/>
    </w:p>
    <w:p>
      <w:pPr>
        <w:spacing w:before="35" w:after="0" w:line="240" w:lineRule="auto"/>
        <w:ind w:left="186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7.243011pt;margin-top:10.473334pt;width:3.419173pt;height:7.9701pt;mso-position-horizontal-relative:page;mso-position-vertical-relative:paragraph;z-index:-3940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2.773987pt;margin-top:12.174709pt;width:2.660032pt;height:5.9776pt;mso-position-horizontal-relative:page;mso-position-vertical-relative:paragraph;z-index:-3938" type="#_x0000_t202" filled="f" stroked="f">
            <v:textbox inset="0,0,0,0">
              <w:txbxContent>
                <w:p>
                  <w:pPr>
                    <w:spacing w:before="0" w:after="0" w:line="115" w:lineRule="exact"/>
                    <w:ind w:right="-58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99"/>
                      <w:i/>
                    </w:rPr>
                    <w:t>i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w w:val="86"/>
          <w:i/>
        </w:rPr>
        <w:t>Y</w:t>
      </w:r>
      <w:r>
        <w:rPr>
          <w:rFonts w:ascii="Arial" w:hAnsi="Arial" w:cs="Arial" w:eastAsia="Arial"/>
          <w:sz w:val="16"/>
          <w:szCs w:val="16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68" w:after="0" w:line="240" w:lineRule="auto"/>
        <w:ind w:right="-85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137"/>
          <w:i/>
          <w:position w:val="-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6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372" w:lineRule="exact"/>
        <w:ind w:right="-20"/>
        <w:jc w:val="left"/>
        <w:tabs>
          <w:tab w:pos="34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Meiryo" w:hAnsi="Meiryo" w:cs="Meiryo" w:eastAsia="Meiryo"/>
          <w:sz w:val="22"/>
          <w:szCs w:val="22"/>
          <w:spacing w:val="0"/>
          <w:w w:val="79"/>
          <w:i/>
          <w:position w:val="2"/>
        </w:rPr>
        <w:t>∗</w:t>
      </w:r>
      <w:r>
        <w:rPr>
          <w:rFonts w:ascii="Meiryo" w:hAnsi="Meiryo" w:cs="Meiryo" w:eastAsia="Meiryo"/>
          <w:sz w:val="22"/>
          <w:szCs w:val="22"/>
          <w:spacing w:val="-10"/>
          <w:w w:val="79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)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2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2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2"/>
        </w:rPr>
        <w:t>Θ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2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2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14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2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  <w:position w:val="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1"/>
        </w:rPr>
        <w:t>ij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2"/>
        </w:rPr>
        <w:t>(2)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  <w:cols w:num="3" w:equalWidth="0">
            <w:col w:w="4829" w:space="68"/>
            <w:col w:w="824" w:space="68"/>
            <w:col w:w="389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68" w:after="0" w:line="391" w:lineRule="auto"/>
        <w:ind w:left="160" w:right="53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where,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6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6"/>
        </w:rPr>
        <w:t> </w:t>
      </w:r>
      <w:r>
        <w:rPr>
          <w:rFonts w:ascii="Arial" w:hAnsi="Arial" w:cs="Arial" w:eastAsia="Arial"/>
          <w:sz w:val="12"/>
          <w:szCs w:val="12"/>
          <w:spacing w:val="14"/>
          <w:w w:val="100"/>
          <w:i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1,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ehold</w:t>
      </w:r>
      <w:r>
        <w:rPr>
          <w:rFonts w:ascii="Arial" w:hAnsi="Arial" w:cs="Arial" w:eastAsia="Arial"/>
          <w:sz w:val="22"/>
          <w:szCs w:val="22"/>
          <w:spacing w:val="2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20"/>
          <w:w w:val="153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has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else</w:t>
      </w:r>
      <w:r>
        <w:rPr>
          <w:rFonts w:ascii="Arial" w:hAnsi="Arial" w:cs="Arial" w:eastAsia="Arial"/>
          <w:sz w:val="22"/>
          <w:szCs w:val="22"/>
          <w:spacing w:val="23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6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6"/>
        </w:rPr>
        <w:t> </w:t>
      </w:r>
      <w:r>
        <w:rPr>
          <w:rFonts w:ascii="Arial" w:hAnsi="Arial" w:cs="Arial" w:eastAsia="Arial"/>
          <w:sz w:val="12"/>
          <w:szCs w:val="12"/>
          <w:spacing w:val="14"/>
          <w:w w:val="100"/>
          <w:i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0.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3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otheses</w:t>
      </w:r>
      <w:r>
        <w:rPr>
          <w:rFonts w:ascii="Arial" w:hAnsi="Arial" w:cs="Arial" w:eastAsia="Arial"/>
          <w:sz w:val="22"/>
          <w:szCs w:val="22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aim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sted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significance</w:t>
      </w:r>
      <w:r>
        <w:rPr>
          <w:rFonts w:ascii="Arial" w:hAnsi="Arial" w:cs="Arial" w:eastAsia="Arial"/>
          <w:sz w:val="22"/>
          <w:szCs w:val="22"/>
          <w:spacing w:val="16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(for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othesis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1)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(for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othesis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Significance</w:t>
      </w:r>
      <w:r>
        <w:rPr>
          <w:rFonts w:ascii="Arial" w:hAnsi="Arial" w:cs="Arial" w:eastAsia="Arial"/>
          <w:sz w:val="22"/>
          <w:szCs w:val="22"/>
          <w:spacing w:val="18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efficie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ts</w:t>
      </w:r>
      <w:r>
        <w:rPr>
          <w:rFonts w:ascii="Arial" w:hAnsi="Arial" w:cs="Arial" w:eastAsia="Arial"/>
          <w:sz w:val="22"/>
          <w:szCs w:val="22"/>
          <w:spacing w:val="2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tested</w:t>
      </w:r>
      <w:r>
        <w:rPr>
          <w:rFonts w:ascii="Arial" w:hAnsi="Arial" w:cs="Arial" w:eastAsia="Arial"/>
          <w:sz w:val="22"/>
          <w:szCs w:val="22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analyze</w:t>
      </w:r>
      <w:r>
        <w:rPr>
          <w:rFonts w:ascii="Arial" w:hAnsi="Arial" w:cs="Arial" w:eastAsia="Arial"/>
          <w:sz w:val="22"/>
          <w:szCs w:val="22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erall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trends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d.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addition,</w:t>
      </w:r>
      <w:r>
        <w:rPr>
          <w:rFonts w:ascii="Arial" w:hAnsi="Arial" w:cs="Arial" w:eastAsia="Arial"/>
          <w:sz w:val="22"/>
          <w:szCs w:val="22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teractions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22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demographic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factors,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22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6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1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demograhic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tested.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mograp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hic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450" w:lineRule="atLeast"/>
        <w:ind w:left="160" w:right="9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pt;margin-top:119.858948pt;width:187.197pt;height:.1pt;mso-position-horizontal-relative:page;mso-position-vertical-relative:paragraph;z-index:-3941" coordorigin="1440,2397" coordsize="3744,2">
            <v:shape style="position:absolute;left:1440;top:2397;width:3744;height:2" coordorigin="1440,2397" coordsize="3744,0" path="m1440,2397l5184,239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ome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after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erforming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ation”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Elimination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effects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principle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marginali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is: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highest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effects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gnificance.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p-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alues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effects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estimated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statistics,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“Sattert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aite”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ximation</w:t>
      </w:r>
    </w:p>
    <w:p>
      <w:pPr>
        <w:jc w:val="both"/>
        <w:spacing w:after="0"/>
        <w:sectPr>
          <w:type w:val="continuous"/>
          <w:pgSz w:w="12240" w:h="15840"/>
          <w:pgMar w:top="1480" w:bottom="1000" w:left="1280" w:right="1280"/>
        </w:sectPr>
      </w:pPr>
      <w:rPr/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2" w:lineRule="exact"/>
        <w:ind w:right="-20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3"/>
        </w:rPr>
        <w:t>b</w:t>
      </w:r>
      <w:r>
        <w:rPr>
          <w:rFonts w:ascii="Arial" w:hAnsi="Arial" w:cs="Arial" w:eastAsia="Arial"/>
          <w:sz w:val="12"/>
          <w:szCs w:val="12"/>
          <w:spacing w:val="-10"/>
          <w:w w:val="100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  </w:t>
      </w:r>
      <w:r>
        <w:rPr>
          <w:rFonts w:ascii="Arial" w:hAnsi="Arial" w:cs="Arial" w:eastAsia="Arial"/>
          <w:sz w:val="18"/>
          <w:szCs w:val="18"/>
          <w:spacing w:val="15"/>
          <w:w w:val="100"/>
          <w:i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62"/>
          <w:i/>
          <w:position w:val="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78" w:after="0" w:line="323" w:lineRule="exact"/>
        <w:ind w:right="-8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Meiryo" w:hAnsi="Meiryo" w:cs="Meiryo" w:eastAsia="Meiryo"/>
          <w:sz w:val="18"/>
          <w:szCs w:val="18"/>
          <w:spacing w:val="0"/>
          <w:w w:val="100"/>
          <w:i/>
          <w:position w:val="-1"/>
        </w:rPr>
        <w:t>∼</w:t>
      </w:r>
      <w:r>
        <w:rPr>
          <w:rFonts w:ascii="Meiryo" w:hAnsi="Meiryo" w:cs="Meiryo" w:eastAsia="Meiryo"/>
          <w:sz w:val="18"/>
          <w:szCs w:val="18"/>
          <w:spacing w:val="-11"/>
          <w:w w:val="100"/>
          <w:i/>
          <w:position w:val="-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100"/>
          <w:i/>
          <w:position w:val="-1"/>
        </w:rPr>
        <w:t>N</w:t>
      </w:r>
      <w:r>
        <w:rPr>
          <w:rFonts w:ascii="Meiryo" w:hAnsi="Meiryo" w:cs="Meiryo" w:eastAsia="Meiryo"/>
          <w:sz w:val="18"/>
          <w:szCs w:val="18"/>
          <w:spacing w:val="-18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(0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,</w:t>
      </w:r>
      <w:r>
        <w:rPr>
          <w:rFonts w:ascii="Arial" w:hAnsi="Arial" w:cs="Arial" w:eastAsia="Arial"/>
          <w:sz w:val="18"/>
          <w:szCs w:val="18"/>
          <w:spacing w:val="-15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96"/>
          <w:i/>
          <w:position w:val="-1"/>
        </w:rPr>
        <w:t>σ</w:t>
      </w:r>
      <w:r>
        <w:rPr>
          <w:rFonts w:ascii="Arial" w:hAnsi="Arial" w:cs="Arial" w:eastAsia="Arial"/>
          <w:sz w:val="12"/>
          <w:szCs w:val="12"/>
          <w:spacing w:val="0"/>
          <w:w w:val="109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  </w:t>
      </w:r>
      <w:r>
        <w:rPr>
          <w:rFonts w:ascii="Arial" w:hAnsi="Arial" w:cs="Arial" w:eastAsia="Arial"/>
          <w:sz w:val="18"/>
          <w:szCs w:val="18"/>
          <w:spacing w:val="15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8"/>
          <w:i/>
          <w:position w:val="-1"/>
        </w:rPr>
        <w:t>b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3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78" w:after="0" w:line="323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w w:val="62"/>
          <w:i/>
          <w:position w:val="-1"/>
        </w:rPr>
        <w:t>E</w:t>
      </w:r>
      <w:r>
        <w:rPr>
          <w:rFonts w:ascii="Arial" w:hAnsi="Arial" w:cs="Arial" w:eastAsia="Arial"/>
          <w:sz w:val="12"/>
          <w:szCs w:val="12"/>
          <w:w w:val="214"/>
          <w:i/>
          <w:position w:val="-3"/>
        </w:rPr>
        <w:t>ij</w:t>
      </w:r>
      <w:r>
        <w:rPr>
          <w:rFonts w:ascii="Arial" w:hAnsi="Arial" w:cs="Arial" w:eastAsia="Arial"/>
          <w:sz w:val="12"/>
          <w:szCs w:val="12"/>
          <w:spacing w:val="-16"/>
          <w:w w:val="100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,</w:t>
      </w:r>
      <w:r>
        <w:rPr>
          <w:rFonts w:ascii="Arial" w:hAnsi="Arial" w:cs="Arial" w:eastAsia="Arial"/>
          <w:sz w:val="18"/>
          <w:szCs w:val="18"/>
          <w:spacing w:val="-18"/>
          <w:w w:val="100"/>
          <w:i/>
          <w:position w:val="-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56"/>
          <w:i/>
          <w:position w:val="-1"/>
        </w:rPr>
        <w:t>∀</w:t>
      </w:r>
      <w:r>
        <w:rPr>
          <w:rFonts w:ascii="Arial" w:hAnsi="Arial" w:cs="Arial" w:eastAsia="Arial"/>
          <w:sz w:val="18"/>
          <w:szCs w:val="18"/>
          <w:spacing w:val="0"/>
          <w:w w:val="126"/>
          <w:i/>
          <w:position w:val="-1"/>
        </w:rPr>
        <w:t>i,</w:t>
      </w:r>
      <w:r>
        <w:rPr>
          <w:rFonts w:ascii="Arial" w:hAnsi="Arial" w:cs="Arial" w:eastAsia="Arial"/>
          <w:sz w:val="18"/>
          <w:szCs w:val="18"/>
          <w:spacing w:val="-19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88"/>
          <w:i/>
          <w:position w:val="-1"/>
        </w:rPr>
        <w:t>j</w:t>
      </w:r>
      <w:r>
        <w:rPr>
          <w:rFonts w:ascii="Arial" w:hAnsi="Arial" w:cs="Arial" w:eastAsia="Arial"/>
          <w:sz w:val="18"/>
          <w:szCs w:val="18"/>
          <w:spacing w:val="0"/>
          <w:w w:val="119"/>
          <w:position w:val="-1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  <w:cols w:num="3" w:equalWidth="0">
            <w:col w:w="1921" w:space="182"/>
            <w:col w:w="1222" w:space="189"/>
            <w:col w:w="6166"/>
          </w:cols>
        </w:sectPr>
      </w:pPr>
      <w:rPr/>
    </w:p>
    <w:p>
      <w:pPr>
        <w:spacing w:before="0" w:after="0" w:line="204" w:lineRule="exact"/>
        <w:ind w:left="40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9.729202pt;margin-top:-10.000954pt;width:13.6757pt;height:10.188154pt;mso-position-horizontal-relative:page;mso-position-vertical-relative:paragraph;z-index:-3939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234" w:lineRule="exact"/>
                    <w:ind w:left="20" w:right="-55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Meiryo" w:hAnsi="Meiryo" w:cs="Meiryo" w:eastAsia="Meiryo"/>
                      <w:sz w:val="18"/>
                      <w:szCs w:val="18"/>
                      <w:spacing w:val="-31"/>
                      <w:w w:val="64"/>
                      <w:i/>
                      <w:position w:val="3"/>
                    </w:rPr>
                    <w:t>|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36"/>
                      <w:position w:val="3"/>
                    </w:rPr>
                    <w:t>=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w w:val="109"/>
          <w:position w:val="7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Business</w:t>
      </w:r>
      <w:r>
        <w:rPr>
          <w:rFonts w:ascii="Arial" w:hAnsi="Arial" w:cs="Arial" w:eastAsia="Arial"/>
          <w:sz w:val="18"/>
          <w:szCs w:val="18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cl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Dating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Commit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tee,</w:t>
      </w:r>
      <w:r>
        <w:rPr>
          <w:rFonts w:ascii="Arial" w:hAnsi="Arial" w:cs="Arial" w:eastAsia="Arial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National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reau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Economic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Resear</w:t>
      </w:r>
      <w:r>
        <w:rPr>
          <w:rFonts w:ascii="Arial" w:hAnsi="Arial" w:cs="Arial" w:eastAsia="Arial"/>
          <w:sz w:val="18"/>
          <w:szCs w:val="18"/>
          <w:spacing w:val="-5"/>
          <w:w w:val="93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(NBER)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</w:sectPr>
      </w:pPr>
      <w:rPr/>
    </w:p>
    <w:p>
      <w:pPr>
        <w:spacing w:before="53" w:after="0" w:line="428" w:lineRule="auto"/>
        <w:ind w:left="140" w:right="102" w:firstLine="-2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(Sattert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(1946))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denominator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degrees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freedom.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p-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alues</w:t>
      </w:r>
      <w:r>
        <w:rPr>
          <w:rFonts w:ascii="Arial" w:hAnsi="Arial" w:cs="Arial" w:eastAsia="Arial"/>
          <w:sz w:val="22"/>
          <w:szCs w:val="22"/>
          <w:spacing w:val="1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computed</w:t>
      </w:r>
      <w:r>
        <w:rPr>
          <w:rFonts w:ascii="Arial" w:hAnsi="Arial" w:cs="Arial" w:eastAsia="Arial"/>
          <w:sz w:val="22"/>
          <w:szCs w:val="22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(Morrell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(1998))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40" w:right="79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ost-h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tests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14" w:right="60" w:firstLine="2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ost-h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uc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een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categories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demographic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calculating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differences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“Least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Squares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Means”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using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“lmer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est”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Kuznet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(2015)),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“Sattert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aite”</w:t>
      </w:r>
      <w:r>
        <w:rPr>
          <w:rFonts w:ascii="Arial" w:hAnsi="Arial" w:cs="Arial" w:eastAsia="Arial"/>
          <w:sz w:val="22"/>
          <w:szCs w:val="22"/>
          <w:spacing w:val="17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ximation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(Sattert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(1946))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denominator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degrees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freedom.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40" w:right="651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2"/>
          <w:b/>
          <w:bCs/>
        </w:rPr>
        <w:t>Multiple</w:t>
      </w:r>
      <w:r>
        <w:rPr>
          <w:rFonts w:ascii="Arial" w:hAnsi="Arial" w:cs="Arial" w:eastAsia="Arial"/>
          <w:sz w:val="22"/>
          <w:szCs w:val="22"/>
          <w:spacing w:val="16"/>
          <w:w w:val="11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testing</w:t>
      </w:r>
      <w:r>
        <w:rPr>
          <w:rFonts w:ascii="Arial" w:hAnsi="Arial" w:cs="Arial" w:eastAsia="Arial"/>
          <w:sz w:val="22"/>
          <w:szCs w:val="22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correction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32" w:right="77" w:firstLine="-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demographic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ultiple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categories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inflated.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Seque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tially</w:t>
      </w:r>
      <w:r>
        <w:rPr>
          <w:rFonts w:ascii="Arial" w:hAnsi="Arial" w:cs="Arial" w:eastAsia="Arial"/>
          <w:sz w:val="22"/>
          <w:szCs w:val="22"/>
          <w:spacing w:val="2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reje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Bonfer</w:t>
      </w:r>
      <w:r>
        <w:rPr>
          <w:rFonts w:ascii="Arial" w:hAnsi="Arial" w:cs="Arial" w:eastAsia="Arial"/>
          <w:sz w:val="22"/>
          <w:szCs w:val="22"/>
          <w:spacing w:val="-10"/>
          <w:w w:val="10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oni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c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du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(Holm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(1979))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Benjamini-H</w:t>
      </w:r>
      <w:r>
        <w:rPr>
          <w:rFonts w:ascii="Arial" w:hAnsi="Arial" w:cs="Arial" w:eastAsia="Arial"/>
          <w:sz w:val="22"/>
          <w:szCs w:val="22"/>
          <w:spacing w:val="-10"/>
          <w:w w:val="96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ch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du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50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(Benjamini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(1995))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remain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correction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cedures.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Holm’s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seque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tially</w:t>
      </w:r>
      <w:r>
        <w:rPr>
          <w:rFonts w:ascii="Arial" w:hAnsi="Arial" w:cs="Arial" w:eastAsia="Arial"/>
          <w:sz w:val="22"/>
          <w:szCs w:val="22"/>
          <w:spacing w:val="2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rejecti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Bonferroni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cedure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family-wise</w:t>
      </w:r>
      <w:r>
        <w:rPr>
          <w:rFonts w:ascii="Arial" w:hAnsi="Arial" w:cs="Arial" w:eastAsia="Arial"/>
          <w:sz w:val="22"/>
          <w:szCs w:val="22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e-I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(FWER)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erful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classical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Bonferroni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cedure.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Benjamini-H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false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(FDR)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ected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false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disc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ery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FWER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usually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conser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Hence,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Benjamini-H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erg</w:t>
      </w:r>
      <w:r>
        <w:rPr>
          <w:rFonts w:ascii="Arial" w:hAnsi="Arial" w:cs="Arial" w:eastAsia="Arial"/>
          <w:sz w:val="22"/>
          <w:szCs w:val="22"/>
          <w:spacing w:val="4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cedure,</w:t>
      </w:r>
      <w:r>
        <w:rPr>
          <w:rFonts w:ascii="Arial" w:hAnsi="Arial" w:cs="Arial" w:eastAsia="Arial"/>
          <w:sz w:val="22"/>
          <w:szCs w:val="22"/>
          <w:spacing w:val="-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less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conser</w:t>
      </w:r>
      <w:r>
        <w:rPr>
          <w:rFonts w:ascii="Arial" w:hAnsi="Arial" w:cs="Arial" w:eastAsia="Arial"/>
          <w:sz w:val="22"/>
          <w:szCs w:val="22"/>
          <w:spacing w:val="-10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e,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erful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ferroni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correction.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p-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Benjamini-H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40" w:right="684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Computational</w:t>
      </w:r>
      <w:r>
        <w:rPr>
          <w:rFonts w:ascii="Arial" w:hAnsi="Arial" w:cs="Arial" w:eastAsia="Arial"/>
          <w:sz w:val="22"/>
          <w:szCs w:val="22"/>
          <w:spacing w:val="19"/>
          <w:w w:val="10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b/>
          <w:bCs/>
        </w:rPr>
        <w:t>sof</w:t>
      </w:r>
      <w:r>
        <w:rPr>
          <w:rFonts w:ascii="Arial" w:hAnsi="Arial" w:cs="Arial" w:eastAsia="Arial"/>
          <w:sz w:val="22"/>
          <w:szCs w:val="22"/>
          <w:spacing w:val="-7"/>
          <w:w w:val="9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32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analysis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conducted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(2016)),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3.3.1.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effects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dels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using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R-pa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“lme4”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ates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(2014))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othesis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done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“lmer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(Kuznets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(2015)).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0" w:right="800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RESU</w:t>
      </w:r>
      <w:r>
        <w:rPr>
          <w:rFonts w:ascii="Arial" w:hAnsi="Arial" w:cs="Arial" w:eastAsia="Arial"/>
          <w:sz w:val="28"/>
          <w:szCs w:val="28"/>
          <w:spacing w:val="-30"/>
          <w:w w:val="113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0" w:lineRule="atLeast"/>
        <w:ind w:left="140" w:right="94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23.062988pt;margin-top:55.29044pt;width:118.526pt;height:15.407pt;mso-position-horizontal-relative:page;mso-position-vertical-relative:paragraph;z-index:-3937" coordorigin="8461,1106" coordsize="2371,308">
            <v:group style="position:absolute;left:8471;top:1142;width:416;height:235" coordorigin="8471,1142" coordsize="416,235">
              <v:shape style="position:absolute;left:8471;top:1142;width:416;height:235" coordorigin="8471,1142" coordsize="416,235" path="m8471,1377l8887,1377,8887,1142,8471,1142,8471,1377e" filled="t" fillcolor="#FFF200" stroked="f">
                <v:path arrowok="t"/>
                <v:fill/>
              </v:shape>
            </v:group>
            <v:group style="position:absolute;left:8910;top:1142;width:2;height:235" coordorigin="8910,1142" coordsize="2,235">
              <v:shape style="position:absolute;left:8910;top:1142;width:2;height:235" coordorigin="8910,1142" coordsize="0,235" path="m8910,1142l8910,1377e" filled="f" stroked="t" strokeweight="3.665pt" strokecolor="#FFF200">
                <v:path arrowok="t"/>
              </v:shape>
            </v:group>
            <v:group style="position:absolute;left:8940;top:1142;width:483;height:235" coordorigin="8940,1142" coordsize="483,235">
              <v:shape style="position:absolute;left:8940;top:1142;width:483;height:235" coordorigin="8940,1142" coordsize="483,235" path="m8940,1377l9424,1377,9424,1142,8940,1142,8940,1377e" filled="t" fillcolor="#FFF200" stroked="f">
                <v:path arrowok="t"/>
                <v:fill/>
              </v:shape>
            </v:group>
            <v:group style="position:absolute;left:9445;top:1142;width:2;height:235" coordorigin="9445,1142" coordsize="2,235">
              <v:shape style="position:absolute;left:9445;top:1142;width:2;height:235" coordorigin="9445,1142" coordsize="0,235" path="m9445,1142l9445,1377e" filled="f" stroked="t" strokeweight="3.665pt" strokecolor="#FFF200">
                <v:path arrowok="t"/>
              </v:shape>
            </v:group>
            <v:group style="position:absolute;left:9476;top:1142;width:738;height:235" coordorigin="9476,1142" coordsize="738,235">
              <v:shape style="position:absolute;left:9476;top:1142;width:738;height:235" coordorigin="9476,1142" coordsize="738,235" path="m9476,1377l10214,1377,10214,1142,9476,1142,9476,1377e" filled="t" fillcolor="#FFF200" stroked="f">
                <v:path arrowok="t"/>
                <v:fill/>
              </v:shape>
            </v:group>
            <v:group style="position:absolute;left:10230;top:1142;width:2;height:235" coordorigin="10230,1142" coordsize="2,235">
              <v:shape style="position:absolute;left:10230;top:1142;width:2;height:235" coordorigin="10230,1142" coordsize="0,235" path="m10230,1142l10230,1377e" filled="f" stroked="t" strokeweight="3.665pt" strokecolor="#FFF200">
                <v:path arrowok="t"/>
              </v:shape>
            </v:group>
            <v:group style="position:absolute;left:10260;top:1142;width:561;height:235" coordorigin="10260,1142" coordsize="561,235">
              <v:shape style="position:absolute;left:10260;top:1142;width:561;height:235" coordorigin="10260,1142" coordsize="561,235" path="m10260,1377l10822,1377,10822,1142,10260,1142,10260,1377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descripti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sample.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earlier,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participated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17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questions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descripti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sample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writeup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7" w:after="0" w:line="240" w:lineRule="auto"/>
        <w:ind w:left="1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250999pt;margin-top:1.079870pt;width:98.134pt;height:15.478pt;mso-position-horizontal-relative:page;mso-position-vertical-relative:paragraph;z-index:-3936" coordorigin="1425,22" coordsize="1963,310">
            <v:group style="position:absolute;left:1435;top:59;width:228;height:235" coordorigin="1435,59" coordsize="228,235">
              <v:shape style="position:absolute;left:1435;top:59;width:228;height:235" coordorigin="1435,59" coordsize="228,235" path="m1435,294l1663,294,1663,59,1435,59,1435,294e" filled="t" fillcolor="#FFF200" stroked="f">
                <v:path arrowok="t"/>
                <v:fill/>
              </v:shape>
            </v:group>
            <v:group style="position:absolute;left:1653;top:59;width:460;height:235" coordorigin="1653,59" coordsize="460,235">
              <v:shape style="position:absolute;left:1653;top:59;width:460;height:235" coordorigin="1653,59" coordsize="460,235" path="m1653,294l2113,294,2113,59,1653,59,1653,294e" filled="t" fillcolor="#FFF200" stroked="f">
                <v:path arrowok="t"/>
                <v:fill/>
              </v:shape>
            </v:group>
            <v:group style="position:absolute;left:2103;top:59;width:361;height:235" coordorigin="2103,59" coordsize="361,235">
              <v:shape style="position:absolute;left:2103;top:59;width:361;height:235" coordorigin="2103,59" coordsize="361,235" path="m2103,294l2465,294,2465,59,2103,59,2103,294e" filled="t" fillcolor="#FFF200" stroked="f">
                <v:path arrowok="t"/>
                <v:fill/>
              </v:shape>
            </v:group>
            <v:group style="position:absolute;left:2496;top:59;width:2;height:235" coordorigin="2496,59" coordsize="2,235">
              <v:shape style="position:absolute;left:2496;top:59;width:2;height:235" coordorigin="2496,59" coordsize="0,235" path="m2496,59l2496,294e" filled="f" stroked="t" strokeweight="3.736pt" strokecolor="#FFF200">
                <v:path arrowok="t"/>
              </v:shape>
            </v:group>
            <v:group style="position:absolute;left:2528;top:59;width:521;height:235" coordorigin="2528,59" coordsize="521,235">
              <v:shape style="position:absolute;left:2528;top:59;width:521;height:235" coordorigin="2528,59" coordsize="521,235" path="m2528,294l3049,294,3049,59,2528,59,2528,294e" filled="t" fillcolor="#FFF200" stroked="f">
                <v:path arrowok="t"/>
                <v:fill/>
              </v:shape>
            </v:group>
            <v:group style="position:absolute;left:3039;top:59;width:338;height:235" coordorigin="3039,59" coordsize="338,235">
              <v:shape style="position:absolute;left:3039;top:59;width:338;height:235" coordorigin="3039,59" coordsize="338,235" path="m3039,294l3378,294,3378,59,3039,59,3039,294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w w:val="89"/>
        </w:rPr>
        <w:t>de</w:t>
      </w:r>
      <w:r>
        <w:rPr>
          <w:rFonts w:ascii="Arial" w:hAnsi="Arial" w:cs="Arial" w:eastAsia="Arial"/>
          <w:sz w:val="22"/>
          <w:szCs w:val="22"/>
          <w:w w:val="96"/>
        </w:rPr>
        <w:t>scri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11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806" w:top="1400" w:bottom="1000" w:left="1300" w:right="1280"/>
          <w:pgSz w:w="12240" w:h="15840"/>
        </w:sectPr>
      </w:pPr>
      <w:rPr/>
    </w:p>
    <w:p>
      <w:pPr>
        <w:spacing w:before="53" w:after="0" w:line="240" w:lineRule="auto"/>
        <w:ind w:left="130" w:right="879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Aim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3" w:after="0" w:line="452" w:lineRule="exact"/>
        <w:ind w:left="132" w:right="4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analyze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olds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age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age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at</w:t>
      </w:r>
      <w:r>
        <w:rPr>
          <w:rFonts w:ascii="Arial" w:hAnsi="Arial" w:cs="Arial" w:eastAsia="Arial"/>
          <w:sz w:val="22"/>
          <w:szCs w:val="22"/>
          <w:spacing w:val="16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2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0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89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ession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using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“Income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measure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economic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ell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mograp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hic</w:t>
      </w:r>
      <w:r>
        <w:rPr>
          <w:rFonts w:ascii="Arial" w:hAnsi="Arial" w:cs="Arial" w:eastAsia="Arial"/>
          <w:sz w:val="22"/>
          <w:szCs w:val="22"/>
          <w:spacing w:val="1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gender,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mixed-effects</w:t>
      </w:r>
      <w:r>
        <w:rPr>
          <w:rFonts w:ascii="Arial" w:hAnsi="Arial" w:cs="Arial" w:eastAsia="Arial"/>
          <w:sz w:val="22"/>
          <w:szCs w:val="22"/>
          <w:spacing w:val="4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regression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(measure</w:t>
      </w:r>
      <w:r>
        <w:rPr>
          <w:rFonts w:ascii="Arial" w:hAnsi="Arial" w:cs="Arial" w:eastAsia="Arial"/>
          <w:sz w:val="22"/>
          <w:szCs w:val="22"/>
          <w:spacing w:val="3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y)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ende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predictors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demographic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ariabl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explained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equation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Results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erienced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orse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(FPL100-ratio,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20"/>
          <w:w w:val="132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725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9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001)</w:t>
      </w:r>
      <w:r>
        <w:rPr>
          <w:rFonts w:ascii="Arial" w:hAnsi="Arial" w:cs="Arial" w:eastAsia="Arial"/>
          <w:sz w:val="22"/>
          <w:szCs w:val="22"/>
          <w:spacing w:val="2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compared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30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adults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illustrated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ws</w:t>
      </w:r>
      <w:r>
        <w:rPr>
          <w:rFonts w:ascii="Arial" w:hAnsi="Arial" w:cs="Arial" w:eastAsia="Arial"/>
          <w:sz w:val="22"/>
          <w:szCs w:val="22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trend</w:t>
      </w:r>
      <w:r>
        <w:rPr>
          <w:rFonts w:ascii="Arial" w:hAnsi="Arial" w:cs="Arial" w:eastAsia="Arial"/>
          <w:sz w:val="22"/>
          <w:szCs w:val="22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FPL100-ratios</w:t>
      </w:r>
      <w:r>
        <w:rPr>
          <w:rFonts w:ascii="Arial" w:hAnsi="Arial" w:cs="Arial" w:eastAsia="Arial"/>
          <w:sz w:val="22"/>
          <w:szCs w:val="22"/>
          <w:spacing w:val="14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without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ults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28" w:lineRule="auto"/>
        <w:ind w:left="140" w:right="69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could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othesis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trends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7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17"/>
          <w:i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2"/>
          <w:w w:val="117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8"/>
          <w:w w:val="11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015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9994).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evide</w:t>
      </w:r>
      <w:r>
        <w:rPr>
          <w:rFonts w:ascii="Arial" w:hAnsi="Arial" w:cs="Arial" w:eastAsia="Arial"/>
          <w:sz w:val="22"/>
          <w:szCs w:val="22"/>
          <w:spacing w:val="-5"/>
          <w:w w:val="94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ell.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8" w:lineRule="exact"/>
        <w:ind w:left="47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gression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results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erage,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decreased</w:t>
      </w:r>
      <w:r>
        <w:rPr>
          <w:rFonts w:ascii="Arial" w:hAnsi="Arial" w:cs="Arial" w:eastAsia="Arial"/>
          <w:sz w:val="22"/>
          <w:szCs w:val="22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054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140" w:right="9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ery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ear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9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0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054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001).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86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efficie</w:t>
      </w:r>
      <w:r>
        <w:rPr>
          <w:rFonts w:ascii="Arial" w:hAnsi="Arial" w:cs="Arial" w:eastAsia="Arial"/>
          <w:sz w:val="22"/>
          <w:szCs w:val="22"/>
          <w:spacing w:val="-6"/>
          <w:w w:val="91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quad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ratic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29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0073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8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14" w:lineRule="auto"/>
        <w:ind w:left="140" w:right="10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01)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hange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slo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ositi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FPL100-rat</w:t>
      </w:r>
      <w:r>
        <w:rPr>
          <w:rFonts w:ascii="Arial" w:hAnsi="Arial" w:cs="Arial" w:eastAsia="Arial"/>
          <w:sz w:val="22"/>
          <w:szCs w:val="22"/>
          <w:spacing w:val="1"/>
          <w:w w:val="10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decreased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</w:t>
      </w:r>
      <w:r>
        <w:rPr>
          <w:rFonts w:ascii="Arial" w:hAnsi="Arial" w:cs="Arial" w:eastAsia="Arial"/>
          <w:sz w:val="22"/>
          <w:szCs w:val="22"/>
          <w:spacing w:val="1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ti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0),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-9"/>
          <w:w w:val="13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flattened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out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started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increasing,</w:t>
      </w:r>
      <w:r>
        <w:rPr>
          <w:rFonts w:ascii="Arial" w:hAnsi="Arial" w:cs="Arial" w:eastAsia="Arial"/>
          <w:sz w:val="22"/>
          <w:szCs w:val="22"/>
          <w:spacing w:val="15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latter</w:t>
      </w:r>
      <w:r>
        <w:rPr>
          <w:rFonts w:ascii="Arial" w:hAnsi="Arial" w:cs="Arial" w:eastAsia="Arial"/>
          <w:sz w:val="22"/>
          <w:szCs w:val="22"/>
          <w:spacing w:val="5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parts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9" w:after="0" w:line="317" w:lineRule="auto"/>
        <w:ind w:left="132" w:right="40" w:firstLine="3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gender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t;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“female”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rence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ersons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had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erage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0.368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FPL100-ratio</w:t>
      </w:r>
      <w:r>
        <w:rPr>
          <w:rFonts w:ascii="Arial" w:hAnsi="Arial" w:cs="Arial" w:eastAsia="Arial"/>
          <w:sz w:val="22"/>
          <w:szCs w:val="22"/>
          <w:spacing w:val="2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0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368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001)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compared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“mal</w:t>
      </w:r>
      <w:r>
        <w:rPr>
          <w:rFonts w:ascii="Arial" w:hAnsi="Arial" w:cs="Arial" w:eastAsia="Arial"/>
          <w:sz w:val="22"/>
          <w:szCs w:val="22"/>
          <w:spacing w:val="1"/>
          <w:w w:val="10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51"/>
        </w:rPr>
        <w:t>”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reference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ersons.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t;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“not-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married”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ersons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erage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0.611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=</w:t>
      </w:r>
      <w:r>
        <w:rPr>
          <w:rFonts w:ascii="Arial" w:hAnsi="Arial" w:cs="Arial" w:eastAsia="Arial"/>
          <w:sz w:val="22"/>
          <w:szCs w:val="22"/>
          <w:spacing w:val="-16"/>
          <w:w w:val="13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611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4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001)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compared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“married”</w:t>
      </w:r>
      <w:r>
        <w:rPr>
          <w:rFonts w:ascii="Arial" w:hAnsi="Arial" w:cs="Arial" w:eastAsia="Arial"/>
          <w:sz w:val="22"/>
          <w:szCs w:val="22"/>
          <w:spacing w:val="17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reference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erson.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statistically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40" w:right="7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t;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reference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ersons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erage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1.28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</w:p>
    <w:p>
      <w:pPr>
        <w:spacing w:before="43" w:after="0" w:line="452" w:lineRule="exact"/>
        <w:ind w:left="140" w:right="34" w:firstLine="-2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=</w:t>
      </w:r>
      <w:r>
        <w:rPr>
          <w:rFonts w:ascii="Arial" w:hAnsi="Arial" w:cs="Arial" w:eastAsia="Arial"/>
          <w:sz w:val="22"/>
          <w:szCs w:val="22"/>
          <w:spacing w:val="-20"/>
          <w:w w:val="13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284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8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001)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“white”</w:t>
      </w:r>
      <w:r>
        <w:rPr>
          <w:rFonts w:ascii="Arial" w:hAnsi="Arial" w:cs="Arial" w:eastAsia="Arial"/>
          <w:sz w:val="22"/>
          <w:szCs w:val="22"/>
          <w:spacing w:val="4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reference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erson.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difference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stark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hispanic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505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001).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t;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reference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ersons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“high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06" w:top="1400" w:bottom="1000" w:left="1300" w:right="1280"/>
          <w:pgSz w:w="12240" w:h="15840"/>
        </w:sectPr>
      </w:pPr>
      <w:rPr/>
    </w:p>
    <w:p>
      <w:pPr>
        <w:spacing w:before="0" w:after="0" w:line="356" w:lineRule="exact"/>
        <w:ind w:left="120" w:right="9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or</w:t>
      </w:r>
      <w:r>
        <w:rPr>
          <w:rFonts w:ascii="Arial" w:hAnsi="Arial" w:cs="Arial" w:eastAsia="Arial"/>
          <w:sz w:val="22"/>
          <w:szCs w:val="22"/>
          <w:spacing w:val="3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less”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education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els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had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on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an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3"/>
        </w:rPr>
        <w:t>erage</w:t>
      </w:r>
      <w:r>
        <w:rPr>
          <w:rFonts w:ascii="Arial" w:hAnsi="Arial" w:cs="Arial" w:eastAsia="Arial"/>
          <w:sz w:val="22"/>
          <w:szCs w:val="22"/>
          <w:spacing w:val="35"/>
          <w:w w:val="92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2.204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β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7"/>
          <w:w w:val="134"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  <w:position w:val="3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3"/>
        </w:rPr>
        <w:t>204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3"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92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p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3"/>
        </w:rPr>
        <w:t>&lt;</w:t>
      </w:r>
      <w:r>
        <w:rPr>
          <w:rFonts w:ascii="Arial" w:hAnsi="Arial" w:cs="Arial" w:eastAsia="Arial"/>
          <w:sz w:val="22"/>
          <w:szCs w:val="22"/>
          <w:spacing w:val="9"/>
          <w:w w:val="131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001)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er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position w:val="3"/>
        </w:rPr>
        <w:t>FPL100-ratio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28" w:lineRule="auto"/>
        <w:ind w:left="120" w:right="9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ehol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ds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“ba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helors</w:t>
      </w:r>
      <w:r>
        <w:rPr>
          <w:rFonts w:ascii="Arial" w:hAnsi="Arial" w:cs="Arial" w:eastAsia="Arial"/>
          <w:sz w:val="22"/>
          <w:szCs w:val="22"/>
          <w:spacing w:val="2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higher”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edu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ation</w:t>
      </w:r>
      <w:r>
        <w:rPr>
          <w:rFonts w:ascii="Arial" w:hAnsi="Arial" w:cs="Arial" w:eastAsia="Arial"/>
          <w:sz w:val="22"/>
          <w:szCs w:val="22"/>
          <w:spacing w:val="2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een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demographic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een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demograph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themsel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ed</w:t>
      </w:r>
      <w:r>
        <w:rPr>
          <w:rFonts w:ascii="Arial" w:hAnsi="Arial" w:cs="Arial" w:eastAsia="Arial"/>
          <w:sz w:val="22"/>
          <w:szCs w:val="22"/>
          <w:spacing w:val="2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10" w:right="879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Aim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12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analyze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demographic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factors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gender,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status,</w:t>
      </w:r>
      <w:r>
        <w:rPr>
          <w:rFonts w:ascii="Arial" w:hAnsi="Arial" w:cs="Arial" w:eastAsia="Arial"/>
          <w:sz w:val="22"/>
          <w:szCs w:val="22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race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ciated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economic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ell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eing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(measured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FPL100-ratio)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uring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separate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effects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same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demographic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ili</w:t>
      </w:r>
      <w:r>
        <w:rPr>
          <w:rFonts w:ascii="Arial" w:hAnsi="Arial" w:cs="Arial" w:eastAsia="Arial"/>
          <w:sz w:val="22"/>
          <w:szCs w:val="22"/>
          <w:spacing w:val="-5"/>
          <w:w w:val="128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mixed-ef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ects</w:t>
      </w:r>
      <w:r>
        <w:rPr>
          <w:rFonts w:ascii="Arial" w:hAnsi="Arial" w:cs="Arial" w:eastAsia="Arial"/>
          <w:sz w:val="22"/>
          <w:szCs w:val="22"/>
          <w:spacing w:val="5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regre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sion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iable,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demographic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eral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ere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condu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ted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factors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6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t-h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Figure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displ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trends</w:t>
      </w:r>
      <w:r>
        <w:rPr>
          <w:rFonts w:ascii="Arial" w:hAnsi="Arial" w:cs="Arial" w:eastAsia="Arial"/>
          <w:sz w:val="22"/>
          <w:szCs w:val="22"/>
          <w:spacing w:val="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bgroups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separated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demographic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428" w:lineRule="auto"/>
        <w:ind w:left="120" w:right="102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Results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gender,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rital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education,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race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teractions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ciations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illustrated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gender,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marital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education</w:t>
      </w:r>
      <w:r>
        <w:rPr>
          <w:rFonts w:ascii="Arial" w:hAnsi="Arial" w:cs="Arial" w:eastAsia="Arial"/>
          <w:sz w:val="22"/>
          <w:szCs w:val="22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2c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428" w:lineRule="auto"/>
        <w:ind w:left="120" w:right="66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2c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olds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“hispanic”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throughout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Anoth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orta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obser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races.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Households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“white”</w:t>
      </w:r>
      <w:r>
        <w:rPr>
          <w:rFonts w:ascii="Arial" w:hAnsi="Arial" w:cs="Arial" w:eastAsia="Arial"/>
          <w:sz w:val="22"/>
          <w:szCs w:val="22"/>
          <w:spacing w:val="13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reference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gradual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steady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incline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erage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FPL100-ratios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2011.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er,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vior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obser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k”,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“hispanic”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“others”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heads.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2d,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olds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where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heads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“high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ol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less”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erienced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decline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ir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FPL100-ratios,</w:t>
      </w:r>
      <w:r>
        <w:rPr>
          <w:rFonts w:ascii="Arial" w:hAnsi="Arial" w:cs="Arial" w:eastAsia="Arial"/>
          <w:sz w:val="22"/>
          <w:szCs w:val="22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group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erienced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impr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latter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311" w:lineRule="auto"/>
        <w:ind w:left="120" w:right="40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ass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iati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on</w:t>
      </w:r>
      <w:r>
        <w:rPr>
          <w:rFonts w:ascii="Arial" w:hAnsi="Arial" w:cs="Arial" w:eastAsia="Arial"/>
          <w:sz w:val="22"/>
          <w:szCs w:val="22"/>
          <w:spacing w:val="2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een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dels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orth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high-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ting.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ciation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almost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double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ili</w:t>
      </w:r>
      <w:r>
        <w:rPr>
          <w:rFonts w:ascii="Arial" w:hAnsi="Arial" w:cs="Arial" w:eastAsia="Arial"/>
          <w:sz w:val="22"/>
          <w:szCs w:val="22"/>
          <w:spacing w:val="-5"/>
          <w:w w:val="12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3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0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611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54" w:lineRule="exact"/>
        <w:ind w:left="120" w:right="72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β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  <w:position w:val="3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3"/>
        </w:rPr>
        <w:t>119</w:t>
      </w:r>
      <w:r>
        <w:rPr>
          <w:rFonts w:ascii="Arial" w:hAnsi="Arial" w:cs="Arial" w:eastAsia="Arial"/>
          <w:sz w:val="22"/>
          <w:szCs w:val="22"/>
          <w:spacing w:val="18"/>
          <w:w w:val="91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table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3).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5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trends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trasting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806" w:top="1400" w:bottom="1000" w:left="1320" w:right="1280"/>
          <w:pgSz w:w="12240" w:h="15840"/>
        </w:sectPr>
      </w:pPr>
      <w:rPr/>
    </w:p>
    <w:p>
      <w:pPr>
        <w:spacing w:before="53" w:after="0" w:line="428" w:lineRule="auto"/>
        <w:ind w:left="120" w:right="96" w:firstLine="-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white,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education</w:t>
      </w:r>
      <w:r>
        <w:rPr>
          <w:rFonts w:ascii="Arial" w:hAnsi="Arial" w:cs="Arial" w:eastAsia="Arial"/>
          <w:sz w:val="22"/>
          <w:szCs w:val="22"/>
          <w:spacing w:val="3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helors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higher)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ersons,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female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ol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less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Discussion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120" w:right="95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FPL100-ratios</w:t>
      </w:r>
      <w:r>
        <w:rPr>
          <w:rFonts w:ascii="Arial" w:hAnsi="Arial" w:cs="Arial" w:eastAsia="Arial"/>
          <w:sz w:val="22"/>
          <w:szCs w:val="22"/>
          <w:spacing w:val="5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clin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sharply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een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2010,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flatten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increase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quadratic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captures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vior.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It</w:t>
      </w:r>
      <w:r>
        <w:rPr>
          <w:rFonts w:ascii="Arial" w:hAnsi="Arial" w:cs="Arial" w:eastAsia="Arial"/>
          <w:sz w:val="22"/>
          <w:szCs w:val="22"/>
          <w:spacing w:val="-10"/>
          <w:w w:val="13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noticable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decline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FPL100-ratios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shar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gradual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incline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obser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423" w:lineRule="auto"/>
        <w:ind w:left="120" w:right="66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ositi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ign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indicated</w:t>
      </w:r>
      <w:r>
        <w:rPr>
          <w:rFonts w:ascii="Arial" w:hAnsi="Arial" w:cs="Arial" w:eastAsia="Arial"/>
          <w:sz w:val="22"/>
          <w:szCs w:val="22"/>
          <w:spacing w:val="-1"/>
          <w:w w:val="9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95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5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ard</w:t>
      </w:r>
      <w:r>
        <w:rPr>
          <w:rFonts w:ascii="Arial" w:hAnsi="Arial" w:cs="Arial" w:eastAsia="Arial"/>
          <w:sz w:val="22"/>
          <w:szCs w:val="22"/>
          <w:spacing w:val="6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steep</w:t>
      </w:r>
      <w:r>
        <w:rPr>
          <w:rFonts w:ascii="Arial" w:hAnsi="Arial" w:cs="Arial" w:eastAsia="Arial"/>
          <w:sz w:val="22"/>
          <w:szCs w:val="22"/>
          <w:spacing w:val="3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olds</w:t>
      </w:r>
      <w:r>
        <w:rPr>
          <w:rFonts w:ascii="Arial" w:hAnsi="Arial" w:cs="Arial" w:eastAsia="Arial"/>
          <w:sz w:val="22"/>
          <w:szCs w:val="22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5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appare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tly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tradictory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finding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led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conclude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though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“significa</w:t>
      </w:r>
      <w:r>
        <w:rPr>
          <w:rFonts w:ascii="Arial" w:hAnsi="Arial" w:cs="Arial" w:eastAsia="Arial"/>
          <w:sz w:val="22"/>
          <w:szCs w:val="22"/>
          <w:spacing w:val="-5"/>
          <w:w w:val="107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tly”</w:t>
      </w:r>
      <w:r>
        <w:rPr>
          <w:rFonts w:ascii="Arial" w:hAnsi="Arial" w:cs="Arial" w:eastAsia="Arial"/>
          <w:sz w:val="22"/>
          <w:szCs w:val="22"/>
          <w:spacing w:val="21"/>
          <w:w w:val="10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orse</w:t>
      </w:r>
      <w:r>
        <w:rPr>
          <w:rFonts w:ascii="Arial" w:hAnsi="Arial" w:cs="Arial" w:eastAsia="Arial"/>
          <w:sz w:val="22"/>
          <w:szCs w:val="22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throughout</w:t>
      </w:r>
      <w:r>
        <w:rPr>
          <w:rFonts w:ascii="Arial" w:hAnsi="Arial" w:cs="Arial" w:eastAsia="Arial"/>
          <w:sz w:val="22"/>
          <w:szCs w:val="22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d,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without</w:t>
      </w:r>
      <w:r>
        <w:rPr>
          <w:rFonts w:ascii="Arial" w:hAnsi="Arial" w:cs="Arial" w:eastAsia="Arial"/>
          <w:sz w:val="22"/>
          <w:szCs w:val="22"/>
          <w:spacing w:val="5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erienced</w:t>
      </w:r>
      <w:r>
        <w:rPr>
          <w:rFonts w:ascii="Arial" w:hAnsi="Arial" w:cs="Arial" w:eastAsia="Arial"/>
          <w:sz w:val="22"/>
          <w:szCs w:val="22"/>
          <w:spacing w:val="2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more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se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declines</w:t>
      </w:r>
      <w:r>
        <w:rPr>
          <w:rFonts w:ascii="Arial" w:hAnsi="Arial" w:cs="Arial" w:eastAsia="Arial"/>
          <w:sz w:val="22"/>
          <w:szCs w:val="22"/>
          <w:spacing w:val="4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their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ratios.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could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thr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some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lig</w:t>
      </w:r>
      <w:r>
        <w:rPr>
          <w:rFonts w:ascii="Arial" w:hAnsi="Arial" w:cs="Arial" w:eastAsia="Arial"/>
          <w:sz w:val="22"/>
          <w:szCs w:val="22"/>
          <w:spacing w:val="-6"/>
          <w:w w:val="86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impact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4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suppleme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tary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erage</w:t>
      </w:r>
      <w:r>
        <w:rPr>
          <w:rFonts w:ascii="Arial" w:hAnsi="Arial" w:cs="Arial" w:eastAsia="Arial"/>
          <w:sz w:val="22"/>
          <w:szCs w:val="22"/>
          <w:spacing w:val="-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programs</w:t>
      </w:r>
      <w:r>
        <w:rPr>
          <w:rFonts w:ascii="Arial" w:hAnsi="Arial" w:cs="Arial" w:eastAsia="Arial"/>
          <w:sz w:val="22"/>
          <w:szCs w:val="22"/>
          <w:spacing w:val="3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28"/>
          <w:position w:val="0"/>
        </w:rPr>
        <w:t>ili</w:t>
      </w:r>
      <w:r>
        <w:rPr>
          <w:rFonts w:ascii="Arial" w:hAnsi="Arial" w:cs="Arial" w:eastAsia="Arial"/>
          <w:sz w:val="22"/>
          <w:szCs w:val="22"/>
          <w:spacing w:val="-5"/>
          <w:w w:val="12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Limitations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657" w:right="61" w:firstLine="-2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regression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disc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ered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some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tional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teresting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patterns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relationships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onse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demographic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factors,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along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jectory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some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olds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deling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approa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capture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sha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individual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non-parametric</w:t>
      </w:r>
      <w:r>
        <w:rPr>
          <w:rFonts w:ascii="Arial" w:hAnsi="Arial" w:cs="Arial" w:eastAsia="Arial"/>
          <w:sz w:val="22"/>
          <w:szCs w:val="22"/>
          <w:spacing w:val="1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fitting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jectories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tried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pre-pr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efore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differences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vior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groups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665" w:right="97" w:firstLine="-27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Some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sample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es.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Since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ere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included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households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tervie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longer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tervie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ed</w:t>
      </w:r>
      <w:r>
        <w:rPr>
          <w:rFonts w:ascii="Arial" w:hAnsi="Arial" w:cs="Arial" w:eastAsia="Arial"/>
          <w:sz w:val="22"/>
          <w:szCs w:val="22"/>
          <w:spacing w:val="4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means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determining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reasons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dropp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reasons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inception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g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at</w:t>
      </w:r>
      <w:r>
        <w:rPr>
          <w:rFonts w:ascii="Arial" w:hAnsi="Arial" w:cs="Arial" w:eastAsia="Arial"/>
          <w:sz w:val="22"/>
          <w:szCs w:val="22"/>
          <w:spacing w:val="32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7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3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ession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economic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06" w:top="1400" w:bottom="1000" w:left="1320" w:right="1280"/>
          <w:pgSz w:w="12240" w:h="15840"/>
        </w:sectPr>
      </w:pPr>
      <w:rPr/>
    </w:p>
    <w:p>
      <w:pPr>
        <w:spacing w:before="53" w:after="0" w:line="420" w:lineRule="auto"/>
        <w:ind w:left="405" w:right="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included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maximize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sample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size,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ession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reasons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dropping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joining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ass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ciation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outcome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(income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ehol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ds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ncrea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bias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estimates,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estimates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stable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(less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ariance).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SIPP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users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guide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6</w:t>
      </w:r>
      <w:r>
        <w:rPr>
          <w:rFonts w:ascii="Arial" w:hAnsi="Arial" w:cs="Arial" w:eastAsia="Arial"/>
          <w:sz w:val="16"/>
          <w:szCs w:val="16"/>
          <w:spacing w:val="34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tions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sur</w:t>
      </w:r>
      <w:r>
        <w:rPr>
          <w:rFonts w:ascii="Arial" w:hAnsi="Arial" w:cs="Arial" w:eastAsia="Arial"/>
          <w:sz w:val="22"/>
          <w:szCs w:val="22"/>
          <w:spacing w:val="-5"/>
          <w:w w:val="93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ey</w:t>
      </w:r>
      <w:r>
        <w:rPr>
          <w:rFonts w:ascii="Arial" w:hAnsi="Arial" w:cs="Arial" w:eastAsia="Arial"/>
          <w:sz w:val="22"/>
          <w:szCs w:val="22"/>
          <w:spacing w:val="21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eig</w:t>
      </w:r>
      <w:r>
        <w:rPr>
          <w:rFonts w:ascii="Arial" w:hAnsi="Arial" w:cs="Arial" w:eastAsia="Arial"/>
          <w:sz w:val="22"/>
          <w:szCs w:val="22"/>
          <w:spacing w:val="-6"/>
          <w:w w:val="93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ts</w:t>
      </w:r>
      <w:r>
        <w:rPr>
          <w:rFonts w:ascii="Arial" w:hAnsi="Arial" w:cs="Arial" w:eastAsia="Arial"/>
          <w:sz w:val="22"/>
          <w:szCs w:val="22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adjusted</w:t>
      </w:r>
      <w:r>
        <w:rPr>
          <w:rFonts w:ascii="Arial" w:hAnsi="Arial" w:cs="Arial" w:eastAsia="Arial"/>
          <w:sz w:val="22"/>
          <w:szCs w:val="22"/>
          <w:spacing w:val="16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accou</w:t>
      </w:r>
      <w:r>
        <w:rPr>
          <w:rFonts w:ascii="Arial" w:hAnsi="Arial" w:cs="Arial" w:eastAsia="Arial"/>
          <w:sz w:val="22"/>
          <w:szCs w:val="22"/>
          <w:spacing w:val="-6"/>
          <w:w w:val="91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some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6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3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nonres</w:t>
      </w:r>
      <w:r>
        <w:rPr>
          <w:rFonts w:ascii="Arial" w:hAnsi="Arial" w:cs="Arial" w:eastAsia="Arial"/>
          <w:sz w:val="22"/>
          <w:szCs w:val="22"/>
          <w:spacing w:val="6"/>
          <w:w w:val="89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onse</w:t>
      </w:r>
      <w:r>
        <w:rPr>
          <w:rFonts w:ascii="Arial" w:hAnsi="Arial" w:cs="Arial" w:eastAsia="Arial"/>
          <w:sz w:val="22"/>
          <w:szCs w:val="22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3" w:after="0" w:line="240" w:lineRule="auto"/>
        <w:ind w:left="405" w:right="441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11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ameliorating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nonres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onse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bias.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0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.816933pt;width:187.197pt;height:.1pt;mso-position-horizontal-relative:page;mso-position-vertical-relative:paragraph;z-index:-3935" coordorigin="1440,16" coordsize="3744,2">
            <v:shape style="position:absolute;left:1440;top:16;width:3744;height:2" coordorigin="1440,16" coordsize="3744,0" path="m1440,16l5184,16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52.207001pt;margin-top:11.078933pt;width:2.765pt;height:.1pt;mso-position-horizontal-relative:page;mso-position-vertical-relative:paragraph;z-index:-3934" coordorigin="7044,222" coordsize="55,2">
            <v:shape style="position:absolute;left:7044;top:222;width:55;height:2" coordorigin="7044,222" coordsize="55,0" path="m7044,222l7099,22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73.954987pt;margin-top:11.078933pt;width:2.765pt;height:.1pt;mso-position-horizontal-relative:page;mso-position-vertical-relative:paragraph;z-index:-3933" coordorigin="7479,222" coordsize="55,2">
            <v:shape style="position:absolute;left:7479;top:222;width:55;height:2" coordorigin="7479,222" coordsize="55,0" path="m7479,222l7534,22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07.476013pt;margin-top:11.078933pt;width:2.765pt;height:.1pt;mso-position-horizontal-relative:page;mso-position-vertical-relative:paragraph;z-index:-3932" coordorigin="8150,222" coordsize="55,2">
            <v:shape style="position:absolute;left:8150;top:222;width:55;height:2" coordorigin="8150,222" coordsize="55,0" path="m8150,222l8205,22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34.923004pt;margin-top:11.078933pt;width:2.765pt;height:.1pt;mso-position-horizontal-relative:page;mso-position-vertical-relative:paragraph;z-index:-3931" coordorigin="8698,222" coordsize="55,2">
            <v:shape style="position:absolute;left:8698;top:222;width:55;height:2" coordorigin="8698,222" coordsize="55,0" path="m8698,222l8754,22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109"/>
          <w:position w:val="8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2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ttps://www2.census.g</w:t>
      </w:r>
      <w:r>
        <w:rPr>
          <w:rFonts w:ascii="Arial" w:hAnsi="Arial" w:cs="Arial" w:eastAsia="Arial"/>
          <w:sz w:val="18"/>
          <w:szCs w:val="18"/>
          <w:spacing w:val="-3"/>
          <w:w w:val="102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v/progra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s-sur</w:t>
      </w:r>
      <w:r>
        <w:rPr>
          <w:rFonts w:ascii="Arial" w:hAnsi="Arial" w:cs="Arial" w:eastAsia="Arial"/>
          <w:sz w:val="18"/>
          <w:szCs w:val="18"/>
          <w:spacing w:val="-5"/>
          <w:w w:val="102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eys/sipp/guidance/SIPP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10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2008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USERS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Guide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0"/>
        </w:rPr>
        <w:t>Chapter2.</w:t>
      </w:r>
      <w:r>
        <w:rPr>
          <w:rFonts w:ascii="Arial" w:hAnsi="Arial" w:cs="Arial" w:eastAsia="Arial"/>
          <w:sz w:val="18"/>
          <w:szCs w:val="18"/>
          <w:spacing w:val="6"/>
          <w:w w:val="101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df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806" w:top="1400" w:bottom="1000" w:left="1580" w:right="1300"/>
          <w:pgSz w:w="12240" w:h="15840"/>
        </w:sectPr>
      </w:pPr>
      <w:rPr/>
    </w:p>
    <w:p>
      <w:pPr>
        <w:spacing w:before="56" w:after="0" w:line="240" w:lineRule="auto"/>
        <w:ind w:left="100" w:right="-20"/>
        <w:jc w:val="left"/>
        <w:tabs>
          <w:tab w:pos="5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Figures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240" w:lineRule="auto"/>
        <w:ind w:left="174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rends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FPL100-ratios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hou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ehold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Disabili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2" w:after="0" w:line="204" w:lineRule="exact"/>
        <w:ind w:left="4061" w:right="3106"/>
        <w:jc w:val="center"/>
        <w:tabs>
          <w:tab w:pos="574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312.379242pt;margin-top:-.60588pt;width:15.5975pt;height:15.5975pt;mso-position-horizontal-relative:page;mso-position-vertical-relative:paragraph;z-index:-3929" coordorigin="6248,-12" coordsize="312,312">
            <v:group style="position:absolute;left:6257;top:-3;width:294;height:294" coordorigin="6257,-3" coordsize="294,294">
              <v:shape style="position:absolute;left:6257;top:-3;width:294;height:294" coordorigin="6257,-3" coordsize="294,294" path="m6257,291l6550,291,6550,-3,6257,-3,6257,291e" filled="t" fillcolor="#F2F2F2" stroked="f">
                <v:path arrowok="t"/>
                <v:fill/>
              </v:shape>
            </v:group>
            <v:group style="position:absolute;left:6257;top:-3;width:294;height:294" coordorigin="6257,-3" coordsize="294,294">
              <v:shape style="position:absolute;left:6257;top:-3;width:294;height:294" coordorigin="6257,-3" coordsize="294,294" path="m6257,291l6550,291,6550,-3,6257,-3,6257,291xe" filled="f" stroked="t" strokeweight=".9095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9.247742pt;margin-top:-.60588pt;width:15.5975pt;height:15.5975pt;mso-position-horizontal-relative:page;mso-position-vertical-relative:paragraph;z-index:-3928" coordorigin="6785,-12" coordsize="312,312">
            <v:group style="position:absolute;left:6794;top:-3;width:294;height:294" coordorigin="6794,-3" coordsize="294,294">
              <v:shape style="position:absolute;left:6794;top:-3;width:294;height:294" coordorigin="6794,-3" coordsize="294,294" path="m6794,291l7088,291,7088,-3,6794,-3,6794,291e" filled="t" fillcolor="#F2F2F2" stroked="f">
                <v:path arrowok="t"/>
                <v:fill/>
              </v:shape>
            </v:group>
            <v:group style="position:absolute;left:6794;top:-3;width:294;height:294" coordorigin="6794,-3" coordsize="294,294">
              <v:shape style="position:absolute;left:6794;top:-3;width:294;height:294" coordorigin="6794,-3" coordsize="294,294" path="m6794,291l7088,291,7088,-3,6794,-3,6794,291xe" filled="f" stroked="t" strokeweight=".9095pt" strokecolor="#FFFFFF">
                <v:path arrowok="t"/>
              </v:shape>
            </v:group>
            <v:group style="position:absolute;left:6884;top:78;width:114;height:99" coordorigin="6884,78" coordsize="114,99">
              <v:shape style="position:absolute;left:6884;top:78;width:114;height:99" coordorigin="6884,78" coordsize="114,99" path="m6941,78l6884,177,6998,177,6941,78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Disability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8"/>
          <w:szCs w:val="18"/>
          <w:spacing w:val="46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1"/>
        </w:rPr>
        <w:t>no</w:t>
      </w:r>
      <w:r>
        <w:rPr>
          <w:rFonts w:ascii="Arial" w:hAnsi="Arial" w:cs="Arial" w:eastAsia="Arial"/>
          <w:sz w:val="15"/>
          <w:szCs w:val="15"/>
          <w:spacing w:val="-38"/>
          <w:w w:val="100"/>
          <w:position w:val="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5"/>
          <w:szCs w:val="15"/>
          <w:spacing w:val="-3"/>
          <w:w w:val="102"/>
          <w:position w:val="1"/>
        </w:rPr>
        <w:t>y</w:t>
      </w:r>
      <w:r>
        <w:rPr>
          <w:rFonts w:ascii="Arial" w:hAnsi="Arial" w:cs="Arial" w:eastAsia="Arial"/>
          <w:sz w:val="15"/>
          <w:szCs w:val="15"/>
          <w:spacing w:val="0"/>
          <w:w w:val="102"/>
          <w:position w:val="1"/>
        </w:rPr>
        <w:t>es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header="0" w:footer="806" w:top="1340" w:bottom="1000" w:left="1340" w:right="1720"/>
          <w:pgSz w:w="12240" w:h="15840"/>
        </w:sectPr>
      </w:pPr>
      <w:rPr/>
    </w:p>
    <w:p>
      <w:pPr>
        <w:spacing w:before="43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4.25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5.839050pt;margin-top:5.348109pt;width:11.35pt;height:95.013805pt;mso-position-horizontal-relative:page;mso-position-vertical-relative:paragraph;z-index:-3927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8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spacing w:val="-7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5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atio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4.00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spacing w:before="0" w:after="0" w:line="148" w:lineRule="exact"/>
        <w:ind w:left="230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3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07" w:lineRule="exact"/>
        <w:ind w:left="689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1" w:lineRule="exact"/>
        <w:ind w:left="919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0" w:lineRule="exact"/>
        <w:ind w:left="1120" w:right="2018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05" w:lineRule="exact"/>
        <w:ind w:left="1349" w:right="1789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-3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210" w:lineRule="exact"/>
        <w:ind w:left="1608" w:right="-75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7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7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8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8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8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9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15" w:lineRule="exact"/>
        <w:ind w:left="1349" w:right="1616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-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71" w:lineRule="exact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4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4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0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6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720"/>
          <w:cols w:num="3" w:equalWidth="0">
            <w:col w:w="2321" w:space="278"/>
            <w:col w:w="3309" w:space="137"/>
            <w:col w:w="3135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3.75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3.50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3.25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240" w:lineRule="auto"/>
        <w:ind w:left="2246" w:right="-20"/>
        <w:jc w:val="left"/>
        <w:tabs>
          <w:tab w:pos="3160" w:val="left"/>
          <w:tab w:pos="4080" w:val="left"/>
          <w:tab w:pos="5000" w:val="left"/>
          <w:tab w:pos="5920" w:val="left"/>
          <w:tab w:pos="682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84.437256pt;margin-top:-178.08284pt;width:268.540508pt;height:180.361505pt;mso-position-horizontal-relative:page;mso-position-vertical-relative:paragraph;z-index:-3930" coordorigin="3689,-3562" coordsize="5371,3607">
            <v:group style="position:absolute;left:3744;top:-53;width:5306;height:2" coordorigin="3744,-53" coordsize="5306,2">
              <v:shape style="position:absolute;left:3744;top:-53;width:5306;height:2" coordorigin="3744,-53" coordsize="5306,0" path="m3744,-53l9050,-53e" filled="f" stroked="t" strokeweight=".544pt" strokecolor="#F2F2F2">
                <v:path arrowok="t"/>
              </v:shape>
            </v:group>
            <v:group style="position:absolute;left:3744;top:-824;width:5306;height:2" coordorigin="3744,-824" coordsize="5306,2">
              <v:shape style="position:absolute;left:3744;top:-824;width:5306;height:2" coordorigin="3744,-824" coordsize="5306,0" path="m3744,-824l9050,-824e" filled="f" stroked="t" strokeweight=".544pt" strokecolor="#F2F2F2">
                <v:path arrowok="t"/>
              </v:shape>
            </v:group>
            <v:group style="position:absolute;left:3744;top:-1596;width:5306;height:2" coordorigin="3744,-1596" coordsize="5306,2">
              <v:shape style="position:absolute;left:3744;top:-1596;width:5306;height:2" coordorigin="3744,-1596" coordsize="5306,0" path="m3744,-1596l9050,-1596e" filled="f" stroked="t" strokeweight=".544pt" strokecolor="#F2F2F2">
                <v:path arrowok="t"/>
              </v:shape>
            </v:group>
            <v:group style="position:absolute;left:3744;top:-2367;width:5306;height:2" coordorigin="3744,-2367" coordsize="5306,2">
              <v:shape style="position:absolute;left:3744;top:-2367;width:5306;height:2" coordorigin="3744,-2367" coordsize="5306,0" path="m3744,-2367l9050,-2367e" filled="f" stroked="t" strokeweight=".544pt" strokecolor="#F2F2F2">
                <v:path arrowok="t"/>
              </v:shape>
            </v:group>
            <v:group style="position:absolute;left:3744;top:-3138;width:5306;height:2" coordorigin="3744,-3138" coordsize="5306,2">
              <v:shape style="position:absolute;left:3744;top:-3138;width:5306;height:2" coordorigin="3744,-3138" coordsize="5306,0" path="m3744,-3138l9050,-3138e" filled="f" stroked="t" strokeweight=".544pt" strokecolor="#F2F2F2">
                <v:path arrowok="t"/>
              </v:shape>
            </v:group>
            <v:group style="position:absolute;left:4215;top:-3553;width:2;height:3542" coordorigin="4215,-3553" coordsize="2,3542">
              <v:shape style="position:absolute;left:4215;top:-3553;width:2;height:3542" coordorigin="4215,-3553" coordsize="0,3542" path="m4215,-10l4215,-3553e" filled="f" stroked="t" strokeweight=".544pt" strokecolor="#F2F2F2">
                <v:path arrowok="t"/>
              </v:shape>
            </v:group>
            <v:group style="position:absolute;left:5134;top:-3553;width:2;height:3542" coordorigin="5134,-3553" coordsize="2,3542">
              <v:shape style="position:absolute;left:5134;top:-3553;width:2;height:3542" coordorigin="5134,-3553" coordsize="0,3542" path="m5134,-10l5134,-3553e" filled="f" stroked="t" strokeweight=".544pt" strokecolor="#F2F2F2">
                <v:path arrowok="t"/>
              </v:shape>
            </v:group>
            <v:group style="position:absolute;left:6053;top:-3553;width:2;height:3542" coordorigin="6053,-3553" coordsize="2,3542">
              <v:shape style="position:absolute;left:6053;top:-3553;width:2;height:3542" coordorigin="6053,-3553" coordsize="0,3542" path="m6053,-10l6053,-3553e" filled="f" stroked="t" strokeweight=".544pt" strokecolor="#F2F2F2">
                <v:path arrowok="t"/>
              </v:shape>
            </v:group>
            <v:group style="position:absolute;left:6972;top:-3553;width:2;height:3542" coordorigin="6972,-3553" coordsize="2,3542">
              <v:shape style="position:absolute;left:6972;top:-3553;width:2;height:3542" coordorigin="6972,-3553" coordsize="0,3542" path="m6972,-10l6972,-3553e" filled="f" stroked="t" strokeweight=".544pt" strokecolor="#F2F2F2">
                <v:path arrowok="t"/>
              </v:shape>
            </v:group>
            <v:group style="position:absolute;left:7891;top:-3553;width:2;height:3542" coordorigin="7891,-3553" coordsize="2,3542">
              <v:shape style="position:absolute;left:7891;top:-3553;width:2;height:3542" coordorigin="7891,-3553" coordsize="0,3542" path="m7891,-10l7891,-3553e" filled="f" stroked="t" strokeweight=".544pt" strokecolor="#F2F2F2">
                <v:path arrowok="t"/>
              </v:shape>
            </v:group>
            <v:group style="position:absolute;left:8809;top:-3553;width:2;height:3542" coordorigin="8809,-3553" coordsize="2,3542">
              <v:shape style="position:absolute;left:8809;top:-3553;width:2;height:3542" coordorigin="8809,-3553" coordsize="0,3542" path="m8809,-10l8809,-3553e" filled="f" stroked="t" strokeweight=".544pt" strokecolor="#F2F2F2">
                <v:path arrowok="t"/>
              </v:shape>
            </v:group>
            <v:group style="position:absolute;left:3744;top:-439;width:5306;height:2" coordorigin="3744,-439" coordsize="5306,2">
              <v:shape style="position:absolute;left:3744;top:-439;width:5306;height:2" coordorigin="3744,-439" coordsize="5306,0" path="m3744,-439l9050,-439e" filled="f" stroked="t" strokeweight=".9095pt" strokecolor="#CCCCCC">
                <v:path arrowok="t"/>
              </v:shape>
            </v:group>
            <v:group style="position:absolute;left:3744;top:-1210;width:5306;height:2" coordorigin="3744,-1210" coordsize="5306,2">
              <v:shape style="position:absolute;left:3744;top:-1210;width:5306;height:2" coordorigin="3744,-1210" coordsize="5306,0" path="m3744,-1210l9050,-1210e" filled="f" stroked="t" strokeweight=".9095pt" strokecolor="#CCCCCC">
                <v:path arrowok="t"/>
              </v:shape>
            </v:group>
            <v:group style="position:absolute;left:3744;top:-1981;width:5306;height:2" coordorigin="3744,-1981" coordsize="5306,2">
              <v:shape style="position:absolute;left:3744;top:-1981;width:5306;height:2" coordorigin="3744,-1981" coordsize="5306,0" path="m3744,-1981l9050,-1981e" filled="f" stroked="t" strokeweight=".9095pt" strokecolor="#CCCCCC">
                <v:path arrowok="t"/>
              </v:shape>
            </v:group>
            <v:group style="position:absolute;left:3744;top:-2753;width:5306;height:2" coordorigin="3744,-2753" coordsize="5306,2">
              <v:shape style="position:absolute;left:3744;top:-2753;width:5306;height:2" coordorigin="3744,-2753" coordsize="5306,0" path="m3744,-2753l9050,-2753e" filled="f" stroked="t" strokeweight=".9095pt" strokecolor="#CCCCCC">
                <v:path arrowok="t"/>
              </v:shape>
            </v:group>
            <v:group style="position:absolute;left:3744;top:-3524;width:5306;height:2" coordorigin="3744,-3524" coordsize="5306,2">
              <v:shape style="position:absolute;left:3744;top:-3524;width:5306;height:2" coordorigin="3744,-3524" coordsize="5306,0" path="m3744,-3524l9050,-3524e" filled="f" stroked="t" strokeweight=".9095pt" strokecolor="#CCCCCC">
                <v:path arrowok="t"/>
              </v:shape>
            </v:group>
            <v:group style="position:absolute;left:3756;top:-3553;width:2;height:3542" coordorigin="3756,-3553" coordsize="2,3542">
              <v:shape style="position:absolute;left:3756;top:-3553;width:2;height:3542" coordorigin="3756,-3553" coordsize="0,3542" path="m3756,-10l3756,-3553e" filled="f" stroked="t" strokeweight=".9095pt" strokecolor="#CCCCCC">
                <v:path arrowok="t"/>
              </v:shape>
            </v:group>
            <v:group style="position:absolute;left:4675;top:-3553;width:2;height:3542" coordorigin="4675,-3553" coordsize="2,3542">
              <v:shape style="position:absolute;left:4675;top:-3553;width:2;height:3542" coordorigin="4675,-3553" coordsize="0,3542" path="m4675,-10l4675,-3553e" filled="f" stroked="t" strokeweight=".9095pt" strokecolor="#CCCCCC">
                <v:path arrowok="t"/>
              </v:shape>
            </v:group>
            <v:group style="position:absolute;left:5594;top:-3553;width:2;height:3542" coordorigin="5594,-3553" coordsize="2,3542">
              <v:shape style="position:absolute;left:5594;top:-3553;width:2;height:3542" coordorigin="5594,-3553" coordsize="0,3542" path="m5594,-10l5594,-3553e" filled="f" stroked="t" strokeweight=".9095pt" strokecolor="#CCCCCC">
                <v:path arrowok="t"/>
              </v:shape>
            </v:group>
            <v:group style="position:absolute;left:6512;top:-3553;width:2;height:3542" coordorigin="6512,-3553" coordsize="2,3542">
              <v:shape style="position:absolute;left:6512;top:-3553;width:2;height:3542" coordorigin="6512,-3553" coordsize="0,3542" path="m6512,-10l6512,-3553e" filled="f" stroked="t" strokeweight=".9095pt" strokecolor="#CCCCCC">
                <v:path arrowok="t"/>
              </v:shape>
            </v:group>
            <v:group style="position:absolute;left:7431;top:-3553;width:2;height:3542" coordorigin="7431,-3553" coordsize="2,3542">
              <v:shape style="position:absolute;left:7431;top:-3553;width:2;height:3542" coordorigin="7431,-3553" coordsize="0,3542" path="m7431,-10l7431,-3553e" filled="f" stroked="t" strokeweight=".9095pt" strokecolor="#CCCCCC">
                <v:path arrowok="t"/>
              </v:shape>
            </v:group>
            <v:group style="position:absolute;left:8350;top:-3553;width:2;height:3542" coordorigin="8350,-3553" coordsize="2,3542">
              <v:shape style="position:absolute;left:8350;top:-3553;width:2;height:3542" coordorigin="8350,-3553" coordsize="0,3542" path="m8350,-10l8350,-3553e" filled="f" stroked="t" strokeweight=".9095pt" strokecolor="#CCCCCC">
                <v:path arrowok="t"/>
              </v:shape>
            </v:group>
            <v:group style="position:absolute;left:3929;top:-1055;width:114;height:99" coordorigin="3929,-1055" coordsize="114,99">
              <v:shape style="position:absolute;left:3929;top:-1055;width:114;height:99" coordorigin="3929,-1055" coordsize="114,99" path="m3986,-1055l3929,-956,4043,-956,3986,-1055e" filled="t" fillcolor="#000000" stroked="f">
                <v:path arrowok="t"/>
                <v:fill/>
              </v:shape>
            </v:group>
            <v:group style="position:absolute;left:4158;top:-1021;width:114;height:99" coordorigin="4158,-1021" coordsize="114,99">
              <v:shape style="position:absolute;left:4158;top:-1021;width:114;height:99" coordorigin="4158,-1021" coordsize="114,99" path="m4215,-1021l4158,-922,4272,-922,4215,-1021e" filled="t" fillcolor="#000000" stroked="f">
                <v:path arrowok="t"/>
                <v:fill/>
              </v:shape>
            </v:group>
            <v:group style="position:absolute;left:4388;top:-937;width:114;height:99" coordorigin="4388,-937" coordsize="114,99">
              <v:shape style="position:absolute;left:4388;top:-937;width:114;height:99" coordorigin="4388,-937" coordsize="114,99" path="m4445,-937l4388,-839,4502,-839,4445,-937e" filled="t" fillcolor="#000000" stroked="f">
                <v:path arrowok="t"/>
                <v:fill/>
              </v:shape>
            </v:group>
            <v:group style="position:absolute;left:4618;top:-800;width:114;height:99" coordorigin="4618,-800" coordsize="114,99">
              <v:shape style="position:absolute;left:4618;top:-800;width:114;height:99" coordorigin="4618,-800" coordsize="114,99" path="m4675,-800l4618,-701,4732,-701,4675,-800e" filled="t" fillcolor="#000000" stroked="f">
                <v:path arrowok="t"/>
                <v:fill/>
              </v:shape>
            </v:group>
            <v:group style="position:absolute;left:4847;top:-652;width:114;height:99" coordorigin="4847,-652" coordsize="114,99">
              <v:shape style="position:absolute;left:4847;top:-652;width:114;height:99" coordorigin="4847,-652" coordsize="114,99" path="m4904,-652l4847,-553,4961,-553,4904,-652e" filled="t" fillcolor="#000000" stroked="f">
                <v:path arrowok="t"/>
                <v:fill/>
              </v:shape>
            </v:group>
            <v:group style="position:absolute;left:5077;top:-552;width:114;height:99" coordorigin="5077,-552" coordsize="114,99">
              <v:shape style="position:absolute;left:5077;top:-552;width:114;height:99" coordorigin="5077,-552" coordsize="114,99" path="m5134,-552l5077,-454,5191,-454,5134,-552e" filled="t" fillcolor="#000000" stroked="f">
                <v:path arrowok="t"/>
                <v:fill/>
              </v:shape>
            </v:group>
            <v:group style="position:absolute;left:5307;top:-474;width:114;height:99" coordorigin="5307,-474" coordsize="114,99">
              <v:shape style="position:absolute;left:5307;top:-474;width:114;height:99" coordorigin="5307,-474" coordsize="114,99" path="m5364,-474l5307,-375,5421,-375,5364,-474e" filled="t" fillcolor="#000000" stroked="f">
                <v:path arrowok="t"/>
                <v:fill/>
              </v:shape>
            </v:group>
            <v:group style="position:absolute;left:5537;top:-349;width:114;height:99" coordorigin="5537,-349" coordsize="114,99">
              <v:shape style="position:absolute;left:5537;top:-349;width:114;height:99" coordorigin="5537,-349" coordsize="114,99" path="m5594,-349l5537,-250,5650,-250,5594,-349e" filled="t" fillcolor="#000000" stroked="f">
                <v:path arrowok="t"/>
                <v:fill/>
              </v:shape>
            </v:group>
            <v:group style="position:absolute;left:5766;top:-274;width:114;height:99" coordorigin="5766,-274" coordsize="114,99">
              <v:shape style="position:absolute;left:5766;top:-274;width:114;height:99" coordorigin="5766,-274" coordsize="114,99" path="m5823,-274l5766,-176,5880,-176,5823,-274e" filled="t" fillcolor="#000000" stroked="f">
                <v:path arrowok="t"/>
                <v:fill/>
              </v:shape>
            </v:group>
            <v:group style="position:absolute;left:5996;top:-305;width:114;height:99" coordorigin="5996,-305" coordsize="114,99">
              <v:shape style="position:absolute;left:5996;top:-305;width:114;height:99" coordorigin="5996,-305" coordsize="114,99" path="m6053,-305l5996,-207,6110,-207,6053,-305e" filled="t" fillcolor="#000000" stroked="f">
                <v:path arrowok="t"/>
                <v:fill/>
              </v:shape>
            </v:group>
            <v:group style="position:absolute;left:6226;top:-237;width:114;height:99" coordorigin="6226,-237" coordsize="114,99">
              <v:shape style="position:absolute;left:6226;top:-237;width:114;height:99" coordorigin="6226,-237" coordsize="114,99" path="m6283,-237l6226,-138,6339,-138,6283,-237e" filled="t" fillcolor="#000000" stroked="f">
                <v:path arrowok="t"/>
                <v:fill/>
              </v:shape>
            </v:group>
            <v:group style="position:absolute;left:6455;top:-273;width:114;height:99" coordorigin="6455,-273" coordsize="114,99">
              <v:shape style="position:absolute;left:6455;top:-273;width:114;height:99" coordorigin="6455,-273" coordsize="114,99" path="m6512,-273l6455,-174,6569,-174,6512,-273e" filled="t" fillcolor="#000000" stroked="f">
                <v:path arrowok="t"/>
                <v:fill/>
              </v:shape>
            </v:group>
            <v:group style="position:absolute;left:6685;top:-279;width:114;height:99" coordorigin="6685,-279" coordsize="114,99">
              <v:shape style="position:absolute;left:6685;top:-279;width:114;height:99" coordorigin="6685,-279" coordsize="114,99" path="m6742,-279l6685,-180,6799,-180,6742,-279e" filled="t" fillcolor="#000000" stroked="f">
                <v:path arrowok="t"/>
                <v:fill/>
              </v:shape>
            </v:group>
            <v:group style="position:absolute;left:6915;top:-310;width:114;height:99" coordorigin="6915,-310" coordsize="114,99">
              <v:shape style="position:absolute;left:6915;top:-310;width:114;height:99" coordorigin="6915,-310" coordsize="114,99" path="m6972,-310l6915,-211,7029,-211,6972,-310e" filled="t" fillcolor="#000000" stroked="f">
                <v:path arrowok="t"/>
                <v:fill/>
              </v:shape>
            </v:group>
            <v:group style="position:absolute;left:7144;top:-368;width:114;height:99" coordorigin="7144,-368" coordsize="114,99">
              <v:shape style="position:absolute;left:7144;top:-368;width:114;height:99" coordorigin="7144,-368" coordsize="114,99" path="m7201,-368l7144,-269,7258,-269,7201,-368e" filled="t" fillcolor="#000000" stroked="f">
                <v:path arrowok="t"/>
                <v:fill/>
              </v:shape>
            </v:group>
            <v:group style="position:absolute;left:7374;top:-389;width:114;height:99" coordorigin="7374,-389" coordsize="114,99">
              <v:shape style="position:absolute;left:7374;top:-389;width:114;height:99" coordorigin="7374,-389" coordsize="114,99" path="m7431,-389l7374,-291,7488,-291,7431,-389e" filled="t" fillcolor="#000000" stroked="f">
                <v:path arrowok="t"/>
                <v:fill/>
              </v:shape>
            </v:group>
            <v:group style="position:absolute;left:7604;top:-422;width:114;height:99" coordorigin="7604,-422" coordsize="114,99">
              <v:shape style="position:absolute;left:7604;top:-422;width:114;height:99" coordorigin="7604,-422" coordsize="114,99" path="m7661,-422l7604,-324,7718,-324,7661,-422e" filled="t" fillcolor="#000000" stroked="f">
                <v:path arrowok="t"/>
                <v:fill/>
              </v:shape>
            </v:group>
            <v:group style="position:absolute;left:7833;top:-425;width:114;height:99" coordorigin="7833,-425" coordsize="114,99">
              <v:shape style="position:absolute;left:7833;top:-425;width:114;height:99" coordorigin="7833,-425" coordsize="114,99" path="m7891,-425l7833,-327,7948,-327,7891,-425e" filled="t" fillcolor="#000000" stroked="f">
                <v:path arrowok="t"/>
                <v:fill/>
              </v:shape>
            </v:group>
            <v:group style="position:absolute;left:8063;top:-429;width:114;height:99" coordorigin="8063,-429" coordsize="114,99">
              <v:shape style="position:absolute;left:8063;top:-429;width:114;height:99" coordorigin="8063,-429" coordsize="114,99" path="m8120,-429l8063,-330,8177,-330,8120,-429e" filled="t" fillcolor="#000000" stroked="f">
                <v:path arrowok="t"/>
                <v:fill/>
              </v:shape>
            </v:group>
            <v:group style="position:absolute;left:8293;top:-418;width:114;height:99" coordorigin="8293,-418" coordsize="114,99">
              <v:shape style="position:absolute;left:8293;top:-418;width:114;height:99" coordorigin="8293,-418" coordsize="114,99" path="m8350,-418l8293,-320,8407,-320,8350,-418e" filled="t" fillcolor="#000000" stroked="f">
                <v:path arrowok="t"/>
                <v:fill/>
              </v:shape>
            </v:group>
            <v:group style="position:absolute;left:8523;top:-448;width:114;height:99" coordorigin="8523,-448" coordsize="114,99">
              <v:shape style="position:absolute;left:8523;top:-448;width:114;height:99" coordorigin="8523,-448" coordsize="114,99" path="m8580,-448l8523,-349,8637,-349,8580,-448e" filled="t" fillcolor="#000000" stroked="f">
                <v:path arrowok="t"/>
                <v:fill/>
              </v:shape>
            </v:group>
            <v:group style="position:absolute;left:8752;top:-601;width:114;height:99" coordorigin="8752,-601" coordsize="114,99">
              <v:shape style="position:absolute;left:8752;top:-601;width:114;height:99" coordorigin="8752,-601" coordsize="114,99" path="m8809,-601l8752,-502,8866,-502,8809,-601e" filled="t" fillcolor="#000000" stroked="f">
                <v:path arrowok="t"/>
                <v:fill/>
              </v:shape>
            </v:group>
            <v:group style="position:absolute;left:3986;top:-3392;width:4824;height:893" coordorigin="3986,-3392" coordsize="4824,893">
              <v:shape style="position:absolute;left:3986;top:-3392;width:4824;height:893" coordorigin="3986,-3392" coordsize="4824,893" path="m3986,-3392l4047,-3354,4108,-3316,4169,-3280,4230,-3244,4291,-3209,4352,-3175,4413,-3141,4474,-3108,4535,-3075,4596,-3042,4657,-3011,4718,-2980,4779,-2949,4840,-2920,4901,-2891,4962,-2863,5024,-2836,5085,-2811,5146,-2786,5207,-2761,5268,-2736,5329,-2710,5390,-2686,5451,-2661,5512,-2638,5573,-2616,5634,-2595,5695,-2576,5756,-2559,5817,-2545,5878,-2533,5939,-2524,6000,-2517,6062,-2511,6123,-2507,6184,-2504,6245,-2501,6306,-2498,6367,-2498,6428,-2501,6489,-2506,6550,-2513,6611,-2521,6672,-2530,6733,-2540,6794,-2549,6855,-2558,6916,-2565,6977,-2571,7039,-2576,7100,-2582,7161,-2588,7222,-2595,7283,-2601,7344,-2608,7405,-2615,7466,-2622,7527,-2628,7588,-2634,7649,-2640,7710,-2645,7771,-2651,7832,-2656,7893,-2662,7954,-2667,8016,-2672,8077,-2678,8138,-2683,8199,-2689,8260,-2694,8321,-2699,8382,-2704,8443,-2709,8504,-2714,8565,-2720,8626,-2725,8687,-2730,8748,-2735,8809,-2740e" filled="f" stroked="t" strokeweight="1.36pt" strokecolor="#333333">
                <v:path arrowok="t"/>
              </v:shape>
            </v:group>
            <v:group style="position:absolute;left:3986;top:-1066;width:4824;height:873" coordorigin="3986,-1066" coordsize="4824,873">
              <v:shape style="position:absolute;left:3986;top:-1066;width:4824;height:873" coordorigin="3986,-1066" coordsize="4824,873" path="m3986,-1066l4047,-1029,4108,-993,4169,-957,4230,-922,4291,-888,4352,-854,4413,-821,4474,-789,4535,-757,4596,-725,4657,-695,4718,-665,4779,-635,4840,-607,4901,-579,4962,-552,5024,-526,5085,-501,5146,-477,5207,-453,5268,-428,5329,-405,5390,-381,5451,-358,5512,-336,5573,-316,5634,-296,5695,-278,5756,-262,5817,-248,5878,-236,5939,-226,6000,-218,6062,-212,6123,-206,6184,-202,6245,-198,6306,-194,6367,-193,6428,-195,6489,-199,6550,-204,6611,-211,6672,-218,6733,-226,6794,-234,6855,-242,6916,-248,6977,-254,7039,-259,7100,-264,7161,-270,7222,-276,7283,-282,7344,-289,7405,-296,7466,-303,7527,-309,7588,-316,7649,-322,7710,-329,7771,-335,7832,-342,7893,-349,7954,-356,8016,-363,8077,-371,8138,-378,8199,-385,8260,-393,8321,-401,8382,-409,8443,-417,8504,-426,8565,-434,8626,-443,8687,-451,8748,-460,8809,-469e" filled="f" stroked="t" strokeweight="1.36pt" strokecolor="#333333">
                <v:path arrowok="t"/>
              </v:shape>
            </v:group>
            <v:group style="position:absolute;left:3744;top:-3553;width:5306;height:3542" coordorigin="3744,-3553" coordsize="5306,3542">
              <v:shape style="position:absolute;left:3744;top:-3553;width:5306;height:3542" coordorigin="3744,-3553" coordsize="5306,3542" path="m3744,-10l9050,-10,9050,-3553,3744,-3553,3744,-10e" filled="f" stroked="t" strokeweight=".9095pt" strokecolor="#000000">
                <v:path arrowok="t"/>
              </v:shape>
            </v:group>
            <v:group style="position:absolute;left:3698;top:-439;width:47;height:2" coordorigin="3698,-439" coordsize="47,2">
              <v:shape style="position:absolute;left:3698;top:-439;width:47;height:2" coordorigin="3698,-439" coordsize="47,0" path="m3698,-439l3744,-439e" filled="f" stroked="t" strokeweight=".9095pt" strokecolor="#333333">
                <v:path arrowok="t"/>
              </v:shape>
            </v:group>
            <v:group style="position:absolute;left:3698;top:-1210;width:47;height:2" coordorigin="3698,-1210" coordsize="47,2">
              <v:shape style="position:absolute;left:3698;top:-1210;width:47;height:2" coordorigin="3698,-1210" coordsize="47,0" path="m3698,-1210l3744,-1210e" filled="f" stroked="t" strokeweight=".9095pt" strokecolor="#333333">
                <v:path arrowok="t"/>
              </v:shape>
            </v:group>
            <v:group style="position:absolute;left:3698;top:-1981;width:47;height:2" coordorigin="3698,-1981" coordsize="47,2">
              <v:shape style="position:absolute;left:3698;top:-1981;width:47;height:2" coordorigin="3698,-1981" coordsize="47,0" path="m3698,-1981l3744,-1981e" filled="f" stroked="t" strokeweight=".9095pt" strokecolor="#333333">
                <v:path arrowok="t"/>
              </v:shape>
            </v:group>
            <v:group style="position:absolute;left:3698;top:-2753;width:47;height:2" coordorigin="3698,-2753" coordsize="47,2">
              <v:shape style="position:absolute;left:3698;top:-2753;width:47;height:2" coordorigin="3698,-2753" coordsize="47,0" path="m3698,-2753l3744,-2753e" filled="f" stroked="t" strokeweight=".9095pt" strokecolor="#333333">
                <v:path arrowok="t"/>
              </v:shape>
            </v:group>
            <v:group style="position:absolute;left:3698;top:-3524;width:47;height:2" coordorigin="3698,-3524" coordsize="47,2">
              <v:shape style="position:absolute;left:3698;top:-3524;width:47;height:2" coordorigin="3698,-3524" coordsize="47,0" path="m3698,-3524l3744,-3524e" filled="f" stroked="t" strokeweight=".9095pt" strokecolor="#333333">
                <v:path arrowok="t"/>
              </v:shape>
            </v:group>
            <v:group style="position:absolute;left:3756;top:-10;width:2;height:47" coordorigin="3756,-10" coordsize="2,47">
              <v:shape style="position:absolute;left:3756;top:-10;width:2;height:47" coordorigin="3756,-10" coordsize="0,47" path="m3756,36l3756,-10e" filled="f" stroked="t" strokeweight=".9095pt" strokecolor="#333333">
                <v:path arrowok="t"/>
              </v:shape>
            </v:group>
            <v:group style="position:absolute;left:4675;top:-10;width:2;height:47" coordorigin="4675,-10" coordsize="2,47">
              <v:shape style="position:absolute;left:4675;top:-10;width:2;height:47" coordorigin="4675,-10" coordsize="0,47" path="m4675,36l4675,-10e" filled="f" stroked="t" strokeweight=".9095pt" strokecolor="#333333">
                <v:path arrowok="t"/>
              </v:shape>
            </v:group>
            <v:group style="position:absolute;left:5594;top:-10;width:2;height:47" coordorigin="5594,-10" coordsize="2,47">
              <v:shape style="position:absolute;left:5594;top:-10;width:2;height:47" coordorigin="5594,-10" coordsize="0,47" path="m5594,36l5594,-10e" filled="f" stroked="t" strokeweight=".9095pt" strokecolor="#333333">
                <v:path arrowok="t"/>
              </v:shape>
            </v:group>
            <v:group style="position:absolute;left:6512;top:-10;width:2;height:47" coordorigin="6512,-10" coordsize="2,47">
              <v:shape style="position:absolute;left:6512;top:-10;width:2;height:47" coordorigin="6512,-10" coordsize="0,47" path="m6512,36l6512,-10e" filled="f" stroked="t" strokeweight=".9095pt" strokecolor="#333333">
                <v:path arrowok="t"/>
              </v:shape>
            </v:group>
            <v:group style="position:absolute;left:7431;top:-10;width:2;height:47" coordorigin="7431,-10" coordsize="2,47">
              <v:shape style="position:absolute;left:7431;top:-10;width:2;height:47" coordorigin="7431,-10" coordsize="0,47" path="m7431,36l7431,-10e" filled="f" stroked="t" strokeweight=".9095pt" strokecolor="#333333">
                <v:path arrowok="t"/>
              </v:shape>
            </v:group>
            <v:group style="position:absolute;left:8350;top:-10;width:2;height:47" coordorigin="8350,-10" coordsize="2,47">
              <v:shape style="position:absolute;left:8350;top:-10;width:2;height:47" coordorigin="8350,-10" coordsize="0,47" path="m8350,36l8350,-10e" filled="f" stroked="t" strokeweight=".909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720"/>
        </w:sectPr>
      </w:pPr>
      <w:rPr/>
    </w:p>
    <w:p>
      <w:pPr>
        <w:spacing w:before="59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rends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FP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L10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0-rat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ios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households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age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adult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disabili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(a)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gender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(b)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status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(c)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race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ethnici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(d)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education,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nce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0" w:footer="806" w:top="1360" w:bottom="1000" w:left="1340" w:right="880"/>
          <w:pgSz w:w="12240" w:h="15840"/>
        </w:sectPr>
      </w:pPr>
      <w:rPr/>
    </w:p>
    <w:p>
      <w:pPr>
        <w:spacing w:before="42" w:after="0" w:line="158" w:lineRule="exact"/>
        <w:ind w:left="1522" w:right="-61"/>
        <w:jc w:val="left"/>
        <w:tabs>
          <w:tab w:pos="348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196.527237pt;margin-top:.311545pt;width:11.689133pt;height:11.689133pt;mso-position-horizontal-relative:page;mso-position-vertical-relative:paragraph;z-index:-3925" coordorigin="3931,6" coordsize="234,234">
            <v:group style="position:absolute;left:3937;top:13;width:220;height:220" coordorigin="3937,13" coordsize="220,220">
              <v:shape style="position:absolute;left:3937;top:13;width:220;height:220" coordorigin="3937,13" coordsize="220,220" path="m3937,233l4158,233,4158,13,3937,13,3937,233e" filled="t" fillcolor="#F2F2F2" stroked="f">
                <v:path arrowok="t"/>
                <v:fill/>
              </v:shape>
            </v:group>
            <v:group style="position:absolute;left:3937;top:13;width:220;height:220" coordorigin="3937,13" coordsize="220,220">
              <v:shape style="position:absolute;left:3937;top:13;width:220;height:220" coordorigin="3937,13" coordsize="220,220" path="m3937,233l4158,233,4158,13,3937,13,3937,233xe" filled="f" stroked="t" strokeweight=".68160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29.22496pt;margin-top:.311545pt;width:11.689133pt;height:11.689133pt;mso-position-horizontal-relative:page;mso-position-vertical-relative:paragraph;z-index:-3924" coordorigin="4584,6" coordsize="234,234">
            <v:group style="position:absolute;left:4591;top:13;width:220;height:220" coordorigin="4591,13" coordsize="220,220">
              <v:shape style="position:absolute;left:4591;top:13;width:220;height:220" coordorigin="4591,13" coordsize="220,220" path="m4591,233l4811,233,4811,13,4591,13,4591,233e" filled="t" fillcolor="#F2F2F2" stroked="f">
                <v:path arrowok="t"/>
                <v:fill/>
              </v:shape>
            </v:group>
            <v:group style="position:absolute;left:4591;top:13;width:220;height:220" coordorigin="4591,13" coordsize="220,220">
              <v:shape style="position:absolute;left:4591;top:13;width:220;height:220" coordorigin="4591,13" coordsize="220,220" path="m4591,233l4811,233,4811,13,4591,13,4591,233xe" filled="f" stroked="t" strokeweight=".681601pt" strokecolor="#FFFFFF">
                <v:path arrowok="t"/>
              </v:shape>
            </v:group>
            <v:group style="position:absolute;left:4659;top:74;width:85;height:74" coordorigin="4659,74" coordsize="85,74">
              <v:shape style="position:absolute;left:4659;top:74;width:85;height:74" coordorigin="4659,74" coordsize="85,74" path="m4701,74l4659,148,4744,148,4701,74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Household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head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1"/>
          <w:szCs w:val="11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emale</w:t>
      </w:r>
      <w:r>
        <w:rPr>
          <w:rFonts w:ascii="Arial" w:hAnsi="Arial" w:cs="Arial" w:eastAsia="Arial"/>
          <w:sz w:val="11"/>
          <w:szCs w:val="1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4"/>
          <w:position w:val="0"/>
        </w:rPr>
        <w:t>Male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</w:r>
    </w:p>
    <w:p>
      <w:pPr>
        <w:spacing w:before="42" w:after="0" w:line="158" w:lineRule="exact"/>
        <w:ind w:right="-20"/>
        <w:jc w:val="left"/>
        <w:tabs>
          <w:tab w:pos="198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Household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head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Mar</w:t>
      </w:r>
      <w:r>
        <w:rPr>
          <w:rFonts w:ascii="Arial" w:hAnsi="Arial" w:cs="Arial" w:eastAsia="Arial"/>
          <w:sz w:val="11"/>
          <w:szCs w:val="11"/>
          <w:spacing w:val="2"/>
          <w:w w:val="100"/>
          <w:position w:val="0"/>
        </w:rPr>
        <w:t>r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ied</w:t>
      </w:r>
      <w:r>
        <w:rPr>
          <w:rFonts w:ascii="Arial" w:hAnsi="Arial" w:cs="Arial" w:eastAsia="Arial"/>
          <w:sz w:val="11"/>
          <w:szCs w:val="1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1"/>
          <w:szCs w:val="11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4"/>
          <w:position w:val="0"/>
        </w:rPr>
        <w:t>mar</w:t>
      </w:r>
      <w:r>
        <w:rPr>
          <w:rFonts w:ascii="Arial" w:hAnsi="Arial" w:cs="Arial" w:eastAsia="Arial"/>
          <w:sz w:val="11"/>
          <w:szCs w:val="11"/>
          <w:spacing w:val="2"/>
          <w:w w:val="104"/>
          <w:position w:val="0"/>
        </w:rPr>
        <w:t>r</w:t>
      </w:r>
      <w:r>
        <w:rPr>
          <w:rFonts w:ascii="Arial" w:hAnsi="Arial" w:cs="Arial" w:eastAsia="Arial"/>
          <w:sz w:val="11"/>
          <w:szCs w:val="11"/>
          <w:spacing w:val="0"/>
          <w:w w:val="104"/>
          <w:position w:val="0"/>
        </w:rPr>
        <w:t>ied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3748" w:space="2251"/>
            <w:col w:w="4021"/>
          </w:cols>
        </w:sectPr>
      </w:pPr>
      <w:rPr/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49" w:after="0" w:line="240" w:lineRule="auto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3.7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25" w:lineRule="exact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7.146278pt;margin-top:-1.649348pt;width:9.007110pt;height:71.706734pt;mso-position-horizontal-relative:page;mso-position-vertical-relative:paragraph;z-index:-3910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-6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atio</w:t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57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4.0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146" w:lineRule="exact"/>
        <w:ind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/>
        <w:pict>
          <v:group style="position:absolute;margin-left:420.396118pt;margin-top:-24.387392pt;width:11.689133pt;height:11.689133pt;mso-position-horizontal-relative:page;mso-position-vertical-relative:paragraph;z-index:-3922" coordorigin="8408,-488" coordsize="234,234">
            <v:group style="position:absolute;left:8415;top:-481;width:220;height:220" coordorigin="8415,-481" coordsize="220,220">
              <v:shape style="position:absolute;left:8415;top:-481;width:220;height:220" coordorigin="8415,-481" coordsize="220,220" path="m8415,-261l8635,-261,8635,-481,8415,-481,8415,-261e" filled="t" fillcolor="#F2F2F2" stroked="f">
                <v:path arrowok="t"/>
                <v:fill/>
              </v:shape>
            </v:group>
            <v:group style="position:absolute;left:8415;top:-481;width:220;height:220" coordorigin="8415,-481" coordsize="220,220">
              <v:shape style="position:absolute;left:8415;top:-481;width:220;height:220" coordorigin="8415,-481" coordsize="220,220" path="m8415,-261l8635,-261,8635,-481,8415,-481,8415,-261xe" filled="f" stroked="t" strokeweight=".68160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3.673492pt;margin-top:-24.387392pt;width:11.689133pt;height:11.689133pt;mso-position-horizontal-relative:page;mso-position-vertical-relative:paragraph;z-index:-3921" coordorigin="9073,-488" coordsize="234,234">
            <v:group style="position:absolute;left:9080;top:-481;width:220;height:220" coordorigin="9080,-481" coordsize="220,220">
              <v:shape style="position:absolute;left:9080;top:-481;width:220;height:220" coordorigin="9080,-481" coordsize="220,220" path="m9080,-261l9300,-261,9300,-481,9080,-481,9080,-261e" filled="t" fillcolor="#F2F2F2" stroked="f">
                <v:path arrowok="t"/>
                <v:fill/>
              </v:shape>
            </v:group>
            <v:group style="position:absolute;left:9080;top:-481;width:220;height:220" coordorigin="9080,-481" coordsize="220,220">
              <v:shape style="position:absolute;left:9080;top:-481;width:220;height:220" coordorigin="9080,-481" coordsize="220,220" path="m9080,-261l9300,-261,9300,-481,9080,-481,9080,-261xe" filled="f" stroked="t" strokeweight=".681601pt" strokecolor="#FFFFFF">
                <v:path arrowok="t"/>
              </v:shape>
            </v:group>
            <v:group style="position:absolute;left:9148;top:-420;width:85;height:74" coordorigin="9148,-420" coordsize="85,74">
              <v:shape style="position:absolute;left:9148;top:-420;width:85;height:74" coordorigin="9148,-420" coordsize="85,74" path="m9190,-420l9148,-346,9233,-346,9190,-420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3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3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79" w:lineRule="exact"/>
        <w:ind w:right="-20"/>
        <w:jc w:val="righ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86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91" w:lineRule="exact"/>
        <w:ind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95" w:lineRule="exact"/>
        <w:ind w:left="146" w:right="806"/>
        <w:jc w:val="center"/>
        <w:tabs>
          <w:tab w:pos="2940" w:val="left"/>
        </w:tabs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-1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</w:r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146" w:lineRule="exact"/>
        <w:ind w:left="493" w:right="978"/>
        <w:jc w:val="center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5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5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5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3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3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4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4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3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1000" w:left="1340" w:right="880"/>
          <w:cols w:num="4" w:equalWidth="0">
            <w:col w:w="552" w:space="4499"/>
            <w:col w:w="160" w:space="211"/>
            <w:col w:w="595" w:space="105"/>
            <w:col w:w="3898"/>
          </w:cols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125" w:lineRule="exact"/>
        <w:ind w:left="5023" w:right="4761"/>
        <w:jc w:val="center"/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95.637596pt;margin-top:-46.614063pt;width:204.441982pt;height:135.167147pt;mso-position-horizontal-relative:page;mso-position-vertical-relative:paragraph;z-index:-3926" coordorigin="1913,-932" coordsize="4089,2703">
            <v:group style="position:absolute;left:1954;top:1402;width:4040;height:2" coordorigin="1954,1402" coordsize="4040,2">
              <v:shape style="position:absolute;left:1954;top:1402;width:4040;height:2" coordorigin="1954,1402" coordsize="4040,0" path="m1954,1402l5995,1402e" filled="f" stroked="t" strokeweight=".407686pt" strokecolor="#F2F2F2">
                <v:path arrowok="t"/>
              </v:shape>
            </v:group>
            <v:group style="position:absolute;left:1954;top:753;width:4040;height:2" coordorigin="1954,753" coordsize="4040,2">
              <v:shape style="position:absolute;left:1954;top:753;width:4040;height:2" coordorigin="1954,753" coordsize="4040,0" path="m1954,753l5995,753e" filled="f" stroked="t" strokeweight=".407686pt" strokecolor="#F2F2F2">
                <v:path arrowok="t"/>
              </v:shape>
            </v:group>
            <v:group style="position:absolute;left:1954;top:104;width:4040;height:2" coordorigin="1954,104" coordsize="4040,2">
              <v:shape style="position:absolute;left:1954;top:104;width:4040;height:2" coordorigin="1954,104" coordsize="4040,0" path="m1954,104l5995,104e" filled="f" stroked="t" strokeweight=".407686pt" strokecolor="#F2F2F2">
                <v:path arrowok="t"/>
              </v:shape>
            </v:group>
            <v:group style="position:absolute;left:1954;top:-545;width:4040;height:2" coordorigin="1954,-545" coordsize="4040,2">
              <v:shape style="position:absolute;left:1954;top:-545;width:4040;height:2" coordorigin="1954,-545" coordsize="4040,0" path="m1954,-545l5995,-545e" filled="f" stroked="t" strokeweight=".407686pt" strokecolor="#F2F2F2">
                <v:path arrowok="t"/>
              </v:shape>
            </v:group>
            <v:group style="position:absolute;left:2313;top:-925;width:2;height:2655" coordorigin="2313,-925" coordsize="2,2655">
              <v:shape style="position:absolute;left:2313;top:-925;width:2;height:2655" coordorigin="2313,-925" coordsize="0,2655" path="m2313,1729l2313,-925e" filled="f" stroked="t" strokeweight=".407686pt" strokecolor="#F2F2F2">
                <v:path arrowok="t"/>
              </v:shape>
            </v:group>
            <v:group style="position:absolute;left:3013;top:-925;width:2;height:2655" coordorigin="3013,-925" coordsize="2,2655">
              <v:shape style="position:absolute;left:3013;top:-925;width:2;height:2655" coordorigin="3013,-925" coordsize="0,2655" path="m3013,1729l3013,-925e" filled="f" stroked="t" strokeweight=".407686pt" strokecolor="#F2F2F2">
                <v:path arrowok="t"/>
              </v:shape>
            </v:group>
            <v:group style="position:absolute;left:3712;top:-925;width:2;height:2655" coordorigin="3712,-925" coordsize="2,2655">
              <v:shape style="position:absolute;left:3712;top:-925;width:2;height:2655" coordorigin="3712,-925" coordsize="0,2655" path="m3712,1729l3712,-925e" filled="f" stroked="t" strokeweight=".407686pt" strokecolor="#F2F2F2">
                <v:path arrowok="t"/>
              </v:shape>
            </v:group>
            <v:group style="position:absolute;left:4412;top:-925;width:2;height:2655" coordorigin="4412,-925" coordsize="2,2655">
              <v:shape style="position:absolute;left:4412;top:-925;width:2;height:2655" coordorigin="4412,-925" coordsize="0,2655" path="m4412,1729l4412,-925e" filled="f" stroked="t" strokeweight=".407686pt" strokecolor="#F2F2F2">
                <v:path arrowok="t"/>
              </v:shape>
            </v:group>
            <v:group style="position:absolute;left:5111;top:-925;width:2;height:2655" coordorigin="5111,-925" coordsize="2,2655">
              <v:shape style="position:absolute;left:5111;top:-925;width:2;height:2655" coordorigin="5111,-925" coordsize="0,2655" path="m5111,1729l5111,-925e" filled="f" stroked="t" strokeweight=".407686pt" strokecolor="#F2F2F2">
                <v:path arrowok="t"/>
              </v:shape>
            </v:group>
            <v:group style="position:absolute;left:5811;top:-925;width:2;height:2655" coordorigin="5811,-925" coordsize="2,2655">
              <v:shape style="position:absolute;left:5811;top:-925;width:2;height:2655" coordorigin="5811,-925" coordsize="0,2655" path="m5811,1729l5811,-925e" filled="f" stroked="t" strokeweight=".407686pt" strokecolor="#F2F2F2">
                <v:path arrowok="t"/>
              </v:shape>
            </v:group>
            <v:group style="position:absolute;left:1954;top:1727;width:4040;height:2" coordorigin="1954,1727" coordsize="4040,2">
              <v:shape style="position:absolute;left:1954;top:1727;width:4040;height:2" coordorigin="1954,1727" coordsize="4040,0" path="m1954,1727l5995,1727e" filled="f" stroked="t" strokeweight=".681601pt" strokecolor="#CCCCCC">
                <v:path arrowok="t"/>
              </v:shape>
            </v:group>
            <v:group style="position:absolute;left:1954;top:1078;width:4040;height:2" coordorigin="1954,1078" coordsize="4040,2">
              <v:shape style="position:absolute;left:1954;top:1078;width:4040;height:2" coordorigin="1954,1078" coordsize="4040,0" path="m1954,1078l5995,1078e" filled="f" stroked="t" strokeweight=".681601pt" strokecolor="#CCCCCC">
                <v:path arrowok="t"/>
              </v:shape>
            </v:group>
            <v:group style="position:absolute;left:1954;top:429;width:4040;height:2" coordorigin="1954,429" coordsize="4040,2">
              <v:shape style="position:absolute;left:1954;top:429;width:4040;height:2" coordorigin="1954,429" coordsize="4040,0" path="m1954,429l5995,429e" filled="f" stroked="t" strokeweight=".681601pt" strokecolor="#CCCCCC">
                <v:path arrowok="t"/>
              </v:shape>
            </v:group>
            <v:group style="position:absolute;left:1954;top:-220;width:4040;height:2" coordorigin="1954,-220" coordsize="4040,2">
              <v:shape style="position:absolute;left:1954;top:-220;width:4040;height:2" coordorigin="1954,-220" coordsize="4040,0" path="m1954,-220l5995,-220e" filled="f" stroked="t" strokeweight=".681601pt" strokecolor="#CCCCCC">
                <v:path arrowok="t"/>
              </v:shape>
            </v:group>
            <v:group style="position:absolute;left:1954;top:-869;width:4040;height:2" coordorigin="1954,-869" coordsize="4040,2">
              <v:shape style="position:absolute;left:1954;top:-869;width:4040;height:2" coordorigin="1954,-869" coordsize="4040,0" path="m1954,-869l5995,-869e" filled="f" stroked="t" strokeweight=".681601pt" strokecolor="#CCCCCC">
                <v:path arrowok="t"/>
              </v:shape>
            </v:group>
            <v:group style="position:absolute;left:1963;top:-925;width:2;height:2655" coordorigin="1963,-925" coordsize="2,2655">
              <v:shape style="position:absolute;left:1963;top:-925;width:2;height:2655" coordorigin="1963,-925" coordsize="0,2655" path="m1963,1729l1963,-925e" filled="f" stroked="t" strokeweight=".681601pt" strokecolor="#CCCCCC">
                <v:path arrowok="t"/>
              </v:shape>
            </v:group>
            <v:group style="position:absolute;left:2663;top:-925;width:2;height:2655" coordorigin="2663,-925" coordsize="2,2655">
              <v:shape style="position:absolute;left:2663;top:-925;width:2;height:2655" coordorigin="2663,-925" coordsize="0,2655" path="m2663,1729l2663,-925e" filled="f" stroked="t" strokeweight=".681601pt" strokecolor="#CCCCCC">
                <v:path arrowok="t"/>
              </v:shape>
            </v:group>
            <v:group style="position:absolute;left:3363;top:-925;width:2;height:2655" coordorigin="3363,-925" coordsize="2,2655">
              <v:shape style="position:absolute;left:3363;top:-925;width:2;height:2655" coordorigin="3363,-925" coordsize="0,2655" path="m3363,1729l3363,-925e" filled="f" stroked="t" strokeweight=".681601pt" strokecolor="#CCCCCC">
                <v:path arrowok="t"/>
              </v:shape>
            </v:group>
            <v:group style="position:absolute;left:4062;top:-925;width:2;height:2655" coordorigin="4062,-925" coordsize="2,2655">
              <v:shape style="position:absolute;left:4062;top:-925;width:2;height:2655" coordorigin="4062,-925" coordsize="0,2655" path="m4062,1729l4062,-925e" filled="f" stroked="t" strokeweight=".681601pt" strokecolor="#CCCCCC">
                <v:path arrowok="t"/>
              </v:shape>
            </v:group>
            <v:group style="position:absolute;left:4762;top:-925;width:2;height:2655" coordorigin="4762,-925" coordsize="2,2655">
              <v:shape style="position:absolute;left:4762;top:-925;width:2;height:2655" coordorigin="4762,-925" coordsize="0,2655" path="m4762,1729l4762,-925e" filled="f" stroked="t" strokeweight=".681601pt" strokecolor="#CCCCCC">
                <v:path arrowok="t"/>
              </v:shape>
            </v:group>
            <v:group style="position:absolute;left:5461;top:-925;width:2;height:2655" coordorigin="5461,-925" coordsize="2,2655">
              <v:shape style="position:absolute;left:5461;top:-925;width:2;height:2655" coordorigin="5461,-925" coordsize="0,2655" path="m5461,1729l5461,-925e" filled="f" stroked="t" strokeweight=".681601pt" strokecolor="#CCCCCC">
                <v:path arrowok="t"/>
              </v:shape>
            </v:group>
            <v:group style="position:absolute;left:2096;top:-488;width:85;height:74" coordorigin="2096,-488" coordsize="85,74">
              <v:shape style="position:absolute;left:2096;top:-488;width:85;height:74" coordorigin="2096,-488" coordsize="85,74" path="m2138,-488l2096,-414,2181,-414,2138,-488e" filled="t" fillcolor="#000000" stroked="f">
                <v:path arrowok="t"/>
                <v:fill/>
              </v:shape>
            </v:group>
            <v:group style="position:absolute;left:2270;top:-854;width:85;height:74" coordorigin="2270,-854" coordsize="85,74">
              <v:shape style="position:absolute;left:2270;top:-854;width:85;height:74" coordorigin="2270,-854" coordsize="85,74" path="m2313,-854l2270,-780,2356,-780,2313,-854e" filled="t" fillcolor="#000000" stroked="f">
                <v:path arrowok="t"/>
                <v:fill/>
              </v:shape>
            </v:group>
            <v:group style="position:absolute;left:2445;top:-779;width:85;height:74" coordorigin="2445,-779" coordsize="85,74">
              <v:shape style="position:absolute;left:2445;top:-779;width:85;height:74" coordorigin="2445,-779" coordsize="85,74" path="m2488,-779l2445,-705,2531,-705,2488,-779e" filled="t" fillcolor="#000000" stroked="f">
                <v:path arrowok="t"/>
                <v:fill/>
              </v:shape>
            </v:group>
            <v:group style="position:absolute;left:2620;top:-608;width:85;height:74" coordorigin="2620,-608" coordsize="85,74">
              <v:shape style="position:absolute;left:2620;top:-608;width:85;height:74" coordorigin="2620,-608" coordsize="85,74" path="m2663,-608l2620,-534,2706,-534,2663,-608e" filled="t" fillcolor="#000000" stroked="f">
                <v:path arrowok="t"/>
                <v:fill/>
              </v:shape>
            </v:group>
            <v:group style="position:absolute;left:2795;top:-458;width:85;height:74" coordorigin="2795,-458" coordsize="85,74">
              <v:shape style="position:absolute;left:2795;top:-458;width:85;height:74" coordorigin="2795,-458" coordsize="85,74" path="m2838,-458l2795,-384,2880,-384,2838,-458e" filled="t" fillcolor="#000000" stroked="f">
                <v:path arrowok="t"/>
                <v:fill/>
              </v:shape>
            </v:group>
            <v:group style="position:absolute;left:2970;top:-304;width:85;height:74" coordorigin="2970,-304" coordsize="85,74">
              <v:shape style="position:absolute;left:2970;top:-304;width:85;height:74" coordorigin="2970,-304" coordsize="85,74" path="m3013,-304l2970,-230,3055,-230,3013,-304e" filled="t" fillcolor="#000000" stroked="f">
                <v:path arrowok="t"/>
                <v:fill/>
              </v:shape>
            </v:group>
            <v:group style="position:absolute;left:3145;top:-241;width:85;height:74" coordorigin="3145,-241" coordsize="85,74">
              <v:shape style="position:absolute;left:3145;top:-241;width:85;height:74" coordorigin="3145,-241" coordsize="85,74" path="m3188,-241l3145,-167,3230,-167,3188,-241e" filled="t" fillcolor="#000000" stroked="f">
                <v:path arrowok="t"/>
                <v:fill/>
              </v:shape>
            </v:group>
            <v:group style="position:absolute;left:3320;top:-67;width:85;height:74" coordorigin="3320,-67" coordsize="85,74">
              <v:shape style="position:absolute;left:3320;top:-67;width:85;height:74" coordorigin="3320,-67" coordsize="85,74" path="m3363,-67l3320,7,3405,7,3363,-67e" filled="t" fillcolor="#000000" stroked="f">
                <v:path arrowok="t"/>
                <v:fill/>
              </v:shape>
            </v:group>
            <v:group style="position:absolute;left:3495;top:-13;width:85;height:74" coordorigin="3495,-13" coordsize="85,74">
              <v:shape style="position:absolute;left:3495;top:-13;width:85;height:74" coordorigin="3495,-13" coordsize="85,74" path="m3537,-13l3495,61,3580,61,3537,-13e" filled="t" fillcolor="#000000" stroked="f">
                <v:path arrowok="t"/>
                <v:fill/>
              </v:shape>
            </v:group>
            <v:group style="position:absolute;left:3670;top:-40;width:85;height:74" coordorigin="3670,-40" coordsize="85,74">
              <v:shape style="position:absolute;left:3670;top:-40;width:85;height:74" coordorigin="3670,-40" coordsize="85,74" path="m3712,-40l3670,34,3755,34,3712,-40e" filled="t" fillcolor="#000000" stroked="f">
                <v:path arrowok="t"/>
                <v:fill/>
              </v:shape>
            </v:group>
            <v:group style="position:absolute;left:3844;top:54;width:85;height:74" coordorigin="3844,54" coordsize="85,74">
              <v:shape style="position:absolute;left:3844;top:54;width:85;height:74" coordorigin="3844,54" coordsize="85,74" path="m3887,54l3844,128,3930,128,3887,54e" filled="t" fillcolor="#000000" stroked="f">
                <v:path arrowok="t"/>
                <v:fill/>
              </v:shape>
            </v:group>
            <v:group style="position:absolute;left:4019;top:-2;width:85;height:74" coordorigin="4019,-2" coordsize="85,74">
              <v:shape style="position:absolute;left:4019;top:-2;width:85;height:74" coordorigin="4019,-2" coordsize="85,74" path="m4062,-2l4019,72,4105,72,4062,-2e" filled="t" fillcolor="#000000" stroked="f">
                <v:path arrowok="t"/>
                <v:fill/>
              </v:shape>
            </v:group>
            <v:group style="position:absolute;left:4194;top:16;width:85;height:74" coordorigin="4194,16" coordsize="85,74">
              <v:shape style="position:absolute;left:4194;top:16;width:85;height:74" coordorigin="4194,16" coordsize="85,74" path="m4237,16l4194,90,4280,90,4237,16e" filled="t" fillcolor="#000000" stroked="f">
                <v:path arrowok="t"/>
                <v:fill/>
              </v:shape>
            </v:group>
            <v:group style="position:absolute;left:4369;top:73;width:85;height:74" coordorigin="4369,73" coordsize="85,74">
              <v:shape style="position:absolute;left:4369;top:73;width:85;height:74" coordorigin="4369,73" coordsize="85,74" path="m4412,73l4369,147,4455,147,4412,73e" filled="t" fillcolor="#000000" stroked="f">
                <v:path arrowok="t"/>
                <v:fill/>
              </v:shape>
            </v:group>
            <v:group style="position:absolute;left:4544;top:-86;width:85;height:74" coordorigin="4544,-86" coordsize="85,74">
              <v:shape style="position:absolute;left:4544;top:-86;width:85;height:74" coordorigin="4544,-86" coordsize="85,74" path="m4587,-86l4544,-12,4630,-12,4587,-86e" filled="t" fillcolor="#000000" stroked="f">
                <v:path arrowok="t"/>
                <v:fill/>
              </v:shape>
            </v:group>
            <v:group style="position:absolute;left:4719;top:-134;width:85;height:74" coordorigin="4719,-134" coordsize="85,74">
              <v:shape style="position:absolute;left:4719;top:-134;width:85;height:74" coordorigin="4719,-134" coordsize="85,74" path="m4762,-134l4719,-60,4804,-60,4762,-134e" filled="t" fillcolor="#000000" stroked="f">
                <v:path arrowok="t"/>
                <v:fill/>
              </v:shape>
            </v:group>
            <v:group style="position:absolute;left:4894;top:-112;width:85;height:74" coordorigin="4894,-112" coordsize="85,74">
              <v:shape style="position:absolute;left:4894;top:-112;width:85;height:74" coordorigin="4894,-112" coordsize="85,74" path="m4937,-112l4894,-38,4979,-38,4937,-112e" filled="t" fillcolor="#000000" stroked="f">
                <v:path arrowok="t"/>
                <v:fill/>
              </v:shape>
            </v:group>
            <v:group style="position:absolute;left:5069;top:-133;width:85;height:74" coordorigin="5069,-133" coordsize="85,74">
              <v:shape style="position:absolute;left:5069;top:-133;width:85;height:74" coordorigin="5069,-133" coordsize="85,74" path="m5111,-133l5069,-59,5154,-59,5111,-133e" filled="t" fillcolor="#000000" stroked="f">
                <v:path arrowok="t"/>
                <v:fill/>
              </v:shape>
            </v:group>
            <v:group style="position:absolute;left:5244;top:-124;width:85;height:74" coordorigin="5244,-124" coordsize="85,74">
              <v:shape style="position:absolute;left:5244;top:-124;width:85;height:74" coordorigin="5244,-124" coordsize="85,74" path="m5286,-124l5244,-50,5329,-50,5286,-124e" filled="t" fillcolor="#000000" stroked="f">
                <v:path arrowok="t"/>
                <v:fill/>
              </v:shape>
            </v:group>
            <v:group style="position:absolute;left:5419;top:-35;width:85;height:74" coordorigin="5419,-35" coordsize="85,74">
              <v:shape style="position:absolute;left:5419;top:-35;width:85;height:74" coordorigin="5419,-35" coordsize="85,74" path="m5461,-35l5419,39,5504,39,5461,-35e" filled="t" fillcolor="#000000" stroked="f">
                <v:path arrowok="t"/>
                <v:fill/>
              </v:shape>
            </v:group>
            <v:group style="position:absolute;left:5594;top:-53;width:85;height:74" coordorigin="5594,-53" coordsize="85,74">
              <v:shape style="position:absolute;left:5594;top:-53;width:85;height:74" coordorigin="5594,-53" coordsize="85,74" path="m5636,-53l5594,21,5679,21,5636,-53e" filled="t" fillcolor="#000000" stroked="f">
                <v:path arrowok="t"/>
                <v:fill/>
              </v:shape>
            </v:group>
            <v:group style="position:absolute;left:5768;top:-466;width:85;height:74" coordorigin="5768,-466" coordsize="85,74">
              <v:shape style="position:absolute;left:5768;top:-466;width:85;height:74" coordorigin="5768,-466" coordsize="85,74" path="m5811,-466l5768,-392,5854,-392,5811,-466e" filled="t" fillcolor="#000000" stroked="f">
                <v:path arrowok="t"/>
                <v:fill/>
              </v:shape>
            </v:group>
            <v:group style="position:absolute;left:2138;top:547;width:3673;height:1043" coordorigin="2138,547" coordsize="3673,1043">
              <v:shape style="position:absolute;left:2138;top:547;width:3673;height:1043" coordorigin="2138,547" coordsize="3673,1043" path="m2138,547l2185,602,2231,655,2278,707,2324,757,2371,806,2417,853,2464,899,2510,943,2557,986,2603,1027,2650,1067,2696,1106,2789,1178,2882,1245,2975,1306,3068,1361,3161,1410,3254,1453,3347,1490,3440,1522,3533,1549,3626,1568,3719,1579,3812,1585,3905,1590,3951,1589,4044,1582,4137,1568,4230,1551,4277,1542,4323,1534,4370,1526,4416,1520,4463,1514,4556,1500,4649,1483,4695,1475,4742,1467,4835,1451,4928,1438,5021,1427,5114,1417,5207,1407,5300,1397,5393,1389,5486,1382,5579,1375,5672,1369,5765,1365,5811,1362e" filled="f" stroked="t" strokeweight="1.019216pt" strokecolor="#333333">
                <v:path arrowok="t"/>
              </v:shape>
            </v:group>
            <v:group style="position:absolute;left:2138;top:-710;width:3673;height:792" coordorigin="2138,-710" coordsize="3673,792">
              <v:shape style="position:absolute;left:2138;top:-710;width:3673;height:792" coordorigin="2138,-710" coordsize="3673,792" path="m2138,-710l2231,-669,2324,-627,2417,-584,2510,-540,2603,-493,2696,-445,2743,-421,2836,-372,2929,-325,3022,-279,3068,-254,3114,-228,3161,-200,3207,-172,3254,-143,3300,-114,3393,-61,3486,-15,3579,18,3672,42,3765,60,3858,74,3951,82,3998,81,4091,74,4184,60,4277,45,4323,38,4370,33,4416,28,4463,24,4509,21,4602,13,4695,4,4788,-5,4881,-16,4974,-30,5067,-44,5160,-60,5253,-78,5346,-98,5439,-120,5532,-143,5625,-169,5718,-196,5765,-211,5811,-225e" filled="f" stroked="t" strokeweight="1.019216pt" strokecolor="#333333">
                <v:path arrowok="t"/>
              </v:shape>
            </v:group>
            <v:group style="position:absolute;left:1954;top:-925;width:4040;height:2655" coordorigin="1954,-925" coordsize="4040,2655">
              <v:shape style="position:absolute;left:1954;top:-925;width:4040;height:2655" coordorigin="1954,-925" coordsize="4040,2655" path="m1954,1729l5995,1729,5995,-925,1954,-925,1954,1729xe" filled="f" stroked="t" strokeweight=".681601pt" strokecolor="#000000">
                <v:path arrowok="t"/>
              </v:shape>
            </v:group>
            <v:group style="position:absolute;left:1920;top:1727;width:35;height:2" coordorigin="1920,1727" coordsize="35,2">
              <v:shape style="position:absolute;left:1920;top:1727;width:35;height:2" coordorigin="1920,1727" coordsize="35,0" path="m1920,1727l1954,1727e" filled="f" stroked="t" strokeweight=".681601pt" strokecolor="#333333">
                <v:path arrowok="t"/>
              </v:shape>
            </v:group>
            <v:group style="position:absolute;left:1920;top:1078;width:35;height:2" coordorigin="1920,1078" coordsize="35,2">
              <v:shape style="position:absolute;left:1920;top:1078;width:35;height:2" coordorigin="1920,1078" coordsize="35,0" path="m1920,1078l1954,1078e" filled="f" stroked="t" strokeweight=".681601pt" strokecolor="#333333">
                <v:path arrowok="t"/>
              </v:shape>
            </v:group>
            <v:group style="position:absolute;left:1920;top:429;width:35;height:2" coordorigin="1920,429" coordsize="35,2">
              <v:shape style="position:absolute;left:1920;top:429;width:35;height:2" coordorigin="1920,429" coordsize="35,0" path="m1920,429l1954,429e" filled="f" stroked="t" strokeweight=".681601pt" strokecolor="#333333">
                <v:path arrowok="t"/>
              </v:shape>
            </v:group>
            <v:group style="position:absolute;left:1920;top:-220;width:35;height:2" coordorigin="1920,-220" coordsize="35,2">
              <v:shape style="position:absolute;left:1920;top:-220;width:35;height:2" coordorigin="1920,-220" coordsize="35,0" path="m1920,-220l1954,-220e" filled="f" stroked="t" strokeweight=".681601pt" strokecolor="#333333">
                <v:path arrowok="t"/>
              </v:shape>
            </v:group>
            <v:group style="position:absolute;left:1920;top:-869;width:35;height:2" coordorigin="1920,-869" coordsize="35,2">
              <v:shape style="position:absolute;left:1920;top:-869;width:35;height:2" coordorigin="1920,-869" coordsize="35,0" path="m1920,-869l1954,-869e" filled="f" stroked="t" strokeweight=".681601pt" strokecolor="#333333">
                <v:path arrowok="t"/>
              </v:shape>
            </v:group>
            <v:group style="position:absolute;left:1963;top:1729;width:2;height:35" coordorigin="1963,1729" coordsize="2,35">
              <v:shape style="position:absolute;left:1963;top:1729;width:2;height:35" coordorigin="1963,1729" coordsize="0,35" path="m1963,1764l1963,1729e" filled="f" stroked="t" strokeweight=".681601pt" strokecolor="#333333">
                <v:path arrowok="t"/>
              </v:shape>
            </v:group>
            <v:group style="position:absolute;left:2663;top:1729;width:2;height:35" coordorigin="2663,1729" coordsize="2,35">
              <v:shape style="position:absolute;left:2663;top:1729;width:2;height:35" coordorigin="2663,1729" coordsize="0,35" path="m2663,1764l2663,1729e" filled="f" stroked="t" strokeweight=".681601pt" strokecolor="#333333">
                <v:path arrowok="t"/>
              </v:shape>
            </v:group>
            <v:group style="position:absolute;left:3363;top:1729;width:2;height:35" coordorigin="3363,1729" coordsize="2,35">
              <v:shape style="position:absolute;left:3363;top:1729;width:2;height:35" coordorigin="3363,1729" coordsize="0,35" path="m3363,1764l3363,1729e" filled="f" stroked="t" strokeweight=".681601pt" strokecolor="#333333">
                <v:path arrowok="t"/>
              </v:shape>
            </v:group>
            <v:group style="position:absolute;left:4062;top:1729;width:2;height:35" coordorigin="4062,1729" coordsize="2,35">
              <v:shape style="position:absolute;left:4062;top:1729;width:2;height:35" coordorigin="4062,1729" coordsize="0,35" path="m4062,1764l4062,1729e" filled="f" stroked="t" strokeweight=".681601pt" strokecolor="#333333">
                <v:path arrowok="t"/>
              </v:shape>
            </v:group>
            <v:group style="position:absolute;left:4762;top:1729;width:2;height:35" coordorigin="4762,1729" coordsize="2,35">
              <v:shape style="position:absolute;left:4762;top:1729;width:2;height:35" coordorigin="4762,1729" coordsize="0,35" path="m4762,1764l4762,1729e" filled="f" stroked="t" strokeweight=".681601pt" strokecolor="#333333">
                <v:path arrowok="t"/>
              </v:shape>
            </v:group>
            <v:group style="position:absolute;left:5461;top:1729;width:2;height:35" coordorigin="5461,1729" coordsize="2,35">
              <v:shape style="position:absolute;left:5461;top:1729;width:2;height:35" coordorigin="5461,1729" coordsize="0,35" path="m5461,1764l5461,1729e" filled="f" stroked="t" strokeweight=".681601pt" strokecolor="#333333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105286pt;margin-top:-15.752742pt;width:9.007110pt;height:71.706734pt;mso-position-horizontal-relative:page;mso-position-vertical-relative:paragraph;z-index:-3908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-6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atio</w:t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49" w:after="0" w:line="240" w:lineRule="auto"/>
        <w:ind w:left="392" w:right="-20"/>
        <w:jc w:val="left"/>
        <w:tabs>
          <w:tab w:pos="760" w:val="left"/>
        </w:tabs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3.3</w:t>
      </w:r>
      <w:r>
        <w:rPr>
          <w:rFonts w:ascii="Arial" w:hAnsi="Arial" w:cs="Arial" w:eastAsia="Arial"/>
          <w:sz w:val="11"/>
          <w:szCs w:val="11"/>
          <w:color w:val="4D4D4D"/>
          <w:spacing w:val="-24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</w:r>
      <w:r>
        <w:rPr>
          <w:rFonts w:ascii="MS PGothic" w:hAnsi="MS PGothic" w:cs="MS PGothic" w:eastAsia="MS PGothic"/>
          <w:sz w:val="8"/>
          <w:szCs w:val="8"/>
          <w:color w:val="000000"/>
          <w:spacing w:val="0"/>
          <w:w w:val="100"/>
          <w:position w:val="-4"/>
        </w:rPr>
        <w:t>●</w:t>
      </w:r>
      <w:r>
        <w:rPr>
          <w:rFonts w:ascii="MS PGothic" w:hAnsi="MS PGothic" w:cs="MS PGothic" w:eastAsia="MS PGothic"/>
          <w:sz w:val="8"/>
          <w:szCs w:val="8"/>
          <w:color w:val="00000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3.1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17" w:lineRule="exact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328.596588pt;margin-top:-129.858505pt;width:204.441982pt;height:135.167147pt;mso-position-horizontal-relative:page;mso-position-vertical-relative:paragraph;z-index:-3923" coordorigin="6572,-2597" coordsize="4089,2703">
            <v:group style="position:absolute;left:6614;top:-502;width:4040;height:2" coordorigin="6614,-502" coordsize="4040,2">
              <v:shape style="position:absolute;left:6614;top:-502;width:4040;height:2" coordorigin="6614,-502" coordsize="4040,0" path="m6614,-502l10654,-502e" filled="f" stroked="t" strokeweight=".407686pt" strokecolor="#F2F2F2">
                <v:path arrowok="t"/>
              </v:shape>
            </v:group>
            <v:group style="position:absolute;left:6614;top:-1236;width:4040;height:2" coordorigin="6614,-1236" coordsize="4040,2">
              <v:shape style="position:absolute;left:6614;top:-1236;width:4040;height:2" coordorigin="6614,-1236" coordsize="4040,0" path="m6614,-1236l10654,-1236e" filled="f" stroked="t" strokeweight=".407686pt" strokecolor="#F2F2F2">
                <v:path arrowok="t"/>
              </v:shape>
            </v:group>
            <v:group style="position:absolute;left:6614;top:-1970;width:4040;height:2" coordorigin="6614,-1970" coordsize="4040,2">
              <v:shape style="position:absolute;left:6614;top:-1970;width:4040;height:2" coordorigin="6614,-1970" coordsize="4040,0" path="m6614,-1970l10654,-1970e" filled="f" stroked="t" strokeweight=".407686pt" strokecolor="#F2F2F2">
                <v:path arrowok="t"/>
              </v:shape>
            </v:group>
            <v:group style="position:absolute;left:6972;top:-2590;width:2;height:2655" coordorigin="6972,-2590" coordsize="2,2655">
              <v:shape style="position:absolute;left:6972;top:-2590;width:2;height:2655" coordorigin="6972,-2590" coordsize="0,2655" path="m6972,64l6972,-2590e" filled="f" stroked="t" strokeweight=".407686pt" strokecolor="#F2F2F2">
                <v:path arrowok="t"/>
              </v:shape>
            </v:group>
            <v:group style="position:absolute;left:7672;top:-2590;width:2;height:2655" coordorigin="7672,-2590" coordsize="2,2655">
              <v:shape style="position:absolute;left:7672;top:-2590;width:2;height:2655" coordorigin="7672,-2590" coordsize="0,2655" path="m7672,64l7672,-2590e" filled="f" stroked="t" strokeweight=".407686pt" strokecolor="#F2F2F2">
                <v:path arrowok="t"/>
              </v:shape>
            </v:group>
            <v:group style="position:absolute;left:8371;top:-2590;width:2;height:2655" coordorigin="8371,-2590" coordsize="2,2655">
              <v:shape style="position:absolute;left:8371;top:-2590;width:2;height:2655" coordorigin="8371,-2590" coordsize="0,2655" path="m8371,64l8371,-2590e" filled="f" stroked="t" strokeweight=".407686pt" strokecolor="#F2F2F2">
                <v:path arrowok="t"/>
              </v:shape>
            </v:group>
            <v:group style="position:absolute;left:9071;top:-2590;width:2;height:2655" coordorigin="9071,-2590" coordsize="2,2655">
              <v:shape style="position:absolute;left:9071;top:-2590;width:2;height:2655" coordorigin="9071,-2590" coordsize="0,2655" path="m9071,64l9071,-2590e" filled="f" stroked="t" strokeweight=".407686pt" strokecolor="#F2F2F2">
                <v:path arrowok="t"/>
              </v:shape>
            </v:group>
            <v:group style="position:absolute;left:9771;top:-2590;width:2;height:2655" coordorigin="9771,-2590" coordsize="2,2655">
              <v:shape style="position:absolute;left:9771;top:-2590;width:2;height:2655" coordorigin="9771,-2590" coordsize="0,2655" path="m9771,64l9771,-2590e" filled="f" stroked="t" strokeweight=".407686pt" strokecolor="#F2F2F2">
                <v:path arrowok="t"/>
              </v:shape>
            </v:group>
            <v:group style="position:absolute;left:10470;top:-2590;width:2;height:2655" coordorigin="10470,-2590" coordsize="2,2655">
              <v:shape style="position:absolute;left:10470;top:-2590;width:2;height:2655" coordorigin="10470,-2590" coordsize="0,2655" path="m10470,64l10470,-2590e" filled="f" stroked="t" strokeweight=".407686pt" strokecolor="#F2F2F2">
                <v:path arrowok="t"/>
              </v:shape>
            </v:group>
            <v:group style="position:absolute;left:6614;top:-135;width:4040;height:2" coordorigin="6614,-135" coordsize="4040,2">
              <v:shape style="position:absolute;left:6614;top:-135;width:4040;height:2" coordorigin="6614,-135" coordsize="4040,0" path="m6614,-135l10654,-135e" filled="f" stroked="t" strokeweight=".681601pt" strokecolor="#CCCCCC">
                <v:path arrowok="t"/>
              </v:shape>
            </v:group>
            <v:group style="position:absolute;left:6614;top:-869;width:4040;height:2" coordorigin="6614,-869" coordsize="4040,2">
              <v:shape style="position:absolute;left:6614;top:-869;width:4040;height:2" coordorigin="6614,-869" coordsize="4040,0" path="m6614,-869l10654,-869e" filled="f" stroked="t" strokeweight=".681601pt" strokecolor="#CCCCCC">
                <v:path arrowok="t"/>
              </v:shape>
            </v:group>
            <v:group style="position:absolute;left:6614;top:-1603;width:4040;height:2" coordorigin="6614,-1603" coordsize="4040,2">
              <v:shape style="position:absolute;left:6614;top:-1603;width:4040;height:2" coordorigin="6614,-1603" coordsize="4040,0" path="m6614,-1603l10654,-1603e" filled="f" stroked="t" strokeweight=".681601pt" strokecolor="#CCCCCC">
                <v:path arrowok="t"/>
              </v:shape>
            </v:group>
            <v:group style="position:absolute;left:6614;top:-2337;width:4040;height:2" coordorigin="6614,-2337" coordsize="4040,2">
              <v:shape style="position:absolute;left:6614;top:-2337;width:4040;height:2" coordorigin="6614,-2337" coordsize="4040,0" path="m6614,-2337l10654,-2337e" filled="f" stroked="t" strokeweight=".681601pt" strokecolor="#CCCCCC">
                <v:path arrowok="t"/>
              </v:shape>
            </v:group>
            <v:group style="position:absolute;left:6622;top:-2590;width:2;height:2655" coordorigin="6622,-2590" coordsize="2,2655">
              <v:shape style="position:absolute;left:6622;top:-2590;width:2;height:2655" coordorigin="6622,-2590" coordsize="0,2655" path="m6622,64l6622,-2590e" filled="f" stroked="t" strokeweight=".681601pt" strokecolor="#CCCCCC">
                <v:path arrowok="t"/>
              </v:shape>
            </v:group>
            <v:group style="position:absolute;left:7322;top:-2590;width:2;height:2655" coordorigin="7322,-2590" coordsize="2,2655">
              <v:shape style="position:absolute;left:7322;top:-2590;width:2;height:2655" coordorigin="7322,-2590" coordsize="0,2655" path="m7322,64l7322,-2590e" filled="f" stroked="t" strokeweight=".681601pt" strokecolor="#CCCCCC">
                <v:path arrowok="t"/>
              </v:shape>
            </v:group>
            <v:group style="position:absolute;left:8022;top:-2590;width:2;height:2655" coordorigin="8022,-2590" coordsize="2,2655">
              <v:shape style="position:absolute;left:8022;top:-2590;width:2;height:2655" coordorigin="8022,-2590" coordsize="0,2655" path="m8022,64l8022,-2590e" filled="f" stroked="t" strokeweight=".681601pt" strokecolor="#CCCCCC">
                <v:path arrowok="t"/>
              </v:shape>
            </v:group>
            <v:group style="position:absolute;left:8721;top:-2590;width:2;height:2655" coordorigin="8721,-2590" coordsize="2,2655">
              <v:shape style="position:absolute;left:8721;top:-2590;width:2;height:2655" coordorigin="8721,-2590" coordsize="0,2655" path="m8721,64l8721,-2590e" filled="f" stroked="t" strokeweight=".681601pt" strokecolor="#CCCCCC">
                <v:path arrowok="t"/>
              </v:shape>
            </v:group>
            <v:group style="position:absolute;left:9421;top:-2590;width:2;height:2655" coordorigin="9421,-2590" coordsize="2,2655">
              <v:shape style="position:absolute;left:9421;top:-2590;width:2;height:2655" coordorigin="9421,-2590" coordsize="0,2655" path="m9421,64l9421,-2590e" filled="f" stroked="t" strokeweight=".681601pt" strokecolor="#CCCCCC">
                <v:path arrowok="t"/>
              </v:shape>
            </v:group>
            <v:group style="position:absolute;left:10121;top:-2590;width:2;height:2655" coordorigin="10121,-2590" coordsize="2,2655">
              <v:shape style="position:absolute;left:10121;top:-2590;width:2;height:2655" coordorigin="10121,-2590" coordsize="0,2655" path="m10121,64l10121,-2590e" filled="f" stroked="t" strokeweight=".681601pt" strokecolor="#CCCCCC">
                <v:path arrowok="t"/>
              </v:shape>
            </v:group>
            <v:group style="position:absolute;left:6755;top:-367;width:85;height:74" coordorigin="6755,-367" coordsize="85,74">
              <v:shape style="position:absolute;left:6755;top:-367;width:85;height:74" coordorigin="6755,-367" coordsize="85,74" path="m6797,-367l6755,-293,6840,-293,6797,-367e" filled="t" fillcolor="#000000" stroked="f">
                <v:path arrowok="t"/>
                <v:fill/>
              </v:shape>
            </v:group>
            <v:group style="position:absolute;left:6930;top:-364;width:85;height:74" coordorigin="6930,-364" coordsize="85,74">
              <v:shape style="position:absolute;left:6930;top:-364;width:85;height:74" coordorigin="6930,-364" coordsize="85,74" path="m6972,-364l6930,-290,7015,-290,6972,-364e" filled="t" fillcolor="#000000" stroked="f">
                <v:path arrowok="t"/>
                <v:fill/>
              </v:shape>
            </v:group>
            <v:group style="position:absolute;left:7104;top:-351;width:85;height:74" coordorigin="7104,-351" coordsize="85,74">
              <v:shape style="position:absolute;left:7104;top:-351;width:85;height:74" coordorigin="7104,-351" coordsize="85,74" path="m7147,-351l7104,-277,7190,-277,7147,-351e" filled="t" fillcolor="#000000" stroked="f">
                <v:path arrowok="t"/>
                <v:fill/>
              </v:shape>
            </v:group>
            <v:group style="position:absolute;left:7279;top:-295;width:85;height:74" coordorigin="7279,-295" coordsize="85,74">
              <v:shape style="position:absolute;left:7279;top:-295;width:85;height:74" coordorigin="7279,-295" coordsize="85,74" path="m7322,-295l7279,-221,7365,-221,7322,-295e" filled="t" fillcolor="#000000" stroked="f">
                <v:path arrowok="t"/>
                <v:fill/>
              </v:shape>
            </v:group>
            <v:group style="position:absolute;left:7454;top:-232;width:85;height:74" coordorigin="7454,-232" coordsize="85,74">
              <v:shape style="position:absolute;left:7454;top:-232;width:85;height:74" coordorigin="7454,-232" coordsize="85,74" path="m7497,-232l7454,-157,7540,-157,7497,-232e" filled="t" fillcolor="#000000" stroked="f">
                <v:path arrowok="t"/>
                <v:fill/>
              </v:shape>
            </v:group>
            <v:group style="position:absolute;left:7629;top:-218;width:85;height:74" coordorigin="7629,-218" coordsize="85,74">
              <v:shape style="position:absolute;left:7629;top:-218;width:85;height:74" coordorigin="7629,-218" coordsize="85,74" path="m7672,-218l7629,-144,7715,-144,7672,-218e" filled="t" fillcolor="#000000" stroked="f">
                <v:path arrowok="t"/>
                <v:fill/>
              </v:shape>
            </v:group>
            <v:group style="position:absolute;left:7804;top:-186;width:85;height:74" coordorigin="7804,-186" coordsize="85,74">
              <v:shape style="position:absolute;left:7804;top:-186;width:85;height:74" coordorigin="7804,-186" coordsize="85,74" path="m7847,-186l7804,-112,7889,-112,7847,-186e" filled="t" fillcolor="#000000" stroked="f">
                <v:path arrowok="t"/>
                <v:fill/>
              </v:shape>
            </v:group>
            <v:group style="position:absolute;left:7979;top:-146;width:85;height:74" coordorigin="7979,-146" coordsize="85,74">
              <v:shape style="position:absolute;left:7979;top:-146;width:85;height:74" coordorigin="7979,-146" coordsize="85,74" path="m8022,-146l7979,-72,8064,-72,8022,-146e" filled="t" fillcolor="#000000" stroked="f">
                <v:path arrowok="t"/>
                <v:fill/>
              </v:shape>
            </v:group>
            <v:group style="position:absolute;left:8154;top:-117;width:85;height:74" coordorigin="8154,-117" coordsize="85,74">
              <v:shape style="position:absolute;left:8154;top:-117;width:85;height:74" coordorigin="8154,-117" coordsize="85,74" path="m8197,-117l8154,-43,8239,-43,8197,-117e" filled="t" fillcolor="#000000" stroked="f">
                <v:path arrowok="t"/>
                <v:fill/>
              </v:shape>
            </v:group>
            <v:group style="position:absolute;left:8329;top:-155;width:85;height:74" coordorigin="8329,-155" coordsize="85,74">
              <v:shape style="position:absolute;left:8329;top:-155;width:85;height:74" coordorigin="8329,-155" coordsize="85,74" path="m8371,-155l8329,-81,8414,-81,8371,-155e" filled="t" fillcolor="#000000" stroked="f">
                <v:path arrowok="t"/>
                <v:fill/>
              </v:shape>
            </v:group>
            <v:group style="position:absolute;left:8504;top:-108;width:85;height:74" coordorigin="8504,-108" coordsize="85,74">
              <v:shape style="position:absolute;left:8504;top:-108;width:85;height:74" coordorigin="8504,-108" coordsize="85,74" path="m8546,-108l8504,-34,8589,-34,8546,-108e" filled="t" fillcolor="#000000" stroked="f">
                <v:path arrowok="t"/>
                <v:fill/>
              </v:shape>
            </v:group>
            <v:group style="position:absolute;left:8679;top:-106;width:85;height:74" coordorigin="8679,-106" coordsize="85,74">
              <v:shape style="position:absolute;left:8679;top:-106;width:85;height:74" coordorigin="8679,-106" coordsize="85,74" path="m8721,-106l8679,-31,8764,-31,8721,-106e" filled="t" fillcolor="#000000" stroked="f">
                <v:path arrowok="t"/>
                <v:fill/>
              </v:shape>
            </v:group>
            <v:group style="position:absolute;left:8854;top:-109;width:85;height:74" coordorigin="8854,-109" coordsize="85,74">
              <v:shape style="position:absolute;left:8854;top:-109;width:85;height:74" coordorigin="8854,-109" coordsize="85,74" path="m8896,-109l8854,-35,8939,-35,8896,-109e" filled="t" fillcolor="#000000" stroked="f">
                <v:path arrowok="t"/>
                <v:fill/>
              </v:shape>
            </v:group>
            <v:group style="position:absolute;left:9028;top:-123;width:85;height:74" coordorigin="9028,-123" coordsize="85,74">
              <v:shape style="position:absolute;left:9028;top:-123;width:85;height:74" coordorigin="9028,-123" coordsize="85,74" path="m9071,-123l9028,-49,9114,-49,9071,-123e" filled="t" fillcolor="#000000" stroked="f">
                <v:path arrowok="t"/>
                <v:fill/>
              </v:shape>
            </v:group>
            <v:group style="position:absolute;left:9203;top:-160;width:85;height:74" coordorigin="9203,-160" coordsize="85,74">
              <v:shape style="position:absolute;left:9203;top:-160;width:85;height:74" coordorigin="9203,-160" coordsize="85,74" path="m9246,-160l9203,-86,9289,-86,9246,-160e" filled="t" fillcolor="#000000" stroked="f">
                <v:path arrowok="t"/>
                <v:fill/>
              </v:shape>
            </v:group>
            <v:group style="position:absolute;left:9378;top:-149;width:85;height:74" coordorigin="9378,-149" coordsize="85,74">
              <v:shape style="position:absolute;left:9378;top:-149;width:85;height:74" coordorigin="9378,-149" coordsize="85,74" path="m9421,-149l9378,-75,9464,-75,9421,-149e" filled="t" fillcolor="#000000" stroked="f">
                <v:path arrowok="t"/>
                <v:fill/>
              </v:shape>
            </v:group>
            <v:group style="position:absolute;left:9553;top:-144;width:85;height:74" coordorigin="9553,-144" coordsize="85,74">
              <v:shape style="position:absolute;left:9553;top:-144;width:85;height:74" coordorigin="9553,-144" coordsize="85,74" path="m9596,-144l9553,-70,9638,-70,9596,-144e" filled="t" fillcolor="#000000" stroked="f">
                <v:path arrowok="t"/>
                <v:fill/>
              </v:shape>
            </v:group>
            <v:group style="position:absolute;left:9728;top:-170;width:85;height:74" coordorigin="9728,-170" coordsize="85,74">
              <v:shape style="position:absolute;left:9728;top:-170;width:85;height:74" coordorigin="9728,-170" coordsize="85,74" path="m9771,-170l9728,-96,9813,-96,9771,-170e" filled="t" fillcolor="#000000" stroked="f">
                <v:path arrowok="t"/>
                <v:fill/>
              </v:shape>
            </v:group>
            <v:group style="position:absolute;left:9903;top:-172;width:85;height:74" coordorigin="9903,-172" coordsize="85,74">
              <v:shape style="position:absolute;left:9903;top:-172;width:85;height:74" coordorigin="9903,-172" coordsize="85,74" path="m9946,-172l9903,-98,9988,-98,9946,-172e" filled="t" fillcolor="#000000" stroked="f">
                <v:path arrowok="t"/>
                <v:fill/>
              </v:shape>
            </v:group>
            <v:group style="position:absolute;left:10078;top:-172;width:85;height:74" coordorigin="10078,-172" coordsize="85,74">
              <v:shape style="position:absolute;left:10078;top:-172;width:85;height:74" coordorigin="10078,-172" coordsize="85,74" path="m10121,-172l10078,-98,10163,-98,10121,-172e" filled="t" fillcolor="#000000" stroked="f">
                <v:path arrowok="t"/>
                <v:fill/>
              </v:shape>
            </v:group>
            <v:group style="position:absolute;left:10253;top:-163;width:85;height:74" coordorigin="10253,-163" coordsize="85,74">
              <v:shape style="position:absolute;left:10253;top:-163;width:85;height:74" coordorigin="10253,-163" coordsize="85,74" path="m10295,-163l10253,-89,10338,-89,10295,-163e" filled="t" fillcolor="#000000" stroked="f">
                <v:path arrowok="t"/>
                <v:fill/>
              </v:shape>
            </v:group>
            <v:group style="position:absolute;left:10428;top:-261;width:85;height:74" coordorigin="10428,-261" coordsize="85,74">
              <v:shape style="position:absolute;left:10428;top:-261;width:85;height:74" coordorigin="10428,-261" coordsize="85,74" path="m10470,-261l10428,-188,10513,-188,10470,-261e" filled="t" fillcolor="#000000" stroked="f">
                <v:path arrowok="t"/>
                <v:fill/>
              </v:shape>
            </v:group>
            <v:group style="position:absolute;left:6797;top:-2470;width:3673;height:440" coordorigin="6797,-2470" coordsize="3673,440">
              <v:shape style="position:absolute;left:6797;top:-2470;width:3673;height:440" coordorigin="6797,-2470" coordsize="3673,440" path="m6797,-2470l6890,-2435,6983,-2402,7076,-2369,7169,-2338,7262,-2307,7355,-2278,7448,-2250,7541,-2223,7634,-2198,7727,-2174,7774,-2162,7867,-2138,7960,-2116,8053,-2095,8146,-2077,8239,-2062,8332,-2051,8425,-2042,8518,-2035,8611,-2030,8657,-2030,8704,-2030,8750,-2031,8797,-2033,8843,-2034,8890,-2037,8936,-2038,8983,-2040,9029,-2041,9076,-2042,9122,-2042,9168,-2042,9215,-2042,9261,-2042,9308,-2042,9401,-2043,9494,-2044,9587,-2045,9633,-2046,9680,-2047,9726,-2049,9773,-2050,9819,-2052,9866,-2054,9912,-2056,10005,-2060,10098,-2065,10191,-2071,10284,-2077,10377,-2084,10424,-2088,10470,-2092e" filled="f" stroked="t" strokeweight="1.019216pt" strokecolor="#333333">
                <v:path arrowok="t"/>
              </v:shape>
            </v:group>
            <v:group style="position:absolute;left:6797;top:-348;width:3673;height:283" coordorigin="6797,-348" coordsize="3673,283">
              <v:shape style="position:absolute;left:6797;top:-348;width:3673;height:283" coordorigin="6797,-348" coordsize="3673,283" path="m6797,-348l6890,-325,6983,-303,7076,-282,7123,-272,7169,-261,7216,-251,7262,-241,7355,-222,7448,-204,7541,-187,7634,-170,7727,-154,7774,-147,7820,-139,7867,-131,7913,-123,8006,-109,8099,-97,8192,-86,8285,-79,8378,-73,8471,-69,8564,-66,8657,-65,8704,-66,8750,-67,8797,-68,8843,-70,8890,-71,8936,-73,8983,-75,9029,-77,9076,-78,9122,-80,9168,-81,9261,-84,9354,-88,9447,-93,9540,-97,9587,-100,9680,-105,9773,-111,9866,-118,9959,-125,10052,-133,10145,-141,10238,-150,10331,-159,10424,-169,10470,-174e" filled="f" stroked="t" strokeweight="1.019216pt" strokecolor="#333333">
                <v:path arrowok="t"/>
              </v:shape>
            </v:group>
            <v:group style="position:absolute;left:6614;top:-2590;width:4040;height:2655" coordorigin="6614,-2590" coordsize="4040,2655">
              <v:shape style="position:absolute;left:6614;top:-2590;width:4040;height:2655" coordorigin="6614,-2590" coordsize="4040,2655" path="m6614,64l10654,64,10654,-2590,6614,-2590,6614,64e" filled="f" stroked="t" strokeweight=".681601pt" strokecolor="#000000">
                <v:path arrowok="t"/>
              </v:shape>
            </v:group>
            <v:group style="position:absolute;left:6579;top:-135;width:35;height:2" coordorigin="6579,-135" coordsize="35,2">
              <v:shape style="position:absolute;left:6579;top:-135;width:35;height:2" coordorigin="6579,-135" coordsize="35,0" path="m6579,-135l6614,-135e" filled="f" stroked="t" strokeweight=".681601pt" strokecolor="#333333">
                <v:path arrowok="t"/>
              </v:shape>
            </v:group>
            <v:group style="position:absolute;left:6579;top:-869;width:35;height:2" coordorigin="6579,-869" coordsize="35,2">
              <v:shape style="position:absolute;left:6579;top:-869;width:35;height:2" coordorigin="6579,-869" coordsize="35,0" path="m6579,-869l6614,-869e" filled="f" stroked="t" strokeweight=".681601pt" strokecolor="#333333">
                <v:path arrowok="t"/>
              </v:shape>
            </v:group>
            <v:group style="position:absolute;left:6579;top:-1603;width:35;height:2" coordorigin="6579,-1603" coordsize="35,2">
              <v:shape style="position:absolute;left:6579;top:-1603;width:35;height:2" coordorigin="6579,-1603" coordsize="35,0" path="m6579,-1603l6614,-1603e" filled="f" stroked="t" strokeweight=".681601pt" strokecolor="#333333">
                <v:path arrowok="t"/>
              </v:shape>
            </v:group>
            <v:group style="position:absolute;left:6579;top:-2337;width:35;height:2" coordorigin="6579,-2337" coordsize="35,2">
              <v:shape style="position:absolute;left:6579;top:-2337;width:35;height:2" coordorigin="6579,-2337" coordsize="35,0" path="m6579,-2337l6614,-2337e" filled="f" stroked="t" strokeweight=".681601pt" strokecolor="#333333">
                <v:path arrowok="t"/>
              </v:shape>
            </v:group>
            <v:group style="position:absolute;left:6622;top:64;width:2;height:35" coordorigin="6622,64" coordsize="2,35">
              <v:shape style="position:absolute;left:6622;top:64;width:2;height:35" coordorigin="6622,64" coordsize="0,35" path="m6622,99l6622,64e" filled="f" stroked="t" strokeweight=".681601pt" strokecolor="#333333">
                <v:path arrowok="t"/>
              </v:shape>
            </v:group>
            <v:group style="position:absolute;left:7322;top:64;width:2;height:35" coordorigin="7322,64" coordsize="2,35">
              <v:shape style="position:absolute;left:7322;top:64;width:2;height:35" coordorigin="7322,64" coordsize="0,35" path="m7322,99l7322,64e" filled="f" stroked="t" strokeweight=".681601pt" strokecolor="#333333">
                <v:path arrowok="t"/>
              </v:shape>
            </v:group>
            <v:group style="position:absolute;left:8022;top:64;width:2;height:35" coordorigin="8022,64" coordsize="2,35">
              <v:shape style="position:absolute;left:8022;top:64;width:2;height:35" coordorigin="8022,64" coordsize="0,35" path="m8022,99l8022,64e" filled="f" stroked="t" strokeweight=".681601pt" strokecolor="#333333">
                <v:path arrowok="t"/>
              </v:shape>
            </v:group>
            <v:group style="position:absolute;left:8721;top:64;width:2;height:35" coordorigin="8721,64" coordsize="2,35">
              <v:shape style="position:absolute;left:8721;top:64;width:2;height:35" coordorigin="8721,64" coordsize="0,35" path="m8721,99l8721,64e" filled="f" stroked="t" strokeweight=".681601pt" strokecolor="#333333">
                <v:path arrowok="t"/>
              </v:shape>
            </v:group>
            <v:group style="position:absolute;left:9421;top:64;width:2;height:35" coordorigin="9421,64" coordsize="2,35">
              <v:shape style="position:absolute;left:9421;top:64;width:2;height:35" coordorigin="9421,64" coordsize="0,35" path="m9421,99l9421,64e" filled="f" stroked="t" strokeweight=".681601pt" strokecolor="#333333">
                <v:path arrowok="t"/>
              </v:shape>
            </v:group>
            <v:group style="position:absolute;left:10121;top:64;width:2;height:35" coordorigin="10121,64" coordsize="2,35">
              <v:shape style="position:absolute;left:10121;top:64;width:2;height:35" coordorigin="10121,64" coordsize="0,35" path="m10121,99l10121,64e" filled="f" stroked="t" strokeweight=".681601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  <w:position w:val="-1"/>
        </w:rPr>
        <w:t>2.9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spacing w:before="90" w:after="0" w:line="240" w:lineRule="auto"/>
        <w:ind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/>
        <w:br w:type="column"/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</w:r>
    </w:p>
    <w:p>
      <w:pPr>
        <w:spacing w:before="0" w:after="0" w:line="92" w:lineRule="exact"/>
        <w:ind w:left="175"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30" w:after="0" w:line="240" w:lineRule="auto"/>
        <w:ind w:left="350"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</w:r>
    </w:p>
    <w:p>
      <w:pPr>
        <w:spacing w:before="60" w:after="0" w:line="99" w:lineRule="exact"/>
        <w:ind w:left="525"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82" w:lineRule="exact"/>
        <w:ind w:left="673" w:right="1178"/>
        <w:jc w:val="center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95" w:lineRule="exact"/>
        <w:ind w:left="848" w:right="1003"/>
        <w:jc w:val="center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78" w:lineRule="exact"/>
        <w:ind w:left="1023" w:right="828"/>
        <w:jc w:val="center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2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131" w:lineRule="exact"/>
        <w:ind w:left="1224" w:right="-62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4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4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4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6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6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6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6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6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9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9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9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49" w:after="0" w:line="240" w:lineRule="auto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3.0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2.5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5" w:equalWidth="0">
            <w:col w:w="552" w:space="386"/>
            <w:col w:w="1994" w:space="105"/>
            <w:col w:w="420" w:space="105"/>
            <w:col w:w="945" w:space="545"/>
            <w:col w:w="4968"/>
          </w:cols>
        </w:sectPr>
      </w:pPr>
      <w:rPr/>
    </w:p>
    <w:p>
      <w:pPr>
        <w:spacing w:before="0" w:after="0" w:line="115" w:lineRule="exact"/>
        <w:ind w:left="496" w:right="-57"/>
        <w:jc w:val="left"/>
        <w:tabs>
          <w:tab w:pos="1180" w:val="left"/>
          <w:tab w:pos="1880" w:val="left"/>
          <w:tab w:pos="2580" w:val="left"/>
          <w:tab w:pos="3280" w:val="left"/>
          <w:tab w:pos="398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2013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0" w:after="0" w:line="115" w:lineRule="exact"/>
        <w:ind w:right="-20"/>
        <w:jc w:val="left"/>
        <w:tabs>
          <w:tab w:pos="680" w:val="left"/>
          <w:tab w:pos="1380" w:val="left"/>
          <w:tab w:pos="2080" w:val="left"/>
          <w:tab w:pos="2780" w:val="left"/>
          <w:tab w:pos="348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2013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4249" w:space="906"/>
            <w:col w:w="4865"/>
          </w:cols>
        </w:sectPr>
      </w:pPr>
      <w:rPr/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22" w:after="0" w:line="240" w:lineRule="auto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4"/>
        </w:rPr>
        <w:t>(a)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2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(b)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2547" w:space="4399"/>
            <w:col w:w="3074"/>
          </w:cols>
        </w:sectPr>
      </w:pPr>
      <w:rPr/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42" w:after="0" w:line="158" w:lineRule="exact"/>
        <w:ind w:left="864" w:right="-61"/>
        <w:jc w:val="left"/>
        <w:tabs>
          <w:tab w:pos="2740" w:val="left"/>
          <w:tab w:pos="3440" w:val="left"/>
          <w:tab w:pos="406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163.658859pt;margin-top:.311552pt;width:11.689133pt;height:11.689133pt;mso-position-horizontal-relative:page;mso-position-vertical-relative:paragraph;z-index:-3919" coordorigin="3273,6" coordsize="234,234">
            <v:group style="position:absolute;left:3280;top:13;width:220;height:220" coordorigin="3280,13" coordsize="220,220">
              <v:shape style="position:absolute;left:3280;top:13;width:220;height:220" coordorigin="3280,13" coordsize="220,220" path="m3280,233l3500,233,3500,13,3280,13,3280,233e" filled="t" fillcolor="#F2F2F2" stroked="f">
                <v:path arrowok="t"/>
                <v:fill/>
              </v:shape>
            </v:group>
            <v:group style="position:absolute;left:3280;top:13;width:220;height:220" coordorigin="3280,13" coordsize="220,220">
              <v:shape style="position:absolute;left:3280;top:13;width:220;height:220" coordorigin="3280,13" coordsize="220,220" path="m3280,233l3500,233,3500,13,3280,13,3280,233xe" filled="f" stroked="t" strokeweight=".68160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91.432495pt;margin-top:.311552pt;width:11.689133pt;height:11.689133pt;mso-position-horizontal-relative:page;mso-position-vertical-relative:paragraph;z-index:-3918" coordorigin="3829,6" coordsize="234,234">
            <v:group style="position:absolute;left:3835;top:13;width:220;height:220" coordorigin="3835,13" coordsize="220,220">
              <v:shape style="position:absolute;left:3835;top:13;width:220;height:220" coordorigin="3835,13" coordsize="220,220" path="m3835,233l4056,233,4056,13,3835,13,3835,233e" filled="t" fillcolor="#F2F2F2" stroked="f">
                <v:path arrowok="t"/>
                <v:fill/>
              </v:shape>
            </v:group>
            <v:group style="position:absolute;left:3835;top:13;width:220;height:220" coordorigin="3835,13" coordsize="220,220">
              <v:shape style="position:absolute;left:3835;top:13;width:220;height:220" coordorigin="3835,13" coordsize="220,220" path="m3835,233l4056,233,4056,13,3835,13,3835,233xe" filled="f" stroked="t" strokeweight=".681601pt" strokecolor="#FFFFFF">
                <v:path arrowok="t"/>
              </v:shape>
            </v:group>
            <v:group style="position:absolute;left:3903;top:74;width:85;height:74" coordorigin="3903,74" coordsize="85,74">
              <v:shape style="position:absolute;left:3903;top:74;width:85;height:74" coordorigin="3903,74" coordsize="85,74" path="m3946,74l3903,148,3988,148,3946,7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27.175125pt;margin-top:.311552pt;width:11.689133pt;height:11.689133pt;mso-position-horizontal-relative:page;mso-position-vertical-relative:paragraph;z-index:-3917" coordorigin="4544,6" coordsize="234,234">
            <v:group style="position:absolute;left:4550;top:13;width:220;height:220" coordorigin="4550,13" coordsize="220,220">
              <v:shape style="position:absolute;left:4550;top:13;width:220;height:220" coordorigin="4550,13" coordsize="220,220" path="m4550,233l4770,233,4770,13,4550,13,4550,233e" filled="t" fillcolor="#F2F2F2" stroked="f">
                <v:path arrowok="t"/>
                <v:fill/>
              </v:shape>
            </v:group>
            <v:group style="position:absolute;left:4550;top:13;width:220;height:220" coordorigin="4550,13" coordsize="220,220">
              <v:shape style="position:absolute;left:4550;top:13;width:220;height:220" coordorigin="4550,13" coordsize="220,220" path="m4550,233l4770,233,4770,13,4550,13,4550,233xe" filled="f" stroked="t" strokeweight=".681601pt" strokecolor="#FFFFFF">
                <v:path arrowok="t"/>
              </v:shape>
            </v:group>
            <v:group style="position:absolute;left:4629;top:91;width:63;height:63" coordorigin="4629,91" coordsize="63,63">
              <v:shape style="position:absolute;left:4629;top:91;width:63;height:63" coordorigin="4629,91" coordsize="63,63" path="m4629,123l4692,123e" filled="f" stroked="t" strokeweight="3.2659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8.140167pt;margin-top:.311552pt;width:11.689133pt;height:11.689133pt;mso-position-horizontal-relative:page;mso-position-vertical-relative:paragraph;z-index:-3916" coordorigin="5163,6" coordsize="234,234">
            <v:group style="position:absolute;left:5170;top:13;width:220;height:220" coordorigin="5170,13" coordsize="220,220">
              <v:shape style="position:absolute;left:5170;top:13;width:220;height:220" coordorigin="5170,13" coordsize="220,220" path="m5170,233l5390,233,5390,13,5170,13,5170,233e" filled="t" fillcolor="#F2F2F2" stroked="f">
                <v:path arrowok="t"/>
                <v:fill/>
              </v:shape>
            </v:group>
            <v:group style="position:absolute;left:5170;top:13;width:220;height:220" coordorigin="5170,13" coordsize="220,220">
              <v:shape style="position:absolute;left:5170;top:13;width:220;height:220" coordorigin="5170,13" coordsize="220,220" path="m5170,233l5390,233,5390,13,5170,13,5170,233xe" filled="f" stroked="t" strokeweight=".681601pt" strokecolor="#FFFFFF">
                <v:path arrowok="t"/>
              </v:shape>
            </v:group>
            <v:group style="position:absolute;left:5235;top:123;width:90;height:2" coordorigin="5235,123" coordsize="90,2">
              <v:shape style="position:absolute;left:5235;top:123;width:90;height:2" coordorigin="5235,123" coordsize="90,0" path="m5235,123l5325,123e" filled="f" stroked="t" strokeweight=".452277pt" strokecolor="#000000">
                <v:path arrowok="t"/>
              </v:shape>
            </v:group>
            <v:group style="position:absolute;left:5280;top:78;width:2;height:90" coordorigin="5280,78" coordsize="2,90">
              <v:shape style="position:absolute;left:5280;top:78;width:2;height:90" coordorigin="5280,78" coordsize="0,90" path="m5280,168l5280,78e" filled="f" stroked="t" strokeweight=".45227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Household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head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Black</w:t>
      </w:r>
      <w:r>
        <w:rPr>
          <w:rFonts w:ascii="Arial" w:hAnsi="Arial" w:cs="Arial" w:eastAsia="Arial"/>
          <w:sz w:val="11"/>
          <w:szCs w:val="1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Hispanic</w:t>
      </w:r>
      <w:r>
        <w:rPr>
          <w:rFonts w:ascii="Arial" w:hAnsi="Arial" w:cs="Arial" w:eastAsia="Arial"/>
          <w:sz w:val="11"/>
          <w:szCs w:val="11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Others</w:t>
      </w:r>
      <w:r>
        <w:rPr>
          <w:rFonts w:ascii="Arial" w:hAnsi="Arial" w:cs="Arial" w:eastAsia="Arial"/>
          <w:sz w:val="11"/>
          <w:szCs w:val="1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4"/>
          <w:position w:val="0"/>
        </w:rPr>
        <w:t>White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</w:r>
    </w:p>
    <w:p>
      <w:pPr>
        <w:spacing w:before="42" w:after="0" w:line="158" w:lineRule="exact"/>
        <w:ind w:right="-20"/>
        <w:jc w:val="left"/>
        <w:tabs>
          <w:tab w:pos="2580" w:val="left"/>
          <w:tab w:pos="384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Household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head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Bachelors</w:t>
      </w:r>
      <w:r>
        <w:rPr>
          <w:rFonts w:ascii="Arial" w:hAnsi="Arial" w:cs="Arial" w:eastAsia="Arial"/>
          <w:sz w:val="11"/>
          <w:szCs w:val="11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1"/>
          <w:szCs w:val="11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higher</w:t>
      </w:r>
      <w:r>
        <w:rPr>
          <w:rFonts w:ascii="Arial" w:hAnsi="Arial" w:cs="Arial" w:eastAsia="Arial"/>
          <w:sz w:val="11"/>
          <w:szCs w:val="1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High</w:t>
      </w:r>
      <w:r>
        <w:rPr>
          <w:rFonts w:ascii="Arial" w:hAnsi="Arial" w:cs="Arial" w:eastAsia="Arial"/>
          <w:sz w:val="11"/>
          <w:szCs w:val="11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School</w:t>
      </w:r>
      <w:r>
        <w:rPr>
          <w:rFonts w:ascii="Arial" w:hAnsi="Arial" w:cs="Arial" w:eastAsia="Arial"/>
          <w:sz w:val="11"/>
          <w:szCs w:val="11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1"/>
          <w:szCs w:val="11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less</w:t>
      </w:r>
      <w:r>
        <w:rPr>
          <w:rFonts w:ascii="Arial" w:hAnsi="Arial" w:cs="Arial" w:eastAsia="Arial"/>
          <w:sz w:val="11"/>
          <w:szCs w:val="1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Some</w:t>
      </w:r>
      <w:r>
        <w:rPr>
          <w:rFonts w:ascii="Arial" w:hAnsi="Arial" w:cs="Arial" w:eastAsia="Arial"/>
          <w:sz w:val="11"/>
          <w:szCs w:val="11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colleg</w:t>
      </w:r>
      <w:r>
        <w:rPr>
          <w:rFonts w:ascii="Arial" w:hAnsi="Arial" w:cs="Arial" w:eastAsia="Arial"/>
          <w:sz w:val="11"/>
          <w:szCs w:val="11"/>
          <w:spacing w:val="-2"/>
          <w:w w:val="100"/>
          <w:position w:val="0"/>
        </w:rPr>
        <w:t>e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1"/>
          <w:szCs w:val="11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diploma,</w:t>
      </w:r>
      <w:r>
        <w:rPr>
          <w:rFonts w:ascii="Arial" w:hAnsi="Arial" w:cs="Arial" w:eastAsia="Arial"/>
          <w:sz w:val="11"/>
          <w:szCs w:val="11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4"/>
          <w:position w:val="0"/>
        </w:rPr>
        <w:t>assoc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4371" w:space="169"/>
            <w:col w:w="5480"/>
          </w:cols>
        </w:sectPr>
      </w:pPr>
      <w:rPr/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.281281pt;margin-top:4.332195pt;width:9.007110pt;height:71.706734pt;mso-position-horizontal-relative:page;mso-position-vertical-relative:paragraph;z-index:-3911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-6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atio</w:t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158" w:lineRule="exact"/>
        <w:ind w:left="280"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/>
        <w:pict>
          <v:group style="position:absolute;margin-left:347.45343pt;margin-top:-30.592068pt;width:11.689133pt;height:11.689133pt;mso-position-horizontal-relative:page;mso-position-vertical-relative:paragraph;z-index:-3914" coordorigin="6949,-612" coordsize="234,234">
            <v:group style="position:absolute;left:6956;top:-605;width:220;height:220" coordorigin="6956,-605" coordsize="220,220">
              <v:shape style="position:absolute;left:6956;top:-605;width:220;height:220" coordorigin="6956,-605" coordsize="220,220" path="m6956,-385l7176,-385,7176,-605,6956,-605,6956,-385e" filled="t" fillcolor="#F2F2F2" stroked="f">
                <v:path arrowok="t"/>
                <v:fill/>
              </v:shape>
            </v:group>
            <v:group style="position:absolute;left:6956;top:-605;width:220;height:220" coordorigin="6956,-605" coordsize="220,220">
              <v:shape style="position:absolute;left:6956;top:-605;width:220;height:220" coordorigin="6956,-605" coordsize="220,220" path="m6956,-385l7176,-385,7176,-605,6956,-605,6956,-385xe" filled="f" stroked="t" strokeweight=".68160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0.918732pt;margin-top:-30.592068pt;width:11.689133pt;height:11.689133pt;mso-position-horizontal-relative:page;mso-position-vertical-relative:paragraph;z-index:-3913" coordorigin="8218,-612" coordsize="234,234">
            <v:group style="position:absolute;left:8225;top:-605;width:220;height:220" coordorigin="8225,-605" coordsize="220,220">
              <v:shape style="position:absolute;left:8225;top:-605;width:220;height:220" coordorigin="8225,-605" coordsize="220,220" path="m8225,-385l8445,-385,8445,-605,8225,-605,8225,-385e" filled="t" fillcolor="#F2F2F2" stroked="f">
                <v:path arrowok="t"/>
                <v:fill/>
              </v:shape>
            </v:group>
            <v:group style="position:absolute;left:8225;top:-605;width:220;height:220" coordorigin="8225,-605" coordsize="220,220">
              <v:shape style="position:absolute;left:8225;top:-605;width:220;height:220" coordorigin="8225,-605" coordsize="220,220" path="m8225,-385l8445,-385,8445,-605,8225,-605,8225,-385xe" filled="f" stroked="t" strokeweight=".681601pt" strokecolor="#FFFFFF">
                <v:path arrowok="t"/>
              </v:shape>
            </v:group>
            <v:group style="position:absolute;left:8293;top:-544;width:85;height:74" coordorigin="8293,-544" coordsize="85,74">
              <v:shape style="position:absolute;left:8293;top:-544;width:85;height:74" coordorigin="8293,-544" coordsize="85,74" path="m8335,-544l8293,-470,8378,-470,8335,-54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74.065521pt;margin-top:-30.592068pt;width:11.689133pt;height:11.689133pt;mso-position-horizontal-relative:page;mso-position-vertical-relative:paragraph;z-index:-3912" coordorigin="9481,-612" coordsize="234,234">
            <v:group style="position:absolute;left:9488;top:-605;width:220;height:220" coordorigin="9488,-605" coordsize="220,220">
              <v:shape style="position:absolute;left:9488;top:-605;width:220;height:220" coordorigin="9488,-605" coordsize="220,220" path="m9488,-385l9708,-385,9708,-605,9488,-605,9488,-385e" filled="t" fillcolor="#F2F2F2" stroked="f">
                <v:path arrowok="t"/>
                <v:fill/>
              </v:shape>
            </v:group>
            <v:group style="position:absolute;left:9488;top:-605;width:220;height:220" coordorigin="9488,-605" coordsize="220,220">
              <v:shape style="position:absolute;left:9488;top:-605;width:220;height:220" coordorigin="9488,-605" coordsize="220,220" path="m9488,-385l9708,-385,9708,-605,9488,-605,9488,-385xe" filled="f" stroked="t" strokeweight=".681601pt" strokecolor="#FFFFFF">
                <v:path arrowok="t"/>
              </v:shape>
            </v:group>
            <v:group style="position:absolute;left:9566;top:-527;width:63;height:63" coordorigin="9566,-527" coordsize="63,63">
              <v:shape style="position:absolute;left:9566;top:-527;width:63;height:63" coordorigin="9566,-527" coordsize="63,63" path="m9566,-495l9630,-495e" filled="f" stroked="t" strokeweight="3.26594pt" strokecolor="#000000">
                <v:path arrowok="t"/>
              </v:shape>
            </v:group>
            <w10:wrap type="none"/>
          </v:group>
        </w:pic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4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4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4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101" w:lineRule="exact"/>
        <w:ind w:right="-20"/>
        <w:jc w:val="righ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74" w:after="0" w:line="125" w:lineRule="exact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43" w:after="0" w:line="240" w:lineRule="auto"/>
        <w:ind w:right="857"/>
        <w:jc w:val="right"/>
        <w:rPr>
          <w:rFonts w:ascii="MS PGothic" w:hAnsi="MS PGothic" w:cs="MS PGothic" w:eastAsia="MS PGothic"/>
          <w:sz w:val="8"/>
          <w:szCs w:val="8"/>
        </w:rPr>
      </w:pPr>
      <w:rPr/>
      <w:r>
        <w:rPr/>
        <w:br w:type="column"/>
      </w:r>
      <w:r>
        <w:rPr>
          <w:rFonts w:ascii="MS PGothic" w:hAnsi="MS PGothic" w:cs="MS PGothic" w:eastAsia="MS PGothic"/>
          <w:sz w:val="8"/>
          <w:szCs w:val="8"/>
          <w:spacing w:val="0"/>
          <w:w w:val="86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5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5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5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6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6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6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6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3" w:equalWidth="0">
            <w:col w:w="535" w:space="4499"/>
            <w:col w:w="1424" w:space="109"/>
            <w:col w:w="3453"/>
          </w:cols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45" w:lineRule="exact"/>
        <w:ind w:left="375" w:right="-20"/>
        <w:jc w:val="left"/>
        <w:tabs>
          <w:tab w:pos="502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94.772598pt;margin-top:-59.602386pt;width:204.441982pt;height:135.167147pt;mso-position-horizontal-relative:page;mso-position-vertical-relative:paragraph;z-index:-3920" coordorigin="1895,-1192" coordsize="4089,2703">
            <v:group style="position:absolute;left:1937;top:1177;width:4040;height:2" coordorigin="1937,1177" coordsize="4040,2">
              <v:shape style="position:absolute;left:1937;top:1177;width:4040;height:2" coordorigin="1937,1177" coordsize="4040,0" path="m1937,1177l5977,1177e" filled="f" stroked="t" strokeweight=".407686pt" strokecolor="#F2F2F2">
                <v:path arrowok="t"/>
              </v:shape>
            </v:group>
            <v:group style="position:absolute;left:1937;top:467;width:4040;height:2" coordorigin="1937,467" coordsize="4040,2">
              <v:shape style="position:absolute;left:1937;top:467;width:4040;height:2" coordorigin="1937,467" coordsize="4040,0" path="m1937,467l5977,467e" filled="f" stroked="t" strokeweight=".407686pt" strokecolor="#F2F2F2">
                <v:path arrowok="t"/>
              </v:shape>
            </v:group>
            <v:group style="position:absolute;left:1937;top:-244;width:4040;height:2" coordorigin="1937,-244" coordsize="4040,2">
              <v:shape style="position:absolute;left:1937;top:-244;width:4040;height:2" coordorigin="1937,-244" coordsize="4040,0" path="m1937,-244l5977,-244e" filled="f" stroked="t" strokeweight=".407686pt" strokecolor="#F2F2F2">
                <v:path arrowok="t"/>
              </v:shape>
            </v:group>
            <v:group style="position:absolute;left:1937;top:-955;width:4040;height:2" coordorigin="1937,-955" coordsize="4040,2">
              <v:shape style="position:absolute;left:1937;top:-955;width:4040;height:2" coordorigin="1937,-955" coordsize="4040,0" path="m1937,-955l5977,-955e" filled="f" stroked="t" strokeweight=".407686pt" strokecolor="#F2F2F2">
                <v:path arrowok="t"/>
              </v:shape>
            </v:group>
            <v:group style="position:absolute;left:2296;top:-1185;width:2;height:2655" coordorigin="2296,-1185" coordsize="2,2655">
              <v:shape style="position:absolute;left:2296;top:-1185;width:2;height:2655" coordorigin="2296,-1185" coordsize="0,2655" path="m2296,1470l2296,-1185e" filled="f" stroked="t" strokeweight=".407686pt" strokecolor="#F2F2F2">
                <v:path arrowok="t"/>
              </v:shape>
            </v:group>
            <v:group style="position:absolute;left:2995;top:-1185;width:2;height:2655" coordorigin="2995,-1185" coordsize="2,2655">
              <v:shape style="position:absolute;left:2995;top:-1185;width:2;height:2655" coordorigin="2995,-1185" coordsize="0,2655" path="m2995,1470l2995,-1185e" filled="f" stroked="t" strokeweight=".407686pt" strokecolor="#F2F2F2">
                <v:path arrowok="t"/>
              </v:shape>
            </v:group>
            <v:group style="position:absolute;left:3695;top:-1185;width:2;height:2655" coordorigin="3695,-1185" coordsize="2,2655">
              <v:shape style="position:absolute;left:3695;top:-1185;width:2;height:2655" coordorigin="3695,-1185" coordsize="0,2655" path="m3695,1470l3695,-1185e" filled="f" stroked="t" strokeweight=".407686pt" strokecolor="#F2F2F2">
                <v:path arrowok="t"/>
              </v:shape>
            </v:group>
            <v:group style="position:absolute;left:4395;top:-1185;width:2;height:2655" coordorigin="4395,-1185" coordsize="2,2655">
              <v:shape style="position:absolute;left:4395;top:-1185;width:2;height:2655" coordorigin="4395,-1185" coordsize="0,2655" path="m4395,1470l4395,-1185e" filled="f" stroked="t" strokeweight=".407686pt" strokecolor="#F2F2F2">
                <v:path arrowok="t"/>
              </v:shape>
            </v:group>
            <v:group style="position:absolute;left:5094;top:-1185;width:2;height:2655" coordorigin="5094,-1185" coordsize="2,2655">
              <v:shape style="position:absolute;left:5094;top:-1185;width:2;height:2655" coordorigin="5094,-1185" coordsize="0,2655" path="m5094,1470l5094,-1185e" filled="f" stroked="t" strokeweight=".407686pt" strokecolor="#F2F2F2">
                <v:path arrowok="t"/>
              </v:shape>
            </v:group>
            <v:group style="position:absolute;left:5794;top:-1185;width:2;height:2655" coordorigin="5794,-1185" coordsize="2,2655">
              <v:shape style="position:absolute;left:5794;top:-1185;width:2;height:2655" coordorigin="5794,-1185" coordsize="0,2655" path="m5794,1470l5794,-1185e" filled="f" stroked="t" strokeweight=".407686pt" strokecolor="#F2F2F2">
                <v:path arrowok="t"/>
              </v:shape>
            </v:group>
            <v:group style="position:absolute;left:1937;top:822;width:4040;height:2" coordorigin="1937,822" coordsize="4040,2">
              <v:shape style="position:absolute;left:1937;top:822;width:4040;height:2" coordorigin="1937,822" coordsize="4040,0" path="m1937,822l5977,822e" filled="f" stroked="t" strokeweight=".681601pt" strokecolor="#CCCCCC">
                <v:path arrowok="t"/>
              </v:shape>
            </v:group>
            <v:group style="position:absolute;left:1937;top:111;width:4040;height:2" coordorigin="1937,111" coordsize="4040,2">
              <v:shape style="position:absolute;left:1937;top:111;width:4040;height:2" coordorigin="1937,111" coordsize="4040,0" path="m1937,111l5977,111e" filled="f" stroked="t" strokeweight=".681601pt" strokecolor="#CCCCCC">
                <v:path arrowok="t"/>
              </v:shape>
            </v:group>
            <v:group style="position:absolute;left:1937;top:-599;width:4040;height:2" coordorigin="1937,-599" coordsize="4040,2">
              <v:shape style="position:absolute;left:1937;top:-599;width:4040;height:2" coordorigin="1937,-599" coordsize="4040,0" path="m1937,-599l5977,-599e" filled="f" stroked="t" strokeweight=".681601pt" strokecolor="#CCCCCC">
                <v:path arrowok="t"/>
              </v:shape>
            </v:group>
            <v:group style="position:absolute;left:1946;top:-1185;width:2;height:2655" coordorigin="1946,-1185" coordsize="2,2655">
              <v:shape style="position:absolute;left:1946;top:-1185;width:2;height:2655" coordorigin="1946,-1185" coordsize="0,2655" path="m1946,1470l1946,-1185e" filled="f" stroked="t" strokeweight=".681601pt" strokecolor="#CCCCCC">
                <v:path arrowok="t"/>
              </v:shape>
            </v:group>
            <v:group style="position:absolute;left:2646;top:-1185;width:2;height:2655" coordorigin="2646,-1185" coordsize="2,2655">
              <v:shape style="position:absolute;left:2646;top:-1185;width:2;height:2655" coordorigin="2646,-1185" coordsize="0,2655" path="m2646,1470l2646,-1185e" filled="f" stroked="t" strokeweight=".681601pt" strokecolor="#CCCCCC">
                <v:path arrowok="t"/>
              </v:shape>
            </v:group>
            <v:group style="position:absolute;left:3345;top:-1185;width:2;height:2655" coordorigin="3345,-1185" coordsize="2,2655">
              <v:shape style="position:absolute;left:3345;top:-1185;width:2;height:2655" coordorigin="3345,-1185" coordsize="0,2655" path="m3345,1470l3345,-1185e" filled="f" stroked="t" strokeweight=".681601pt" strokecolor="#CCCCCC">
                <v:path arrowok="t"/>
              </v:shape>
            </v:group>
            <v:group style="position:absolute;left:4045;top:-1185;width:2;height:2655" coordorigin="4045,-1185" coordsize="2,2655">
              <v:shape style="position:absolute;left:4045;top:-1185;width:2;height:2655" coordorigin="4045,-1185" coordsize="0,2655" path="m4045,1470l4045,-1185e" filled="f" stroked="t" strokeweight=".681601pt" strokecolor="#CCCCCC">
                <v:path arrowok="t"/>
              </v:shape>
            </v:group>
            <v:group style="position:absolute;left:4744;top:-1185;width:2;height:2655" coordorigin="4744,-1185" coordsize="2,2655">
              <v:shape style="position:absolute;left:4744;top:-1185;width:2;height:2655" coordorigin="4744,-1185" coordsize="0,2655" path="m4744,1470l4744,-1185e" filled="f" stroked="t" strokeweight=".681601pt" strokecolor="#CCCCCC">
                <v:path arrowok="t"/>
              </v:shape>
            </v:group>
            <v:group style="position:absolute;left:5444;top:-1185;width:2;height:2655" coordorigin="5444,-1185" coordsize="2,2655">
              <v:shape style="position:absolute;left:5444;top:-1185;width:2;height:2655" coordorigin="5444,-1185" coordsize="0,2655" path="m5444,1470l5444,-1185e" filled="f" stroked="t" strokeweight=".681601pt" strokecolor="#CCCCCC">
                <v:path arrowok="t"/>
              </v:shape>
            </v:group>
            <v:group style="position:absolute;left:2078;top:1132;width:85;height:74" coordorigin="2078,1132" coordsize="85,74">
              <v:shape style="position:absolute;left:2078;top:1132;width:85;height:74" coordorigin="2078,1132" coordsize="85,74" path="m2121,1132l2078,1205,2164,1205,2121,1132e" filled="t" fillcolor="#000000" stroked="f">
                <v:path arrowok="t"/>
                <v:fill/>
              </v:shape>
            </v:group>
            <v:group style="position:absolute;left:2253;top:1083;width:85;height:74" coordorigin="2253,1083" coordsize="85,74">
              <v:shape style="position:absolute;left:2253;top:1083;width:85;height:74" coordorigin="2253,1083" coordsize="85,74" path="m2296,1083l2253,1157,2338,1157,2296,1083e" filled="t" fillcolor="#000000" stroked="f">
                <v:path arrowok="t"/>
                <v:fill/>
              </v:shape>
            </v:group>
            <v:group style="position:absolute;left:2428;top:1101;width:85;height:74" coordorigin="2428,1101" coordsize="85,74">
              <v:shape style="position:absolute;left:2428;top:1101;width:85;height:74" coordorigin="2428,1101" coordsize="85,74" path="m2471,1101l2428,1175,2513,1175,2471,1101e" filled="t" fillcolor="#000000" stroked="f">
                <v:path arrowok="t"/>
                <v:fill/>
              </v:shape>
            </v:group>
            <v:group style="position:absolute;left:2603;top:1162;width:85;height:74" coordorigin="2603,1162" coordsize="85,74">
              <v:shape style="position:absolute;left:2603;top:1162;width:85;height:74" coordorigin="2603,1162" coordsize="85,74" path="m2646,1162l2603,1236,2688,1236,2646,1162e" filled="t" fillcolor="#000000" stroked="f">
                <v:path arrowok="t"/>
                <v:fill/>
              </v:shape>
            </v:group>
            <v:group style="position:absolute;left:2778;top:1186;width:85;height:74" coordorigin="2778,1186" coordsize="85,74">
              <v:shape style="position:absolute;left:2778;top:1186;width:85;height:74" coordorigin="2778,1186" coordsize="85,74" path="m2820,1186l2778,1260,2863,1260,2820,1186e" filled="t" fillcolor="#000000" stroked="f">
                <v:path arrowok="t"/>
                <v:fill/>
              </v:shape>
            </v:group>
            <v:group style="position:absolute;left:2953;top:1258;width:85;height:74" coordorigin="2953,1258" coordsize="85,74">
              <v:shape style="position:absolute;left:2953;top:1258;width:85;height:74" coordorigin="2953,1258" coordsize="85,74" path="m2995,1258l2953,1332,3038,1332,2995,1258e" filled="t" fillcolor="#000000" stroked="f">
                <v:path arrowok="t"/>
                <v:fill/>
              </v:shape>
            </v:group>
            <v:group style="position:absolute;left:3128;top:1237;width:85;height:74" coordorigin="3128,1237" coordsize="85,74">
              <v:shape style="position:absolute;left:3128;top:1237;width:85;height:74" coordorigin="3128,1237" coordsize="85,74" path="m3170,1237l3128,1311,3213,1311,3170,1237e" filled="t" fillcolor="#000000" stroked="f">
                <v:path arrowok="t"/>
                <v:fill/>
              </v:shape>
            </v:group>
            <v:group style="position:absolute;left:3303;top:1259;width:85;height:74" coordorigin="3303,1259" coordsize="85,74">
              <v:shape style="position:absolute;left:3303;top:1259;width:85;height:74" coordorigin="3303,1259" coordsize="85,74" path="m3345,1259l3303,1334,3388,1334,3345,1259e" filled="t" fillcolor="#000000" stroked="f">
                <v:path arrowok="t"/>
                <v:fill/>
              </v:shape>
            </v:group>
            <v:group style="position:absolute;left:3477;top:1262;width:85;height:74" coordorigin="3477,1262" coordsize="85,74">
              <v:shape style="position:absolute;left:3477;top:1262;width:85;height:74" coordorigin="3477,1262" coordsize="85,74" path="m3520,1262l3477,1336,3563,1336,3520,1262e" filled="t" fillcolor="#000000" stroked="f">
                <v:path arrowok="t"/>
                <v:fill/>
              </v:shape>
            </v:group>
            <v:group style="position:absolute;left:3652;top:1206;width:85;height:74" coordorigin="3652,1206" coordsize="85,74">
              <v:shape style="position:absolute;left:3652;top:1206;width:85;height:74" coordorigin="3652,1206" coordsize="85,74" path="m3695,1206l3652,1280,3738,1280,3695,1206e" filled="t" fillcolor="#000000" stroked="f">
                <v:path arrowok="t"/>
                <v:fill/>
              </v:shape>
            </v:group>
            <v:group style="position:absolute;left:3827;top:1284;width:85;height:74" coordorigin="3827,1284" coordsize="85,74">
              <v:shape style="position:absolute;left:3827;top:1284;width:85;height:74" coordorigin="3827,1284" coordsize="85,74" path="m3870,1284l3827,1358,3913,1358,3870,1284e" filled="t" fillcolor="#000000" stroked="f">
                <v:path arrowok="t"/>
                <v:fill/>
              </v:shape>
            </v:group>
            <v:group style="position:absolute;left:4002;top:1272;width:85;height:74" coordorigin="4002,1272" coordsize="85,74">
              <v:shape style="position:absolute;left:4002;top:1272;width:85;height:74" coordorigin="4002,1272" coordsize="85,74" path="m4045,1272l4002,1346,4087,1346,4045,1272e" filled="t" fillcolor="#000000" stroked="f">
                <v:path arrowok="t"/>
                <v:fill/>
              </v:shape>
            </v:group>
            <v:group style="position:absolute;left:4177;top:1266;width:85;height:74" coordorigin="4177,1266" coordsize="85,74">
              <v:shape style="position:absolute;left:4177;top:1266;width:85;height:74" coordorigin="4177,1266" coordsize="85,74" path="m4220,1266l4177,1340,4262,1340,4220,1266e" filled="t" fillcolor="#000000" stroked="f">
                <v:path arrowok="t"/>
                <v:fill/>
              </v:shape>
            </v:group>
            <v:group style="position:absolute;left:4352;top:1253;width:85;height:74" coordorigin="4352,1253" coordsize="85,74">
              <v:shape style="position:absolute;left:4352;top:1253;width:85;height:74" coordorigin="4352,1253" coordsize="85,74" path="m4395,1253l4352,1327,4437,1327,4395,1253e" filled="t" fillcolor="#000000" stroked="f">
                <v:path arrowok="t"/>
                <v:fill/>
              </v:shape>
            </v:group>
            <v:group style="position:absolute;left:4527;top:1287;width:85;height:74" coordorigin="4527,1287" coordsize="85,74">
              <v:shape style="position:absolute;left:4527;top:1287;width:85;height:74" coordorigin="4527,1287" coordsize="85,74" path="m4570,1287l4527,1361,4612,1361,4570,1287e" filled="t" fillcolor="#000000" stroked="f">
                <v:path arrowok="t"/>
                <v:fill/>
              </v:shape>
            </v:group>
            <v:group style="position:absolute;left:4702;top:1265;width:85;height:74" coordorigin="4702,1265" coordsize="85,74">
              <v:shape style="position:absolute;left:4702;top:1265;width:85;height:74" coordorigin="4702,1265" coordsize="85,74" path="m4744,1265l4702,1338,4787,1338,4744,1265e" filled="t" fillcolor="#000000" stroked="f">
                <v:path arrowok="t"/>
                <v:fill/>
              </v:shape>
            </v:group>
            <v:group style="position:absolute;left:4877;top:1261;width:85;height:74" coordorigin="4877,1261" coordsize="85,74">
              <v:shape style="position:absolute;left:4877;top:1261;width:85;height:74" coordorigin="4877,1261" coordsize="85,74" path="m4919,1261l4877,1335,4962,1335,4919,1261e" filled="t" fillcolor="#000000" stroked="f">
                <v:path arrowok="t"/>
                <v:fill/>
              </v:shape>
            </v:group>
            <v:group style="position:absolute;left:5052;top:1275;width:85;height:74" coordorigin="5052,1275" coordsize="85,74">
              <v:shape style="position:absolute;left:5052;top:1275;width:85;height:74" coordorigin="5052,1275" coordsize="85,74" path="m5094,1275l5052,1349,5137,1349,5094,1275e" filled="t" fillcolor="#000000" stroked="f">
                <v:path arrowok="t"/>
                <v:fill/>
              </v:shape>
            </v:group>
            <v:group style="position:absolute;left:5226;top:1300;width:85;height:74" coordorigin="5226,1300" coordsize="85,74">
              <v:shape style="position:absolute;left:5226;top:1300;width:85;height:74" coordorigin="5226,1300" coordsize="85,74" path="m5269,1300l5226,1374,5312,1374,5269,1300e" filled="t" fillcolor="#000000" stroked="f">
                <v:path arrowok="t"/>
                <v:fill/>
              </v:shape>
            </v:group>
            <v:group style="position:absolute;left:5401;top:1277;width:85;height:74" coordorigin="5401,1277" coordsize="85,74">
              <v:shape style="position:absolute;left:5401;top:1277;width:85;height:74" coordorigin="5401,1277" coordsize="85,74" path="m5444,1277l5401,1351,5487,1351,5444,1277e" filled="t" fillcolor="#000000" stroked="f">
                <v:path arrowok="t"/>
                <v:fill/>
              </v:shape>
            </v:group>
            <v:group style="position:absolute;left:5576;top:1291;width:85;height:74" coordorigin="5576,1291" coordsize="85,74">
              <v:shape style="position:absolute;left:5576;top:1291;width:85;height:74" coordorigin="5576,1291" coordsize="85,74" path="m5619,1291l5576,1365,5662,1365,5619,1291e" filled="t" fillcolor="#000000" stroked="f">
                <v:path arrowok="t"/>
                <v:fill/>
              </v:shape>
            </v:group>
            <v:group style="position:absolute;left:5751;top:1011;width:85;height:74" coordorigin="5751,1011" coordsize="85,74">
              <v:shape style="position:absolute;left:5751;top:1011;width:85;height:74" coordorigin="5751,1011" coordsize="85,74" path="m5794,1011l5751,1085,5837,1085,5794,1011e" filled="t" fillcolor="#000000" stroked="f">
                <v:path arrowok="t"/>
                <v:fill/>
              </v:shape>
            </v:group>
            <v:group style="position:absolute;left:2089;top:-606;width:63;height:63" coordorigin="2089,-606" coordsize="63,63">
              <v:shape style="position:absolute;left:2089;top:-606;width:63;height:63" coordorigin="2089,-606" coordsize="63,63" path="m2089,-575l2153,-575e" filled="f" stroked="t" strokeweight="3.27231pt" strokecolor="#000000">
                <v:path arrowok="t"/>
              </v:shape>
            </v:group>
            <v:group style="position:absolute;left:2264;top:-641;width:63;height:63" coordorigin="2264,-641" coordsize="63,63">
              <v:shape style="position:absolute;left:2264;top:-641;width:63;height:63" coordorigin="2264,-641" coordsize="63,63" path="m2264,-610l2328,-610e" filled="f" stroked="t" strokeweight="3.27231pt" strokecolor="#000000">
                <v:path arrowok="t"/>
              </v:shape>
            </v:group>
            <v:group style="position:absolute;left:2439;top:-588;width:63;height:63" coordorigin="2439,-588" coordsize="63,63">
              <v:shape style="position:absolute;left:2439;top:-588;width:63;height:63" coordorigin="2439,-588" coordsize="63,63" path="m2439,-556l2502,-556e" filled="f" stroked="t" strokeweight="3.27231pt" strokecolor="#000000">
                <v:path arrowok="t"/>
              </v:shape>
            </v:group>
            <v:group style="position:absolute;left:2614;top:-573;width:63;height:63" coordorigin="2614,-573" coordsize="63,63">
              <v:shape style="position:absolute;left:2614;top:-573;width:63;height:63" coordorigin="2614,-573" coordsize="63,63" path="m2614,-541l2677,-541e" filled="f" stroked="t" strokeweight="3.27231pt" strokecolor="#000000">
                <v:path arrowok="t"/>
              </v:shape>
            </v:group>
            <v:group style="position:absolute;left:2789;top:-528;width:63;height:63" coordorigin="2789,-528" coordsize="63,63">
              <v:shape style="position:absolute;left:2789;top:-528;width:63;height:63" coordorigin="2789,-528" coordsize="63,63" path="m2789,-496l2852,-496e" filled="f" stroked="t" strokeweight="3.26594pt" strokecolor="#000000">
                <v:path arrowok="t"/>
              </v:shape>
            </v:group>
            <v:group style="position:absolute;left:2964;top:-426;width:63;height:63" coordorigin="2964,-426" coordsize="63,63">
              <v:shape style="position:absolute;left:2964;top:-426;width:63;height:63" coordorigin="2964,-426" coordsize="63,63" path="m2964,-394l3027,-394e" filled="f" stroked="t" strokeweight="3.26594pt" strokecolor="#000000">
                <v:path arrowok="t"/>
              </v:shape>
            </v:group>
            <v:group style="position:absolute;left:3139;top:-384;width:63;height:63" coordorigin="3139,-384" coordsize="63,63">
              <v:shape style="position:absolute;left:3139;top:-384;width:63;height:63" coordorigin="3139,-384" coordsize="63,63" path="m3139,-352l3202,-352e" filled="f" stroked="t" strokeweight="3.27231pt" strokecolor="#000000">
                <v:path arrowok="t"/>
              </v:shape>
            </v:group>
            <v:group style="position:absolute;left:3313;top:-346;width:63;height:63" coordorigin="3313,-346" coordsize="63,63">
              <v:shape style="position:absolute;left:3313;top:-346;width:63;height:63" coordorigin="3313,-346" coordsize="63,63" path="m3313,-314l3377,-314e" filled="f" stroked="t" strokeweight="3.27231pt" strokecolor="#000000">
                <v:path arrowok="t"/>
              </v:shape>
            </v:group>
            <v:group style="position:absolute;left:3488;top:-329;width:63;height:63" coordorigin="3488,-329" coordsize="63,63">
              <v:shape style="position:absolute;left:3488;top:-329;width:63;height:63" coordorigin="3488,-329" coordsize="63,63" path="m3488,-297l3552,-297e" filled="f" stroked="t" strokeweight="3.27231pt" strokecolor="#000000">
                <v:path arrowok="t"/>
              </v:shape>
            </v:group>
            <v:group style="position:absolute;left:3663;top:-343;width:63;height:63" coordorigin="3663,-343" coordsize="63,63">
              <v:shape style="position:absolute;left:3663;top:-343;width:63;height:63" coordorigin="3663,-343" coordsize="63,63" path="m3663,-311l3727,-311e" filled="f" stroked="t" strokeweight="3.26594pt" strokecolor="#000000">
                <v:path arrowok="t"/>
              </v:shape>
            </v:group>
            <v:group style="position:absolute;left:3838;top:-348;width:63;height:63" coordorigin="3838,-348" coordsize="63,63">
              <v:shape style="position:absolute;left:3838;top:-348;width:63;height:63" coordorigin="3838,-348" coordsize="63,63" path="m3838,-317l3902,-317e" filled="f" stroked="t" strokeweight="3.27231pt" strokecolor="#000000">
                <v:path arrowok="t"/>
              </v:shape>
            </v:group>
            <v:group style="position:absolute;left:4013;top:-354;width:63;height:63" coordorigin="4013,-354" coordsize="63,63">
              <v:shape style="position:absolute;left:4013;top:-354;width:63;height:63" coordorigin="4013,-354" coordsize="63,63" path="m4013,-323l4077,-323e" filled="f" stroked="t" strokeweight="3.26594pt" strokecolor="#000000">
                <v:path arrowok="t"/>
              </v:shape>
            </v:group>
            <v:group style="position:absolute;left:4188;top:-449;width:63;height:63" coordorigin="4188,-449" coordsize="63,63">
              <v:shape style="position:absolute;left:4188;top:-449;width:63;height:63" coordorigin="4188,-449" coordsize="63,63" path="m4188,-417l4251,-417e" filled="f" stroked="t" strokeweight="3.26594pt" strokecolor="#000000">
                <v:path arrowok="t"/>
              </v:shape>
            </v:group>
            <v:group style="position:absolute;left:4363;top:-440;width:63;height:63" coordorigin="4363,-440" coordsize="63,63">
              <v:shape style="position:absolute;left:4363;top:-440;width:63;height:63" coordorigin="4363,-440" coordsize="63,63" path="m4363,-408l4426,-408e" filled="f" stroked="t" strokeweight="3.27231pt" strokecolor="#000000">
                <v:path arrowok="t"/>
              </v:shape>
            </v:group>
            <v:group style="position:absolute;left:4538;top:-349;width:63;height:63" coordorigin="4538,-349" coordsize="63,63">
              <v:shape style="position:absolute;left:4538;top:-349;width:63;height:63" coordorigin="4538,-349" coordsize="63,63" path="m4538,-317l4601,-317e" filled="f" stroked="t" strokeweight="3.27231pt" strokecolor="#000000">
                <v:path arrowok="t"/>
              </v:shape>
            </v:group>
            <v:group style="position:absolute;left:4713;top:-385;width:63;height:63" coordorigin="4713,-385" coordsize="63,63">
              <v:shape style="position:absolute;left:4713;top:-385;width:63;height:63" coordorigin="4713,-385" coordsize="63,63" path="m4713,-353l4776,-353e" filled="f" stroked="t" strokeweight="3.26594pt" strokecolor="#000000">
                <v:path arrowok="t"/>
              </v:shape>
            </v:group>
            <v:group style="position:absolute;left:4888;top:-354;width:63;height:63" coordorigin="4888,-354" coordsize="63,63">
              <v:shape style="position:absolute;left:4888;top:-354;width:63;height:63" coordorigin="4888,-354" coordsize="63,63" path="m4888,-322l4951,-322e" filled="f" stroked="t" strokeweight="3.27231pt" strokecolor="#000000">
                <v:path arrowok="t"/>
              </v:shape>
            </v:group>
            <v:group style="position:absolute;left:5062;top:-424;width:63;height:63" coordorigin="5062,-424" coordsize="63,63">
              <v:shape style="position:absolute;left:5062;top:-424;width:63;height:63" coordorigin="5062,-424" coordsize="63,63" path="m5062,-392l5126,-392e" filled="f" stroked="t" strokeweight="3.27231pt" strokecolor="#000000">
                <v:path arrowok="t"/>
              </v:shape>
            </v:group>
            <v:group style="position:absolute;left:5237;top:-394;width:63;height:63" coordorigin="5237,-394" coordsize="63,63">
              <v:shape style="position:absolute;left:5237;top:-394;width:63;height:63" coordorigin="5237,-394" coordsize="63,63" path="m5237,-362l5301,-362e" filled="f" stroked="t" strokeweight="3.26594pt" strokecolor="#000000">
                <v:path arrowok="t"/>
              </v:shape>
            </v:group>
            <v:group style="position:absolute;left:5412;top:-336;width:63;height:63" coordorigin="5412,-336" coordsize="63,63">
              <v:shape style="position:absolute;left:5412;top:-336;width:63;height:63" coordorigin="5412,-336" coordsize="63,63" path="m5412,-305l5476,-305e" filled="f" stroked="t" strokeweight="3.27231pt" strokecolor="#000000">
                <v:path arrowok="t"/>
              </v:shape>
            </v:group>
            <v:group style="position:absolute;left:5587;top:-384;width:63;height:63" coordorigin="5587,-384" coordsize="63,63">
              <v:shape style="position:absolute;left:5587;top:-384;width:63;height:63" coordorigin="5587,-384" coordsize="63,63" path="m5587,-353l5651,-353e" filled="f" stroked="t" strokeweight="3.27231pt" strokecolor="#000000">
                <v:path arrowok="t"/>
              </v:shape>
            </v:group>
            <v:group style="position:absolute;left:5762;top:-344;width:63;height:63" coordorigin="5762,-344" coordsize="63,63">
              <v:shape style="position:absolute;left:5762;top:-344;width:63;height:63" coordorigin="5762,-344" coordsize="63,63" path="m5762,-312l5825,-312e" filled="f" stroked="t" strokeweight="3.27231pt" strokecolor="#000000">
                <v:path arrowok="t"/>
              </v:shape>
            </v:group>
            <v:group style="position:absolute;left:2076;top:-1030;width:90;height:2" coordorigin="2076,-1030" coordsize="90,2">
              <v:shape style="position:absolute;left:2076;top:-1030;width:90;height:2" coordorigin="2076,-1030" coordsize="90,0" path="m2076,-1030l2166,-1030e" filled="f" stroked="t" strokeweight=".452277pt" strokecolor="#000000">
                <v:path arrowok="t"/>
              </v:shape>
            </v:group>
            <v:group style="position:absolute;left:2121;top:-1075;width:2;height:90" coordorigin="2121,-1075" coordsize="2,90">
              <v:shape style="position:absolute;left:2121;top:-1075;width:2;height:90" coordorigin="2121,-1075" coordsize="0,90" path="m2121,-986l2121,-1075e" filled="f" stroked="t" strokeweight=".452277pt" strokecolor="#000000">
                <v:path arrowok="t"/>
              </v:shape>
            </v:group>
            <v:group style="position:absolute;left:2251;top:-1013;width:90;height:2" coordorigin="2251,-1013" coordsize="90,2">
              <v:shape style="position:absolute;left:2251;top:-1013;width:90;height:2" coordorigin="2251,-1013" coordsize="90,0" path="m2251,-1013l2341,-1013e" filled="f" stroked="t" strokeweight=".452277pt" strokecolor="#000000">
                <v:path arrowok="t"/>
              </v:shape>
            </v:group>
            <v:group style="position:absolute;left:2296;top:-1058;width:2;height:90" coordorigin="2296,-1058" coordsize="2,90">
              <v:shape style="position:absolute;left:2296;top:-1058;width:2;height:90" coordorigin="2296,-1058" coordsize="0,90" path="m2296,-969l2296,-1058e" filled="f" stroked="t" strokeweight=".452277pt" strokecolor="#000000">
                <v:path arrowok="t"/>
              </v:shape>
            </v:group>
            <v:group style="position:absolute;left:2426;top:-968;width:90;height:2" coordorigin="2426,-968" coordsize="90,2">
              <v:shape style="position:absolute;left:2426;top:-968;width:90;height:2" coordorigin="2426,-968" coordsize="90,0" path="m2426,-968l2515,-968e" filled="f" stroked="t" strokeweight=".452277pt" strokecolor="#000000">
                <v:path arrowok="t"/>
              </v:shape>
            </v:group>
            <v:group style="position:absolute;left:2471;top:-1013;width:2;height:90" coordorigin="2471,-1013" coordsize="2,90">
              <v:shape style="position:absolute;left:2471;top:-1013;width:2;height:90" coordorigin="2471,-1013" coordsize="0,90" path="m2471,-924l2471,-1013e" filled="f" stroked="t" strokeweight=".452277pt" strokecolor="#000000">
                <v:path arrowok="t"/>
              </v:shape>
            </v:group>
            <v:group style="position:absolute;left:2601;top:-910;width:90;height:2" coordorigin="2601,-910" coordsize="90,2">
              <v:shape style="position:absolute;left:2601;top:-910;width:90;height:2" coordorigin="2601,-910" coordsize="90,0" path="m2601,-910l2690,-910e" filled="f" stroked="t" strokeweight=".452277pt" strokecolor="#000000">
                <v:path arrowok="t"/>
              </v:shape>
            </v:group>
            <v:group style="position:absolute;left:2646;top:-955;width:2;height:90" coordorigin="2646,-955" coordsize="2,90">
              <v:shape style="position:absolute;left:2646;top:-955;width:2;height:90" coordorigin="2646,-955" coordsize="0,90" path="m2646,-865l2646,-955e" filled="f" stroked="t" strokeweight=".452277pt" strokecolor="#000000">
                <v:path arrowok="t"/>
              </v:shape>
            </v:group>
            <v:group style="position:absolute;left:2776;top:-841;width:90;height:2" coordorigin="2776,-841" coordsize="90,2">
              <v:shape style="position:absolute;left:2776;top:-841;width:90;height:2" coordorigin="2776,-841" coordsize="90,0" path="m2776,-841l2865,-841e" filled="f" stroked="t" strokeweight=".452277pt" strokecolor="#000000">
                <v:path arrowok="t"/>
              </v:shape>
            </v:group>
            <v:group style="position:absolute;left:2820;top:-886;width:2;height:90" coordorigin="2820,-886" coordsize="2,90">
              <v:shape style="position:absolute;left:2820;top:-886;width:2;height:90" coordorigin="2820,-886" coordsize="0,90" path="m2820,-797l2820,-886e" filled="f" stroked="t" strokeweight=".452277pt" strokecolor="#000000">
                <v:path arrowok="t"/>
              </v:shape>
            </v:group>
            <v:group style="position:absolute;left:2951;top:-799;width:90;height:2" coordorigin="2951,-799" coordsize="90,2">
              <v:shape style="position:absolute;left:2951;top:-799;width:90;height:2" coordorigin="2951,-799" coordsize="90,0" path="m2951,-799l3040,-799e" filled="f" stroked="t" strokeweight=".452277pt" strokecolor="#000000">
                <v:path arrowok="t"/>
              </v:shape>
            </v:group>
            <v:group style="position:absolute;left:2995;top:-844;width:2;height:90" coordorigin="2995,-844" coordsize="2,90">
              <v:shape style="position:absolute;left:2995;top:-844;width:2;height:90" coordorigin="2995,-844" coordsize="0,90" path="m2995,-754l2995,-844e" filled="f" stroked="t" strokeweight=".452277pt" strokecolor="#000000">
                <v:path arrowok="t"/>
              </v:shape>
            </v:group>
            <v:group style="position:absolute;left:3125;top:-754;width:90;height:2" coordorigin="3125,-754" coordsize="90,2">
              <v:shape style="position:absolute;left:3125;top:-754;width:90;height:2" coordorigin="3125,-754" coordsize="90,0" path="m3125,-754l3215,-754e" filled="f" stroked="t" strokeweight=".452277pt" strokecolor="#000000">
                <v:path arrowok="t"/>
              </v:shape>
            </v:group>
            <v:group style="position:absolute;left:3170;top:-799;width:2;height:90" coordorigin="3170,-799" coordsize="2,90">
              <v:shape style="position:absolute;left:3170;top:-799;width:2;height:90" coordorigin="3170,-799" coordsize="0,90" path="m3170,-710l3170,-799e" filled="f" stroked="t" strokeweight=".452277pt" strokecolor="#000000">
                <v:path arrowok="t"/>
              </v:shape>
            </v:group>
            <v:group style="position:absolute;left:3300;top:-688;width:90;height:2" coordorigin="3300,-688" coordsize="90,2">
              <v:shape style="position:absolute;left:3300;top:-688;width:90;height:2" coordorigin="3300,-688" coordsize="90,0" path="m3300,-688l3390,-688e" filled="f" stroked="t" strokeweight=".452277pt" strokecolor="#000000">
                <v:path arrowok="t"/>
              </v:shape>
            </v:group>
            <v:group style="position:absolute;left:3345;top:-733;width:2;height:90" coordorigin="3345,-733" coordsize="2,90">
              <v:shape style="position:absolute;left:3345;top:-733;width:2;height:90" coordorigin="3345,-733" coordsize="0,90" path="m3345,-644l3345,-733e" filled="f" stroked="t" strokeweight=".452277pt" strokecolor="#000000">
                <v:path arrowok="t"/>
              </v:shape>
            </v:group>
            <v:group style="position:absolute;left:3475;top:-653;width:90;height:2" coordorigin="3475,-653" coordsize="90,2">
              <v:shape style="position:absolute;left:3475;top:-653;width:90;height:2" coordorigin="3475,-653" coordsize="90,0" path="m3475,-653l3565,-653e" filled="f" stroked="t" strokeweight=".452277pt" strokecolor="#000000">
                <v:path arrowok="t"/>
              </v:shape>
            </v:group>
            <v:group style="position:absolute;left:3520;top:-698;width:2;height:90" coordorigin="3520,-698" coordsize="2,90">
              <v:shape style="position:absolute;left:3520;top:-698;width:2;height:90" coordorigin="3520,-698" coordsize="0,90" path="m3520,-608l3520,-698e" filled="f" stroked="t" strokeweight=".452277pt" strokecolor="#000000">
                <v:path arrowok="t"/>
              </v:shape>
            </v:group>
            <v:group style="position:absolute;left:3650;top:-663;width:90;height:2" coordorigin="3650,-663" coordsize="90,2">
              <v:shape style="position:absolute;left:3650;top:-663;width:90;height:2" coordorigin="3650,-663" coordsize="90,0" path="m3650,-663l3740,-663e" filled="f" stroked="t" strokeweight=".452277pt" strokecolor="#000000">
                <v:path arrowok="t"/>
              </v:shape>
            </v:group>
            <v:group style="position:absolute;left:3695;top:-708;width:2;height:90" coordorigin="3695,-708" coordsize="2,90">
              <v:shape style="position:absolute;left:3695;top:-708;width:2;height:90" coordorigin="3695,-708" coordsize="0,90" path="m3695,-618l3695,-708e" filled="f" stroked="t" strokeweight=".452277pt" strokecolor="#000000">
                <v:path arrowok="t"/>
              </v:shape>
            </v:group>
            <v:group style="position:absolute;left:3825;top:-634;width:90;height:2" coordorigin="3825,-634" coordsize="90,2">
              <v:shape style="position:absolute;left:3825;top:-634;width:90;height:2" coordorigin="3825,-634" coordsize="90,0" path="m3825,-634l3915,-634e" filled="f" stroked="t" strokeweight=".452277pt" strokecolor="#000000">
                <v:path arrowok="t"/>
              </v:shape>
            </v:group>
            <v:group style="position:absolute;left:3870;top:-679;width:2;height:90" coordorigin="3870,-679" coordsize="2,90">
              <v:shape style="position:absolute;left:3870;top:-679;width:2;height:90" coordorigin="3870,-679" coordsize="0,90" path="m3870,-589l3870,-679e" filled="f" stroked="t" strokeweight=".452277pt" strokecolor="#000000">
                <v:path arrowok="t"/>
              </v:shape>
            </v:group>
            <v:group style="position:absolute;left:4000;top:-637;width:90;height:2" coordorigin="4000,-637" coordsize="90,2">
              <v:shape style="position:absolute;left:4000;top:-637;width:90;height:2" coordorigin="4000,-637" coordsize="90,0" path="m4000,-637l4090,-637e" filled="f" stroked="t" strokeweight=".452277pt" strokecolor="#000000">
                <v:path arrowok="t"/>
              </v:shape>
            </v:group>
            <v:group style="position:absolute;left:4045;top:-682;width:2;height:90" coordorigin="4045,-682" coordsize="2,90">
              <v:shape style="position:absolute;left:4045;top:-682;width:2;height:90" coordorigin="4045,-682" coordsize="0,90" path="m4045,-592l4045,-682e" filled="f" stroked="t" strokeweight=".452277pt" strokecolor="#000000">
                <v:path arrowok="t"/>
              </v:shape>
            </v:group>
            <v:group style="position:absolute;left:4175;top:-645;width:90;height:2" coordorigin="4175,-645" coordsize="90,2">
              <v:shape style="position:absolute;left:4175;top:-645;width:90;height:2" coordorigin="4175,-645" coordsize="90,0" path="m4175,-645l4265,-645e" filled="f" stroked="t" strokeweight=".452277pt" strokecolor="#000000">
                <v:path arrowok="t"/>
              </v:shape>
            </v:group>
            <v:group style="position:absolute;left:4220;top:-690;width:2;height:90" coordorigin="4220,-690" coordsize="2,90">
              <v:shape style="position:absolute;left:4220;top:-690;width:2;height:90" coordorigin="4220,-690" coordsize="0,90" path="m4220,-600l4220,-690e" filled="f" stroked="t" strokeweight=".452277pt" strokecolor="#000000">
                <v:path arrowok="t"/>
              </v:shape>
            </v:group>
            <v:group style="position:absolute;left:4350;top:-647;width:90;height:2" coordorigin="4350,-647" coordsize="90,2">
              <v:shape style="position:absolute;left:4350;top:-647;width:90;height:2" coordorigin="4350,-647" coordsize="90,0" path="m4350,-647l4439,-647e" filled="f" stroked="t" strokeweight=".452277pt" strokecolor="#000000">
                <v:path arrowok="t"/>
              </v:shape>
            </v:group>
            <v:group style="position:absolute;left:4395;top:-692;width:2;height:90" coordorigin="4395,-692" coordsize="2,90">
              <v:shape style="position:absolute;left:4395;top:-692;width:2;height:90" coordorigin="4395,-692" coordsize="0,90" path="m4395,-602l4395,-692e" filled="f" stroked="t" strokeweight=".452277pt" strokecolor="#000000">
                <v:path arrowok="t"/>
              </v:shape>
            </v:group>
            <v:group style="position:absolute;left:4525;top:-688;width:90;height:2" coordorigin="4525,-688" coordsize="90,2">
              <v:shape style="position:absolute;left:4525;top:-688;width:90;height:2" coordorigin="4525,-688" coordsize="90,0" path="m4525,-688l4614,-688e" filled="f" stroked="t" strokeweight=".452277pt" strokecolor="#000000">
                <v:path arrowok="t"/>
              </v:shape>
            </v:group>
            <v:group style="position:absolute;left:4570;top:-733;width:2;height:90" coordorigin="4570,-733" coordsize="2,90">
              <v:shape style="position:absolute;left:4570;top:-733;width:2;height:90" coordorigin="4570,-733" coordsize="0,90" path="m4570,-643l4570,-733e" filled="f" stroked="t" strokeweight=".452277pt" strokecolor="#000000">
                <v:path arrowok="t"/>
              </v:shape>
            </v:group>
            <v:group style="position:absolute;left:4700;top:-699;width:90;height:2" coordorigin="4700,-699" coordsize="90,2">
              <v:shape style="position:absolute;left:4700;top:-699;width:90;height:2" coordorigin="4700,-699" coordsize="90,0" path="m4700,-699l4789,-699e" filled="f" stroked="t" strokeweight=".452277pt" strokecolor="#000000">
                <v:path arrowok="t"/>
              </v:shape>
            </v:group>
            <v:group style="position:absolute;left:4744;top:-744;width:2;height:90" coordorigin="4744,-744" coordsize="2,90">
              <v:shape style="position:absolute;left:4744;top:-744;width:2;height:90" coordorigin="4744,-744" coordsize="0,90" path="m4744,-654l4744,-744e" filled="f" stroked="t" strokeweight=".452277pt" strokecolor="#000000">
                <v:path arrowok="t"/>
              </v:shape>
            </v:group>
            <v:group style="position:absolute;left:4874;top:-718;width:90;height:2" coordorigin="4874,-718" coordsize="90,2">
              <v:shape style="position:absolute;left:4874;top:-718;width:90;height:2" coordorigin="4874,-718" coordsize="90,0" path="m4874,-718l4964,-718e" filled="f" stroked="t" strokeweight=".452277pt" strokecolor="#000000">
                <v:path arrowok="t"/>
              </v:shape>
            </v:group>
            <v:group style="position:absolute;left:4919;top:-763;width:2;height:90" coordorigin="4919,-763" coordsize="2,90">
              <v:shape style="position:absolute;left:4919;top:-763;width:2;height:90" coordorigin="4919,-763" coordsize="0,90" path="m4919,-673l4919,-763e" filled="f" stroked="t" strokeweight=".452277pt" strokecolor="#000000">
                <v:path arrowok="t"/>
              </v:shape>
            </v:group>
            <v:group style="position:absolute;left:5049;top:-731;width:90;height:2" coordorigin="5049,-731" coordsize="90,2">
              <v:shape style="position:absolute;left:5049;top:-731;width:90;height:2" coordorigin="5049,-731" coordsize="90,0" path="m5049,-731l5139,-731e" filled="f" stroked="t" strokeweight=".452277pt" strokecolor="#000000">
                <v:path arrowok="t"/>
              </v:shape>
            </v:group>
            <v:group style="position:absolute;left:5094;top:-776;width:2;height:90" coordorigin="5094,-776" coordsize="2,90">
              <v:shape style="position:absolute;left:5094;top:-776;width:2;height:90" coordorigin="5094,-776" coordsize="0,90" path="m5094,-686l5094,-776e" filled="f" stroked="t" strokeweight=".452277pt" strokecolor="#000000">
                <v:path arrowok="t"/>
              </v:shape>
            </v:group>
            <v:group style="position:absolute;left:5224;top:-741;width:90;height:2" coordorigin="5224,-741" coordsize="90,2">
              <v:shape style="position:absolute;left:5224;top:-741;width:90;height:2" coordorigin="5224,-741" coordsize="90,0" path="m5224,-741l5314,-741e" filled="f" stroked="t" strokeweight=".452277pt" strokecolor="#000000">
                <v:path arrowok="t"/>
              </v:shape>
            </v:group>
            <v:group style="position:absolute;left:5269;top:-786;width:2;height:90" coordorigin="5269,-786" coordsize="2,90">
              <v:shape style="position:absolute;left:5269;top:-786;width:2;height:90" coordorigin="5269,-786" coordsize="0,90" path="m5269,-696l5269,-786e" filled="f" stroked="t" strokeweight=".452277pt" strokecolor="#000000">
                <v:path arrowok="t"/>
              </v:shape>
            </v:group>
            <v:group style="position:absolute;left:5399;top:-731;width:90;height:2" coordorigin="5399,-731" coordsize="90,2">
              <v:shape style="position:absolute;left:5399;top:-731;width:90;height:2" coordorigin="5399,-731" coordsize="90,0" path="m5399,-731l5489,-731e" filled="f" stroked="t" strokeweight=".452277pt" strokecolor="#000000">
                <v:path arrowok="t"/>
              </v:shape>
            </v:group>
            <v:group style="position:absolute;left:5444;top:-776;width:2;height:90" coordorigin="5444,-776" coordsize="2,90">
              <v:shape style="position:absolute;left:5444;top:-776;width:2;height:90" coordorigin="5444,-776" coordsize="0,90" path="m5444,-686l5444,-776e" filled="f" stroked="t" strokeweight=".452277pt" strokecolor="#000000">
                <v:path arrowok="t"/>
              </v:shape>
            </v:group>
            <v:group style="position:absolute;left:5574;top:-743;width:90;height:2" coordorigin="5574,-743" coordsize="90,2">
              <v:shape style="position:absolute;left:5574;top:-743;width:90;height:2" coordorigin="5574,-743" coordsize="90,0" path="m5574,-743l5664,-743e" filled="f" stroked="t" strokeweight=".452277pt" strokecolor="#000000">
                <v:path arrowok="t"/>
              </v:shape>
            </v:group>
            <v:group style="position:absolute;left:5619;top:-787;width:2;height:90" coordorigin="5619,-787" coordsize="2,90">
              <v:shape style="position:absolute;left:5619;top:-787;width:2;height:90" coordorigin="5619,-787" coordsize="0,90" path="m5619,-698l5619,-787e" filled="f" stroked="t" strokeweight=".452277pt" strokecolor="#000000">
                <v:path arrowok="t"/>
              </v:shape>
            </v:group>
            <v:group style="position:absolute;left:5749;top:-834;width:90;height:2" coordorigin="5749,-834" coordsize="90,2">
              <v:shape style="position:absolute;left:5749;top:-834;width:90;height:2" coordorigin="5749,-834" coordsize="90,0" path="m5749,-834l5839,-834e" filled="f" stroked="t" strokeweight=".452277pt" strokecolor="#000000">
                <v:path arrowok="t"/>
              </v:shape>
            </v:group>
            <v:group style="position:absolute;left:5794;top:-879;width:2;height:90" coordorigin="5794,-879" coordsize="2,90">
              <v:shape style="position:absolute;left:5794;top:-879;width:2;height:90" coordorigin="5794,-879" coordsize="0,90" path="m5794,-789l5794,-879e" filled="f" stroked="t" strokeweight=".452277pt" strokecolor="#000000">
                <v:path arrowok="t"/>
              </v:shape>
            </v:group>
            <v:group style="position:absolute;left:2121;top:942;width:3673;height:323" coordorigin="2121,942" coordsize="3673,323">
              <v:shape style="position:absolute;left:2121;top:942;width:3673;height:323" coordorigin="2121,942" coordsize="3673,323" path="m2121,942l2214,973,2307,1003,2400,1032,2493,1059,2586,1084,2679,1109,2772,1131,2865,1152,2958,1171,3051,1189,3144,1205,3237,1221,3330,1235,3423,1246,3516,1255,3609,1261,3702,1264,3795,1265,3841,1265,3934,1263,4027,1257,4120,1248,4213,1237,4260,1232,4306,1228,4353,1224,4399,1221,4446,1218,4492,1215,4538,1212,4585,1209,4631,1206,4678,1203,4771,1197,4864,1193,4957,1191,5050,1190,5143,1190,5189,1190,5282,1191,5375,1192,5468,1195,5561,1199,5654,1204,5747,1210,5794,1213e" filled="f" stroked="t" strokeweight="1.019216pt" strokecolor="#333333">
                <v:path arrowok="t"/>
              </v:shape>
            </v:group>
            <v:group style="position:absolute;left:2121;top:1134;width:3673;height:201" coordorigin="2121,1134" coordsize="3673,201">
              <v:shape style="position:absolute;left:2121;top:1134;width:3673;height:201" coordorigin="2121,1134" coordsize="3673,201" path="m2121,1134l2214,1151,2307,1167,2400,1183,2493,1197,2586,1211,2679,1225,2725,1231,2772,1237,2865,1249,2958,1259,3051,1269,3144,1279,3237,1287,3330,1295,3423,1301,3516,1306,3609,1309,3655,1310,3702,1310,3748,1309,3795,1309,3841,1309,3888,1310,3934,1311,3981,1312,4027,1312,4074,1313,4120,1313,4167,1314,4213,1314,4260,1315,4306,1315,4353,1316,4399,1316,4492,1320,4585,1325,4631,1328,4678,1330,4724,1332,4771,1334,4817,1335,4864,1334,4957,1330,5050,1323,5143,1315,5236,1305,5329,1292,5422,1276,5515,1258,5608,1237,5701,1213,5747,1200,5794,1187e" filled="f" stroked="t" strokeweight="1.019216pt" strokecolor="#333333">
                <v:path arrowok="t"/>
              </v:shape>
            </v:group>
            <v:group style="position:absolute;left:2121;top:-638;width:3673;height:325" coordorigin="2121,-638" coordsize="3673,325">
              <v:shape style="position:absolute;left:2121;top:-638;width:3673;height:325" coordorigin="2121,-638" coordsize="3673,325" path="m2121,-638l2214,-609,2307,-581,2400,-554,2493,-527,2539,-514,2632,-489,2725,-465,2818,-442,2911,-421,3004,-402,3051,-393,3097,-383,3190,-365,3283,-347,3376,-332,3469,-320,3562,-313,3609,-314,3655,-315,3702,-318,3748,-322,3795,-325,3841,-327,3888,-328,3934,-329,4027,-334,4120,-342,4167,-347,4213,-351,4306,-358,4399,-362,4446,-363,4492,-363,4538,-364,4585,-364,4631,-364,4678,-364,4724,-364,4771,-364,4817,-363,4864,-362,4910,-362,5003,-359,5096,-356,5189,-353,5236,-351,5282,-348,5329,-346,5375,-344,5422,-341,5468,-339,5515,-336,5561,-333,5608,-330,5654,-327,5701,-324,5747,-320,5794,-317e" filled="f" stroked="t" strokeweight="1.019216pt" strokecolor="#333333">
                <v:path arrowok="t"/>
              </v:shape>
            </v:group>
            <v:group style="position:absolute;left:2121;top:-1065;width:3673;height:428" coordorigin="2121,-1065" coordsize="3673,428">
              <v:shape style="position:absolute;left:2121;top:-1065;width:3673;height:428" coordorigin="2121,-1065" coordsize="3673,428" path="m2121,-1065l2214,-1031,2307,-998,2400,-966,2493,-936,2586,-906,2679,-877,2772,-850,2865,-824,2958,-799,3004,-787,3051,-775,3144,-752,3237,-729,3330,-707,3423,-688,3516,-672,3609,-660,3702,-650,3795,-643,3888,-638,3934,-637,3981,-637,4074,-640,4167,-645,4260,-652,4306,-655,4353,-659,4446,-664,4538,-670,4631,-678,4724,-686,4771,-690,4817,-694,4864,-698,4910,-702,4957,-706,5003,-711,5096,-719,5189,-729,5282,-738,5375,-749,5468,-759,5561,-771,5654,-782,5701,-788,5747,-794,5794,-800e" filled="f" stroked="t" strokeweight="1.019216pt" strokecolor="#333333">
                <v:path arrowok="t"/>
              </v:shape>
            </v:group>
            <v:group style="position:absolute;left:1937;top:-1185;width:4040;height:2655" coordorigin="1937,-1185" coordsize="4040,2655">
              <v:shape style="position:absolute;left:1937;top:-1185;width:4040;height:2655" coordorigin="1937,-1185" coordsize="4040,2655" path="m1937,1470l5977,1470,5977,-1185,1937,-1185,1937,1470xe" filled="f" stroked="t" strokeweight=".681601pt" strokecolor="#000000">
                <v:path arrowok="t"/>
              </v:shape>
            </v:group>
            <v:group style="position:absolute;left:1902;top:822;width:35;height:2" coordorigin="1902,822" coordsize="35,2">
              <v:shape style="position:absolute;left:1902;top:822;width:35;height:2" coordorigin="1902,822" coordsize="35,0" path="m1902,822l1937,822e" filled="f" stroked="t" strokeweight=".681601pt" strokecolor="#333333">
                <v:path arrowok="t"/>
              </v:shape>
            </v:group>
            <v:group style="position:absolute;left:1902;top:111;width:35;height:2" coordorigin="1902,111" coordsize="35,2">
              <v:shape style="position:absolute;left:1902;top:111;width:35;height:2" coordorigin="1902,111" coordsize="35,0" path="m1902,111l1937,111e" filled="f" stroked="t" strokeweight=".681601pt" strokecolor="#333333">
                <v:path arrowok="t"/>
              </v:shape>
            </v:group>
            <v:group style="position:absolute;left:1902;top:-599;width:35;height:2" coordorigin="1902,-599" coordsize="35,2">
              <v:shape style="position:absolute;left:1902;top:-599;width:35;height:2" coordorigin="1902,-599" coordsize="35,0" path="m1902,-599l1937,-599e" filled="f" stroked="t" strokeweight=".681601pt" strokecolor="#333333">
                <v:path arrowok="t"/>
              </v:shape>
            </v:group>
            <v:group style="position:absolute;left:1946;top:1470;width:2;height:35" coordorigin="1946,1470" coordsize="2,35">
              <v:shape style="position:absolute;left:1946;top:1470;width:2;height:35" coordorigin="1946,1470" coordsize="0,35" path="m1946,1504l1946,1470e" filled="f" stroked="t" strokeweight=".681601pt" strokecolor="#333333">
                <v:path arrowok="t"/>
              </v:shape>
            </v:group>
            <v:group style="position:absolute;left:2646;top:1470;width:2;height:35" coordorigin="2646,1470" coordsize="2,35">
              <v:shape style="position:absolute;left:2646;top:1470;width:2;height:35" coordorigin="2646,1470" coordsize="0,35" path="m2646,1504l2646,1470e" filled="f" stroked="t" strokeweight=".681601pt" strokecolor="#333333">
                <v:path arrowok="t"/>
              </v:shape>
            </v:group>
            <v:group style="position:absolute;left:3345;top:1470;width:2;height:35" coordorigin="3345,1470" coordsize="2,35">
              <v:shape style="position:absolute;left:3345;top:1470;width:2;height:35" coordorigin="3345,1470" coordsize="0,35" path="m3345,1504l3345,1470e" filled="f" stroked="t" strokeweight=".681601pt" strokecolor="#333333">
                <v:path arrowok="t"/>
              </v:shape>
            </v:group>
            <v:group style="position:absolute;left:4045;top:1470;width:2;height:35" coordorigin="4045,1470" coordsize="2,35">
              <v:shape style="position:absolute;left:4045;top:1470;width:2;height:35" coordorigin="4045,1470" coordsize="0,35" path="m4045,1504l4045,1470e" filled="f" stroked="t" strokeweight=".681601pt" strokecolor="#333333">
                <v:path arrowok="t"/>
              </v:shape>
            </v:group>
            <v:group style="position:absolute;left:4744;top:1470;width:2;height:35" coordorigin="4744,1470" coordsize="2,35">
              <v:shape style="position:absolute;left:4744;top:1470;width:2;height:35" coordorigin="4744,1470" coordsize="0,35" path="m4744,1504l4744,1470e" filled="f" stroked="t" strokeweight=".681601pt" strokecolor="#333333">
                <v:path arrowok="t"/>
              </v:shape>
            </v:group>
            <v:group style="position:absolute;left:5444;top:1470;width:2;height:35" coordorigin="5444,1470" coordsize="2,35">
              <v:shape style="position:absolute;left:5444;top:1470;width:2;height:35" coordorigin="5444,1470" coordsize="0,35" path="m5444,1504l5444,1470e" filled="f" stroked="t" strokeweight=".681601pt" strokecolor="#333333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9.240295pt;margin-top:-28.741066pt;width:9.007110pt;height:71.706734pt;mso-position-horizontal-relative:page;mso-position-vertical-relative:paragraph;z-index:-3909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-6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atio</w:t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  <w:position w:val="1"/>
        </w:rPr>
        <w:t>3.0</w:t>
      </w:r>
      <w:r>
        <w:rPr>
          <w:rFonts w:ascii="Arial" w:hAnsi="Arial" w:cs="Arial" w:eastAsia="Arial"/>
          <w:sz w:val="11"/>
          <w:szCs w:val="11"/>
          <w:color w:val="4D4D4D"/>
          <w:spacing w:val="-24"/>
          <w:w w:val="100"/>
          <w:position w:val="1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  <w:position w:val="1"/>
        </w:rPr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  <w:position w:val="-1"/>
        </w:rPr>
        <w:t>4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49" w:after="0" w:line="240" w:lineRule="auto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2.5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63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6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6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6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5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4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4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4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8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82" w:lineRule="exact"/>
        <w:ind w:right="-64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5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5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5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3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5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1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4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4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4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3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51" w:after="0" w:line="240" w:lineRule="auto"/>
        <w:ind w:left="965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4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6" w:equalWidth="0">
            <w:col w:w="535" w:space="211"/>
            <w:col w:w="420" w:space="105"/>
            <w:col w:w="420" w:space="105"/>
            <w:col w:w="1294" w:space="105"/>
            <w:col w:w="769" w:space="105"/>
            <w:col w:w="5951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25" w:lineRule="exact"/>
        <w:ind w:left="478" w:right="-57"/>
        <w:jc w:val="left"/>
        <w:tabs>
          <w:tab w:pos="1160" w:val="left"/>
          <w:tab w:pos="1860" w:val="left"/>
          <w:tab w:pos="2560" w:val="left"/>
          <w:tab w:pos="3260" w:val="left"/>
          <w:tab w:pos="396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2013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125" w:lineRule="exact"/>
        <w:ind w:right="-20"/>
        <w:jc w:val="left"/>
        <w:tabs>
          <w:tab w:pos="700" w:val="left"/>
          <w:tab w:pos="1420" w:val="left"/>
          <w:tab w:pos="2140" w:val="left"/>
          <w:tab w:pos="2860" w:val="left"/>
          <w:tab w:pos="358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322.95401pt;margin-top:-135.183914pt;width:209.219557pt;height:135.167147pt;mso-position-horizontal-relative:page;mso-position-vertical-relative:paragraph;z-index:-3915" coordorigin="6459,-2704" coordsize="4184,2703">
            <v:group style="position:absolute;left:6501;top:-341;width:4136;height:2" coordorigin="6501,-341" coordsize="4136,2">
              <v:shape style="position:absolute;left:6501;top:-341;width:4136;height:2" coordorigin="6501,-341" coordsize="4136,0" path="m6501,-341l10637,-341e" filled="f" stroked="t" strokeweight=".407686pt" strokecolor="#F2F2F2">
                <v:path arrowok="t"/>
              </v:shape>
            </v:group>
            <v:group style="position:absolute;left:6501;top:-1036;width:4136;height:2" coordorigin="6501,-1036" coordsize="4136,2">
              <v:shape style="position:absolute;left:6501;top:-1036;width:4136;height:2" coordorigin="6501,-1036" coordsize="4136,0" path="m6501,-1036l10637,-1036e" filled="f" stroked="t" strokeweight=".407686pt" strokecolor="#F2F2F2">
                <v:path arrowok="t"/>
              </v:shape>
            </v:group>
            <v:group style="position:absolute;left:6501;top:-1731;width:4136;height:2" coordorigin="6501,-1731" coordsize="4136,2">
              <v:shape style="position:absolute;left:6501;top:-1731;width:4136;height:2" coordorigin="6501,-1731" coordsize="4136,0" path="m6501,-1731l10637,-1731e" filled="f" stroked="t" strokeweight=".407686pt" strokecolor="#F2F2F2">
                <v:path arrowok="t"/>
              </v:shape>
            </v:group>
            <v:group style="position:absolute;left:6501;top:-2427;width:4136;height:2" coordorigin="6501,-2427" coordsize="4136,2">
              <v:shape style="position:absolute;left:6501;top:-2427;width:4136;height:2" coordorigin="6501,-2427" coordsize="4136,0" path="m6501,-2427l10637,-2427e" filled="f" stroked="t" strokeweight=".407686pt" strokecolor="#F2F2F2">
                <v:path arrowok="t"/>
              </v:shape>
            </v:group>
            <v:group style="position:absolute;left:6868;top:-2697;width:2;height:2655" coordorigin="6868,-2697" coordsize="2,2655">
              <v:shape style="position:absolute;left:6868;top:-2697;width:2;height:2655" coordorigin="6868,-2697" coordsize="0,2655" path="m6868,-42l6868,-2697e" filled="f" stroked="t" strokeweight=".407686pt" strokecolor="#F2F2F2">
                <v:path arrowok="t"/>
              </v:shape>
            </v:group>
            <v:group style="position:absolute;left:7584;top:-2697;width:2;height:2655" coordorigin="7584,-2697" coordsize="2,2655">
              <v:shape style="position:absolute;left:7584;top:-2697;width:2;height:2655" coordorigin="7584,-2697" coordsize="0,2655" path="m7584,-42l7584,-2697e" filled="f" stroked="t" strokeweight=".407686pt" strokecolor="#F2F2F2">
                <v:path arrowok="t"/>
              </v:shape>
            </v:group>
            <v:group style="position:absolute;left:8300;top:-2697;width:2;height:2655" coordorigin="8300,-2697" coordsize="2,2655">
              <v:shape style="position:absolute;left:8300;top:-2697;width:2;height:2655" coordorigin="8300,-2697" coordsize="0,2655" path="m8300,-42l8300,-2697e" filled="f" stroked="t" strokeweight=".407686pt" strokecolor="#F2F2F2">
                <v:path arrowok="t"/>
              </v:shape>
            </v:group>
            <v:group style="position:absolute;left:9016;top:-2697;width:2;height:2655" coordorigin="9016,-2697" coordsize="2,2655">
              <v:shape style="position:absolute;left:9016;top:-2697;width:2;height:2655" coordorigin="9016,-2697" coordsize="0,2655" path="m9016,-42l9016,-2697e" filled="f" stroked="t" strokeweight=".407686pt" strokecolor="#F2F2F2">
                <v:path arrowok="t"/>
              </v:shape>
            </v:group>
            <v:group style="position:absolute;left:9732;top:-2697;width:2;height:2655" coordorigin="9732,-2697" coordsize="2,2655">
              <v:shape style="position:absolute;left:9732;top:-2697;width:2;height:2655" coordorigin="9732,-2697" coordsize="0,2655" path="m9732,-42l9732,-2697e" filled="f" stroked="t" strokeweight=".407686pt" strokecolor="#F2F2F2">
                <v:path arrowok="t"/>
              </v:shape>
            </v:group>
            <v:group style="position:absolute;left:10449;top:-2697;width:2;height:2655" coordorigin="10449,-2697" coordsize="2,2655">
              <v:shape style="position:absolute;left:10449;top:-2697;width:2;height:2655" coordorigin="10449,-2697" coordsize="0,2655" path="m10449,-42l10449,-2697e" filled="f" stroked="t" strokeweight=".407686pt" strokecolor="#F2F2F2">
                <v:path arrowok="t"/>
              </v:shape>
            </v:group>
            <v:group style="position:absolute;left:6501;top:-688;width:4136;height:2" coordorigin="6501,-688" coordsize="4136,2">
              <v:shape style="position:absolute;left:6501;top:-688;width:4136;height:2" coordorigin="6501,-688" coordsize="4136,0" path="m6501,-688l10637,-688e" filled="f" stroked="t" strokeweight=".681601pt" strokecolor="#CCCCCC">
                <v:path arrowok="t"/>
              </v:shape>
            </v:group>
            <v:group style="position:absolute;left:6501;top:-1384;width:4136;height:2" coordorigin="6501,-1384" coordsize="4136,2">
              <v:shape style="position:absolute;left:6501;top:-1384;width:4136;height:2" coordorigin="6501,-1384" coordsize="4136,0" path="m6501,-1384l10637,-1384e" filled="f" stroked="t" strokeweight=".681601pt" strokecolor="#CCCCCC">
                <v:path arrowok="t"/>
              </v:shape>
            </v:group>
            <v:group style="position:absolute;left:6501;top:-2079;width:4136;height:2" coordorigin="6501,-2079" coordsize="4136,2">
              <v:shape style="position:absolute;left:6501;top:-2079;width:4136;height:2" coordorigin="6501,-2079" coordsize="4136,0" path="m6501,-2079l10637,-2079e" filled="f" stroked="t" strokeweight=".681601pt" strokecolor="#CCCCCC">
                <v:path arrowok="t"/>
              </v:shape>
            </v:group>
            <v:group style="position:absolute;left:6510;top:-2697;width:2;height:2655" coordorigin="6510,-2697" coordsize="2,2655">
              <v:shape style="position:absolute;left:6510;top:-2697;width:2;height:2655" coordorigin="6510,-2697" coordsize="0,2655" path="m6510,-42l6510,-2697e" filled="f" stroked="t" strokeweight=".681601pt" strokecolor="#CCCCCC">
                <v:path arrowok="t"/>
              </v:shape>
            </v:group>
            <v:group style="position:absolute;left:7226;top:-2697;width:2;height:2655" coordorigin="7226,-2697" coordsize="2,2655">
              <v:shape style="position:absolute;left:7226;top:-2697;width:2;height:2655" coordorigin="7226,-2697" coordsize="0,2655" path="m7226,-42l7226,-2697e" filled="f" stroked="t" strokeweight=".681601pt" strokecolor="#CCCCCC">
                <v:path arrowok="t"/>
              </v:shape>
            </v:group>
            <v:group style="position:absolute;left:7942;top:-2697;width:2;height:2655" coordorigin="7942,-2697" coordsize="2,2655">
              <v:shape style="position:absolute;left:7942;top:-2697;width:2;height:2655" coordorigin="7942,-2697" coordsize="0,2655" path="m7942,-42l7942,-2697e" filled="f" stroked="t" strokeweight=".681601pt" strokecolor="#CCCCCC">
                <v:path arrowok="t"/>
              </v:shape>
            </v:group>
            <v:group style="position:absolute;left:8658;top:-2697;width:2;height:2655" coordorigin="8658,-2697" coordsize="2,2655">
              <v:shape style="position:absolute;left:8658;top:-2697;width:2;height:2655" coordorigin="8658,-2697" coordsize="0,2655" path="m8658,-42l8658,-2697e" filled="f" stroked="t" strokeweight=".681601pt" strokecolor="#CCCCCC">
                <v:path arrowok="t"/>
              </v:shape>
            </v:group>
            <v:group style="position:absolute;left:9374;top:-2697;width:2;height:2655" coordorigin="9374,-2697" coordsize="2,2655">
              <v:shape style="position:absolute;left:9374;top:-2697;width:2;height:2655" coordorigin="9374,-2697" coordsize="0,2655" path="m9374,-42l9374,-2697e" filled="f" stroked="t" strokeweight=".681601pt" strokecolor="#CCCCCC">
                <v:path arrowok="t"/>
              </v:shape>
            </v:group>
            <v:group style="position:absolute;left:10091;top:-2697;width:2;height:2655" coordorigin="10091,-2697" coordsize="2,2655">
              <v:shape style="position:absolute;left:10091;top:-2697;width:2;height:2655" coordorigin="10091,-2697" coordsize="0,2655" path="m10091,-42l10091,-2697e" filled="f" stroked="t" strokeweight=".681601pt" strokecolor="#CCCCCC">
                <v:path arrowok="t"/>
              </v:shape>
            </v:group>
            <v:group style="position:absolute;left:6646;top:-373;width:85;height:74" coordorigin="6646,-373" coordsize="85,74">
              <v:shape style="position:absolute;left:6646;top:-373;width:85;height:74" coordorigin="6646,-373" coordsize="85,74" path="m6689,-373l6646,-299,6732,-299,6689,-373e" filled="t" fillcolor="#000000" stroked="f">
                <v:path arrowok="t"/>
                <v:fill/>
              </v:shape>
            </v:group>
            <v:group style="position:absolute;left:6825;top:-350;width:85;height:74" coordorigin="6825,-350" coordsize="85,74">
              <v:shape style="position:absolute;left:6825;top:-350;width:85;height:74" coordorigin="6825,-350" coordsize="85,74" path="m6868,-350l6825,-276,6911,-276,6868,-350e" filled="t" fillcolor="#000000" stroked="f">
                <v:path arrowok="t"/>
                <v:fill/>
              </v:shape>
            </v:group>
            <v:group style="position:absolute;left:7004;top:-335;width:85;height:74" coordorigin="7004,-335" coordsize="85,74">
              <v:shape style="position:absolute;left:7004;top:-335;width:85;height:74" coordorigin="7004,-335" coordsize="85,74" path="m7047,-335l7004,-261,7090,-261,7047,-335e" filled="t" fillcolor="#000000" stroked="f">
                <v:path arrowok="t"/>
                <v:fill/>
              </v:shape>
            </v:group>
            <v:group style="position:absolute;left:7183;top:-306;width:85;height:74" coordorigin="7183,-306" coordsize="85,74">
              <v:shape style="position:absolute;left:7183;top:-306;width:85;height:74" coordorigin="7183,-306" coordsize="85,74" path="m7226,-306l7183,-233,7269,-233,7226,-306e" filled="t" fillcolor="#000000" stroked="f">
                <v:path arrowok="t"/>
                <v:fill/>
              </v:shape>
            </v:group>
            <v:group style="position:absolute;left:7362;top:-286;width:85;height:74" coordorigin="7362,-286" coordsize="85,74">
              <v:shape style="position:absolute;left:7362;top:-286;width:85;height:74" coordorigin="7362,-286" coordsize="85,74" path="m7405,-286l7362,-212,7448,-212,7405,-286e" filled="t" fillcolor="#000000" stroked="f">
                <v:path arrowok="t"/>
                <v:fill/>
              </v:shape>
            </v:group>
            <v:group style="position:absolute;left:7541;top:-268;width:85;height:74" coordorigin="7541,-268" coordsize="85,74">
              <v:shape style="position:absolute;left:7541;top:-268;width:85;height:74" coordorigin="7541,-268" coordsize="85,74" path="m7584,-268l7541,-194,7627,-194,7584,-268e" filled="t" fillcolor="#000000" stroked="f">
                <v:path arrowok="t"/>
                <v:fill/>
              </v:shape>
            </v:group>
            <v:group style="position:absolute;left:7720;top:-251;width:85;height:74" coordorigin="7720,-251" coordsize="85,74">
              <v:shape style="position:absolute;left:7720;top:-251;width:85;height:74" coordorigin="7720,-251" coordsize="85,74" path="m7763,-251l7720,-177,7806,-177,7763,-251e" filled="t" fillcolor="#000000" stroked="f">
                <v:path arrowok="t"/>
                <v:fill/>
              </v:shape>
            </v:group>
            <v:group style="position:absolute;left:7899;top:-241;width:85;height:74" coordorigin="7899,-241" coordsize="85,74">
              <v:shape style="position:absolute;left:7899;top:-241;width:85;height:74" coordorigin="7899,-241" coordsize="85,74" path="m7942,-241l7899,-167,7985,-167,7942,-241e" filled="t" fillcolor="#000000" stroked="f">
                <v:path arrowok="t"/>
                <v:fill/>
              </v:shape>
            </v:group>
            <v:group style="position:absolute;left:8078;top:-223;width:85;height:74" coordorigin="8078,-223" coordsize="85,74">
              <v:shape style="position:absolute;left:8078;top:-223;width:85;height:74" coordorigin="8078,-223" coordsize="85,74" path="m8121,-223l8078,-149,8164,-149,8121,-223e" filled="t" fillcolor="#000000" stroked="f">
                <v:path arrowok="t"/>
                <v:fill/>
              </v:shape>
            </v:group>
            <v:group style="position:absolute;left:8257;top:-231;width:85;height:74" coordorigin="8257,-231" coordsize="85,74">
              <v:shape style="position:absolute;left:8257;top:-231;width:85;height:74" coordorigin="8257,-231" coordsize="85,74" path="m8300,-231l8257,-157,8343,-157,8300,-231e" filled="t" fillcolor="#000000" stroked="f">
                <v:path arrowok="t"/>
                <v:fill/>
              </v:shape>
            </v:group>
            <v:group style="position:absolute;left:8437;top:-212;width:85;height:74" coordorigin="8437,-212" coordsize="85,74">
              <v:shape style="position:absolute;left:8437;top:-212;width:85;height:74" coordorigin="8437,-212" coordsize="85,74" path="m8479,-212l8437,-138,8522,-138,8479,-212e" filled="t" fillcolor="#000000" stroked="f">
                <v:path arrowok="t"/>
                <v:fill/>
              </v:shape>
            </v:group>
            <v:group style="position:absolute;left:8616;top:-226;width:85;height:74" coordorigin="8616,-226" coordsize="85,74">
              <v:shape style="position:absolute;left:8616;top:-226;width:85;height:74" coordorigin="8616,-226" coordsize="85,74" path="m8658,-226l8616,-152,8701,-152,8658,-226e" filled="t" fillcolor="#000000" stroked="f">
                <v:path arrowok="t"/>
                <v:fill/>
              </v:shape>
            </v:group>
            <v:group style="position:absolute;left:8795;top:-234;width:85;height:74" coordorigin="8795,-234" coordsize="85,74">
              <v:shape style="position:absolute;left:8795;top:-234;width:85;height:74" coordorigin="8795,-234" coordsize="85,74" path="m8837,-234l8795,-160,8880,-160,8837,-234e" filled="t" fillcolor="#000000" stroked="f">
                <v:path arrowok="t"/>
                <v:fill/>
              </v:shape>
            </v:group>
            <v:group style="position:absolute;left:8974;top:-234;width:85;height:74" coordorigin="8974,-234" coordsize="85,74">
              <v:shape style="position:absolute;left:8974;top:-234;width:85;height:74" coordorigin="8974,-234" coordsize="85,74" path="m9016,-234l8974,-160,9059,-160,9016,-234e" filled="t" fillcolor="#000000" stroked="f">
                <v:path arrowok="t"/>
                <v:fill/>
              </v:shape>
            </v:group>
            <v:group style="position:absolute;left:9153;top:-236;width:85;height:74" coordorigin="9153,-236" coordsize="85,74">
              <v:shape style="position:absolute;left:9153;top:-236;width:85;height:74" coordorigin="9153,-236" coordsize="85,74" path="m9195,-236l9153,-162,9238,-162,9195,-236e" filled="t" fillcolor="#000000" stroked="f">
                <v:path arrowok="t"/>
                <v:fill/>
              </v:shape>
            </v:group>
            <v:group style="position:absolute;left:9332;top:-239;width:85;height:74" coordorigin="9332,-239" coordsize="85,74">
              <v:shape style="position:absolute;left:9332;top:-239;width:85;height:74" coordorigin="9332,-239" coordsize="85,74" path="m9374,-239l9332,-165,9417,-165,9374,-239e" filled="t" fillcolor="#000000" stroked="f">
                <v:path arrowok="t"/>
                <v:fill/>
              </v:shape>
            </v:group>
            <v:group style="position:absolute;left:9511;top:-254;width:85;height:74" coordorigin="9511,-254" coordsize="85,74">
              <v:shape style="position:absolute;left:9511;top:-254;width:85;height:74" coordorigin="9511,-254" coordsize="85,74" path="m9553,-254l9511,-180,9596,-180,9553,-254e" filled="t" fillcolor="#000000" stroked="f">
                <v:path arrowok="t"/>
                <v:fill/>
              </v:shape>
            </v:group>
            <v:group style="position:absolute;left:9690;top:-245;width:85;height:74" coordorigin="9690,-245" coordsize="85,74">
              <v:shape style="position:absolute;left:9690;top:-245;width:85;height:74" coordorigin="9690,-245" coordsize="85,74" path="m9732,-245l9690,-171,9775,-171,9732,-245e" filled="t" fillcolor="#000000" stroked="f">
                <v:path arrowok="t"/>
                <v:fill/>
              </v:shape>
            </v:group>
            <v:group style="position:absolute;left:9869;top:-237;width:85;height:74" coordorigin="9869,-237" coordsize="85,74">
              <v:shape style="position:absolute;left:9869;top:-237;width:85;height:74" coordorigin="9869,-237" coordsize="85,74" path="m9911,-237l9869,-163,9954,-163,9911,-237e" filled="t" fillcolor="#000000" stroked="f">
                <v:path arrowok="t"/>
                <v:fill/>
              </v:shape>
            </v:group>
            <v:group style="position:absolute;left:10048;top:-237;width:85;height:74" coordorigin="10048,-237" coordsize="85,74">
              <v:shape style="position:absolute;left:10048;top:-237;width:85;height:74" coordorigin="10048,-237" coordsize="85,74" path="m10091,-237l10048,-163,10133,-163,10091,-237e" filled="t" fillcolor="#000000" stroked="f">
                <v:path arrowok="t"/>
                <v:fill/>
              </v:shape>
            </v:group>
            <v:group style="position:absolute;left:10227;top:-242;width:85;height:74" coordorigin="10227,-242" coordsize="85,74">
              <v:shape style="position:absolute;left:10227;top:-242;width:85;height:74" coordorigin="10227,-242" coordsize="85,74" path="m10270,-242l10227,-168,10312,-168,10270,-242e" filled="t" fillcolor="#000000" stroked="f">
                <v:path arrowok="t"/>
                <v:fill/>
              </v:shape>
            </v:group>
            <v:group style="position:absolute;left:10406;top:-219;width:85;height:74" coordorigin="10406,-219" coordsize="85,74">
              <v:shape style="position:absolute;left:10406;top:-219;width:85;height:74" coordorigin="10406,-219" coordsize="85,74" path="m10449,-219l10406,-145,10491,-145,10449,-219e" filled="t" fillcolor="#000000" stroked="f">
                <v:path arrowok="t"/>
                <v:fill/>
              </v:shape>
            </v:group>
            <v:group style="position:absolute;left:6657;top:-885;width:63;height:63" coordorigin="6657,-885" coordsize="63,63">
              <v:shape style="position:absolute;left:6657;top:-885;width:63;height:63" coordorigin="6657,-885" coordsize="63,63" path="m6657,-853l6720,-853e" filled="f" stroked="t" strokeweight="3.26594pt" strokecolor="#000000">
                <v:path arrowok="t"/>
              </v:shape>
            </v:group>
            <v:group style="position:absolute;left:6836;top:-907;width:63;height:63" coordorigin="6836,-907" coordsize="63,63">
              <v:shape style="position:absolute;left:6836;top:-907;width:63;height:63" coordorigin="6836,-907" coordsize="63,63" path="m6836,-876l6900,-876e" filled="f" stroked="t" strokeweight="3.27231pt" strokecolor="#000000">
                <v:path arrowok="t"/>
              </v:shape>
            </v:group>
            <v:group style="position:absolute;left:7015;top:-895;width:63;height:63" coordorigin="7015,-895" coordsize="63,63">
              <v:shape style="position:absolute;left:7015;top:-895;width:63;height:63" coordorigin="7015,-895" coordsize="63,63" path="m7015,-863l7079,-863e" filled="f" stroked="t" strokeweight="3.27231pt" strokecolor="#000000">
                <v:path arrowok="t"/>
              </v:shape>
            </v:group>
            <v:group style="position:absolute;left:7194;top:-853;width:63;height:63" coordorigin="7194,-853" coordsize="63,63">
              <v:shape style="position:absolute;left:7194;top:-853;width:63;height:63" coordorigin="7194,-853" coordsize="63,63" path="m7194,-821l7258,-821e" filled="f" stroked="t" strokeweight="3.26594pt" strokecolor="#000000">
                <v:path arrowok="t"/>
              </v:shape>
            </v:group>
            <v:group style="position:absolute;left:7373;top:-820;width:63;height:63" coordorigin="7373,-820" coordsize="63,63">
              <v:shape style="position:absolute;left:7373;top:-820;width:63;height:63" coordorigin="7373,-820" coordsize="63,63" path="m7373,-788l7437,-788e" filled="f" stroked="t" strokeweight="3.27231pt" strokecolor="#000000">
                <v:path arrowok="t"/>
              </v:shape>
            </v:group>
            <v:group style="position:absolute;left:7552;top:-810;width:63;height:63" coordorigin="7552,-810" coordsize="63,63">
              <v:shape style="position:absolute;left:7552;top:-810;width:63;height:63" coordorigin="7552,-810" coordsize="63,63" path="m7552,-778l7616,-778e" filled="f" stroked="t" strokeweight="3.27231pt" strokecolor="#000000">
                <v:path arrowok="t"/>
              </v:shape>
            </v:group>
            <v:group style="position:absolute;left:7731;top:-790;width:63;height:63" coordorigin="7731,-790" coordsize="63,63">
              <v:shape style="position:absolute;left:7731;top:-790;width:63;height:63" coordorigin="7731,-790" coordsize="63,63" path="m7731,-759l7795,-759e" filled="f" stroked="t" strokeweight="3.26594pt" strokecolor="#000000">
                <v:path arrowok="t"/>
              </v:shape>
            </v:group>
            <v:group style="position:absolute;left:7910;top:-765;width:63;height:63" coordorigin="7910,-765" coordsize="63,63">
              <v:shape style="position:absolute;left:7910;top:-765;width:63;height:63" coordorigin="7910,-765" coordsize="63,63" path="m7910,-734l7974,-734e" filled="f" stroked="t" strokeweight="3.27231pt" strokecolor="#000000">
                <v:path arrowok="t"/>
              </v:shape>
            </v:group>
            <v:group style="position:absolute;left:8089;top:-742;width:63;height:63" coordorigin="8089,-742" coordsize="63,63">
              <v:shape style="position:absolute;left:8089;top:-742;width:63;height:63" coordorigin="8089,-742" coordsize="63,63" path="m8089,-710l8153,-710e" filled="f" stroked="t" strokeweight="3.26594pt" strokecolor="#000000">
                <v:path arrowok="t"/>
              </v:shape>
            </v:group>
            <v:group style="position:absolute;left:8269;top:-752;width:63;height:63" coordorigin="8269,-752" coordsize="63,63">
              <v:shape style="position:absolute;left:8269;top:-752;width:63;height:63" coordorigin="8269,-752" coordsize="63,63" path="m8269,-720l8332,-720e" filled="f" stroked="t" strokeweight="3.27231pt" strokecolor="#000000">
                <v:path arrowok="t"/>
              </v:shape>
            </v:group>
            <v:group style="position:absolute;left:8448;top:-731;width:63;height:63" coordorigin="8448,-731" coordsize="63,63">
              <v:shape style="position:absolute;left:8448;top:-731;width:63;height:63" coordorigin="8448,-731" coordsize="63,63" path="m8448,-699l8511,-699e" filled="f" stroked="t" strokeweight="3.26594pt" strokecolor="#000000">
                <v:path arrowok="t"/>
              </v:shape>
            </v:group>
            <v:group style="position:absolute;left:8627;top:-739;width:63;height:63" coordorigin="8627,-739" coordsize="63,63">
              <v:shape style="position:absolute;left:8627;top:-739;width:63;height:63" coordorigin="8627,-739" coordsize="63,63" path="m8627,-707l8690,-707e" filled="f" stroked="t" strokeweight="3.27231pt" strokecolor="#000000">
                <v:path arrowok="t"/>
              </v:shape>
            </v:group>
            <v:group style="position:absolute;left:8806;top:-739;width:63;height:63" coordorigin="8806,-739" coordsize="63,63">
              <v:shape style="position:absolute;left:8806;top:-739;width:63;height:63" coordorigin="8806,-739" coordsize="63,63" path="m8806,-708l8869,-708e" filled="f" stroked="t" strokeweight="3.26594pt" strokecolor="#000000">
                <v:path arrowok="t"/>
              </v:shape>
            </v:group>
            <v:group style="position:absolute;left:8985;top:-757;width:63;height:63" coordorigin="8985,-757" coordsize="63,63">
              <v:shape style="position:absolute;left:8985;top:-757;width:63;height:63" coordorigin="8985,-757" coordsize="63,63" path="m8985,-726l9048,-726e" filled="f" stroked="t" strokeweight="3.26594pt" strokecolor="#000000">
                <v:path arrowok="t"/>
              </v:shape>
            </v:group>
            <v:group style="position:absolute;left:9164;top:-762;width:63;height:63" coordorigin="9164,-762" coordsize="63,63">
              <v:shape style="position:absolute;left:9164;top:-762;width:63;height:63" coordorigin="9164,-762" coordsize="63,63" path="m9164,-730l9227,-730e" filled="f" stroked="t" strokeweight="3.27231pt" strokecolor="#000000">
                <v:path arrowok="t"/>
              </v:shape>
            </v:group>
            <v:group style="position:absolute;left:9343;top:-755;width:63;height:63" coordorigin="9343,-755" coordsize="63,63">
              <v:shape style="position:absolute;left:9343;top:-755;width:63;height:63" coordorigin="9343,-755" coordsize="63,63" path="m9343,-723l9406,-723e" filled="f" stroked="t" strokeweight="3.26594pt" strokecolor="#000000">
                <v:path arrowok="t"/>
              </v:shape>
            </v:group>
            <v:group style="position:absolute;left:9522;top:-761;width:63;height:63" coordorigin="9522,-761" coordsize="63,63">
              <v:shape style="position:absolute;left:9522;top:-761;width:63;height:63" coordorigin="9522,-761" coordsize="63,63" path="m9522,-729l9585,-729e" filled="f" stroked="t" strokeweight="3.26594pt" strokecolor="#000000">
                <v:path arrowok="t"/>
              </v:shape>
            </v:group>
            <v:group style="position:absolute;left:9701;top:-772;width:63;height:63" coordorigin="9701,-772" coordsize="63,63">
              <v:shape style="position:absolute;left:9701;top:-772;width:63;height:63" coordorigin="9701,-772" coordsize="63,63" path="m9701,-740l9764,-740e" filled="f" stroked="t" strokeweight="3.27231pt" strokecolor="#000000">
                <v:path arrowok="t"/>
              </v:shape>
            </v:group>
            <v:group style="position:absolute;left:9880;top:-778;width:63;height:63" coordorigin="9880,-778" coordsize="63,63">
              <v:shape style="position:absolute;left:9880;top:-778;width:63;height:63" coordorigin="9880,-778" coordsize="63,63" path="m9880,-746l9943,-746e" filled="f" stroked="t" strokeweight="3.27231pt" strokecolor="#000000">
                <v:path arrowok="t"/>
              </v:shape>
            </v:group>
            <v:group style="position:absolute;left:10059;top:-779;width:63;height:63" coordorigin="10059,-779" coordsize="63,63">
              <v:shape style="position:absolute;left:10059;top:-779;width:63;height:63" coordorigin="10059,-779" coordsize="63,63" path="m10059,-747l10122,-747e" filled="f" stroked="t" strokeweight="3.27231pt" strokecolor="#000000">
                <v:path arrowok="t"/>
              </v:shape>
            </v:group>
            <v:group style="position:absolute;left:10238;top:-795;width:63;height:63" coordorigin="10238,-795" coordsize="63,63">
              <v:shape style="position:absolute;left:10238;top:-795;width:63;height:63" coordorigin="10238,-795" coordsize="63,63" path="m10238,-763l10301,-763e" filled="f" stroked="t" strokeweight="3.26594pt" strokecolor="#000000">
                <v:path arrowok="t"/>
              </v:shape>
            </v:group>
            <v:group style="position:absolute;left:10417;top:-800;width:63;height:63" coordorigin="10417,-800" coordsize="63,63">
              <v:shape style="position:absolute;left:10417;top:-800;width:63;height:63" coordorigin="10417,-800" coordsize="63,63" path="m10417,-769l10480,-769e" filled="f" stroked="t" strokeweight="3.27231pt" strokecolor="#000000">
                <v:path arrowok="t"/>
              </v:shape>
            </v:group>
            <v:group style="position:absolute;left:6689;top:-2438;width:3760;height:275" coordorigin="6689,-2438" coordsize="3760,275">
              <v:shape style="position:absolute;left:6689;top:-2438;width:3760;height:275" coordorigin="6689,-2438" coordsize="3760,275" path="m6689,-2423l6736,-2415,6784,-2408,6832,-2401,6879,-2394,6974,-2379,7070,-2364,7165,-2349,7260,-2333,7308,-2325,7403,-2310,7498,-2295,7593,-2280,7641,-2272,7688,-2264,7736,-2256,7783,-2247,7831,-2238,7879,-2229,7974,-2213,8069,-2199,8164,-2188,8259,-2180,8355,-2173,8450,-2167,8545,-2164,8592,-2163,8640,-2163,8735,-2165,8830,-2168,8926,-2171,8973,-2173,9021,-2174,9068,-2175,9116,-2175,9164,-2175,9211,-2175,9259,-2174,9354,-2176,9449,-2180,9544,-2189,9640,-2203,9735,-2219,9830,-2237,9925,-2258,10020,-2283,10115,-2312,10211,-2344,10306,-2379,10401,-2418,10449,-2438e" filled="f" stroked="t" strokeweight="1.019216pt" strokecolor="#333333">
                <v:path arrowok="t"/>
              </v:shape>
            </v:group>
            <v:group style="position:absolute;left:6689;top:-329;width:3760;height:155" coordorigin="6689,-329" coordsize="3760,155">
              <v:shape style="position:absolute;left:6689;top:-329;width:3760;height:155" coordorigin="6689,-329" coordsize="3760,155" path="m6689,-329l6784,-314,6879,-300,6974,-287,7022,-280,7117,-268,7212,-256,7308,-245,7403,-235,7450,-230,7546,-221,7641,-213,7736,-205,7831,-197,7926,-191,8021,-185,8117,-181,8212,-178,8307,-176,8402,-175,8450,-174,8497,-174,8545,-174,8640,-175,8735,-177,8830,-180,8878,-181,8926,-183,8973,-184,9021,-184,9068,-185,9116,-186,9164,-187,9211,-188,9259,-189,9306,-190,9402,-192,9497,-193,9544,-193,9592,-193,9687,-193,9782,-192,9878,-191,9973,-190,10068,-188,10163,-186,10258,-184,10306,-182,10353,-181,10401,-179,10449,-177e" filled="f" stroked="t" strokeweight="1.019216pt" strokecolor="#333333">
                <v:path arrowok="t"/>
              </v:shape>
            </v:group>
            <v:group style="position:absolute;left:6689;top:-883;width:3760;height:175" coordorigin="6689,-883" coordsize="3760,175">
              <v:shape style="position:absolute;left:6689;top:-883;width:3760;height:175" coordorigin="6689,-883" coordsize="3760,175" path="m6689,-883l6736,-877,6784,-870,6832,-864,6879,-858,6927,-852,6974,-845,7022,-839,7070,-833,7117,-827,7165,-822,7212,-816,7260,-810,7355,-799,7450,-788,7546,-777,7641,-767,7688,-762,7736,-757,7783,-752,7831,-747,7926,-737,8021,-728,8117,-721,8212,-716,8307,-713,8402,-710,8450,-709,8497,-708,8545,-708,8592,-708,8688,-709,8783,-711,8830,-712,8878,-713,8926,-714,8973,-715,9021,-716,9068,-717,9116,-718,9164,-720,9211,-721,9259,-722,9306,-724,9354,-725,9402,-727,9449,-729,9497,-730,9544,-732,9592,-733,9640,-735,9687,-737,9735,-738,9782,-740,9830,-742,9878,-744,9973,-747,10068,-751,10115,-753,10163,-755,10211,-757,10258,-759,10306,-762,10353,-764,10401,-766,10449,-769e" filled="f" stroked="t" strokeweight="1.019216pt" strokecolor="#333333">
                <v:path arrowok="t"/>
              </v:shape>
            </v:group>
            <v:group style="position:absolute;left:6501;top:-2697;width:4136;height:2655" coordorigin="6501,-2697" coordsize="4136,2655">
              <v:shape style="position:absolute;left:6501;top:-2697;width:4136;height:2655" coordorigin="6501,-2697" coordsize="4136,2655" path="m6501,-42l10637,-42,10637,-2697,6501,-2697,6501,-42e" filled="f" stroked="t" strokeweight=".681601pt" strokecolor="#000000">
                <v:path arrowok="t"/>
              </v:shape>
            </v:group>
            <v:group style="position:absolute;left:6466;top:-688;width:35;height:2" coordorigin="6466,-688" coordsize="35,2">
              <v:shape style="position:absolute;left:6466;top:-688;width:35;height:2" coordorigin="6466,-688" coordsize="35,0" path="m6466,-688l6501,-688e" filled="f" stroked="t" strokeweight=".681601pt" strokecolor="#333333">
                <v:path arrowok="t"/>
              </v:shape>
            </v:group>
            <v:group style="position:absolute;left:6466;top:-1384;width:35;height:2" coordorigin="6466,-1384" coordsize="35,2">
              <v:shape style="position:absolute;left:6466;top:-1384;width:35;height:2" coordorigin="6466,-1384" coordsize="35,0" path="m6466,-1384l6501,-1384e" filled="f" stroked="t" strokeweight=".681601pt" strokecolor="#333333">
                <v:path arrowok="t"/>
              </v:shape>
            </v:group>
            <v:group style="position:absolute;left:6466;top:-2079;width:35;height:2" coordorigin="6466,-2079" coordsize="35,2">
              <v:shape style="position:absolute;left:6466;top:-2079;width:35;height:2" coordorigin="6466,-2079" coordsize="35,0" path="m6466,-2079l6501,-2079e" filled="f" stroked="t" strokeweight=".681601pt" strokecolor="#333333">
                <v:path arrowok="t"/>
              </v:shape>
            </v:group>
            <v:group style="position:absolute;left:6510;top:-42;width:2;height:35" coordorigin="6510,-42" coordsize="2,35">
              <v:shape style="position:absolute;left:6510;top:-42;width:2;height:35" coordorigin="6510,-42" coordsize="0,35" path="m6510,-7l6510,-42e" filled="f" stroked="t" strokeweight=".681601pt" strokecolor="#333333">
                <v:path arrowok="t"/>
              </v:shape>
            </v:group>
            <v:group style="position:absolute;left:7226;top:-42;width:2;height:35" coordorigin="7226,-42" coordsize="2,35">
              <v:shape style="position:absolute;left:7226;top:-42;width:2;height:35" coordorigin="7226,-42" coordsize="0,35" path="m7226,-7l7226,-42e" filled="f" stroked="t" strokeweight=".681601pt" strokecolor="#333333">
                <v:path arrowok="t"/>
              </v:shape>
            </v:group>
            <v:group style="position:absolute;left:7942;top:-42;width:2;height:35" coordorigin="7942,-42" coordsize="2,35">
              <v:shape style="position:absolute;left:7942;top:-42;width:2;height:35" coordorigin="7942,-42" coordsize="0,35" path="m7942,-7l7942,-42e" filled="f" stroked="t" strokeweight=".681601pt" strokecolor="#333333">
                <v:path arrowok="t"/>
              </v:shape>
            </v:group>
            <v:group style="position:absolute;left:8658;top:-42;width:2;height:35" coordorigin="8658,-42" coordsize="2,35">
              <v:shape style="position:absolute;left:8658;top:-42;width:2;height:35" coordorigin="8658,-42" coordsize="0,35" path="m8658,-7l8658,-42e" filled="f" stroked="t" strokeweight=".681601pt" strokecolor="#333333">
                <v:path arrowok="t"/>
              </v:shape>
            </v:group>
            <v:group style="position:absolute;left:9374;top:-42;width:2;height:35" coordorigin="9374,-42" coordsize="2,35">
              <v:shape style="position:absolute;left:9374;top:-42;width:2;height:35" coordorigin="9374,-42" coordsize="0,35" path="m9374,-7l9374,-42e" filled="f" stroked="t" strokeweight=".681601pt" strokecolor="#333333">
                <v:path arrowok="t"/>
              </v:shape>
            </v:group>
            <v:group style="position:absolute;left:10091;top:-42;width:2;height:35" coordorigin="10091,-42" coordsize="2,35">
              <v:shape style="position:absolute;left:10091;top:-42;width:2;height:35" coordorigin="10091,-42" coordsize="0,35" path="m10091,-7l10091,-42e" filled="f" stroked="t" strokeweight=".681601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2013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4232" w:space="810"/>
            <w:col w:w="4978"/>
          </w:cols>
        </w:sectPr>
      </w:pPr>
      <w:rPr/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22" w:after="0" w:line="240" w:lineRule="auto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4"/>
        </w:rPr>
        <w:t>(c)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2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(d)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2524" w:space="4405"/>
            <w:col w:w="3091"/>
          </w:cols>
        </w:sectPr>
      </w:pPr>
      <w:rPr/>
    </w:p>
    <w:p>
      <w:pPr>
        <w:spacing w:before="59" w:after="0" w:line="240" w:lineRule="auto"/>
        <w:ind w:left="66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rends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FPL100-ratios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households,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trasting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household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10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06" w:top="1360" w:bottom="1000" w:left="1720" w:right="1720"/>
          <w:pgSz w:w="12240" w:h="15840"/>
        </w:sectPr>
      </w:pPr>
      <w:rPr/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6.7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70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6.6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3" w:after="0" w:line="240" w:lineRule="auto"/>
        <w:ind w:left="676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Mar</w:t>
      </w:r>
      <w:r>
        <w:rPr>
          <w:rFonts w:ascii="Arial" w:hAnsi="Arial" w:cs="Arial" w:eastAsia="Arial"/>
          <w:sz w:val="15"/>
          <w:szCs w:val="15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5"/>
          <w:szCs w:val="15"/>
          <w:color w:val="1A1A1A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Male</w:t>
      </w:r>
      <w:r>
        <w:rPr>
          <w:rFonts w:ascii="Arial" w:hAnsi="Arial" w:cs="Arial" w:eastAsia="Arial"/>
          <w:sz w:val="15"/>
          <w:szCs w:val="15"/>
          <w:color w:val="1A1A1A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White</w:t>
      </w:r>
      <w:r>
        <w:rPr>
          <w:rFonts w:ascii="Arial" w:hAnsi="Arial" w:cs="Arial" w:eastAsia="Arial"/>
          <w:sz w:val="15"/>
          <w:szCs w:val="15"/>
          <w:color w:val="1A1A1A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Bachelors</w:t>
      </w:r>
      <w:r>
        <w:rPr>
          <w:rFonts w:ascii="Arial" w:hAnsi="Arial" w:cs="Arial" w:eastAsia="Arial"/>
          <w:sz w:val="15"/>
          <w:szCs w:val="15"/>
          <w:color w:val="1A1A1A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1A1A1A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higher</w:t>
      </w:r>
      <w:r>
        <w:rPr>
          <w:rFonts w:ascii="Arial" w:hAnsi="Arial" w:cs="Arial" w:eastAsia="Arial"/>
          <w:sz w:val="15"/>
          <w:szCs w:val="15"/>
          <w:color w:val="1A1A1A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Disability</w:t>
      </w:r>
      <w:r>
        <w:rPr>
          <w:rFonts w:ascii="Arial" w:hAnsi="Arial" w:cs="Arial" w:eastAsia="Arial"/>
          <w:sz w:val="15"/>
          <w:szCs w:val="15"/>
          <w:color w:val="1A1A1A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no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7" w:after="0" w:line="240" w:lineRule="auto"/>
        <w:ind w:left="211" w:right="5920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2" w:after="0" w:line="240" w:lineRule="auto"/>
        <w:ind w:left="-29" w:right="5679"/>
        <w:jc w:val="center"/>
        <w:tabs>
          <w:tab w:pos="680" w:val="left"/>
        </w:tabs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  <w:r>
        <w:rPr>
          <w:rFonts w:ascii="MS PGothic" w:hAnsi="MS PGothic" w:cs="MS PGothic" w:eastAsia="MS PGothic"/>
          <w:sz w:val="11"/>
          <w:szCs w:val="11"/>
          <w:spacing w:val="0"/>
          <w:w w:val="8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spacing w:before="74" w:after="0" w:line="240" w:lineRule="auto"/>
        <w:ind w:left="965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720" w:right="1720"/>
          <w:cols w:num="2" w:equalWidth="0">
            <w:col w:w="1977" w:space="278"/>
            <w:col w:w="6545"/>
          </w:cols>
        </w:sectPr>
      </w:pPr>
      <w:rPr/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7.657059pt;margin-top:9.020096pt;width:11.35pt;height:95.013805pt;mso-position-horizontal-relative:page;mso-position-vertical-relative:paragraph;z-index:-3905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8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spacing w:val="-7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5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atio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6.5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6.4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121" w:lineRule="exact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/>
        <w:br w:type="column"/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80" w:after="0" w:line="138" w:lineRule="exact"/>
        <w:ind w:left="241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2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7" w:lineRule="exact"/>
        <w:ind w:left="482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5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1" w:lineRule="exact"/>
        <w:ind w:left="931" w:right="911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7.606995pt;margin-top:5.077777pt;width:4.632492pt;height:5.85650pt;mso-position-horizontal-relative:page;mso-position-vertical-relative:paragraph;z-index:-3904" type="#_x0000_t202" filled="f" stroked="f">
            <v:textbox inset="0,0,0,0">
              <w:txbxContent>
                <w:p>
                  <w:pPr>
                    <w:spacing w:before="0" w:after="0" w:line="116" w:lineRule="exact"/>
                    <w:ind w:right="-58"/>
                    <w:jc w:val="left"/>
                    <w:rPr>
                      <w:rFonts w:ascii="MS PGothic" w:hAnsi="MS PGothic" w:cs="MS PGothic" w:eastAsia="MS PGothic"/>
                      <w:sz w:val="11"/>
                      <w:szCs w:val="11"/>
                    </w:rPr>
                  </w:pPr>
                  <w:rPr/>
                  <w:r>
                    <w:rPr>
                      <w:rFonts w:ascii="MS PGothic" w:hAnsi="MS PGothic" w:cs="MS PGothic" w:eastAsia="MS PGothic"/>
                      <w:sz w:val="11"/>
                      <w:szCs w:val="11"/>
                      <w:spacing w:val="0"/>
                      <w:w w:val="100"/>
                      <w:position w:val="-1"/>
                    </w:rPr>
                    <w:t>●</w:t>
                  </w:r>
                  <w:r>
                    <w:rPr>
                      <w:rFonts w:ascii="MS PGothic" w:hAnsi="MS PGothic" w:cs="MS PGothic" w:eastAsia="MS PGothic"/>
                      <w:sz w:val="11"/>
                      <w:szCs w:val="1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5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97" w:lineRule="exact"/>
        <w:ind w:left="1447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65" w:lineRule="exact"/>
        <w:ind w:left="482" w:right="-20"/>
        <w:jc w:val="left"/>
        <w:tabs>
          <w:tab w:pos="960" w:val="left"/>
        </w:tabs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-1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3"/>
        </w:rPr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4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4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4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39" w:lineRule="exact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17" w:after="0" w:line="240" w:lineRule="auto"/>
        <w:ind w:left="724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720" w:right="1720"/>
          <w:cols w:num="3" w:equalWidth="0">
            <w:col w:w="1977" w:space="1484"/>
            <w:col w:w="2264" w:space="148"/>
            <w:col w:w="2927"/>
          </w:cols>
        </w:sectPr>
      </w:pPr>
      <w:rPr/>
    </w:p>
    <w:p>
      <w:pPr>
        <w:spacing w:before="74" w:after="0" w:line="240" w:lineRule="auto"/>
        <w:ind w:left="1891" w:right="-20"/>
        <w:jc w:val="left"/>
        <w:tabs>
          <w:tab w:pos="2840" w:val="left"/>
          <w:tab w:pos="3820" w:val="left"/>
          <w:tab w:pos="4780" w:val="left"/>
          <w:tab w:pos="5740" w:val="left"/>
          <w:tab w:pos="670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86.255249pt;margin-top:-98.949097pt;width:268.540508pt;height:102.786253pt;mso-position-horizontal-relative:page;mso-position-vertical-relative:paragraph;z-index:-3907" coordorigin="3725,-1979" coordsize="5371,2056">
            <v:group style="position:absolute;left:3781;top:-107;width:5306;height:2" coordorigin="3781,-107" coordsize="5306,2">
              <v:shape style="position:absolute;left:3781;top:-107;width:5306;height:2" coordorigin="3781,-107" coordsize="5306,0" path="m3781,-107l9087,-107e" filled="f" stroked="t" strokeweight=".544pt" strokecolor="#F2F2F2">
                <v:path arrowok="t"/>
              </v:shape>
            </v:group>
            <v:group style="position:absolute;left:3781;top:-524;width:5306;height:2" coordorigin="3781,-524" coordsize="5306,2">
              <v:shape style="position:absolute;left:3781;top:-524;width:5306;height:2" coordorigin="3781,-524" coordsize="5306,0" path="m3781,-524l9087,-524e" filled="f" stroked="t" strokeweight=".544pt" strokecolor="#F2F2F2">
                <v:path arrowok="t"/>
              </v:shape>
            </v:group>
            <v:group style="position:absolute;left:3781;top:-941;width:5306;height:2" coordorigin="3781,-941" coordsize="5306,2">
              <v:shape style="position:absolute;left:3781;top:-941;width:5306;height:2" coordorigin="3781,-941" coordsize="5306,0" path="m3781,-941l9087,-941e" filled="f" stroked="t" strokeweight=".544pt" strokecolor="#F2F2F2">
                <v:path arrowok="t"/>
              </v:shape>
            </v:group>
            <v:group style="position:absolute;left:3781;top:-1357;width:5306;height:2" coordorigin="3781,-1357" coordsize="5306,2">
              <v:shape style="position:absolute;left:3781;top:-1357;width:5306;height:2" coordorigin="3781,-1357" coordsize="5306,0" path="m3781,-1357l9087,-1357e" filled="f" stroked="t" strokeweight=".544pt" strokecolor="#F2F2F2">
                <v:path arrowok="t"/>
              </v:shape>
            </v:group>
            <v:group style="position:absolute;left:4263;top:-1674;width:2;height:1695" coordorigin="4263,-1674" coordsize="2,1695">
              <v:shape style="position:absolute;left:4263;top:-1674;width:2;height:1695" coordorigin="4263,-1674" coordsize="0,1695" path="m4263,21l4263,-1674e" filled="f" stroked="t" strokeweight=".544pt" strokecolor="#F2F2F2">
                <v:path arrowok="t"/>
              </v:shape>
            </v:group>
            <v:group style="position:absolute;left:5228;top:-1674;width:2;height:1695" coordorigin="5228,-1674" coordsize="2,1695">
              <v:shape style="position:absolute;left:5228;top:-1674;width:2;height:1695" coordorigin="5228,-1674" coordsize="0,1695" path="m5228,21l5228,-1674e" filled="f" stroked="t" strokeweight=".544pt" strokecolor="#F2F2F2">
                <v:path arrowok="t"/>
              </v:shape>
            </v:group>
            <v:group style="position:absolute;left:6193;top:-1674;width:2;height:1695" coordorigin="6193,-1674" coordsize="2,1695">
              <v:shape style="position:absolute;left:6193;top:-1674;width:2;height:1695" coordorigin="6193,-1674" coordsize="0,1695" path="m6193,21l6193,-1674e" filled="f" stroked="t" strokeweight=".544pt" strokecolor="#F2F2F2">
                <v:path arrowok="t"/>
              </v:shape>
            </v:group>
            <v:group style="position:absolute;left:7157;top:-1674;width:2;height:1695" coordorigin="7157,-1674" coordsize="2,1695">
              <v:shape style="position:absolute;left:7157;top:-1674;width:2;height:1695" coordorigin="7157,-1674" coordsize="0,1695" path="m7157,21l7157,-1674e" filled="f" stroked="t" strokeweight=".544pt" strokecolor="#F2F2F2">
                <v:path arrowok="t"/>
              </v:shape>
            </v:group>
            <v:group style="position:absolute;left:8122;top:-1674;width:2;height:1695" coordorigin="8122,-1674" coordsize="2,1695">
              <v:shape style="position:absolute;left:8122;top:-1674;width:2;height:1695" coordorigin="8122,-1674" coordsize="0,1695" path="m8122,21l8122,-1674e" filled="f" stroked="t" strokeweight=".544pt" strokecolor="#F2F2F2">
                <v:path arrowok="t"/>
              </v:shape>
            </v:group>
            <v:group style="position:absolute;left:9087;top:-1674;width:2;height:1695" coordorigin="9087,-1674" coordsize="2,1695">
              <v:shape style="position:absolute;left:9087;top:-1674;width:2;height:1695" coordorigin="9087,-1674" coordsize="0,1695" path="m9087,21l9087,-1674e" filled="f" stroked="t" strokeweight=".544pt" strokecolor="#F2F2F2">
                <v:path arrowok="t"/>
              </v:shape>
            </v:group>
            <v:group style="position:absolute;left:3781;top:-315;width:5306;height:2" coordorigin="3781,-315" coordsize="5306,2">
              <v:shape style="position:absolute;left:3781;top:-315;width:5306;height:2" coordorigin="3781,-315" coordsize="5306,0" path="m3781,-315l9087,-315e" filled="f" stroked="t" strokeweight=".9095pt" strokecolor="#CCCCCC">
                <v:path arrowok="t"/>
              </v:shape>
            </v:group>
            <v:group style="position:absolute;left:3781;top:-732;width:5306;height:2" coordorigin="3781,-732" coordsize="5306,2">
              <v:shape style="position:absolute;left:3781;top:-732;width:5306;height:2" coordorigin="3781,-732" coordsize="5306,0" path="m3781,-732l9087,-732e" filled="f" stroked="t" strokeweight=".9095pt" strokecolor="#CCCCCC">
                <v:path arrowok="t"/>
              </v:shape>
            </v:group>
            <v:group style="position:absolute;left:3781;top:-1149;width:5306;height:2" coordorigin="3781,-1149" coordsize="5306,2">
              <v:shape style="position:absolute;left:3781;top:-1149;width:5306;height:2" coordorigin="3781,-1149" coordsize="5306,0" path="m3781,-1149l9087,-1149e" filled="f" stroked="t" strokeweight=".9095pt" strokecolor="#CCCCCC">
                <v:path arrowok="t"/>
              </v:shape>
            </v:group>
            <v:group style="position:absolute;left:3781;top:-1566;width:5306;height:2" coordorigin="3781,-1566" coordsize="5306,2">
              <v:shape style="position:absolute;left:3781;top:-1566;width:5306;height:2" coordorigin="3781,-1566" coordsize="5306,0" path="m3781,-1566l9087,-1566e" filled="f" stroked="t" strokeweight=".9095pt" strokecolor="#CCCCCC">
                <v:path arrowok="t"/>
              </v:shape>
            </v:group>
            <v:group style="position:absolute;left:3781;top:-1674;width:2;height:1695" coordorigin="3781,-1674" coordsize="2,1695">
              <v:shape style="position:absolute;left:3781;top:-1674;width:2;height:1695" coordorigin="3781,-1674" coordsize="0,1695" path="m3781,21l3781,-1674e" filled="f" stroked="t" strokeweight=".9095pt" strokecolor="#CCCCCC">
                <v:path arrowok="t"/>
              </v:shape>
            </v:group>
            <v:group style="position:absolute;left:4746;top:-1674;width:2;height:1695" coordorigin="4746,-1674" coordsize="2,1695">
              <v:shape style="position:absolute;left:4746;top:-1674;width:2;height:1695" coordorigin="4746,-1674" coordsize="0,1695" path="m4746,21l4746,-1674e" filled="f" stroked="t" strokeweight=".9095pt" strokecolor="#CCCCCC">
                <v:path arrowok="t"/>
              </v:shape>
            </v:group>
            <v:group style="position:absolute;left:5710;top:-1674;width:2;height:1695" coordorigin="5710,-1674" coordsize="2,1695">
              <v:shape style="position:absolute;left:5710;top:-1674;width:2;height:1695" coordorigin="5710,-1674" coordsize="0,1695" path="m5710,21l5710,-1674e" filled="f" stroked="t" strokeweight=".9095pt" strokecolor="#CCCCCC">
                <v:path arrowok="t"/>
              </v:shape>
            </v:group>
            <v:group style="position:absolute;left:6675;top:-1674;width:2;height:1695" coordorigin="6675,-1674" coordsize="2,1695">
              <v:shape style="position:absolute;left:6675;top:-1674;width:2;height:1695" coordorigin="6675,-1674" coordsize="0,1695" path="m6675,21l6675,-1674e" filled="f" stroked="t" strokeweight=".9095pt" strokecolor="#CCCCCC">
                <v:path arrowok="t"/>
              </v:shape>
            </v:group>
            <v:group style="position:absolute;left:7640;top:-1674;width:2;height:1695" coordorigin="7640,-1674" coordsize="2,1695">
              <v:shape style="position:absolute;left:7640;top:-1674;width:2;height:1695" coordorigin="7640,-1674" coordsize="0,1695" path="m7640,21l7640,-1674e" filled="f" stroked="t" strokeweight=".9095pt" strokecolor="#CCCCCC">
                <v:path arrowok="t"/>
              </v:shape>
            </v:group>
            <v:group style="position:absolute;left:8605;top:-1674;width:2;height:1695" coordorigin="8605,-1674" coordsize="2,1695">
              <v:shape style="position:absolute;left:8605;top:-1674;width:2;height:1695" coordorigin="8605,-1674" coordsize="0,1695" path="m8605,21l8605,-1674e" filled="f" stroked="t" strokeweight=".9095pt" strokecolor="#CCCCCC">
                <v:path arrowok="t"/>
              </v:shape>
            </v:group>
            <v:group style="position:absolute;left:4022;top:-1597;width:4824;height:1337" coordorigin="4022,-1597" coordsize="4824,1337">
              <v:shape style="position:absolute;left:4022;top:-1597;width:4824;height:1337" coordorigin="4022,-1597" coordsize="4824,1337" path="m4022,-1597l4083,-1573,4144,-1547,4205,-1522,4266,-1496,4327,-1469,4388,-1442,4449,-1414,4510,-1386,4571,-1356,4632,-1326,4694,-1295,4755,-1264,4816,-1232,4877,-1199,4938,-1167,4999,-1134,5060,-1101,5121,-1068,5182,-1036,5243,-1004,5304,-970,5365,-934,5426,-896,5487,-857,5548,-817,5609,-778,5671,-739,5732,-702,5793,-666,5854,-633,5915,-604,5976,-578,6037,-554,6098,-533,6159,-514,6220,-497,6281,-481,6342,-465,6403,-449,6464,-434,6525,-421,6586,-409,6647,-398,6709,-389,6770,-381,6831,-374,6892,-366,6953,-360,7014,-353,7075,-346,7136,-338,7197,-330,7258,-321,7319,-312,7380,-303,7441,-295,7502,-287,7563,-281,7624,-275,7686,-271,7747,-268,7808,-265,7869,-263,7930,-261,7991,-260,8052,-260,8113,-260,8174,-261,8235,-263,8296,-266,8357,-269,8418,-273,8479,-277,8540,-282,8601,-288,8663,-295,8724,-302,8785,-310,8846,-318e" filled="f" stroked="t" strokeweight="1.36pt" strokecolor="#333333">
                <v:path arrowok="t"/>
              </v:shape>
            </v:group>
            <v:group style="position:absolute;left:3781;top:-1674;width:5306;height:1695" coordorigin="3781,-1674" coordsize="5306,1695">
              <v:shape style="position:absolute;left:3781;top:-1674;width:5306;height:1695" coordorigin="3781,-1674" coordsize="5306,1695" path="m3781,21l9087,21,9087,-1674,3781,-1674,3781,21e" filled="f" stroked="t" strokeweight=".9095pt" strokecolor="#000000">
                <v:path arrowok="t"/>
              </v:shape>
            </v:group>
            <v:group style="position:absolute;left:3781;top:-1970;width:5306;height:296" coordorigin="3781,-1970" coordsize="5306,296">
              <v:shape style="position:absolute;left:3781;top:-1970;width:5306;height:296" coordorigin="3781,-1970" coordsize="5306,296" path="m3781,-1674l9087,-1674,9087,-1970,3781,-1970,3781,-1674e" filled="t" fillcolor="#D9D9D9" stroked="f">
                <v:path arrowok="t"/>
                <v:fill/>
              </v:shape>
            </v:group>
            <v:group style="position:absolute;left:3734;top:-315;width:47;height:2" coordorigin="3734,-315" coordsize="47,2">
              <v:shape style="position:absolute;left:3734;top:-315;width:47;height:2" coordorigin="3734,-315" coordsize="47,0" path="m3734,-315l3781,-315e" filled="f" stroked="t" strokeweight=".9095pt" strokecolor="#333333">
                <v:path arrowok="t"/>
              </v:shape>
            </v:group>
            <v:group style="position:absolute;left:3734;top:-732;width:47;height:2" coordorigin="3734,-732" coordsize="47,2">
              <v:shape style="position:absolute;left:3734;top:-732;width:47;height:2" coordorigin="3734,-732" coordsize="47,0" path="m3734,-732l3781,-732e" filled="f" stroked="t" strokeweight=".9095pt" strokecolor="#333333">
                <v:path arrowok="t"/>
              </v:shape>
            </v:group>
            <v:group style="position:absolute;left:3734;top:-1149;width:47;height:2" coordorigin="3734,-1149" coordsize="47,2">
              <v:shape style="position:absolute;left:3734;top:-1149;width:47;height:2" coordorigin="3734,-1149" coordsize="47,0" path="m3734,-1149l3781,-1149e" filled="f" stroked="t" strokeweight=".9095pt" strokecolor="#333333">
                <v:path arrowok="t"/>
              </v:shape>
            </v:group>
            <v:group style="position:absolute;left:3734;top:-1566;width:47;height:2" coordorigin="3734,-1566" coordsize="47,2">
              <v:shape style="position:absolute;left:3734;top:-1566;width:47;height:2" coordorigin="3734,-1566" coordsize="47,0" path="m3734,-1566l3781,-1566e" filled="f" stroked="t" strokeweight=".9095pt" strokecolor="#333333">
                <v:path arrowok="t"/>
              </v:shape>
            </v:group>
            <v:group style="position:absolute;left:3781;top:21;width:2;height:47" coordorigin="3781,21" coordsize="2,47">
              <v:shape style="position:absolute;left:3781;top:21;width:2;height:47" coordorigin="3781,21" coordsize="0,47" path="m3781,68l3781,21e" filled="f" stroked="t" strokeweight=".9095pt" strokecolor="#333333">
                <v:path arrowok="t"/>
              </v:shape>
            </v:group>
            <v:group style="position:absolute;left:4746;top:21;width:2;height:47" coordorigin="4746,21" coordsize="2,47">
              <v:shape style="position:absolute;left:4746;top:21;width:2;height:47" coordorigin="4746,21" coordsize="0,47" path="m4746,68l4746,21e" filled="f" stroked="t" strokeweight=".9095pt" strokecolor="#333333">
                <v:path arrowok="t"/>
              </v:shape>
            </v:group>
            <v:group style="position:absolute;left:5710;top:21;width:2;height:47" coordorigin="5710,21" coordsize="2,47">
              <v:shape style="position:absolute;left:5710;top:21;width:2;height:47" coordorigin="5710,21" coordsize="0,47" path="m5710,68l5710,21e" filled="f" stroked="t" strokeweight=".9095pt" strokecolor="#333333">
                <v:path arrowok="t"/>
              </v:shape>
            </v:group>
            <v:group style="position:absolute;left:6675;top:21;width:2;height:47" coordorigin="6675,21" coordsize="2,47">
              <v:shape style="position:absolute;left:6675;top:21;width:2;height:47" coordorigin="6675,21" coordsize="0,47" path="m6675,68l6675,21e" filled="f" stroked="t" strokeweight=".9095pt" strokecolor="#333333">
                <v:path arrowok="t"/>
              </v:shape>
            </v:group>
            <v:group style="position:absolute;left:7640;top:21;width:2;height:47" coordorigin="7640,21" coordsize="2,47">
              <v:shape style="position:absolute;left:7640;top:21;width:2;height:47" coordorigin="7640,21" coordsize="0,47" path="m7640,68l7640,21e" filled="f" stroked="t" strokeweight=".9095pt" strokecolor="#333333">
                <v:path arrowok="t"/>
              </v:shape>
            </v:group>
            <v:group style="position:absolute;left:8605;top:21;width:2;height:47" coordorigin="8605,21" coordsize="2,47">
              <v:shape style="position:absolute;left:8605;top:21;width:2;height:47" coordorigin="8605,21" coordsize="0,47" path="m8605,68l8605,21e" filled="f" stroked="t" strokeweight=".909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6.255249pt;margin-top:14.96791pt;width:268.540508pt;height:102.786253pt;mso-position-horizontal-relative:page;mso-position-vertical-relative:paragraph;z-index:-3906" coordorigin="3725,299" coordsize="5371,2056">
            <v:group style="position:absolute;left:3781;top:1993;width:5306;height:2" coordorigin="3781,1993" coordsize="5306,2">
              <v:shape style="position:absolute;left:3781;top:1993;width:5306;height:2" coordorigin="3781,1993" coordsize="5306,0" path="m3781,1993l9087,1993e" filled="f" stroked="t" strokeweight=".544pt" strokecolor="#F2F2F2">
                <v:path arrowok="t"/>
              </v:shape>
            </v:group>
            <v:group style="position:absolute;left:3781;top:1675;width:5306;height:2" coordorigin="3781,1675" coordsize="5306,2">
              <v:shape style="position:absolute;left:3781;top:1675;width:5306;height:2" coordorigin="3781,1675" coordsize="5306,0" path="m3781,1675l9087,1675e" filled="f" stroked="t" strokeweight=".544pt" strokecolor="#F2F2F2">
                <v:path arrowok="t"/>
              </v:shape>
            </v:group>
            <v:group style="position:absolute;left:3781;top:1357;width:5306;height:2" coordorigin="3781,1357" coordsize="5306,2">
              <v:shape style="position:absolute;left:3781;top:1357;width:5306;height:2" coordorigin="3781,1357" coordsize="5306,0" path="m3781,1357l9087,1357e" filled="f" stroked="t" strokeweight=".544pt" strokecolor="#F2F2F2">
                <v:path arrowok="t"/>
              </v:shape>
            </v:group>
            <v:group style="position:absolute;left:3781;top:1039;width:5306;height:2" coordorigin="3781,1039" coordsize="5306,2">
              <v:shape style="position:absolute;left:3781;top:1039;width:5306;height:2" coordorigin="3781,1039" coordsize="5306,0" path="m3781,1039l9087,1039e" filled="f" stroked="t" strokeweight=".544pt" strokecolor="#F2F2F2">
                <v:path arrowok="t"/>
              </v:shape>
            </v:group>
            <v:group style="position:absolute;left:3781;top:721;width:5306;height:2" coordorigin="3781,721" coordsize="5306,2">
              <v:shape style="position:absolute;left:3781;top:721;width:5306;height:2" coordorigin="3781,721" coordsize="5306,0" path="m3781,721l9087,721e" filled="f" stroked="t" strokeweight=".544pt" strokecolor="#F2F2F2">
                <v:path arrowok="t"/>
              </v:shape>
            </v:group>
            <v:group style="position:absolute;left:4263;top:604;width:2;height:1695" coordorigin="4263,604" coordsize="2,1695">
              <v:shape style="position:absolute;left:4263;top:604;width:2;height:1695" coordorigin="4263,604" coordsize="0,1695" path="m4263,2299l4263,604e" filled="f" stroked="t" strokeweight=".544pt" strokecolor="#F2F2F2">
                <v:path arrowok="t"/>
              </v:shape>
            </v:group>
            <v:group style="position:absolute;left:5228;top:604;width:2;height:1695" coordorigin="5228,604" coordsize="2,1695">
              <v:shape style="position:absolute;left:5228;top:604;width:2;height:1695" coordorigin="5228,604" coordsize="0,1695" path="m5228,2299l5228,604e" filled="f" stroked="t" strokeweight=".544pt" strokecolor="#F2F2F2">
                <v:path arrowok="t"/>
              </v:shape>
            </v:group>
            <v:group style="position:absolute;left:6193;top:604;width:2;height:1695" coordorigin="6193,604" coordsize="2,1695">
              <v:shape style="position:absolute;left:6193;top:604;width:2;height:1695" coordorigin="6193,604" coordsize="0,1695" path="m6193,2299l6193,604e" filled="f" stroked="t" strokeweight=".544pt" strokecolor="#F2F2F2">
                <v:path arrowok="t"/>
              </v:shape>
            </v:group>
            <v:group style="position:absolute;left:7157;top:604;width:2;height:1695" coordorigin="7157,604" coordsize="2,1695">
              <v:shape style="position:absolute;left:7157;top:604;width:2;height:1695" coordorigin="7157,604" coordsize="0,1695" path="m7157,2299l7157,604e" filled="f" stroked="t" strokeweight=".544pt" strokecolor="#F2F2F2">
                <v:path arrowok="t"/>
              </v:shape>
            </v:group>
            <v:group style="position:absolute;left:8122;top:604;width:2;height:1695" coordorigin="8122,604" coordsize="2,1695">
              <v:shape style="position:absolute;left:8122;top:604;width:2;height:1695" coordorigin="8122,604" coordsize="0,1695" path="m8122,2299l8122,604e" filled="f" stroked="t" strokeweight=".544pt" strokecolor="#F2F2F2">
                <v:path arrowok="t"/>
              </v:shape>
            </v:group>
            <v:group style="position:absolute;left:9087;top:604;width:2;height:1695" coordorigin="9087,604" coordsize="2,1695">
              <v:shape style="position:absolute;left:9087;top:604;width:2;height:1695" coordorigin="9087,604" coordsize="0,1695" path="m9087,2299l9087,604e" filled="f" stroked="t" strokeweight=".544pt" strokecolor="#F2F2F2">
                <v:path arrowok="t"/>
              </v:shape>
            </v:group>
            <v:group style="position:absolute;left:3781;top:2152;width:5306;height:2" coordorigin="3781,2152" coordsize="5306,2">
              <v:shape style="position:absolute;left:3781;top:2152;width:5306;height:2" coordorigin="3781,2152" coordsize="5306,0" path="m3781,2152l9087,2152e" filled="f" stroked="t" strokeweight=".9095pt" strokecolor="#CCCCCC">
                <v:path arrowok="t"/>
              </v:shape>
            </v:group>
            <v:group style="position:absolute;left:3781;top:1834;width:5306;height:2" coordorigin="3781,1834" coordsize="5306,2">
              <v:shape style="position:absolute;left:3781;top:1834;width:5306;height:2" coordorigin="3781,1834" coordsize="5306,0" path="m3781,1834l9087,1834e" filled="f" stroked="t" strokeweight=".9095pt" strokecolor="#CCCCCC">
                <v:path arrowok="t"/>
              </v:shape>
            </v:group>
            <v:group style="position:absolute;left:3781;top:1516;width:5306;height:2" coordorigin="3781,1516" coordsize="5306,2">
              <v:shape style="position:absolute;left:3781;top:1516;width:5306;height:2" coordorigin="3781,1516" coordsize="5306,0" path="m3781,1516l9087,1516e" filled="f" stroked="t" strokeweight=".9095pt" strokecolor="#CCCCCC">
                <v:path arrowok="t"/>
              </v:shape>
            </v:group>
            <v:group style="position:absolute;left:3781;top:1198;width:5306;height:2" coordorigin="3781,1198" coordsize="5306,2">
              <v:shape style="position:absolute;left:3781;top:1198;width:5306;height:2" coordorigin="3781,1198" coordsize="5306,0" path="m3781,1198l9087,1198e" filled="f" stroked="t" strokeweight=".9095pt" strokecolor="#CCCCCC">
                <v:path arrowok="t"/>
              </v:shape>
            </v:group>
            <v:group style="position:absolute;left:3781;top:880;width:5306;height:2" coordorigin="3781,880" coordsize="5306,2">
              <v:shape style="position:absolute;left:3781;top:880;width:5306;height:2" coordorigin="3781,880" coordsize="5306,0" path="m3781,880l9087,880e" filled="f" stroked="t" strokeweight=".9095pt" strokecolor="#CCCCCC">
                <v:path arrowok="t"/>
              </v:shape>
            </v:group>
            <v:group style="position:absolute;left:3781;top:604;width:2;height:1695" coordorigin="3781,604" coordsize="2,1695">
              <v:shape style="position:absolute;left:3781;top:604;width:2;height:1695" coordorigin="3781,604" coordsize="0,1695" path="m3781,2299l3781,604e" filled="f" stroked="t" strokeweight=".9095pt" strokecolor="#CCCCCC">
                <v:path arrowok="t"/>
              </v:shape>
            </v:group>
            <v:group style="position:absolute;left:4746;top:604;width:2;height:1695" coordorigin="4746,604" coordsize="2,1695">
              <v:shape style="position:absolute;left:4746;top:604;width:2;height:1695" coordorigin="4746,604" coordsize="0,1695" path="m4746,2299l4746,604e" filled="f" stroked="t" strokeweight=".9095pt" strokecolor="#CCCCCC">
                <v:path arrowok="t"/>
              </v:shape>
            </v:group>
            <v:group style="position:absolute;left:5710;top:604;width:2;height:1695" coordorigin="5710,604" coordsize="2,1695">
              <v:shape style="position:absolute;left:5710;top:604;width:2;height:1695" coordorigin="5710,604" coordsize="0,1695" path="m5710,2299l5710,604e" filled="f" stroked="t" strokeweight=".9095pt" strokecolor="#CCCCCC">
                <v:path arrowok="t"/>
              </v:shape>
            </v:group>
            <v:group style="position:absolute;left:6675;top:604;width:2;height:1695" coordorigin="6675,604" coordsize="2,1695">
              <v:shape style="position:absolute;left:6675;top:604;width:2;height:1695" coordorigin="6675,604" coordsize="0,1695" path="m6675,2299l6675,604e" filled="f" stroked="t" strokeweight=".9095pt" strokecolor="#CCCCCC">
                <v:path arrowok="t"/>
              </v:shape>
            </v:group>
            <v:group style="position:absolute;left:7640;top:604;width:2;height:1695" coordorigin="7640,604" coordsize="2,1695">
              <v:shape style="position:absolute;left:7640;top:604;width:2;height:1695" coordorigin="7640,604" coordsize="0,1695" path="m7640,2299l7640,604e" filled="f" stroked="t" strokeweight=".9095pt" strokecolor="#CCCCCC">
                <v:path arrowok="t"/>
              </v:shape>
            </v:group>
            <v:group style="position:absolute;left:8605;top:604;width:2;height:1695" coordorigin="8605,604" coordsize="2,1695">
              <v:shape style="position:absolute;left:8605;top:604;width:2;height:1695" coordorigin="8605,604" coordsize="0,1695" path="m8605,2299l8605,604e" filled="f" stroked="t" strokeweight=".9095pt" strokecolor="#CCCCCC">
                <v:path arrowok="t"/>
              </v:shape>
            </v:group>
            <v:group style="position:absolute;left:3965;top:615;width:114;height:99" coordorigin="3965,615" coordsize="114,99">
              <v:shape style="position:absolute;left:3965;top:615;width:114;height:99" coordorigin="3965,615" coordsize="114,99" path="m4022,615l3965,714,4079,714,4022,615e" filled="t" fillcolor="#000000" stroked="f">
                <v:path arrowok="t"/>
                <v:fill/>
              </v:shape>
            </v:group>
            <v:group style="position:absolute;left:4206;top:1130;width:114;height:99" coordorigin="4206,1130" coordsize="114,99">
              <v:shape style="position:absolute;left:4206;top:1130;width:114;height:99" coordorigin="4206,1130" coordsize="114,99" path="m4263,1130l4206,1228,4320,1228,4263,1130e" filled="t" fillcolor="#000000" stroked="f">
                <v:path arrowok="t"/>
                <v:fill/>
              </v:shape>
            </v:group>
            <v:group style="position:absolute;left:4447;top:1203;width:114;height:99" coordorigin="4447,1203" coordsize="114,99">
              <v:shape style="position:absolute;left:4447;top:1203;width:114;height:99" coordorigin="4447,1203" coordsize="114,99" path="m4504,1203l4447,1302,4561,1302,4504,1203e" filled="t" fillcolor="#000000" stroked="f">
                <v:path arrowok="t"/>
                <v:fill/>
              </v:shape>
            </v:group>
            <v:group style="position:absolute;left:4689;top:1413;width:114;height:99" coordorigin="4689,1413" coordsize="114,99">
              <v:shape style="position:absolute;left:4689;top:1413;width:114;height:99" coordorigin="4689,1413" coordsize="114,99" path="m4746,1413l4689,1511,4802,1511,4746,1413e" filled="t" fillcolor="#000000" stroked="f">
                <v:path arrowok="t"/>
                <v:fill/>
              </v:shape>
            </v:group>
            <v:group style="position:absolute;left:4930;top:1574;width:114;height:99" coordorigin="4930,1574" coordsize="114,99">
              <v:shape style="position:absolute;left:4930;top:1574;width:114;height:99" coordorigin="4930,1574" coordsize="114,99" path="m4987,1574l4930,1673,5044,1673,4987,1574e" filled="t" fillcolor="#000000" stroked="f">
                <v:path arrowok="t"/>
                <v:fill/>
              </v:shape>
            </v:group>
            <v:group style="position:absolute;left:5171;top:1652;width:114;height:99" coordorigin="5171,1652" coordsize="114,99">
              <v:shape style="position:absolute;left:5171;top:1652;width:114;height:99" coordorigin="5171,1652" coordsize="114,99" path="m5228,1652l5171,1751,5285,1751,5228,1652e" filled="t" fillcolor="#000000" stroked="f">
                <v:path arrowok="t"/>
                <v:fill/>
              </v:shape>
            </v:group>
            <v:group style="position:absolute;left:5412;top:1980;width:114;height:99" coordorigin="5412,1980" coordsize="114,99">
              <v:shape style="position:absolute;left:5412;top:1980;width:114;height:99" coordorigin="5412,1980" coordsize="114,99" path="m5469,1980l5412,2078,5526,2078,5469,1980e" filled="t" fillcolor="#000000" stroked="f">
                <v:path arrowok="t"/>
                <v:fill/>
              </v:shape>
            </v:group>
            <v:group style="position:absolute;left:5653;top:1903;width:114;height:99" coordorigin="5653,1903" coordsize="114,99">
              <v:shape style="position:absolute;left:5653;top:1903;width:114;height:99" coordorigin="5653,1903" coordsize="114,99" path="m5710,1903l5653,2002,5767,2002,5710,1903e" filled="t" fillcolor="#000000" stroked="f">
                <v:path arrowok="t"/>
                <v:fill/>
              </v:shape>
            </v:group>
            <v:group style="position:absolute;left:5894;top:2041;width:114;height:99" coordorigin="5894,2041" coordsize="114,99">
              <v:shape style="position:absolute;left:5894;top:2041;width:114;height:99" coordorigin="5894,2041" coordsize="114,99" path="m5951,2041l5894,2140,6008,2140,5951,2041e" filled="t" fillcolor="#000000" stroked="f">
                <v:path arrowok="t"/>
                <v:fill/>
              </v:shape>
            </v:group>
            <v:group style="position:absolute;left:6136;top:1953;width:114;height:99" coordorigin="6136,1953" coordsize="114,99">
              <v:shape style="position:absolute;left:6136;top:1953;width:114;height:99" coordorigin="6136,1953" coordsize="114,99" path="m6193,1953l6136,2051,6250,2051,6193,1953e" filled="t" fillcolor="#000000" stroked="f">
                <v:path arrowok="t"/>
                <v:fill/>
              </v:shape>
            </v:group>
            <v:group style="position:absolute;left:6377;top:1954;width:114;height:99" coordorigin="6377,1954" coordsize="114,99">
              <v:shape style="position:absolute;left:6377;top:1954;width:114;height:99" coordorigin="6377,1954" coordsize="114,99" path="m6434,1954l6377,2053,6491,2053,6434,1954e" filled="t" fillcolor="#000000" stroked="f">
                <v:path arrowok="t"/>
                <v:fill/>
              </v:shape>
            </v:group>
            <v:group style="position:absolute;left:6618;top:2079;width:114;height:99" coordorigin="6618,2079" coordsize="114,99">
              <v:shape style="position:absolute;left:6618;top:2079;width:114;height:99" coordorigin="6618,2079" coordsize="114,99" path="m6675,2079l6618,2178,6732,2178,6675,2079e" filled="t" fillcolor="#000000" stroked="f">
                <v:path arrowok="t"/>
                <v:fill/>
              </v:shape>
            </v:group>
            <v:group style="position:absolute;left:6859;top:1945;width:114;height:99" coordorigin="6859,1945" coordsize="114,99">
              <v:shape style="position:absolute;left:6859;top:1945;width:114;height:99" coordorigin="6859,1945" coordsize="114,99" path="m6916,1945l6859,2044,6973,2044,6916,1945e" filled="t" fillcolor="#000000" stroked="f">
                <v:path arrowok="t"/>
                <v:fill/>
              </v:shape>
            </v:group>
            <v:group style="position:absolute;left:7100;top:1847;width:114;height:99" coordorigin="7100,1847" coordsize="114,99">
              <v:shape style="position:absolute;left:7100;top:1847;width:114;height:99" coordorigin="7100,1847" coordsize="114,99" path="m7157,1847l7100,1946,7214,1946,7157,1847e" filled="t" fillcolor="#000000" stroked="f">
                <v:path arrowok="t"/>
                <v:fill/>
              </v:shape>
            </v:group>
            <v:group style="position:absolute;left:7342;top:1919;width:114;height:99" coordorigin="7342,1919" coordsize="114,99">
              <v:shape style="position:absolute;left:7342;top:1919;width:114;height:99" coordorigin="7342,1919" coordsize="114,99" path="m7399,1919l7342,2018,7456,2018,7399,1919e" filled="t" fillcolor="#000000" stroked="f">
                <v:path arrowok="t"/>
                <v:fill/>
              </v:shape>
            </v:group>
            <v:group style="position:absolute;left:7583;top:1805;width:114;height:99" coordorigin="7583,1805" coordsize="114,99">
              <v:shape style="position:absolute;left:7583;top:1805;width:114;height:99" coordorigin="7583,1805" coordsize="114,99" path="m7640,1805l7583,1904,7697,1904,7640,1805e" filled="t" fillcolor="#000000" stroked="f">
                <v:path arrowok="t"/>
                <v:fill/>
              </v:shape>
            </v:group>
            <v:group style="position:absolute;left:7824;top:1879;width:114;height:99" coordorigin="7824,1879" coordsize="114,99">
              <v:shape style="position:absolute;left:7824;top:1879;width:114;height:99" coordorigin="7824,1879" coordsize="114,99" path="m7881,1879l7824,1978,7938,1978,7881,1879e" filled="t" fillcolor="#000000" stroked="f">
                <v:path arrowok="t"/>
                <v:fill/>
              </v:shape>
            </v:group>
            <v:group style="position:absolute;left:8065;top:2074;width:114;height:99" coordorigin="8065,2074" coordsize="114,99">
              <v:shape style="position:absolute;left:8065;top:2074;width:114;height:99" coordorigin="8065,2074" coordsize="114,99" path="m8122,2074l8065,2172,8179,2172,8122,2074e" filled="t" fillcolor="#000000" stroked="f">
                <v:path arrowok="t"/>
                <v:fill/>
              </v:shape>
            </v:group>
            <v:group style="position:absolute;left:8306;top:1983;width:114;height:99" coordorigin="8306,1983" coordsize="114,99">
              <v:shape style="position:absolute;left:8306;top:1983;width:114;height:99" coordorigin="8306,1983" coordsize="114,99" path="m8363,1983l8306,2082,8420,2082,8363,1983e" filled="t" fillcolor="#000000" stroked="f">
                <v:path arrowok="t"/>
                <v:fill/>
              </v:shape>
            </v:group>
            <v:group style="position:absolute;left:8547;top:2157;width:114;height:99" coordorigin="8547,2157" coordsize="114,99">
              <v:shape style="position:absolute;left:8547;top:2157;width:114;height:99" coordorigin="8547,2157" coordsize="114,99" path="m8605,2157l8547,2255,8661,2255,8605,2157e" filled="t" fillcolor="#000000" stroked="f">
                <v:path arrowok="t"/>
                <v:fill/>
              </v:shape>
            </v:group>
            <v:group style="position:absolute;left:8789;top:2010;width:114;height:99" coordorigin="8789,2010" coordsize="114,99">
              <v:shape style="position:absolute;left:8789;top:2010;width:114;height:99" coordorigin="8789,2010" coordsize="114,99" path="m8846,2010l8789,2108,8903,2108,8846,2010e" filled="t" fillcolor="#000000" stroked="f">
                <v:path arrowok="t"/>
                <v:fill/>
              </v:shape>
            </v:group>
            <v:group style="position:absolute;left:4022;top:776;width:4824;height:1394" coordorigin="4022,776" coordsize="4824,1394">
              <v:shape style="position:absolute;left:4022;top:776;width:4824;height:1394" coordorigin="4022,776" coordsize="4824,1394" path="m4022,776l4083,846,4144,915,4205,982,4266,1047,4327,1110,4388,1171,4449,1230,4510,1287,4571,1342,4632,1395,4694,1446,4755,1494,4816,1541,4877,1585,4938,1628,4999,1669,5060,1707,5121,1744,5182,1779,5243,1812,5304,1843,5365,1872,5426,1899,5487,1924,5548,1947,5609,1968,5671,1988,5732,2006,5793,2022,5854,2036,5915,2049,5976,2061,6037,2068,6098,2073,6159,2074,6220,2074,6281,2073,6342,2071,6403,2070,6464,2069,6525,2065,6586,2059,6647,2050,6709,2039,6770,2028,6831,2016,6892,2004,6953,1993,7014,1983,7075,1976,7136,1971,7197,1969,7258,1968,7319,1968,7380,1968,7441,1969,7502,1971,7563,1974,7624,1977,7686,1980,7747,1985,7808,1989,7869,1995,7930,2001,7991,2008,8052,2015,8113,2023,8174,2032,8235,2041,8296,2051,8357,2061,8418,2073,8479,2085,8540,2097,8601,2110,8663,2124,8724,2139,8785,2154,8846,2169e" filled="f" stroked="t" strokeweight="1.36pt" strokecolor="#333333">
                <v:path arrowok="t"/>
              </v:shape>
            </v:group>
            <v:group style="position:absolute;left:3781;top:604;width:5306;height:1695" coordorigin="3781,604" coordsize="5306,1695">
              <v:shape style="position:absolute;left:3781;top:604;width:5306;height:1695" coordorigin="3781,604" coordsize="5306,1695" path="m3781,2299l9087,2299,9087,604,3781,604,3781,2299e" filled="f" stroked="t" strokeweight=".9095pt" strokecolor="#000000">
                <v:path arrowok="t"/>
              </v:shape>
            </v:group>
            <v:group style="position:absolute;left:3781;top:308;width:5306;height:296" coordorigin="3781,308" coordsize="5306,296">
              <v:shape style="position:absolute;left:3781;top:308;width:5306;height:296" coordorigin="3781,308" coordsize="5306,296" path="m3781,604l9087,604,9087,308,3781,308,3781,604e" filled="t" fillcolor="#D9D9D9" stroked="f">
                <v:path arrowok="t"/>
                <v:fill/>
              </v:shape>
            </v:group>
            <v:group style="position:absolute;left:3734;top:2152;width:47;height:2" coordorigin="3734,2152" coordsize="47,2">
              <v:shape style="position:absolute;left:3734;top:2152;width:47;height:2" coordorigin="3734,2152" coordsize="47,0" path="m3734,2152l3781,2152e" filled="f" stroked="t" strokeweight=".9095pt" strokecolor="#333333">
                <v:path arrowok="t"/>
              </v:shape>
            </v:group>
            <v:group style="position:absolute;left:3734;top:1834;width:47;height:2" coordorigin="3734,1834" coordsize="47,2">
              <v:shape style="position:absolute;left:3734;top:1834;width:47;height:2" coordorigin="3734,1834" coordsize="47,0" path="m3734,1834l3781,1834e" filled="f" stroked="t" strokeweight=".9095pt" strokecolor="#333333">
                <v:path arrowok="t"/>
              </v:shape>
            </v:group>
            <v:group style="position:absolute;left:3734;top:1516;width:47;height:2" coordorigin="3734,1516" coordsize="47,2">
              <v:shape style="position:absolute;left:3734;top:1516;width:47;height:2" coordorigin="3734,1516" coordsize="47,0" path="m3734,1516l3781,1516e" filled="f" stroked="t" strokeweight=".9095pt" strokecolor="#333333">
                <v:path arrowok="t"/>
              </v:shape>
            </v:group>
            <v:group style="position:absolute;left:3734;top:1198;width:47;height:2" coordorigin="3734,1198" coordsize="47,2">
              <v:shape style="position:absolute;left:3734;top:1198;width:47;height:2" coordorigin="3734,1198" coordsize="47,0" path="m3734,1198l3781,1198e" filled="f" stroked="t" strokeweight=".9095pt" strokecolor="#333333">
                <v:path arrowok="t"/>
              </v:shape>
            </v:group>
            <v:group style="position:absolute;left:3734;top:880;width:47;height:2" coordorigin="3734,880" coordsize="47,2">
              <v:shape style="position:absolute;left:3734;top:880;width:47;height:2" coordorigin="3734,880" coordsize="47,0" path="m3734,880l3781,880e" filled="f" stroked="t" strokeweight=".9095pt" strokecolor="#333333">
                <v:path arrowok="t"/>
              </v:shape>
            </v:group>
            <v:group style="position:absolute;left:3781;top:2299;width:2;height:47" coordorigin="3781,2299" coordsize="2,47">
              <v:shape style="position:absolute;left:3781;top:2299;width:2;height:47" coordorigin="3781,2299" coordsize="0,47" path="m3781,2346l3781,2299e" filled="f" stroked="t" strokeweight=".9095pt" strokecolor="#333333">
                <v:path arrowok="t"/>
              </v:shape>
            </v:group>
            <v:group style="position:absolute;left:4746;top:2299;width:2;height:47" coordorigin="4746,2299" coordsize="2,47">
              <v:shape style="position:absolute;left:4746;top:2299;width:2;height:47" coordorigin="4746,2299" coordsize="0,47" path="m4746,2346l4746,2299e" filled="f" stroked="t" strokeweight=".9095pt" strokecolor="#333333">
                <v:path arrowok="t"/>
              </v:shape>
            </v:group>
            <v:group style="position:absolute;left:5710;top:2299;width:2;height:47" coordorigin="5710,2299" coordsize="2,47">
              <v:shape style="position:absolute;left:5710;top:2299;width:2;height:47" coordorigin="5710,2299" coordsize="0,47" path="m5710,2346l5710,2299e" filled="f" stroked="t" strokeweight=".9095pt" strokecolor="#333333">
                <v:path arrowok="t"/>
              </v:shape>
            </v:group>
            <v:group style="position:absolute;left:6675;top:2299;width:2;height:47" coordorigin="6675,2299" coordsize="2,47">
              <v:shape style="position:absolute;left:6675;top:2299;width:2;height:47" coordorigin="6675,2299" coordsize="0,47" path="m6675,2346l6675,2299e" filled="f" stroked="t" strokeweight=".9095pt" strokecolor="#333333">
                <v:path arrowok="t"/>
              </v:shape>
            </v:group>
            <v:group style="position:absolute;left:7640;top:2299;width:2;height:47" coordorigin="7640,2299" coordsize="2,47">
              <v:shape style="position:absolute;left:7640;top:2299;width:2;height:47" coordorigin="7640,2299" coordsize="0,47" path="m7640,2346l7640,2299e" filled="f" stroked="t" strokeweight=".9095pt" strokecolor="#333333">
                <v:path arrowok="t"/>
              </v:shape>
            </v:group>
            <v:group style="position:absolute;left:8605;top:2299;width:2;height:47" coordorigin="8605,2299" coordsize="2,47">
              <v:shape style="position:absolute;left:8605;top:2299;width:2;height:47" coordorigin="8605,2299" coordsize="0,47" path="m8605,2346l8605,2299e" filled="f" stroked="t" strokeweight=".909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70" w:lineRule="exact"/>
        <w:ind w:left="2685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1A1A1A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mar</w:t>
      </w:r>
      <w:r>
        <w:rPr>
          <w:rFonts w:ascii="Arial" w:hAnsi="Arial" w:cs="Arial" w:eastAsia="Arial"/>
          <w:sz w:val="15"/>
          <w:szCs w:val="15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5"/>
          <w:szCs w:val="15"/>
          <w:color w:val="1A1A1A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-5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emale</w:t>
      </w:r>
      <w:r>
        <w:rPr>
          <w:rFonts w:ascii="Arial" w:hAnsi="Arial" w:cs="Arial" w:eastAsia="Arial"/>
          <w:sz w:val="15"/>
          <w:szCs w:val="15"/>
          <w:color w:val="1A1A1A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Black</w:t>
      </w:r>
      <w:r>
        <w:rPr>
          <w:rFonts w:ascii="Arial" w:hAnsi="Arial" w:cs="Arial" w:eastAsia="Arial"/>
          <w:sz w:val="15"/>
          <w:szCs w:val="15"/>
          <w:color w:val="1A1A1A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High</w:t>
      </w:r>
      <w:r>
        <w:rPr>
          <w:rFonts w:ascii="Arial" w:hAnsi="Arial" w:cs="Arial" w:eastAsia="Arial"/>
          <w:sz w:val="15"/>
          <w:szCs w:val="15"/>
          <w:color w:val="1A1A1A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School</w:t>
      </w:r>
      <w:r>
        <w:rPr>
          <w:rFonts w:ascii="Arial" w:hAnsi="Arial" w:cs="Arial" w:eastAsia="Arial"/>
          <w:sz w:val="15"/>
          <w:szCs w:val="15"/>
          <w:color w:val="1A1A1A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1A1A1A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less</w:t>
      </w:r>
      <w:r>
        <w:rPr>
          <w:rFonts w:ascii="Arial" w:hAnsi="Arial" w:cs="Arial" w:eastAsia="Arial"/>
          <w:sz w:val="15"/>
          <w:szCs w:val="15"/>
          <w:color w:val="1A1A1A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Disability</w:t>
      </w:r>
      <w:r>
        <w:rPr>
          <w:rFonts w:ascii="Arial" w:hAnsi="Arial" w:cs="Arial" w:eastAsia="Arial"/>
          <w:sz w:val="15"/>
          <w:szCs w:val="15"/>
          <w:color w:val="1A1A1A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-3"/>
          <w:w w:val="102"/>
        </w:rPr>
        <w:t>y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es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167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1.50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70" w:lineRule="exact"/>
        <w:ind w:left="167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1.45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70" w:lineRule="exact"/>
        <w:ind w:left="167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1.40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70" w:lineRule="exact"/>
        <w:ind w:left="167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1.35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67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1.30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70" w:lineRule="exact"/>
        <w:ind w:left="1891" w:right="-20"/>
        <w:jc w:val="left"/>
        <w:tabs>
          <w:tab w:pos="2840" w:val="left"/>
          <w:tab w:pos="3820" w:val="left"/>
          <w:tab w:pos="4780" w:val="left"/>
          <w:tab w:pos="5740" w:val="left"/>
          <w:tab w:pos="670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34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99"/>
          <w:i/>
        </w:rPr>
        <w:t>Note</w:t>
      </w:r>
      <w:r>
        <w:rPr>
          <w:rFonts w:ascii="Arial" w:hAnsi="Arial" w:cs="Arial" w:eastAsia="Arial"/>
          <w:sz w:val="18"/>
          <w:szCs w:val="18"/>
          <w:spacing w:val="-3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y-axes</w:t>
      </w:r>
      <w:r>
        <w:rPr>
          <w:rFonts w:ascii="Arial" w:hAnsi="Arial" w:cs="Arial" w:eastAsia="Arial"/>
          <w:sz w:val="18"/>
          <w:szCs w:val="18"/>
          <w:spacing w:val="-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42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2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o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bplots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</w:rPr>
        <w:t>h</w:t>
      </w:r>
      <w:r>
        <w:rPr>
          <w:rFonts w:ascii="Arial" w:hAnsi="Arial" w:cs="Arial" w:eastAsia="Arial"/>
          <w:sz w:val="18"/>
          <w:szCs w:val="18"/>
          <w:spacing w:val="-5"/>
          <w:w w:val="95"/>
        </w:rPr>
        <w:t>a</w:t>
      </w:r>
      <w:r>
        <w:rPr>
          <w:rFonts w:ascii="Arial" w:hAnsi="Arial" w:cs="Arial" w:eastAsia="Arial"/>
          <w:sz w:val="18"/>
          <w:szCs w:val="18"/>
          <w:spacing w:val="-5"/>
          <w:w w:val="95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5"/>
        </w:rPr>
        <w:t>e</w:t>
      </w:r>
      <w:r>
        <w:rPr>
          <w:rFonts w:ascii="Arial" w:hAnsi="Arial" w:cs="Arial" w:eastAsia="Arial"/>
          <w:sz w:val="18"/>
          <w:szCs w:val="18"/>
          <w:spacing w:val="14"/>
          <w:w w:val="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differe</w:t>
      </w:r>
      <w:r>
        <w:rPr>
          <w:rFonts w:ascii="Arial" w:hAnsi="Arial" w:cs="Arial" w:eastAsia="Arial"/>
          <w:sz w:val="18"/>
          <w:szCs w:val="18"/>
          <w:spacing w:val="-4"/>
          <w:w w:val="9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42"/>
        </w:rPr>
        <w:t>t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ranges.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720" w:right="1720"/>
        </w:sectPr>
      </w:pPr>
      <w:rPr/>
    </w:p>
    <w:p>
      <w:pPr>
        <w:spacing w:before="59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articipation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rates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differe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safe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programs,</w:t>
      </w:r>
      <w:r>
        <w:rPr>
          <w:rFonts w:ascii="Arial" w:hAnsi="Arial" w:cs="Arial" w:eastAsia="Arial"/>
          <w:sz w:val="20"/>
          <w:szCs w:val="20"/>
          <w:spacing w:val="1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eligible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households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200%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FPL)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4117" w:right="3223"/>
        <w:jc w:val="center"/>
        <w:tabs>
          <w:tab w:pos="518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260.452759pt;margin-top:-1.359338pt;width:15.5975pt;height:15.5975pt;mso-position-horizontal-relative:page;mso-position-vertical-relative:paragraph;z-index:-3899" coordorigin="5209,-27" coordsize="312,312">
            <v:group style="position:absolute;left:5218;top:-18;width:294;height:294" coordorigin="5218,-18" coordsize="294,294">
              <v:shape style="position:absolute;left:5218;top:-18;width:294;height:294" coordorigin="5218,-18" coordsize="294,294" path="m5218,276l5512,276,5512,-18,5218,-18,5218,276e" filled="t" fillcolor="#F2F2F2" stroked="f">
                <v:path arrowok="t"/>
                <v:fill/>
              </v:shape>
            </v:group>
            <v:group style="position:absolute;left:5218;top:-18;width:294;height:294" coordorigin="5218,-18" coordsize="294,294">
              <v:shape style="position:absolute;left:5218;top:-18;width:294;height:294" coordorigin="5218,-18" coordsize="294,294" path="m5218,276l5512,276,5512,-18,5218,-18,5218,276xe" filled="f" stroked="t" strokeweight=".9095pt" strokecolor="#FFFFFF">
                <v:path arrowok="t"/>
              </v:shape>
            </v:group>
            <v:group style="position:absolute;left:5248;top:129;width:235;height:2" coordorigin="5248,129" coordsize="235,2">
              <v:shape style="position:absolute;left:5248;top:129;width:235;height:2" coordorigin="5248,129" coordsize="235,0" path="m5248,129l5483,129e" filled="f" stroked="t" strokeweight="2.269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4.096252pt;margin-top:-1.359338pt;width:15.5975pt;height:15.5975pt;mso-position-horizontal-relative:page;mso-position-vertical-relative:paragraph;z-index:-3898" coordorigin="6282,-27" coordsize="312,312">
            <v:group style="position:absolute;left:6291;top:-18;width:294;height:294" coordorigin="6291,-18" coordsize="294,294">
              <v:shape style="position:absolute;left:6291;top:-18;width:294;height:294" coordorigin="6291,-18" coordsize="294,294" path="m6291,276l6585,276,6585,-18,6291,-18,6291,276e" filled="t" fillcolor="#F2F2F2" stroked="f">
                <v:path arrowok="t"/>
                <v:fill/>
              </v:shape>
            </v:group>
            <v:group style="position:absolute;left:6291;top:-18;width:294;height:294" coordorigin="6291,-18" coordsize="294,294">
              <v:shape style="position:absolute;left:6291;top:-18;width:294;height:294" coordorigin="6291,-18" coordsize="294,294" path="m6291,276l6585,276,6585,-18,6291,-18,6291,276xe" filled="f" stroked="t" strokeweight=".9095pt" strokecolor="#FFFFFF">
                <v:path arrowok="t"/>
              </v:shape>
            </v:group>
            <v:group style="position:absolute;left:6320;top:129;width:235;height:2" coordorigin="6320,129" coordsize="235,2">
              <v:shape style="position:absolute;left:6320;top:129;width:235;height:2" coordorigin="6320,129" coordsize="235,0" path="m6320,129l6555,129e" filled="f" stroked="t" strokeweight="2.2695pt" strokecolor="#000000">
                <v:path arrowok="t"/>
                <v:stroke dashstyle="longDash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with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Disab</w:t>
      </w:r>
      <w:r>
        <w:rPr>
          <w:rFonts w:ascii="Arial" w:hAnsi="Arial" w:cs="Arial" w:eastAsia="Arial"/>
          <w:sz w:val="15"/>
          <w:szCs w:val="15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with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No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Disab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0" w:footer="806" w:top="1360" w:bottom="1000" w:left="1400" w:right="1400"/>
          <w:pgSz w:w="12240" w:h="15840"/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70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18.978752pt;margin-top:-11.308091pt;width:196.885506pt;height:178.912255pt;mso-position-horizontal-relative:page;mso-position-vertical-relative:paragraph;z-index:-3903" coordorigin="2380,-226" coordsize="3938,3578">
            <v:group style="position:absolute;left:2435;top:2719;width:3873;height:2" coordorigin="2435,2719" coordsize="3873,2">
              <v:shape style="position:absolute;left:2435;top:2719;width:3873;height:2" coordorigin="2435,2719" coordsize="3873,0" path="m2435,2719l6308,2719e" filled="f" stroked="t" strokeweight=".544pt" strokecolor="#F2F2F2">
                <v:path arrowok="t"/>
              </v:shape>
            </v:group>
            <v:group style="position:absolute;left:2435;top:1666;width:3873;height:2" coordorigin="2435,1666" coordsize="3873,2">
              <v:shape style="position:absolute;left:2435;top:1666;width:3873;height:2" coordorigin="2435,1666" coordsize="3873,0" path="m2435,1666l6308,1666e" filled="f" stroked="t" strokeweight=".544pt" strokecolor="#F2F2F2">
                <v:path arrowok="t"/>
              </v:shape>
            </v:group>
            <v:group style="position:absolute;left:2435;top:612;width:3873;height:2" coordorigin="2435,612" coordsize="3873,2">
              <v:shape style="position:absolute;left:2435;top:612;width:3873;height:2" coordorigin="2435,612" coordsize="3873,0" path="m2435,612l6308,612e" filled="f" stroked="t" strokeweight=".544pt" strokecolor="#F2F2F2">
                <v:path arrowok="t"/>
              </v:shape>
            </v:group>
            <v:group style="position:absolute;left:2548;top:78;width:2;height:3265" coordorigin="2548,78" coordsize="2,3265">
              <v:shape style="position:absolute;left:2548;top:78;width:2;height:3265" coordorigin="2548,78" coordsize="0,3265" path="m2548,3343l2548,78e" filled="f" stroked="t" strokeweight=".544pt" strokecolor="#F2F2F2">
                <v:path arrowok="t"/>
              </v:shape>
            </v:group>
            <v:group style="position:absolute;left:3303;top:78;width:2;height:3265" coordorigin="3303,78" coordsize="2,3265">
              <v:shape style="position:absolute;left:3303;top:78;width:2;height:3265" coordorigin="3303,78" coordsize="0,3265" path="m3303,3343l3303,78e" filled="f" stroked="t" strokeweight=".544pt" strokecolor="#F2F2F2">
                <v:path arrowok="t"/>
              </v:shape>
            </v:group>
            <v:group style="position:absolute;left:4057;top:78;width:2;height:3265" coordorigin="4057,78" coordsize="2,3265">
              <v:shape style="position:absolute;left:4057;top:78;width:2;height:3265" coordorigin="4057,78" coordsize="0,3265" path="m4057,3343l4057,78e" filled="f" stroked="t" strokeweight=".544pt" strokecolor="#F2F2F2">
                <v:path arrowok="t"/>
              </v:shape>
            </v:group>
            <v:group style="position:absolute;left:4812;top:78;width:2;height:3265" coordorigin="4812,78" coordsize="2,3265">
              <v:shape style="position:absolute;left:4812;top:78;width:2;height:3265" coordorigin="4812,78" coordsize="0,3265" path="m4812,3343l4812,78e" filled="f" stroked="t" strokeweight=".544pt" strokecolor="#F2F2F2">
                <v:path arrowok="t"/>
              </v:shape>
            </v:group>
            <v:group style="position:absolute;left:5566;top:78;width:2;height:3265" coordorigin="5566,78" coordsize="2,3265">
              <v:shape style="position:absolute;left:5566;top:78;width:2;height:3265" coordorigin="5566,78" coordsize="0,3265" path="m5566,3343l5566,78e" filled="f" stroked="t" strokeweight=".544pt" strokecolor="#F2F2F2">
                <v:path arrowok="t"/>
              </v:shape>
            </v:group>
            <v:group style="position:absolute;left:2435;top:3245;width:3873;height:2" coordorigin="2435,3245" coordsize="3873,2">
              <v:shape style="position:absolute;left:2435;top:3245;width:3873;height:2" coordorigin="2435,3245" coordsize="3873,0" path="m2435,3245l6308,3245e" filled="f" stroked="t" strokeweight=".9095pt" strokecolor="#CCCCCC">
                <v:path arrowok="t"/>
              </v:shape>
            </v:group>
            <v:group style="position:absolute;left:2435;top:2192;width:3873;height:2" coordorigin="2435,2192" coordsize="3873,2">
              <v:shape style="position:absolute;left:2435;top:2192;width:3873;height:2" coordorigin="2435,2192" coordsize="3873,0" path="m2435,2192l6308,2192e" filled="f" stroked="t" strokeweight=".9095pt" strokecolor="#CCCCCC">
                <v:path arrowok="t"/>
              </v:shape>
            </v:group>
            <v:group style="position:absolute;left:2435;top:1139;width:3873;height:2" coordorigin="2435,1139" coordsize="3873,2">
              <v:shape style="position:absolute;left:2435;top:1139;width:3873;height:2" coordorigin="2435,1139" coordsize="3873,0" path="m2435,1139l6308,1139e" filled="f" stroked="t" strokeweight=".9095pt" strokecolor="#CCCCCC">
                <v:path arrowok="t"/>
              </v:shape>
            </v:group>
            <v:group style="position:absolute;left:2435;top:86;width:3873;height:2" coordorigin="2435,86" coordsize="3873,2">
              <v:shape style="position:absolute;left:2435;top:86;width:3873;height:2" coordorigin="2435,86" coordsize="3873,0" path="m2435,86l6308,86e" filled="f" stroked="t" strokeweight=".9095pt" strokecolor="#CCCCCC">
                <v:path arrowok="t"/>
              </v:shape>
            </v:group>
            <v:group style="position:absolute;left:2926;top:78;width:2;height:3265" coordorigin="2926,78" coordsize="2,3265">
              <v:shape style="position:absolute;left:2926;top:78;width:2;height:3265" coordorigin="2926,78" coordsize="0,3265" path="m2926,3343l2926,78e" filled="f" stroked="t" strokeweight=".9095pt" strokecolor="#CCCCCC">
                <v:path arrowok="t"/>
              </v:shape>
            </v:group>
            <v:group style="position:absolute;left:3680;top:78;width:2;height:3265" coordorigin="3680,78" coordsize="2,3265">
              <v:shape style="position:absolute;left:3680;top:78;width:2;height:3265" coordorigin="3680,78" coordsize="0,3265" path="m3680,3343l3680,78e" filled="f" stroked="t" strokeweight=".9095pt" strokecolor="#CCCCCC">
                <v:path arrowok="t"/>
              </v:shape>
            </v:group>
            <v:group style="position:absolute;left:4435;top:78;width:2;height:3265" coordorigin="4435,78" coordsize="2,3265">
              <v:shape style="position:absolute;left:4435;top:78;width:2;height:3265" coordorigin="4435,78" coordsize="0,3265" path="m4435,3343l4435,78e" filled="f" stroked="t" strokeweight=".9095pt" strokecolor="#CCCCCC">
                <v:path arrowok="t"/>
              </v:shape>
            </v:group>
            <v:group style="position:absolute;left:5189;top:78;width:2;height:3265" coordorigin="5189,78" coordsize="2,3265">
              <v:shape style="position:absolute;left:5189;top:78;width:2;height:3265" coordorigin="5189,78" coordsize="0,3265" path="m5189,3343l5189,78e" filled="f" stroked="t" strokeweight=".9095pt" strokecolor="#CCCCCC">
                <v:path arrowok="t"/>
              </v:shape>
            </v:group>
            <v:group style="position:absolute;left:5944;top:78;width:2;height:3265" coordorigin="5944,78" coordsize="2,3265">
              <v:shape style="position:absolute;left:5944;top:78;width:2;height:3265" coordorigin="5944,78" coordsize="0,3265" path="m5944,3343l5944,78e" filled="f" stroked="t" strokeweight=".9095pt" strokecolor="#CCCCCC">
                <v:path arrowok="t"/>
              </v:shape>
            </v:group>
            <v:group style="position:absolute;left:2611;top:227;width:3521;height:1341" coordorigin="2611,227" coordsize="3521,1341">
              <v:shape style="position:absolute;left:2611;top:227;width:3521;height:1341" coordorigin="2611,227" coordsize="3521,1341" path="m2611,1568l2674,1520,2737,1462,2800,1395,2863,1387,2926,1354,2989,1296,3052,1250,3114,1184,3177,1107,3240,1049,3303,982,3366,919,3429,857,3492,794,3555,703,3617,605,3680,532,3743,438,3806,340,3869,232,3932,227,3995,265,4057,340,4120,431,4183,513,4246,564,4309,595,4372,623,4435,655,4498,635,4560,667,4623,719,4686,773,4749,854,4812,881,4875,924,4938,974,5001,1020,5063,1051,5126,1085,5189,1119,5252,1138,5315,1176,5378,1234,5441,1243,5504,1253,5566,1258,5629,1308,5692,1303,5755,1325,5818,1313,5881,1330,5944,1376,6007,1407,6069,1428,6132,1476e" filled="f" stroked="t" strokeweight="2.2695pt" strokecolor="#000000">
                <v:path arrowok="t"/>
              </v:shape>
            </v:group>
            <v:group style="position:absolute;left:2611;top:1923;width:3521;height:622" coordorigin="2611,1923" coordsize="3521,622">
              <v:shape style="position:absolute;left:2611;top:1923;width:3521;height:622" coordorigin="2611,1923" coordsize="3521,622" path="m2611,2545l2674,2516,2737,2490,2800,2480,2863,2459,2926,2424,2989,2397,3052,2368,3114,2326,3177,2302,3240,2271,3303,2248,3366,2223,3429,2201,3492,2160,3555,2123,3617,2086,3680,2042,3743,1993,3806,1948,3869,1923,3932,1929,3995,1939,4057,1970,4120,2006,4183,2022,4246,2047,4309,2045,4372,2040,4435,2068,4498,2090,4560,2118,4623,2140,4686,2157,4749,2177,4812,2198,4875,2207,4938,2221,5001,2241,5063,2250,5126,2259,5189,2285,5252,2293,5315,2306,5378,2317,5441,2331,5504,2337,5566,2340,5629,2360,5692,2374,5755,2378,5818,2387,5881,2386,5944,2408,6007,2418,6069,2433,6132,2458e" filled="f" stroked="t" strokeweight="2.2695pt" strokecolor="#000000">
                <v:path arrowok="t"/>
                <v:stroke dashstyle="longDash"/>
              </v:shape>
            </v:group>
            <v:group style="position:absolute;left:2435;top:78;width:3873;height:3265" coordorigin="2435,78" coordsize="3873,3265">
              <v:shape style="position:absolute;left:2435;top:78;width:3873;height:3265" coordorigin="2435,78" coordsize="3873,3265" path="m2435,3343l6308,3343,6308,78,2435,78,2435,3343e" filled="f" stroked="t" strokeweight=".9095pt" strokecolor="#000000">
                <v:path arrowok="t"/>
              </v:shape>
            </v:group>
            <v:group style="position:absolute;left:2435;top:-218;width:3873;height:296" coordorigin="2435,-218" coordsize="3873,296">
              <v:shape style="position:absolute;left:2435;top:-218;width:3873;height:296" coordorigin="2435,-218" coordsize="3873,296" path="m2435,78l6308,78,6308,-218,2435,-218,2435,78e" filled="t" fillcolor="#D9D9D9" stroked="f">
                <v:path arrowok="t"/>
                <v:fill/>
              </v:shape>
            </v:group>
            <v:group style="position:absolute;left:2389;top:3245;width:47;height:2" coordorigin="2389,3245" coordsize="47,2">
              <v:shape style="position:absolute;left:2389;top:3245;width:47;height:2" coordorigin="2389,3245" coordsize="47,0" path="m2389,3245l2435,3245e" filled="f" stroked="t" strokeweight=".9095pt" strokecolor="#333333">
                <v:path arrowok="t"/>
              </v:shape>
            </v:group>
            <v:group style="position:absolute;left:2389;top:2192;width:47;height:2" coordorigin="2389,2192" coordsize="47,2">
              <v:shape style="position:absolute;left:2389;top:2192;width:47;height:2" coordorigin="2389,2192" coordsize="47,0" path="m2389,2192l2435,2192e" filled="f" stroked="t" strokeweight=".9095pt" strokecolor="#333333">
                <v:path arrowok="t"/>
              </v:shape>
            </v:group>
            <v:group style="position:absolute;left:2389;top:1139;width:47;height:2" coordorigin="2389,1139" coordsize="47,2">
              <v:shape style="position:absolute;left:2389;top:1139;width:47;height:2" coordorigin="2389,1139" coordsize="47,0" path="m2389,1139l2435,1139e" filled="f" stroked="t" strokeweight=".9095pt" strokecolor="#333333">
                <v:path arrowok="t"/>
              </v:shape>
            </v:group>
            <v:group style="position:absolute;left:2389;top:86;width:47;height:2" coordorigin="2389,86" coordsize="47,2">
              <v:shape style="position:absolute;left:2389;top:86;width:47;height:2" coordorigin="2389,86" coordsize="47,0" path="m2389,86l2435,86e" filled="f" stroked="t" strokeweight=".909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0.3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3" w:after="0" w:line="240" w:lineRule="auto"/>
        <w:ind w:right="-20"/>
        <w:jc w:val="left"/>
        <w:tabs>
          <w:tab w:pos="428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5"/>
          <w:szCs w:val="15"/>
          <w:color w:val="1A1A1A"/>
          <w:spacing w:val="-5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ood</w:t>
      </w:r>
      <w:r>
        <w:rPr>
          <w:rFonts w:ascii="Arial" w:hAnsi="Arial" w:cs="Arial" w:eastAsia="Arial"/>
          <w:sz w:val="15"/>
          <w:szCs w:val="15"/>
          <w:color w:val="1A1A1A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Stamps</w:t>
      </w:r>
      <w:r>
        <w:rPr>
          <w:rFonts w:ascii="Arial" w:hAnsi="Arial" w:cs="Arial" w:eastAsia="Arial"/>
          <w:sz w:val="15"/>
          <w:szCs w:val="15"/>
          <w:color w:val="1A1A1A"/>
          <w:spacing w:val="-3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SSI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400" w:right="1400"/>
          <w:cols w:num="2" w:equalWidth="0">
            <w:col w:w="952" w:space="1567"/>
            <w:col w:w="692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70" w:lineRule="exact"/>
        <w:ind w:left="73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70" w:lineRule="exact"/>
        <w:ind w:left="73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0.1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70" w:lineRule="exact"/>
        <w:ind w:left="73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4.639061pt;margin-top:-33.306152pt;width:11.35pt;height:108.711556pt;mso-position-horizontal-relative:page;mso-position-vertical-relative:paragraph;z-index:-3897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8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prog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am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pa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7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ticipation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3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ate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400" w:right="140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0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tabs>
          <w:tab w:pos="364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319.621246pt;margin-top:-186.229599pt;width:194.556505pt;height:178.912255pt;mso-position-horizontal-relative:page;mso-position-vertical-relative:paragraph;z-index:-3902" coordorigin="6392,-3725" coordsize="3891,3578">
            <v:group style="position:absolute;left:6402;top:-780;width:3873;height:2" coordorigin="6402,-780" coordsize="3873,2">
              <v:shape style="position:absolute;left:6402;top:-780;width:3873;height:2" coordorigin="6402,-780" coordsize="3873,0" path="m6402,-780l10274,-780e" filled="f" stroked="t" strokeweight=".544pt" strokecolor="#F2F2F2">
                <v:path arrowok="t"/>
              </v:shape>
            </v:group>
            <v:group style="position:absolute;left:6402;top:-1833;width:3873;height:2" coordorigin="6402,-1833" coordsize="3873,2">
              <v:shape style="position:absolute;left:6402;top:-1833;width:3873;height:2" coordorigin="6402,-1833" coordsize="3873,0" path="m6402,-1833l10274,-1833e" filled="f" stroked="t" strokeweight=".544pt" strokecolor="#F2F2F2">
                <v:path arrowok="t"/>
              </v:shape>
            </v:group>
            <v:group style="position:absolute;left:6402;top:-2886;width:3873;height:2" coordorigin="6402,-2886" coordsize="3873,2">
              <v:shape style="position:absolute;left:6402;top:-2886;width:3873;height:2" coordorigin="6402,-2886" coordsize="3873,0" path="m6402,-2886l10274,-2886e" filled="f" stroked="t" strokeweight=".544pt" strokecolor="#F2F2F2">
                <v:path arrowok="t"/>
              </v:shape>
            </v:group>
            <v:group style="position:absolute;left:6515;top:-3420;width:2;height:3265" coordorigin="6515,-3420" coordsize="2,3265">
              <v:shape style="position:absolute;left:6515;top:-3420;width:2;height:3265" coordorigin="6515,-3420" coordsize="0,3265" path="m6515,-155l6515,-3420e" filled="f" stroked="t" strokeweight=".544pt" strokecolor="#F2F2F2">
                <v:path arrowok="t"/>
              </v:shape>
            </v:group>
            <v:group style="position:absolute;left:7269;top:-3420;width:2;height:3265" coordorigin="7269,-3420" coordsize="2,3265">
              <v:shape style="position:absolute;left:7269;top:-3420;width:2;height:3265" coordorigin="7269,-3420" coordsize="0,3265" path="m7269,-155l7269,-3420e" filled="f" stroked="t" strokeweight=".544pt" strokecolor="#F2F2F2">
                <v:path arrowok="t"/>
              </v:shape>
            </v:group>
            <v:group style="position:absolute;left:8024;top:-3420;width:2;height:3265" coordorigin="8024,-3420" coordsize="2,3265">
              <v:shape style="position:absolute;left:8024;top:-3420;width:2;height:3265" coordorigin="8024,-3420" coordsize="0,3265" path="m8024,-155l8024,-3420e" filled="f" stroked="t" strokeweight=".544pt" strokecolor="#F2F2F2">
                <v:path arrowok="t"/>
              </v:shape>
            </v:group>
            <v:group style="position:absolute;left:8778;top:-3420;width:2;height:3265" coordorigin="8778,-3420" coordsize="2,3265">
              <v:shape style="position:absolute;left:8778;top:-3420;width:2;height:3265" coordorigin="8778,-3420" coordsize="0,3265" path="m8778,-155l8778,-3420e" filled="f" stroked="t" strokeweight=".544pt" strokecolor="#F2F2F2">
                <v:path arrowok="t"/>
              </v:shape>
            </v:group>
            <v:group style="position:absolute;left:9533;top:-3420;width:2;height:3265" coordorigin="9533,-3420" coordsize="2,3265">
              <v:shape style="position:absolute;left:9533;top:-3420;width:2;height:3265" coordorigin="9533,-3420" coordsize="0,3265" path="m9533,-155l9533,-3420e" filled="f" stroked="t" strokeweight=".544pt" strokecolor="#F2F2F2">
                <v:path arrowok="t"/>
              </v:shape>
            </v:group>
            <v:group style="position:absolute;left:6402;top:-253;width:3873;height:2" coordorigin="6402,-253" coordsize="3873,2">
              <v:shape style="position:absolute;left:6402;top:-253;width:3873;height:2" coordorigin="6402,-253" coordsize="3873,0" path="m6402,-253l10274,-253e" filled="f" stroked="t" strokeweight=".9095pt" strokecolor="#CCCCCC">
                <v:path arrowok="t"/>
              </v:shape>
            </v:group>
            <v:group style="position:absolute;left:6402;top:-1306;width:3873;height:2" coordorigin="6402,-1306" coordsize="3873,2">
              <v:shape style="position:absolute;left:6402;top:-1306;width:3873;height:2" coordorigin="6402,-1306" coordsize="3873,0" path="m6402,-1306l10274,-1306e" filled="f" stroked="t" strokeweight=".9095pt" strokecolor="#CCCCCC">
                <v:path arrowok="t"/>
              </v:shape>
            </v:group>
            <v:group style="position:absolute;left:6402;top:-2359;width:3873;height:2" coordorigin="6402,-2359" coordsize="3873,2">
              <v:shape style="position:absolute;left:6402;top:-2359;width:3873;height:2" coordorigin="6402,-2359" coordsize="3873,0" path="m6402,-2359l10274,-2359e" filled="f" stroked="t" strokeweight=".9095pt" strokecolor="#CCCCCC">
                <v:path arrowok="t"/>
              </v:shape>
            </v:group>
            <v:group style="position:absolute;left:6402;top:-3413;width:3873;height:2" coordorigin="6402,-3413" coordsize="3873,2">
              <v:shape style="position:absolute;left:6402;top:-3413;width:3873;height:2" coordorigin="6402,-3413" coordsize="3873,0" path="m6402,-3413l10274,-3413e" filled="f" stroked="t" strokeweight=".9095pt" strokecolor="#CCCCCC">
                <v:path arrowok="t"/>
              </v:shape>
            </v:group>
            <v:group style="position:absolute;left:6892;top:-3420;width:2;height:3265" coordorigin="6892,-3420" coordsize="2,3265">
              <v:shape style="position:absolute;left:6892;top:-3420;width:2;height:3265" coordorigin="6892,-3420" coordsize="0,3265" path="m6892,-155l6892,-3420e" filled="f" stroked="t" strokeweight=".9095pt" strokecolor="#CCCCCC">
                <v:path arrowok="t"/>
              </v:shape>
            </v:group>
            <v:group style="position:absolute;left:7646;top:-3420;width:2;height:3265" coordorigin="7646,-3420" coordsize="2,3265">
              <v:shape style="position:absolute;left:7646;top:-3420;width:2;height:3265" coordorigin="7646,-3420" coordsize="0,3265" path="m7646,-155l7646,-3420e" filled="f" stroked="t" strokeweight=".9095pt" strokecolor="#CCCCCC">
                <v:path arrowok="t"/>
              </v:shape>
            </v:group>
            <v:group style="position:absolute;left:8401;top:-3420;width:2;height:3265" coordorigin="8401,-3420" coordsize="2,3265">
              <v:shape style="position:absolute;left:8401;top:-3420;width:2;height:3265" coordorigin="8401,-3420" coordsize="0,3265" path="m8401,-155l8401,-3420e" filled="f" stroked="t" strokeweight=".9095pt" strokecolor="#CCCCCC">
                <v:path arrowok="t"/>
              </v:shape>
            </v:group>
            <v:group style="position:absolute;left:9155;top:-3420;width:2;height:3265" coordorigin="9155,-3420" coordsize="2,3265">
              <v:shape style="position:absolute;left:9155;top:-3420;width:2;height:3265" coordorigin="9155,-3420" coordsize="0,3265" path="m9155,-155l9155,-3420e" filled="f" stroked="t" strokeweight=".9095pt" strokecolor="#CCCCCC">
                <v:path arrowok="t"/>
              </v:shape>
            </v:group>
            <v:group style="position:absolute;left:9910;top:-3420;width:2;height:3265" coordorigin="9910,-3420" coordsize="2,3265">
              <v:shape style="position:absolute;left:9910;top:-3420;width:2;height:3265" coordorigin="9910,-3420" coordsize="0,3265" path="m9910,-155l9910,-3420e" filled="f" stroked="t" strokeweight=".9095pt" strokecolor="#CCCCCC">
                <v:path arrowok="t"/>
              </v:shape>
            </v:group>
            <v:group style="position:absolute;left:6577;top:-2208;width:3521;height:726" coordorigin="6577,-2208" coordsize="3521,726">
              <v:shape style="position:absolute;left:6577;top:-2208;width:3521;height:726" coordorigin="6577,-2208" coordsize="3521,726" path="m6577,-1557l6640,-1562,6703,-1562,6766,-1620,6829,-1659,6892,-1685,6955,-1687,7018,-1702,7080,-1728,7143,-1778,7206,-1812,7269,-1836,7332,-1862,7395,-1886,7458,-1922,7521,-1944,7584,-1980,7646,-2057,7709,-2139,7772,-2172,7835,-2206,7898,-2208,7961,-2173,8024,-2155,8087,-2132,8149,-2090,8212,-2055,8275,-2038,8338,-1997,8401,-1990,8464,-1975,8527,-1964,8589,-1918,8652,-1910,8715,-1899,8778,-1860,8841,-1827,8904,-1824,8967,-1795,9030,-1776,9092,-1750,9155,-1709,9218,-1692,9281,-1670,9344,-1635,9407,-1615,9470,-1606,9533,-1608,9595,-1594,9658,-1600,9721,-1594,9784,-1570,9847,-1545,9910,-1502,9973,-1488,10036,-1488,10098,-1481e" filled="f" stroked="t" strokeweight="2.2695pt" strokecolor="#000000">
                <v:path arrowok="t"/>
              </v:shape>
            </v:group>
            <v:group style="position:absolute;left:6577;top:-678;width:3521;height:118" coordorigin="6577,-678" coordsize="3521,118">
              <v:shape style="position:absolute;left:6577;top:-678;width:3521;height:118" coordorigin="6577,-678" coordsize="3521,118" path="m6577,-594l6640,-599,6703,-608,6766,-605,6829,-612,6892,-618,6955,-619,7018,-624,7080,-628,7143,-636,7206,-639,7269,-636,7332,-644,7395,-640,7458,-643,7521,-649,7584,-651,7646,-659,7709,-664,7772,-666,7835,-678,7898,-672,7961,-673,8024,-666,8087,-647,8149,-634,8212,-631,8275,-631,8338,-625,8401,-625,8464,-622,8527,-616,8589,-616,8652,-612,8715,-612,8778,-607,8841,-604,8904,-598,8967,-596,9030,-597,9092,-597,9155,-593,9218,-586,9281,-582,9344,-573,9407,-576,9470,-573,9533,-577,9595,-569,9658,-563,9721,-562,9784,-566,9847,-564,9910,-563,9973,-569,10036,-564,10098,-560e" filled="f" stroked="t" strokeweight="2.2695pt" strokecolor="#000000">
                <v:path arrowok="t"/>
                <v:stroke dashstyle="longDash"/>
              </v:shape>
            </v:group>
            <v:group style="position:absolute;left:6402;top:-3420;width:3873;height:3265" coordorigin="6402,-3420" coordsize="3873,3265">
              <v:shape style="position:absolute;left:6402;top:-3420;width:3873;height:3265" coordorigin="6402,-3420" coordsize="3873,3265" path="m6402,-155l10274,-155,10274,-3420,6402,-3420,6402,-155xe" filled="f" stroked="t" strokeweight=".9095pt" strokecolor="#000000">
                <v:path arrowok="t"/>
              </v:shape>
            </v:group>
            <v:group style="position:absolute;left:6402;top:-3716;width:3873;height:296" coordorigin="6402,-3716" coordsize="3873,296">
              <v:shape style="position:absolute;left:6402;top:-3716;width:3873;height:296" coordorigin="6402,-3716" coordsize="3873,296" path="m6402,-3420l10274,-3420,10274,-3716,6402,-3716,6402,-3420e" filled="t" fillcolor="#D9D9D9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18.978752pt;margin-top:-3.539095pt;width:196.885506pt;height:181.241255pt;mso-position-horizontal-relative:page;mso-position-vertical-relative:paragraph;z-index:-3901" coordorigin="2380,-71" coordsize="3938,3625">
            <v:group style="position:absolute;left:2435;top:2874;width:3873;height:2" coordorigin="2435,2874" coordsize="3873,2">
              <v:shape style="position:absolute;left:2435;top:2874;width:3873;height:2" coordorigin="2435,2874" coordsize="3873,0" path="m2435,2874l6308,2874e" filled="f" stroked="t" strokeweight=".544pt" strokecolor="#F2F2F2">
                <v:path arrowok="t"/>
              </v:shape>
            </v:group>
            <v:group style="position:absolute;left:2435;top:1821;width:3873;height:2" coordorigin="2435,1821" coordsize="3873,2">
              <v:shape style="position:absolute;left:2435;top:1821;width:3873;height:2" coordorigin="2435,1821" coordsize="3873,0" path="m2435,1821l6308,1821e" filled="f" stroked="t" strokeweight=".544pt" strokecolor="#F2F2F2">
                <v:path arrowok="t"/>
              </v:shape>
            </v:group>
            <v:group style="position:absolute;left:2435;top:768;width:3873;height:2" coordorigin="2435,768" coordsize="3873,2">
              <v:shape style="position:absolute;left:2435;top:768;width:3873;height:2" coordorigin="2435,768" coordsize="3873,0" path="m2435,768l6308,768e" filled="f" stroked="t" strokeweight=".544pt" strokecolor="#F2F2F2">
                <v:path arrowok="t"/>
              </v:shape>
            </v:group>
            <v:group style="position:absolute;left:2548;top:234;width:2;height:3265" coordorigin="2548,234" coordsize="2,3265">
              <v:shape style="position:absolute;left:2548;top:234;width:2;height:3265" coordorigin="2548,234" coordsize="0,3265" path="m2548,3498l2548,234e" filled="f" stroked="t" strokeweight=".544pt" strokecolor="#F2F2F2">
                <v:path arrowok="t"/>
              </v:shape>
            </v:group>
            <v:group style="position:absolute;left:3303;top:234;width:2;height:3265" coordorigin="3303,234" coordsize="2,3265">
              <v:shape style="position:absolute;left:3303;top:234;width:2;height:3265" coordorigin="3303,234" coordsize="0,3265" path="m3303,3498l3303,234e" filled="f" stroked="t" strokeweight=".544pt" strokecolor="#F2F2F2">
                <v:path arrowok="t"/>
              </v:shape>
            </v:group>
            <v:group style="position:absolute;left:4057;top:234;width:2;height:3265" coordorigin="4057,234" coordsize="2,3265">
              <v:shape style="position:absolute;left:4057;top:234;width:2;height:3265" coordorigin="4057,234" coordsize="0,3265" path="m4057,3498l4057,234e" filled="f" stroked="t" strokeweight=".544pt" strokecolor="#F2F2F2">
                <v:path arrowok="t"/>
              </v:shape>
            </v:group>
            <v:group style="position:absolute;left:4812;top:234;width:2;height:3265" coordorigin="4812,234" coordsize="2,3265">
              <v:shape style="position:absolute;left:4812;top:234;width:2;height:3265" coordorigin="4812,234" coordsize="0,3265" path="m4812,3498l4812,234e" filled="f" stroked="t" strokeweight=".544pt" strokecolor="#F2F2F2">
                <v:path arrowok="t"/>
              </v:shape>
            </v:group>
            <v:group style="position:absolute;left:5566;top:234;width:2;height:3265" coordorigin="5566,234" coordsize="2,3265">
              <v:shape style="position:absolute;left:5566;top:234;width:2;height:3265" coordorigin="5566,234" coordsize="0,3265" path="m5566,3498l5566,234e" filled="f" stroked="t" strokeweight=".544pt" strokecolor="#F2F2F2">
                <v:path arrowok="t"/>
              </v:shape>
            </v:group>
            <v:group style="position:absolute;left:2435;top:3401;width:3873;height:2" coordorigin="2435,3401" coordsize="3873,2">
              <v:shape style="position:absolute;left:2435;top:3401;width:3873;height:2" coordorigin="2435,3401" coordsize="3873,0" path="m2435,3401l6308,3401e" filled="f" stroked="t" strokeweight=".9095pt" strokecolor="#CCCCCC">
                <v:path arrowok="t"/>
              </v:shape>
            </v:group>
            <v:group style="position:absolute;left:2435;top:2348;width:3873;height:2" coordorigin="2435,2348" coordsize="3873,2">
              <v:shape style="position:absolute;left:2435;top:2348;width:3873;height:2" coordorigin="2435,2348" coordsize="3873,0" path="m2435,2348l6308,2348e" filled="f" stroked="t" strokeweight=".9095pt" strokecolor="#CCCCCC">
                <v:path arrowok="t"/>
              </v:shape>
            </v:group>
            <v:group style="position:absolute;left:2435;top:1294;width:3873;height:2" coordorigin="2435,1294" coordsize="3873,2">
              <v:shape style="position:absolute;left:2435;top:1294;width:3873;height:2" coordorigin="2435,1294" coordsize="3873,0" path="m2435,1294l6308,1294e" filled="f" stroked="t" strokeweight=".9095pt" strokecolor="#CCCCCC">
                <v:path arrowok="t"/>
              </v:shape>
            </v:group>
            <v:group style="position:absolute;left:2435;top:241;width:3873;height:2" coordorigin="2435,241" coordsize="3873,2">
              <v:shape style="position:absolute;left:2435;top:241;width:3873;height:2" coordorigin="2435,241" coordsize="3873,0" path="m2435,241l6308,241e" filled="f" stroked="t" strokeweight=".9095pt" strokecolor="#CCCCCC">
                <v:path arrowok="t"/>
              </v:shape>
            </v:group>
            <v:group style="position:absolute;left:2926;top:234;width:2;height:3265" coordorigin="2926,234" coordsize="2,3265">
              <v:shape style="position:absolute;left:2926;top:234;width:2;height:3265" coordorigin="2926,234" coordsize="0,3265" path="m2926,3498l2926,234e" filled="f" stroked="t" strokeweight=".9095pt" strokecolor="#CCCCCC">
                <v:path arrowok="t"/>
              </v:shape>
            </v:group>
            <v:group style="position:absolute;left:3680;top:234;width:2;height:3265" coordorigin="3680,234" coordsize="2,3265">
              <v:shape style="position:absolute;left:3680;top:234;width:2;height:3265" coordorigin="3680,234" coordsize="0,3265" path="m3680,3498l3680,234e" filled="f" stroked="t" strokeweight=".9095pt" strokecolor="#CCCCCC">
                <v:path arrowok="t"/>
              </v:shape>
            </v:group>
            <v:group style="position:absolute;left:4435;top:234;width:2;height:3265" coordorigin="4435,234" coordsize="2,3265">
              <v:shape style="position:absolute;left:4435;top:234;width:2;height:3265" coordorigin="4435,234" coordsize="0,3265" path="m4435,3498l4435,234e" filled="f" stroked="t" strokeweight=".9095pt" strokecolor="#CCCCCC">
                <v:path arrowok="t"/>
              </v:shape>
            </v:group>
            <v:group style="position:absolute;left:5189;top:234;width:2;height:3265" coordorigin="5189,234" coordsize="2,3265">
              <v:shape style="position:absolute;left:5189;top:234;width:2;height:3265" coordorigin="5189,234" coordsize="0,3265" path="m5189,3498l5189,234e" filled="f" stroked="t" strokeweight=".9095pt" strokecolor="#CCCCCC">
                <v:path arrowok="t"/>
              </v:shape>
            </v:group>
            <v:group style="position:absolute;left:5944;top:234;width:2;height:3265" coordorigin="5944,234" coordsize="2,3265">
              <v:shape style="position:absolute;left:5944;top:234;width:2;height:3265" coordorigin="5944,234" coordsize="0,3265" path="m5944,3498l5944,234e" filled="f" stroked="t" strokeweight=".9095pt" strokecolor="#CCCCCC">
                <v:path arrowok="t"/>
              </v:shape>
            </v:group>
            <v:group style="position:absolute;left:2611;top:3077;width:3521;height:207" coordorigin="2611,3077" coordsize="3521,207">
              <v:shape style="position:absolute;left:2611;top:3077;width:3521;height:207" coordorigin="2611,3077" coordsize="3521,207" path="m2611,3202l2674,3190,2737,3188,2800,3173,2863,3159,2926,3152,2989,3154,3052,3156,3114,3159,3177,3166,3240,3166,3303,3149,3366,3139,3429,3130,3492,3127,3555,3111,3617,3103,3680,3086,3743,3079,3806,3079,3869,3087,3932,3084,3995,3077,4057,3098,4120,3101,4183,3128,4246,3139,4309,3151,4372,3152,4435,3146,4498,3135,4560,3142,4623,3152,4686,3166,4749,3180,4812,3187,4875,3202,4938,3199,5001,3207,5063,3221,5126,3235,5189,3240,5252,3245,5315,3257,5378,3267,5441,3267,5504,3276,5566,3269,5629,3276,5692,3269,5755,3269,5818,3281,5881,3284,5944,3281,6007,3278,6069,3276,6132,3278e" filled="f" stroked="t" strokeweight="2.2695pt" strokecolor="#000000">
                <v:path arrowok="t"/>
              </v:shape>
            </v:group>
            <v:group style="position:absolute;left:2611;top:3274;width:3521;height:76" coordorigin="2611,3274" coordsize="3521,76">
              <v:shape style="position:absolute;left:2611;top:3274;width:3521;height:76" coordorigin="2611,3274" coordsize="3521,76" path="m2611,3296l2674,3299,2737,3300,2800,3300,2863,3302,2926,3301,2989,3299,3052,3299,3114,3297,3177,3293,3240,3290,3303,3292,3366,3287,3429,3286,3492,3286,3555,3282,3617,3278,3680,3276,3743,3278,3806,3276,3869,3275,3932,3274,3995,3280,4057,3287,4120,3291,4183,3293,4246,3296,4309,3297,4372,3301,4435,3305,4498,3310,4560,3314,4623,3316,4686,3317,4749,3319,4812,3319,4875,3320,4938,3323,5001,3326,5063,3325,5126,3329,5189,3331,5252,3332,5315,3334,5378,3336,5441,3337,5504,3336,5566,3337,5629,3334,5692,3332,5755,3333,5818,3337,5881,3341,5944,3344,6007,3347,6069,3347,6132,3350e" filled="f" stroked="t" strokeweight="2.2695pt" strokecolor="#000000">
                <v:path arrowok="t"/>
                <v:stroke dashstyle="longDash"/>
              </v:shape>
            </v:group>
            <v:group style="position:absolute;left:2435;top:234;width:3873;height:3265" coordorigin="2435,234" coordsize="3873,3265">
              <v:shape style="position:absolute;left:2435;top:234;width:3873;height:3265" coordorigin="2435,234" coordsize="3873,3265" path="m2435,3498l6308,3498,6308,234,2435,234,2435,3498e" filled="f" stroked="t" strokeweight=".9095pt" strokecolor="#000000">
                <v:path arrowok="t"/>
              </v:shape>
            </v:group>
            <v:group style="position:absolute;left:2435;top:-62;width:3873;height:296" coordorigin="2435,-62" coordsize="3873,296">
              <v:shape style="position:absolute;left:2435;top:-62;width:3873;height:296" coordorigin="2435,-62" coordsize="3873,296" path="m2435,234l6308,234,6308,-62,2435,-62,2435,234e" filled="t" fillcolor="#D9D9D9" stroked="f">
                <v:path arrowok="t"/>
                <v:fill/>
              </v:shape>
            </v:group>
            <v:group style="position:absolute;left:2389;top:3401;width:47;height:2" coordorigin="2389,3401" coordsize="47,2">
              <v:shape style="position:absolute;left:2389;top:3401;width:47;height:2" coordorigin="2389,3401" coordsize="47,0" path="m2389,3401l2435,3401e" filled="f" stroked="t" strokeweight=".9095pt" strokecolor="#333333">
                <v:path arrowok="t"/>
              </v:shape>
            </v:group>
            <v:group style="position:absolute;left:2389;top:2348;width:47;height:2" coordorigin="2389,2348" coordsize="47,2">
              <v:shape style="position:absolute;left:2389;top:2348;width:47;height:2" coordorigin="2389,2348" coordsize="47,0" path="m2389,2348l2435,2348e" filled="f" stroked="t" strokeweight=".9095pt" strokecolor="#333333">
                <v:path arrowok="t"/>
              </v:shape>
            </v:group>
            <v:group style="position:absolute;left:2389;top:1294;width:47;height:2" coordorigin="2389,1294" coordsize="47,2">
              <v:shape style="position:absolute;left:2389;top:1294;width:47;height:2" coordorigin="2389,1294" coordsize="47,0" path="m2389,1294l2435,1294e" filled="f" stroked="t" strokeweight=".9095pt" strokecolor="#333333">
                <v:path arrowok="t"/>
              </v:shape>
            </v:group>
            <v:group style="position:absolute;left:2389;top:241;width:47;height:2" coordorigin="2389,241" coordsize="47,2">
              <v:shape style="position:absolute;left:2389;top:241;width:47;height:2" coordorigin="2389,241" coordsize="47,0" path="m2389,241l2435,241e" filled="f" stroked="t" strokeweight=".9095pt" strokecolor="#333333">
                <v:path arrowok="t"/>
              </v:shape>
            </v:group>
            <v:group style="position:absolute;left:2926;top:3498;width:2;height:47" coordorigin="2926,3498" coordsize="2,47">
              <v:shape style="position:absolute;left:2926;top:3498;width:2;height:47" coordorigin="2926,3498" coordsize="0,47" path="m2926,3545l2926,3498e" filled="f" stroked="t" strokeweight=".9095pt" strokecolor="#333333">
                <v:path arrowok="t"/>
              </v:shape>
            </v:group>
            <v:group style="position:absolute;left:3680;top:3498;width:2;height:47" coordorigin="3680,3498" coordsize="2,47">
              <v:shape style="position:absolute;left:3680;top:3498;width:2;height:47" coordorigin="3680,3498" coordsize="0,47" path="m3680,3545l3680,3498e" filled="f" stroked="t" strokeweight=".9095pt" strokecolor="#333333">
                <v:path arrowok="t"/>
              </v:shape>
            </v:group>
            <v:group style="position:absolute;left:4435;top:3498;width:2;height:47" coordorigin="4435,3498" coordsize="2,47">
              <v:shape style="position:absolute;left:4435;top:3498;width:2;height:47" coordorigin="4435,3498" coordsize="0,47" path="m4435,3545l4435,3498e" filled="f" stroked="t" strokeweight=".9095pt" strokecolor="#333333">
                <v:path arrowok="t"/>
              </v:shape>
            </v:group>
            <v:group style="position:absolute;left:5189;top:3498;width:2;height:47" coordorigin="5189,3498" coordsize="2,47">
              <v:shape style="position:absolute;left:5189;top:3498;width:2;height:47" coordorigin="5189,3498" coordsize="0,47" path="m5189,3545l5189,3498e" filled="f" stroked="t" strokeweight=".9095pt" strokecolor="#333333">
                <v:path arrowok="t"/>
              </v:shape>
            </v:group>
            <v:group style="position:absolute;left:5944;top:3498;width:2;height:47" coordorigin="5944,3498" coordsize="2,47">
              <v:shape style="position:absolute;left:5944;top:3498;width:2;height:47" coordorigin="5944,3498" coordsize="0,47" path="m5944,3545l5944,3498e" filled="f" stroked="t" strokeweight=".909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9.621246pt;margin-top:-3.539095pt;width:194.556505pt;height:181.241255pt;mso-position-horizontal-relative:page;mso-position-vertical-relative:paragraph;z-index:-3900" coordorigin="6392,-71" coordsize="3891,3625">
            <v:group style="position:absolute;left:6402;top:2874;width:3873;height:2" coordorigin="6402,2874" coordsize="3873,2">
              <v:shape style="position:absolute;left:6402;top:2874;width:3873;height:2" coordorigin="6402,2874" coordsize="3873,0" path="m6402,2874l10274,2874e" filled="f" stroked="t" strokeweight=".544pt" strokecolor="#F2F2F2">
                <v:path arrowok="t"/>
              </v:shape>
            </v:group>
            <v:group style="position:absolute;left:6402;top:1821;width:3873;height:2" coordorigin="6402,1821" coordsize="3873,2">
              <v:shape style="position:absolute;left:6402;top:1821;width:3873;height:2" coordorigin="6402,1821" coordsize="3873,0" path="m6402,1821l10274,1821e" filled="f" stroked="t" strokeweight=".544pt" strokecolor="#F2F2F2">
                <v:path arrowok="t"/>
              </v:shape>
            </v:group>
            <v:group style="position:absolute;left:6402;top:768;width:3873;height:2" coordorigin="6402,768" coordsize="3873,2">
              <v:shape style="position:absolute;left:6402;top:768;width:3873;height:2" coordorigin="6402,768" coordsize="3873,0" path="m6402,768l10274,768e" filled="f" stroked="t" strokeweight=".544pt" strokecolor="#F2F2F2">
                <v:path arrowok="t"/>
              </v:shape>
            </v:group>
            <v:group style="position:absolute;left:6515;top:234;width:2;height:3265" coordorigin="6515,234" coordsize="2,3265">
              <v:shape style="position:absolute;left:6515;top:234;width:2;height:3265" coordorigin="6515,234" coordsize="0,3265" path="m6515,3498l6515,234e" filled="f" stroked="t" strokeweight=".544pt" strokecolor="#F2F2F2">
                <v:path arrowok="t"/>
              </v:shape>
            </v:group>
            <v:group style="position:absolute;left:7269;top:234;width:2;height:3265" coordorigin="7269,234" coordsize="2,3265">
              <v:shape style="position:absolute;left:7269;top:234;width:2;height:3265" coordorigin="7269,234" coordsize="0,3265" path="m7269,3498l7269,234e" filled="f" stroked="t" strokeweight=".544pt" strokecolor="#F2F2F2">
                <v:path arrowok="t"/>
              </v:shape>
            </v:group>
            <v:group style="position:absolute;left:8024;top:234;width:2;height:3265" coordorigin="8024,234" coordsize="2,3265">
              <v:shape style="position:absolute;left:8024;top:234;width:2;height:3265" coordorigin="8024,234" coordsize="0,3265" path="m8024,3498l8024,234e" filled="f" stroked="t" strokeweight=".544pt" strokecolor="#F2F2F2">
                <v:path arrowok="t"/>
              </v:shape>
            </v:group>
            <v:group style="position:absolute;left:8778;top:234;width:2;height:3265" coordorigin="8778,234" coordsize="2,3265">
              <v:shape style="position:absolute;left:8778;top:234;width:2;height:3265" coordorigin="8778,234" coordsize="0,3265" path="m8778,3498l8778,234e" filled="f" stroked="t" strokeweight=".544pt" strokecolor="#F2F2F2">
                <v:path arrowok="t"/>
              </v:shape>
            </v:group>
            <v:group style="position:absolute;left:9533;top:234;width:2;height:3265" coordorigin="9533,234" coordsize="2,3265">
              <v:shape style="position:absolute;left:9533;top:234;width:2;height:3265" coordorigin="9533,234" coordsize="0,3265" path="m9533,3498l9533,234e" filled="f" stroked="t" strokeweight=".544pt" strokecolor="#F2F2F2">
                <v:path arrowok="t"/>
              </v:shape>
            </v:group>
            <v:group style="position:absolute;left:6402;top:3401;width:3873;height:2" coordorigin="6402,3401" coordsize="3873,2">
              <v:shape style="position:absolute;left:6402;top:3401;width:3873;height:2" coordorigin="6402,3401" coordsize="3873,0" path="m6402,3401l10274,3401e" filled="f" stroked="t" strokeweight=".9095pt" strokecolor="#CCCCCC">
                <v:path arrowok="t"/>
              </v:shape>
            </v:group>
            <v:group style="position:absolute;left:6402;top:2348;width:3873;height:2" coordorigin="6402,2348" coordsize="3873,2">
              <v:shape style="position:absolute;left:6402;top:2348;width:3873;height:2" coordorigin="6402,2348" coordsize="3873,0" path="m6402,2348l10274,2348e" filled="f" stroked="t" strokeweight=".9095pt" strokecolor="#CCCCCC">
                <v:path arrowok="t"/>
              </v:shape>
            </v:group>
            <v:group style="position:absolute;left:6402;top:1294;width:3873;height:2" coordorigin="6402,1294" coordsize="3873,2">
              <v:shape style="position:absolute;left:6402;top:1294;width:3873;height:2" coordorigin="6402,1294" coordsize="3873,0" path="m6402,1294l10274,1294e" filled="f" stroked="t" strokeweight=".9095pt" strokecolor="#CCCCCC">
                <v:path arrowok="t"/>
              </v:shape>
            </v:group>
            <v:group style="position:absolute;left:6402;top:241;width:3873;height:2" coordorigin="6402,241" coordsize="3873,2">
              <v:shape style="position:absolute;left:6402;top:241;width:3873;height:2" coordorigin="6402,241" coordsize="3873,0" path="m6402,241l10274,241e" filled="f" stroked="t" strokeweight=".9095pt" strokecolor="#CCCCCC">
                <v:path arrowok="t"/>
              </v:shape>
            </v:group>
            <v:group style="position:absolute;left:6892;top:234;width:2;height:3265" coordorigin="6892,234" coordsize="2,3265">
              <v:shape style="position:absolute;left:6892;top:234;width:2;height:3265" coordorigin="6892,234" coordsize="0,3265" path="m6892,3498l6892,234e" filled="f" stroked="t" strokeweight=".9095pt" strokecolor="#CCCCCC">
                <v:path arrowok="t"/>
              </v:shape>
            </v:group>
            <v:group style="position:absolute;left:7646;top:234;width:2;height:3265" coordorigin="7646,234" coordsize="2,3265">
              <v:shape style="position:absolute;left:7646;top:234;width:2;height:3265" coordorigin="7646,234" coordsize="0,3265" path="m7646,3498l7646,234e" filled="f" stroked="t" strokeweight=".9095pt" strokecolor="#CCCCCC">
                <v:path arrowok="t"/>
              </v:shape>
            </v:group>
            <v:group style="position:absolute;left:8401;top:234;width:2;height:3265" coordorigin="8401,234" coordsize="2,3265">
              <v:shape style="position:absolute;left:8401;top:234;width:2;height:3265" coordorigin="8401,234" coordsize="0,3265" path="m8401,3498l8401,234e" filled="f" stroked="t" strokeweight=".9095pt" strokecolor="#CCCCCC">
                <v:path arrowok="t"/>
              </v:shape>
            </v:group>
            <v:group style="position:absolute;left:9155;top:234;width:2;height:3265" coordorigin="9155,234" coordsize="2,3265">
              <v:shape style="position:absolute;left:9155;top:234;width:2;height:3265" coordorigin="9155,234" coordsize="0,3265" path="m9155,3498l9155,234e" filled="f" stroked="t" strokeweight=".9095pt" strokecolor="#CCCCCC">
                <v:path arrowok="t"/>
              </v:shape>
            </v:group>
            <v:group style="position:absolute;left:9910;top:234;width:2;height:3265" coordorigin="9910,234" coordsize="2,3265">
              <v:shape style="position:absolute;left:9910;top:234;width:2;height:3265" coordorigin="9910,234" coordsize="0,3265" path="m9910,3498l9910,234e" filled="f" stroked="t" strokeweight=".9095pt" strokecolor="#CCCCCC">
                <v:path arrowok="t"/>
              </v:shape>
            </v:group>
            <v:group style="position:absolute;left:6577;top:2460;width:3521;height:732" coordorigin="6577,2460" coordsize="3521,732">
              <v:shape style="position:absolute;left:6577;top:2460;width:3521;height:732" coordorigin="6577,2460" coordsize="3521,732" path="m6577,3072l6640,3068,6703,3055,6766,2990,6829,2894,6892,2849,6955,2812,7018,2769,7080,2738,7143,2705,7206,2688,7269,2702,7332,2699,7395,2695,7458,2654,7521,2615,7584,2529,7646,2478,7709,2465,7772,2460,7835,2513,7898,2565,7961,2639,8024,2683,8087,2726,8149,2767,8212,2777,8275,2767,8338,2752,8401,2772,8464,2796,8527,2841,8589,2895,8652,2950,8715,2937,8778,2976,8841,2990,8904,3015,8967,3026,9030,3024,9092,3012,9155,2986,9218,3010,9281,3017,9344,3072,9407,3099,9470,3096,9533,3118,9595,3110,9658,3147,9721,3142,9784,3125,9847,3122,9910,3141,9973,3161,10036,3161,10098,3192e" filled="f" stroked="t" strokeweight="2.2695pt" strokecolor="#000000">
                <v:path arrowok="t"/>
              </v:shape>
            </v:group>
            <v:group style="position:absolute;left:6577;top:2695;width:3521;height:542" coordorigin="6577,2695" coordsize="3521,542">
              <v:shape style="position:absolute;left:6577;top:2695;width:3521;height:542" coordorigin="6577,2695" coordsize="3521,542" path="m6577,3184l6640,3186,6703,3163,6766,3109,6829,3024,6892,2963,6955,2938,7018,2921,7080,2912,7143,2887,7206,2849,7269,2841,7332,2837,7395,2837,7458,2815,7521,2777,7584,2739,7646,2700,7709,2696,7772,2695,7835,2713,7898,2754,7961,2788,8024,2824,8087,2850,8149,2890,8212,2897,8275,2900,8338,2901,8401,2914,8464,2930,8527,2976,8589,3026,8652,3051,8715,3070,8778,3053,8841,3098,8904,3119,8967,3116,9030,3109,9092,3093,9155,3094,9218,3106,9281,3125,9344,3148,9407,3163,9470,3184,9533,3190,9595,3209,9658,3224,9721,3222,9784,3205,9847,3192,9910,3201,9973,3198,10036,3218,10098,3236e" filled="f" stroked="t" strokeweight="2.2695pt" strokecolor="#000000">
                <v:path arrowok="t"/>
                <v:stroke dashstyle="longDash"/>
              </v:shape>
            </v:group>
            <v:group style="position:absolute;left:6402;top:234;width:3873;height:3265" coordorigin="6402,234" coordsize="3873,3265">
              <v:shape style="position:absolute;left:6402;top:234;width:3873;height:3265" coordorigin="6402,234" coordsize="3873,3265" path="m6402,3498l10274,3498,10274,234,6402,234,6402,3498xe" filled="f" stroked="t" strokeweight=".9095pt" strokecolor="#000000">
                <v:path arrowok="t"/>
              </v:shape>
            </v:group>
            <v:group style="position:absolute;left:6402;top:-62;width:3873;height:296" coordorigin="6402,-62" coordsize="3873,296">
              <v:shape style="position:absolute;left:6402;top:-62;width:3873;height:296" coordorigin="6402,-62" coordsize="3873,296" path="m6402,234l10274,234,10274,-62,6402,-62,6402,234e" filled="t" fillcolor="#D9D9D9" stroked="f">
                <v:path arrowok="t"/>
                <v:fill/>
              </v:shape>
            </v:group>
            <v:group style="position:absolute;left:6892;top:3498;width:2;height:47" coordorigin="6892,3498" coordsize="2,47">
              <v:shape style="position:absolute;left:6892;top:3498;width:2;height:47" coordorigin="6892,3498" coordsize="0,47" path="m6892,3545l6892,3498e" filled="f" stroked="t" strokeweight=".9095pt" strokecolor="#333333">
                <v:path arrowok="t"/>
              </v:shape>
            </v:group>
            <v:group style="position:absolute;left:7646;top:3498;width:2;height:47" coordorigin="7646,3498" coordsize="2,47">
              <v:shape style="position:absolute;left:7646;top:3498;width:2;height:47" coordorigin="7646,3498" coordsize="0,47" path="m7646,3545l7646,3498e" filled="f" stroked="t" strokeweight=".9095pt" strokecolor="#333333">
                <v:path arrowok="t"/>
              </v:shape>
            </v:group>
            <v:group style="position:absolute;left:8401;top:3498;width:2;height:47" coordorigin="8401,3498" coordsize="2,47">
              <v:shape style="position:absolute;left:8401;top:3498;width:2;height:47" coordorigin="8401,3498" coordsize="0,47" path="m8401,3545l8401,3498e" filled="f" stroked="t" strokeweight=".9095pt" strokecolor="#333333">
                <v:path arrowok="t"/>
              </v:shape>
            </v:group>
            <v:group style="position:absolute;left:9155;top:3498;width:2;height:47" coordorigin="9155,3498" coordsize="2,47">
              <v:shape style="position:absolute;left:9155;top:3498;width:2;height:47" coordorigin="9155,3498" coordsize="0,47" path="m9155,3545l9155,3498e" filled="f" stroked="t" strokeweight=".9095pt" strokecolor="#333333">
                <v:path arrowok="t"/>
              </v:shape>
            </v:group>
            <v:group style="position:absolute;left:9910;top:3498;width:2;height:47" coordorigin="9910,3498" coordsize="2,47">
              <v:shape style="position:absolute;left:9910;top:3498;width:2;height:47" coordorigin="9910,3498" coordsize="0,47" path="m9910,3545l9910,3498e" filled="f" stroked="t" strokeweight=".909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1A1A1A"/>
          <w:spacing w:val="-18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ANF</w:t>
      </w:r>
      <w:r>
        <w:rPr>
          <w:rFonts w:ascii="Arial" w:hAnsi="Arial" w:cs="Arial" w:eastAsia="Arial"/>
          <w:sz w:val="15"/>
          <w:szCs w:val="15"/>
          <w:color w:val="1A1A1A"/>
          <w:spacing w:val="-3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Unempl</w:t>
      </w:r>
      <w:r>
        <w:rPr>
          <w:rFonts w:ascii="Arial" w:hAnsi="Arial" w:cs="Arial" w:eastAsia="Arial"/>
          <w:sz w:val="15"/>
          <w:szCs w:val="15"/>
          <w:color w:val="1A1A1A"/>
          <w:spacing w:val="-5"/>
          <w:w w:val="102"/>
        </w:rPr>
        <w:t>o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yment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400" w:right="1400"/>
          <w:cols w:num="2" w:equalWidth="0">
            <w:col w:w="952" w:space="1829"/>
            <w:col w:w="665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70" w:lineRule="exact"/>
        <w:ind w:left="73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70" w:lineRule="exact"/>
        <w:ind w:left="73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0.1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400" w:right="1400"/>
        </w:sectPr>
      </w:pPr>
      <w:rPr/>
    </w:p>
    <w:p>
      <w:pPr>
        <w:spacing w:before="43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left="-36" w:right="705"/>
        <w:jc w:val="center"/>
        <w:tabs>
          <w:tab w:pos="700" w:val="left"/>
          <w:tab w:pos="1460" w:val="left"/>
          <w:tab w:pos="2220" w:val="left"/>
          <w:tab w:pos="2980" w:val="left"/>
          <w:tab w:pos="3920" w:val="left"/>
          <w:tab w:pos="4680" w:val="left"/>
          <w:tab w:pos="5420" w:val="left"/>
          <w:tab w:pos="6180" w:val="left"/>
          <w:tab w:pos="694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2013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240" w:lineRule="auto"/>
        <w:ind w:left="3389" w:right="4254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3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1000" w:left="1400" w:right="1400"/>
          <w:cols w:num="2" w:equalWidth="0">
            <w:col w:w="952" w:space="404"/>
            <w:col w:w="8084"/>
          </w:cols>
        </w:sectPr>
      </w:pPr>
      <w:rPr/>
    </w:p>
    <w:p>
      <w:pPr>
        <w:spacing w:before="56" w:after="0" w:line="240" w:lineRule="auto"/>
        <w:ind w:left="100" w:right="-20"/>
        <w:jc w:val="left"/>
        <w:tabs>
          <w:tab w:pos="5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-27"/>
          <w:w w:val="13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97"/>
          <w:b/>
          <w:bCs/>
        </w:rPr>
        <w:t>ables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178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2.262001pt;margin-top:24.227913pt;width:423.84pt;height:.1pt;mso-position-horizontal-relative:page;mso-position-vertical-relative:paragraph;z-index:-3896" coordorigin="1845,485" coordsize="8477,2">
            <v:shape style="position:absolute;left:1845;top:485;width:8477;height:2" coordorigin="1845,485" coordsize="8477,0" path="m1845,485l10322,48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crip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ti</w:t>
      </w:r>
      <w:r>
        <w:rPr>
          <w:rFonts w:ascii="Arial" w:hAnsi="Arial" w:cs="Arial" w:eastAsia="Arial"/>
          <w:sz w:val="20"/>
          <w:szCs w:val="20"/>
          <w:spacing w:val="-5"/>
          <w:w w:val="11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statistics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sample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six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study</w:t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05.239983" w:type="dxa"/>
      </w:tblPr>
      <w:tblGrid/>
      <w:tr>
        <w:trPr>
          <w:trHeight w:val="267" w:hRule="exact"/>
        </w:trPr>
        <w:tc>
          <w:tcPr>
            <w:tcW w:w="3227" w:type="dxa"/>
            <w:gridSpan w:val="2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15" w:type="dxa"/>
            <w:tcBorders>
              <w:top w:val="single" w:sz="3.184" w:space="0" w:color="000000"/>
              <w:bottom w:val="single" w:sz="3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40" w:right="-6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HH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3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0"/>
                <w:b/>
                <w:bCs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single" w:sz="3.184" w:space="0" w:color="000000"/>
              <w:bottom w:val="single" w:sz="3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7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4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  <w:b/>
                <w:bCs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8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3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HH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3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3"/>
                <w:b/>
                <w:bCs/>
              </w:rPr>
              <w:t>wit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single" w:sz="3.184" w:space="0" w:color="000000"/>
              <w:bottom w:val="single" w:sz="3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-7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2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  <w:b/>
                <w:bCs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8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5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Demographic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factors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single" w:sz="3.488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5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11"/>
                <w:b/>
                <w:bCs/>
              </w:rPr>
              <w:t>Nu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11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103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  <w:b/>
                <w:bCs/>
              </w:rPr>
              <w:t>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single" w:sz="3.488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5" w:lineRule="exact"/>
              <w:ind w:left="33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7"/>
                <w:w w:val="116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b/>
                <w:bCs/>
              </w:rPr>
              <w:t>erce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99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  <w:b/>
                <w:bCs/>
              </w:rPr>
              <w:t>tage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5" w:lineRule="exact"/>
              <w:ind w:left="19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11"/>
                <w:b/>
                <w:bCs/>
              </w:rPr>
              <w:t>Nu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11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103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  <w:b/>
                <w:bCs/>
              </w:rPr>
              <w:t>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single" w:sz="3.488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5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7"/>
                <w:w w:val="116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b/>
                <w:bCs/>
              </w:rPr>
              <w:t>erce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99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  <w:b/>
                <w:bCs/>
              </w:rPr>
              <w:t>tage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7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2"/>
              </w:rPr>
              <w:t>otal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33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26,104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77.81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7,443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22.19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Gender: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12,626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48.37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3,378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45.38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13,478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51.63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4,065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54.62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</w:rPr>
              <w:t>Married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13,555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51.93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3,968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53.31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22"/>
                <w:szCs w:val="22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</w:rPr>
              <w:t>Married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12,549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48.07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3,474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46.67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8477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</w:rPr>
              <w:t>ethnici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4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2"/>
              </w:rPr>
              <w:t>y: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</w:rPr>
              <w:t>White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18,765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71.89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4,965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66.71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2,996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11.48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77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908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12.20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2,912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11.16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1,092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14.67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1,431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right="20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5.48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77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479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93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6.44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8477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9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1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1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ol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8,496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32.55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2,994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40.23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9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Some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college,</w:t>
            </w:r>
            <w:r>
              <w:rPr>
                <w:rFonts w:ascii="Arial" w:hAnsi="Arial" w:cs="Arial" w:eastAsia="Arial"/>
                <w:sz w:val="22"/>
                <w:szCs w:val="22"/>
                <w:spacing w:val="34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</w:rPr>
              <w:t>ass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3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8,916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34.16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2,863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38.47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7" w:hRule="exact"/>
        </w:trPr>
        <w:tc>
          <w:tcPr>
            <w:tcW w:w="25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97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Ba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93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helors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8,692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33.30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1,586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21.31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806" w:top="1340" w:bottom="1000" w:left="1340" w:right="1720"/>
          <w:pgSz w:w="12240" w:h="15840"/>
        </w:sectPr>
      </w:pPr>
      <w:rPr/>
    </w:p>
    <w:p>
      <w:pPr>
        <w:spacing w:before="59" w:after="0" w:line="249" w:lineRule="auto"/>
        <w:ind w:left="113" w:right="5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Mixed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effects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gression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ouput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testing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difference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income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families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king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age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adult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disabili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at</w:t>
      </w:r>
      <w:r>
        <w:rPr>
          <w:rFonts w:ascii="Arial" w:hAnsi="Arial" w:cs="Arial" w:eastAsia="Arial"/>
          <w:sz w:val="20"/>
          <w:szCs w:val="20"/>
          <w:spacing w:val="1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23"/>
          <w:i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80"/>
          <w:i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ession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trolling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demographic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factors.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significa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(p-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&lt;</w:t>
      </w:r>
      <w:r>
        <w:rPr>
          <w:rFonts w:ascii="Arial" w:hAnsi="Arial" w:cs="Arial" w:eastAsia="Arial"/>
          <w:sz w:val="20"/>
          <w:szCs w:val="20"/>
          <w:spacing w:val="-18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05)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een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46.819992" w:type="dxa"/>
      </w:tblPr>
      <w:tblGrid/>
      <w:tr>
        <w:trPr>
          <w:trHeight w:val="279" w:hRule="exact"/>
        </w:trPr>
        <w:tc>
          <w:tcPr>
            <w:tcW w:w="455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Predictor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trol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8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ariables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right="111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</w:rPr>
              <w:t>β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Std.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1"/>
                <w:b/>
                <w:bCs/>
              </w:rPr>
              <w:t>Error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07"/>
                <w:b/>
                <w:bCs/>
              </w:rPr>
              <w:t>p-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7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08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8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tercept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5.896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53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Time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8"/>
                <w:i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-0.054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5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6"/>
              </w:rPr>
              <w:t>Time-squared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9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8"/>
                <w:i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95"/>
                <w:position w:val="8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0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0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5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5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-0.725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12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-1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0000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7"/>
              </w:rPr>
              <w:t>(5)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76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</w:rPr>
              <w:t>Time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0.015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12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-1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9994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7"/>
              </w:rPr>
              <w:t>(5)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Gende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8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emale)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-0.368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60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8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(Not</w:t>
            </w:r>
            <w:r>
              <w:rPr>
                <w:rFonts w:ascii="Arial" w:hAnsi="Arial" w:cs="Arial" w:eastAsia="Arial"/>
                <w:sz w:val="22"/>
                <w:szCs w:val="22"/>
                <w:spacing w:val="3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married)</w:t>
            </w:r>
          </w:p>
          <w:p>
            <w:pPr>
              <w:spacing w:before="0" w:after="0" w:line="271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Race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7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-0.611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0.034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Race2: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(Bla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9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</w:rPr>
              <w:t>k)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-1.284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Race3: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(Hispa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-1.505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42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Race4: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(Oth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71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Educatio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position w:val="-1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7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-0.355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Education2: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(Some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college,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</w:rPr>
              <w:t>ass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3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c)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-1.516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Education3: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(High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1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1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ol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less)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-2.204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195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0.050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112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0.1002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219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0.072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0.0022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-0.523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0.032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0.102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0.0448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0.255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0.052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0.209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0.529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0.182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0.069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0.0081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0.125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0.234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0.038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Race2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0.337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Race3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0.401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Race4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-0.208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0.104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0.0460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Race2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0.371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0.093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455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Race3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0.499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8" w:after="0" w:line="240" w:lineRule="auto"/>
        <w:ind w:left="840" w:right="-20"/>
        <w:jc w:val="left"/>
        <w:tabs>
          <w:tab w:pos="40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Base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category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gender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0"/>
        </w:rPr>
        <w:t>“Male”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Base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category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marital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status</w:t>
      </w:r>
      <w:r>
        <w:rPr>
          <w:rFonts w:ascii="Arial" w:hAnsi="Arial" w:cs="Arial" w:eastAsia="Arial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0"/>
        </w:rPr>
        <w:t>“Married”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19" w:lineRule="exact"/>
        <w:ind w:left="843" w:right="-20"/>
        <w:jc w:val="left"/>
        <w:tabs>
          <w:tab w:pos="39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Base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category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race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  <w:position w:val="-1"/>
        </w:rPr>
        <w:t>“White”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4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Base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category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education</w:t>
      </w:r>
      <w:r>
        <w:rPr>
          <w:rFonts w:ascii="Arial" w:hAnsi="Arial" w:cs="Arial" w:eastAsia="Arial"/>
          <w:sz w:val="18"/>
          <w:szCs w:val="18"/>
          <w:spacing w:val="2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“Ba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-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helors</w:t>
      </w:r>
      <w:r>
        <w:rPr>
          <w:rFonts w:ascii="Arial" w:hAnsi="Arial" w:cs="Arial" w:eastAsia="Arial"/>
          <w:sz w:val="18"/>
          <w:szCs w:val="18"/>
          <w:spacing w:val="3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or</w:t>
      </w:r>
      <w:r>
        <w:rPr>
          <w:rFonts w:ascii="Arial" w:hAnsi="Arial" w:cs="Arial" w:eastAsia="Arial"/>
          <w:sz w:val="18"/>
          <w:szCs w:val="18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-1"/>
        </w:rPr>
        <w:t>higher”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19" w:lineRule="exact"/>
        <w:ind w:left="84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5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Note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that</w:t>
      </w:r>
      <w:r>
        <w:rPr>
          <w:rFonts w:ascii="Arial" w:hAnsi="Arial" w:cs="Arial" w:eastAsia="Arial"/>
          <w:sz w:val="18"/>
          <w:szCs w:val="18"/>
          <w:spacing w:val="4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these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are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p-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-1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alues</w:t>
      </w:r>
      <w:r>
        <w:rPr>
          <w:rFonts w:ascii="Arial" w:hAnsi="Arial" w:cs="Arial" w:eastAsia="Arial"/>
          <w:sz w:val="18"/>
          <w:szCs w:val="18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1"/>
        </w:rPr>
        <w:t>one-sided</w:t>
      </w:r>
      <w:r>
        <w:rPr>
          <w:rFonts w:ascii="Arial" w:hAnsi="Arial" w:cs="Arial" w:eastAsia="Arial"/>
          <w:sz w:val="18"/>
          <w:szCs w:val="18"/>
          <w:spacing w:val="16"/>
          <w:w w:val="94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tests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-1"/>
        </w:rPr>
        <w:t>based</w:t>
      </w:r>
      <w:r>
        <w:rPr>
          <w:rFonts w:ascii="Arial" w:hAnsi="Arial" w:cs="Arial" w:eastAsia="Arial"/>
          <w:sz w:val="18"/>
          <w:szCs w:val="18"/>
          <w:spacing w:val="16"/>
          <w:w w:val="91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on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94"/>
          <w:position w:val="-1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1"/>
        </w:rPr>
        <w:t>y</w:t>
      </w:r>
      <w:r>
        <w:rPr>
          <w:rFonts w:ascii="Arial" w:hAnsi="Arial" w:cs="Arial" w:eastAsia="Arial"/>
          <w:sz w:val="18"/>
          <w:szCs w:val="18"/>
          <w:spacing w:val="5"/>
          <w:w w:val="94"/>
          <w:position w:val="-1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1"/>
        </w:rPr>
        <w:t>otheses</w:t>
      </w:r>
      <w:r>
        <w:rPr>
          <w:rFonts w:ascii="Arial" w:hAnsi="Arial" w:cs="Arial" w:eastAsia="Arial"/>
          <w:sz w:val="18"/>
          <w:szCs w:val="18"/>
          <w:spacing w:val="23"/>
          <w:w w:val="94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aim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1.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806" w:top="1360" w:bottom="1000" w:left="1320" w:right="1320"/>
          <w:pgSz w:w="12240" w:h="15840"/>
        </w:sectPr>
      </w:pPr>
      <w:rPr/>
    </w:p>
    <w:p>
      <w:pPr>
        <w:spacing w:before="59" w:after="0" w:line="249" w:lineRule="auto"/>
        <w:ind w:left="117" w:right="398" w:firstLine="1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Mixed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effec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ts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regression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ouput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testing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ass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ciations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demographic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factors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income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families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with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age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adult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disabili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g</w:t>
      </w:r>
      <w:r>
        <w:rPr>
          <w:rFonts w:ascii="Arial" w:hAnsi="Arial" w:cs="Arial" w:eastAsia="Arial"/>
          <w:sz w:val="20"/>
          <w:szCs w:val="20"/>
          <w:spacing w:val="-10"/>
          <w:w w:val="96"/>
          <w:i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9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at</w:t>
      </w:r>
      <w:r>
        <w:rPr>
          <w:rFonts w:ascii="Arial" w:hAnsi="Arial" w:cs="Arial" w:eastAsia="Arial"/>
          <w:sz w:val="20"/>
          <w:szCs w:val="20"/>
          <w:spacing w:val="20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27"/>
          <w:i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ession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signifi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9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teractions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(p-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&lt;</w:t>
      </w:r>
      <w:r>
        <w:rPr>
          <w:rFonts w:ascii="Arial" w:hAnsi="Arial" w:cs="Arial" w:eastAsia="Arial"/>
          <w:sz w:val="20"/>
          <w:szCs w:val="20"/>
          <w:spacing w:val="-18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05)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een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89.260025" w:type="dxa"/>
      </w:tblPr>
      <w:tblGrid/>
      <w:tr>
        <w:trPr>
          <w:trHeight w:val="279" w:hRule="exact"/>
        </w:trPr>
        <w:tc>
          <w:tcPr>
            <w:tcW w:w="455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Predictor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trol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8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ariables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right="111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</w:rPr>
              <w:t>β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Std.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1"/>
                <w:b/>
                <w:bCs/>
              </w:rPr>
              <w:t>Error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07"/>
                <w:b/>
                <w:bCs/>
              </w:rPr>
              <w:t>p-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7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08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8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tercept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5.361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0.076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53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Time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8"/>
                <w:i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-0.039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6"/>
              </w:rPr>
              <w:t>Time-squared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9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8"/>
                <w:i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95"/>
                <w:position w:val="8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0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0.0127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Gende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8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emale)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-0.254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0.0039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60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7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(Not</w:t>
            </w:r>
            <w:r>
              <w:rPr>
                <w:rFonts w:ascii="Arial" w:hAnsi="Arial" w:cs="Arial" w:eastAsia="Arial"/>
                <w:sz w:val="22"/>
                <w:szCs w:val="22"/>
                <w:spacing w:val="3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married)</w:t>
            </w:r>
          </w:p>
          <w:p>
            <w:pPr>
              <w:spacing w:before="0" w:after="0" w:line="271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Race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7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-1.119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0.070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Race2: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(Bla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9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</w:rPr>
              <w:t>k)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-1.121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0.167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Race3: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9"/>
              </w:rPr>
              <w:t>(Hi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anic)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-1.295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159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42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Race4: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71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Educatio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position w:val="-1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7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-0.325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0.162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0.0442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Education2: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(Some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college,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</w:rPr>
              <w:t>ass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3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c)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-1.668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088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Education3: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(High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1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1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ol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less)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-2.155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-0.371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0.058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0.223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0.0263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0.636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0.288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0.115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0.0124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0.641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074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0.759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074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0" w:after="0" w:line="210" w:lineRule="exact"/>
        <w:ind w:left="100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Race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145" w:right="1365"/>
        <w:jc w:val="center"/>
        <w:tabs>
          <w:tab w:pos="5600" w:val="left"/>
          <w:tab w:pos="6660" w:val="left"/>
          <w:tab w:pos="79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Race2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0.350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0.174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0.0438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9" w:after="0" w:line="240" w:lineRule="auto"/>
        <w:ind w:left="882" w:right="-20"/>
        <w:jc w:val="left"/>
        <w:tabs>
          <w:tab w:pos="40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09.462997pt;margin-top:1.919935pt;width:389.438pt;height:.1pt;mso-position-horizontal-relative:page;mso-position-vertical-relative:paragraph;z-index:-3895" coordorigin="2189,38" coordsize="7789,2">
            <v:shape style="position:absolute;left:2189;top:38;width:7789;height:2" coordorigin="2189,38" coordsize="7789,0" path="m2189,38l9978,3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Base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category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gender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0"/>
        </w:rPr>
        <w:t>“Male”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Base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category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marital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status</w:t>
      </w:r>
      <w:r>
        <w:rPr>
          <w:rFonts w:ascii="Arial" w:hAnsi="Arial" w:cs="Arial" w:eastAsia="Arial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0"/>
        </w:rPr>
        <w:t>“Married”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19" w:lineRule="exact"/>
        <w:ind w:left="886" w:right="-20"/>
        <w:jc w:val="left"/>
        <w:tabs>
          <w:tab w:pos="39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-1"/>
        </w:rPr>
        <w:t>Base</w:t>
      </w:r>
      <w:r>
        <w:rPr>
          <w:rFonts w:ascii="Arial" w:hAnsi="Arial" w:cs="Arial" w:eastAsia="Arial"/>
          <w:sz w:val="18"/>
          <w:szCs w:val="18"/>
          <w:spacing w:val="16"/>
          <w:w w:val="91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category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race</w:t>
      </w:r>
      <w:r>
        <w:rPr>
          <w:rFonts w:ascii="Arial" w:hAnsi="Arial" w:cs="Arial" w:eastAsia="Arial"/>
          <w:sz w:val="18"/>
          <w:szCs w:val="18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  <w:position w:val="-1"/>
        </w:rPr>
        <w:t>“White”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4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-1"/>
        </w:rPr>
        <w:t>Base</w:t>
      </w:r>
      <w:r>
        <w:rPr>
          <w:rFonts w:ascii="Arial" w:hAnsi="Arial" w:cs="Arial" w:eastAsia="Arial"/>
          <w:sz w:val="18"/>
          <w:szCs w:val="18"/>
          <w:spacing w:val="16"/>
          <w:w w:val="91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categ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ory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education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“Ba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-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helors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or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1"/>
        </w:rPr>
        <w:t>higher”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30" w:right="459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3.12888pt;width:486.008pt;height:.1pt;mso-position-horizontal-relative:page;mso-position-vertical-relative:paragraph;z-index:-3894" coordorigin="1440,463" coordsize="9720,2">
            <v:shape style="position:absolute;left:1440;top:463;width:9720;height:2" coordorigin="1440,463" coordsize="9720,0" path="m1440,463l11160,46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ost-h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</w:t>
      </w:r>
      <w:r>
        <w:rPr>
          <w:rFonts w:ascii="Arial" w:hAnsi="Arial" w:cs="Arial" w:eastAsia="Arial"/>
          <w:sz w:val="20"/>
          <w:szCs w:val="20"/>
          <w:spacing w:val="1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demograph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</w:t>
      </w:r>
      <w:r>
        <w:rPr>
          <w:rFonts w:ascii="Arial" w:hAnsi="Arial" w:cs="Arial" w:eastAsia="Arial"/>
          <w:sz w:val="20"/>
          <w:szCs w:val="20"/>
          <w:spacing w:val="1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factors,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households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age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adult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disabili</w:t>
      </w:r>
      <w:r>
        <w:rPr>
          <w:rFonts w:ascii="Arial" w:hAnsi="Arial" w:cs="Arial" w:eastAsia="Arial"/>
          <w:sz w:val="20"/>
          <w:szCs w:val="20"/>
          <w:spacing w:val="-4"/>
          <w:w w:val="10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40" w:type="dxa"/>
      </w:tblPr>
      <w:tblGrid/>
      <w:tr>
        <w:trPr>
          <w:trHeight w:val="340" w:hRule="exact"/>
        </w:trPr>
        <w:tc>
          <w:tcPr>
            <w:tcW w:w="554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Demographic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4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factors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1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37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  <w:b/>
                <w:bCs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20"/>
                <w:b/>
                <w:bCs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2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3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1"/>
                <w:b/>
                <w:bCs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11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8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437" w:hRule="exact"/>
        </w:trPr>
        <w:tc>
          <w:tcPr>
            <w:tcW w:w="554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Race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18"/>
                <w:szCs w:val="18"/>
                <w:spacing w:val="3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  <w:b/>
                <w:bCs/>
              </w:rPr>
              <w:t>ethnici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1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1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11.19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5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2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5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2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  <w:t>-0.61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-5.49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5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2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  <w:t>-0.56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-4.67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5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2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0.0023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5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2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  <w:t>-0.06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0.6218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554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  <w:b/>
                <w:bCs/>
              </w:rPr>
              <w:t>Education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1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554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1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21.08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5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ma,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1.13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15.29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5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554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Gender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  <w:b/>
                <w:bCs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1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  <w:b/>
                <w:bCs/>
              </w:rPr>
              <w:t>status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1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554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1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16.00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5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15.77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554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1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9.74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806" w:top="1360" w:bottom="1000" w:left="1300" w:right="960"/>
          <w:pgSz w:w="12240" w:h="15840"/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/>
        <w:pict>
          <v:group style="position:absolute;margin-left:72pt;margin-top:92.303986pt;width:486.008pt;height:.1pt;mso-position-horizontal-relative:page;mso-position-vertical-relative:page;z-index:-3893" coordorigin="1440,1846" coordsize="9720,2">
            <v:shape style="position:absolute;left:1440;top:1846;width:9720;height:2" coordorigin="1440,1846" coordsize="9720,0" path="m1440,1846l11160,1846e" filled="f" stroked="t" strokeweight=".398pt" strokecolor="#000000">
              <v:path arrowok="t"/>
            </v:shape>
          </v:group>
          <w10:wrap type="none"/>
        </w:pict>
      </w:r>
      <w:r>
        <w:rPr>
          <w:sz w:val="11"/>
          <w:szCs w:val="1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340" w:hRule="exact"/>
        </w:trPr>
        <w:tc>
          <w:tcPr>
            <w:tcW w:w="679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Demographic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4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factors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  <w:b/>
                <w:bCs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20"/>
                <w:b/>
                <w:bCs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2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3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1"/>
                <w:b/>
                <w:bCs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11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8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218" w:hRule="exact"/>
        </w:trPr>
        <w:tc>
          <w:tcPr>
            <w:tcW w:w="679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ale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5.35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0.0428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679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19"/>
                <w:b/>
                <w:bCs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19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status</w:t>
            </w:r>
            <w:r>
              <w:rPr>
                <w:rFonts w:ascii="Arial" w:hAnsi="Arial" w:cs="Arial" w:eastAsia="Arial"/>
                <w:sz w:val="18"/>
                <w:szCs w:val="18"/>
                <w:spacing w:val="4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Race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18"/>
                <w:szCs w:val="18"/>
                <w:spacing w:val="3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  <w:b/>
                <w:bCs/>
              </w:rPr>
              <w:t>ethnici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1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679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23.37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1.70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19.73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Hisp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</w:rPr>
              <w:t>anic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13.74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12.66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6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-10.16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0.76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-6.81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-5.52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-5.51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42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Othe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Othe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Hisp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</w:rPr>
              <w:t>anic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panic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0.0088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1.79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0.0854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-1.31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0.2116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0.2202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0.3199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0.7492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679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19"/>
                <w:b/>
                <w:bCs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19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status</w:t>
            </w:r>
            <w:r>
              <w:rPr>
                <w:rFonts w:ascii="Arial" w:hAnsi="Arial" w:cs="Arial" w:eastAsia="Arial"/>
                <w:sz w:val="18"/>
                <w:szCs w:val="18"/>
                <w:spacing w:val="4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  <w:b/>
                <w:bCs/>
              </w:rPr>
              <w:t>Education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679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23.55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2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21.45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loma,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17.37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15.84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14.39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10.10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87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97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27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7.95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7.61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2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1.62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0.1046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679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Race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18"/>
                <w:szCs w:val="18"/>
                <w:spacing w:val="3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2"/>
                <w:b/>
                <w:bCs/>
              </w:rPr>
              <w:t>Ethnici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12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2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12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  <w:b/>
                <w:bCs/>
              </w:rPr>
              <w:t>Education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679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2.52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24.36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23.62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679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loma,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20.15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1421" w:footer="806" w:top="1620" w:bottom="1000" w:left="1340" w:right="960"/>
          <w:headerReference w:type="default" r:id="rId8"/>
          <w:pgSz w:w="12240" w:h="15840"/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/>
        <w:pict>
          <v:group style="position:absolute;margin-left:72pt;margin-top:92.303986pt;width:486.008pt;height:.1pt;mso-position-horizontal-relative:page;mso-position-vertical-relative:page;z-index:-3892" coordorigin="1440,1846" coordsize="9720,2">
            <v:shape style="position:absolute;left:1440;top:1846;width:9720;height:2" coordorigin="1440,1846" coordsize="9720,0" path="m1440,1846l11160,1846e" filled="f" stroked="t" strokeweight=".398pt" strokecolor="#000000">
              <v:path arrowok="t"/>
            </v:shape>
          </v:group>
          <w10:wrap type="none"/>
        </w:pict>
      </w:r>
      <w:r>
        <w:rPr>
          <w:sz w:val="11"/>
          <w:szCs w:val="1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340" w:hRule="exact"/>
        </w:trPr>
        <w:tc>
          <w:tcPr>
            <w:tcW w:w="660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Demographic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4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factors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3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  <w:b/>
                <w:bCs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20"/>
                <w:b/>
                <w:bCs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2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3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1"/>
                <w:b/>
                <w:bCs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11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8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218" w:hRule="exact"/>
        </w:trPr>
        <w:tc>
          <w:tcPr>
            <w:tcW w:w="660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18.96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Som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ploma,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17.14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2.13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16.70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2.35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13.87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2.20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13.00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13.00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11.86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ma,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10.99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10.67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oma,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10.39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1.49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8.95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1.35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8.70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1.42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1.31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0.71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7.75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te</w:t>
            </w:r>
            <w:r>
              <w:rPr>
                <w:rFonts w:ascii="Arial" w:hAnsi="Arial" w:cs="Arial" w:eastAsia="Arial"/>
                <w:sz w:val="18"/>
                <w:szCs w:val="18"/>
                <w:spacing w:val="4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87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97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27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ma,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ege,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Som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6.63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ic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5.50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5.45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5.20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7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-4.62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7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.0002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ge,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7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-3.61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7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.0004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7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7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3.25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7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0.0071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2.62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.0110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oma,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0.0200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0.0598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7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-0.24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0.1008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2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e,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1.68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0.1065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Som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ploma,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0.1270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6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8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0.1926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660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7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0.2238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1421" w:footer="806" w:top="1620" w:bottom="1000" w:left="1340" w:right="960"/>
          <w:pgSz w:w="12240" w:h="15840"/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340" w:hRule="exact"/>
        </w:trPr>
        <w:tc>
          <w:tcPr>
            <w:tcW w:w="655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Demographic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4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factors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36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  <w:b/>
                <w:bCs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20"/>
                <w:b/>
                <w:bCs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2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1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1"/>
                <w:b/>
                <w:bCs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11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8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218" w:hRule="exact"/>
        </w:trPr>
        <w:tc>
          <w:tcPr>
            <w:tcW w:w="655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30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.2921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.3257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0.3690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0.6097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9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helo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9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0.6944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655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0.7043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0" w:after="0" w:line="173" w:lineRule="exact"/>
        <w:ind w:left="20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-77.708214pt;width:486.008pt;height:.1pt;mso-position-horizontal-relative:page;mso-position-vertical-relative:paragraph;z-index:-3891" coordorigin="1440,-1554" coordsize="9720,2">
            <v:shape style="position:absolute;left:1440;top:-1554;width:9720;height:2" coordorigin="1440,-1554" coordsize="9720,0" path="m1440,-1554l11160,-155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Note: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[1]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p-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alues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le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els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ea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factor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teraction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h</w:t>
      </w:r>
      <w:r>
        <w:rPr>
          <w:rFonts w:ascii="Arial" w:hAnsi="Arial" w:cs="Arial" w:eastAsia="Arial"/>
          <w:sz w:val="18"/>
          <w:szCs w:val="18"/>
          <w:spacing w:val="-5"/>
          <w:w w:val="96"/>
        </w:rPr>
        <w:t>a</w:t>
      </w:r>
      <w:r>
        <w:rPr>
          <w:rFonts w:ascii="Arial" w:hAnsi="Arial" w:cs="Arial" w:eastAsia="Arial"/>
          <w:sz w:val="18"/>
          <w:szCs w:val="18"/>
          <w:spacing w:val="-5"/>
          <w:w w:val="96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17"/>
          <w:w w:val="96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een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adjusted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ultiple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testing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21.943888pt;width:486.008pt;height:.1pt;mso-position-horizontal-relative:page;mso-position-vertical-relative:paragraph;z-index:-3890" coordorigin="1440,439" coordsize="9720,2">
            <v:shape style="position:absolute;left:1440;top:439;width:9720;height:2" coordorigin="1440,439" coordsize="9720,0" path="m1440,439l11160,43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using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nj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mini-H</w:t>
      </w:r>
      <w:r>
        <w:rPr>
          <w:rFonts w:ascii="Arial" w:hAnsi="Arial" w:cs="Arial" w:eastAsia="Arial"/>
          <w:sz w:val="18"/>
          <w:szCs w:val="18"/>
          <w:spacing w:val="6"/>
          <w:w w:val="104"/>
        </w:rPr>
        <w:t>o</w:t>
      </w:r>
      <w:r>
        <w:rPr>
          <w:rFonts w:ascii="Arial" w:hAnsi="Arial" w:cs="Arial" w:eastAsia="Arial"/>
          <w:sz w:val="18"/>
          <w:szCs w:val="18"/>
          <w:spacing w:val="-5"/>
          <w:w w:val="90"/>
        </w:rPr>
        <w:t>c</w:t>
      </w:r>
      <w:r>
        <w:rPr>
          <w:rFonts w:ascii="Arial" w:hAnsi="Arial" w:cs="Arial" w:eastAsia="Arial"/>
          <w:sz w:val="18"/>
          <w:szCs w:val="18"/>
          <w:spacing w:val="-5"/>
          <w:w w:val="102"/>
        </w:rPr>
        <w:t>h</w:t>
      </w:r>
      <w:r>
        <w:rPr>
          <w:rFonts w:ascii="Arial" w:hAnsi="Arial" w:cs="Arial" w:eastAsia="Arial"/>
          <w:sz w:val="18"/>
          <w:szCs w:val="18"/>
          <w:spacing w:val="5"/>
          <w:w w:val="102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erg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correction.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1421" w:footer="806" w:top="1620" w:bottom="1000" w:left="1340" w:right="960"/>
          <w:pgSz w:w="12240" w:h="15840"/>
        </w:sectPr>
      </w:pPr>
      <w:rPr/>
    </w:p>
    <w:p>
      <w:pPr>
        <w:spacing w:before="56" w:after="0" w:line="240" w:lineRule="auto"/>
        <w:ind w:left="10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References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318" w:right="103" w:firstLine="-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Bates,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hler,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(2014).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lme4: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mixed-eff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cts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dels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eigen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s4.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ackage</w:t>
      </w:r>
      <w:r>
        <w:rPr>
          <w:rFonts w:ascii="Arial" w:hAnsi="Arial" w:cs="Arial" w:eastAsia="Arial"/>
          <w:sz w:val="22"/>
          <w:szCs w:val="22"/>
          <w:spacing w:val="27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ver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sion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1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(7).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318" w:right="72" w:firstLine="-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Benjamini,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erg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(1995).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false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disc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ery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rate: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rac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ti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approa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testing.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Journal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oyal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statisti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ciety.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Ser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ies</w:t>
      </w:r>
      <w:r>
        <w:rPr>
          <w:rFonts w:ascii="Arial" w:hAnsi="Arial" w:cs="Arial" w:eastAsia="Arial"/>
          <w:sz w:val="22"/>
          <w:szCs w:val="22"/>
          <w:spacing w:val="2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(Meth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dol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3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289–300.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307" w:right="119" w:firstLine="-20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Holm,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(1979).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seque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tially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rejecti</w:t>
      </w:r>
      <w:r>
        <w:rPr>
          <w:rFonts w:ascii="Arial" w:hAnsi="Arial" w:cs="Arial" w:eastAsia="Arial"/>
          <w:sz w:val="22"/>
          <w:szCs w:val="22"/>
          <w:spacing w:val="-5"/>
          <w:w w:val="10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cedure.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andinavian</w:t>
      </w:r>
      <w:r>
        <w:rPr>
          <w:rFonts w:ascii="Arial" w:hAnsi="Arial" w:cs="Arial" w:eastAsia="Arial"/>
          <w:sz w:val="22"/>
          <w:szCs w:val="22"/>
          <w:spacing w:val="28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journal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statistics</w:t>
      </w:r>
      <w:r>
        <w:rPr>
          <w:rFonts w:ascii="Arial" w:hAnsi="Arial" w:cs="Arial" w:eastAsia="Arial"/>
          <w:sz w:val="22"/>
          <w:szCs w:val="22"/>
          <w:spacing w:val="-4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65–70.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304" w:right="102" w:firstLine="-20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Kuznets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khoff,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Christensen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(2015).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age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lmertest.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ackage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version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318" w:right="102" w:firstLine="-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Morrell,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(1998).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ariance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ts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mixed-ef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Biometrics</w:t>
      </w:r>
      <w:r>
        <w:rPr>
          <w:rFonts w:ascii="Arial" w:hAnsi="Arial" w:cs="Arial" w:eastAsia="Arial"/>
          <w:sz w:val="22"/>
          <w:szCs w:val="22"/>
          <w:spacing w:val="-4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1560–1568.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318" w:right="73" w:firstLine="-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(2016).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R: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anguage</w:t>
      </w:r>
      <w:r>
        <w:rPr>
          <w:rFonts w:ascii="Arial" w:hAnsi="Arial" w:cs="Arial" w:eastAsia="Arial"/>
          <w:sz w:val="22"/>
          <w:szCs w:val="22"/>
          <w:spacing w:val="29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Envi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onment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Statisti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Computin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Vienna,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Austria: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oundation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Computing.</w:t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Sattert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(1946).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distribution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estimates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0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Biometrics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bu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letin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2</w:t>
      </w:r>
      <w:r>
        <w:rPr>
          <w:rFonts w:ascii="Arial" w:hAnsi="Arial" w:cs="Arial" w:eastAsia="Arial"/>
          <w:sz w:val="22"/>
          <w:szCs w:val="22"/>
          <w:spacing w:val="-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(6),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110–114.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NumType w:start="20"/>
      <w:pgMar w:header="0" w:footer="806" w:top="1340" w:bottom="1000" w:left="1340" w:right="1280"/>
      <w:headerReference w:type="default" r:id="rId9"/>
      <w:footerReference w:type="default" r:id="rId1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545013pt;margin-top:740.706177pt;width:14.909101pt;height:12.9091pt;mso-position-horizontal-relative:page;mso-position-vertical-relative:page;z-index:-3951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545013pt;margin-top:740.706177pt;width:14.909101pt;height:12.9091pt;mso-position-horizontal-relative:page;mso-position-vertical-relative:page;z-index:-3949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.257004pt;margin-top:70.083054pt;width:452.056483pt;height:11.9626pt;mso-position-horizontal-relative:page;mso-position-vertical-relative:page;z-index:-3950" type="#_x0000_t202" filled="f" stroked="f">
          <v:textbox inset="0,0,0,0">
            <w:txbxContent>
              <w:p>
                <w:pPr>
                  <w:spacing w:before="0" w:after="0" w:line="212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able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4: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95"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5"/>
                  </w:rPr>
                  <w:t>ost-h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6"/>
                    <w:w w:val="95"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5"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5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tests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5"/>
                  </w:rPr>
                  <w:t>demograph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"/>
                    <w:w w:val="95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5"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7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factors,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for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2"/>
                  </w:rPr>
                  <w:t>households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6"/>
                    <w:w w:val="92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orking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6"/>
                  </w:rPr>
                  <w:t>age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9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adult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4"/>
                  </w:rPr>
                  <w:t>disabili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4"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5"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ensus.gov/programs-surveys/sipp/data/2008-panel.html" TargetMode="External"/><Relationship Id="rId7" Type="http://schemas.openxmlformats.org/officeDocument/2006/relationships/hyperlink" Target="http://www.nber.org/cycles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2017-03-31T20:42:00Z</dcterms:created>
  <dcterms:modified xsi:type="dcterms:W3CDTF">2017-03-31T20:42:00Z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2017-03-31T00:00:00Z</vt:filetime>
  </property>
  <property fmtid="{D5CDD505-2E9C-101B-9397-08002B2CF9AE}" pid="3" name="LastSaved">
    <vt:filetime>2017-04-01T00:00:00Z</vt:filetime>
  </property>
</Properties>
</file>