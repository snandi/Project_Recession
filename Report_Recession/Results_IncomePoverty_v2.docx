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90" w:lineRule="exact"/>
        <w:ind w:left="1613" w:right="1601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88"/>
          <w:position w:val="-1"/>
        </w:rPr>
        <w:t>Effects</w:t>
      </w:r>
      <w:r>
        <w:rPr>
          <w:rFonts w:ascii="Arial" w:hAnsi="Arial" w:cs="Arial" w:eastAsia="Arial"/>
          <w:sz w:val="34"/>
          <w:szCs w:val="34"/>
          <w:spacing w:val="21"/>
          <w:w w:val="88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-1"/>
        </w:rPr>
        <w:t>of</w:t>
      </w:r>
      <w:r>
        <w:rPr>
          <w:rFonts w:ascii="Arial" w:hAnsi="Arial" w:cs="Arial" w:eastAsia="Arial"/>
          <w:sz w:val="34"/>
          <w:szCs w:val="34"/>
          <w:spacing w:val="-21"/>
          <w:w w:val="100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85"/>
          <w:position w:val="-1"/>
        </w:rPr>
        <w:t>Great</w:t>
      </w:r>
      <w:r>
        <w:rPr>
          <w:rFonts w:ascii="Arial" w:hAnsi="Arial" w:cs="Arial" w:eastAsia="Arial"/>
          <w:sz w:val="34"/>
          <w:szCs w:val="34"/>
          <w:spacing w:val="0"/>
          <w:w w:val="85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12"/>
          <w:w w:val="85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85"/>
          <w:position w:val="-1"/>
        </w:rPr>
        <w:t>Reces</w:t>
      </w:r>
      <w:r>
        <w:rPr>
          <w:rFonts w:ascii="Arial" w:hAnsi="Arial" w:cs="Arial" w:eastAsia="Arial"/>
          <w:sz w:val="34"/>
          <w:szCs w:val="34"/>
          <w:spacing w:val="0"/>
          <w:w w:val="85"/>
          <w:position w:val="-1"/>
        </w:rPr>
        <w:t>sion</w:t>
      </w:r>
      <w:r>
        <w:rPr>
          <w:rFonts w:ascii="Arial" w:hAnsi="Arial" w:cs="Arial" w:eastAsia="Arial"/>
          <w:sz w:val="34"/>
          <w:szCs w:val="34"/>
          <w:spacing w:val="-12"/>
          <w:w w:val="85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-1"/>
        </w:rPr>
        <w:t>on</w:t>
      </w:r>
      <w:r>
        <w:rPr>
          <w:rFonts w:ascii="Arial" w:hAnsi="Arial" w:cs="Arial" w:eastAsia="Arial"/>
          <w:sz w:val="34"/>
          <w:szCs w:val="34"/>
          <w:spacing w:val="-35"/>
          <w:w w:val="100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88"/>
          <w:position w:val="-1"/>
        </w:rPr>
        <w:t>Income</w:t>
      </w:r>
      <w:r>
        <w:rPr>
          <w:rFonts w:ascii="Arial" w:hAnsi="Arial" w:cs="Arial" w:eastAsia="Arial"/>
          <w:sz w:val="34"/>
          <w:szCs w:val="34"/>
          <w:spacing w:val="21"/>
          <w:w w:val="88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-9"/>
          <w:w w:val="95"/>
          <w:position w:val="-1"/>
        </w:rPr>
        <w:t>P</w:t>
      </w:r>
      <w:r>
        <w:rPr>
          <w:rFonts w:ascii="Arial" w:hAnsi="Arial" w:cs="Arial" w:eastAsia="Arial"/>
          <w:sz w:val="34"/>
          <w:szCs w:val="34"/>
          <w:spacing w:val="-9"/>
          <w:w w:val="83"/>
          <w:position w:val="-1"/>
        </w:rPr>
        <w:t>o</w:t>
      </w:r>
      <w:r>
        <w:rPr>
          <w:rFonts w:ascii="Arial" w:hAnsi="Arial" w:cs="Arial" w:eastAsia="Arial"/>
          <w:sz w:val="34"/>
          <w:szCs w:val="34"/>
          <w:spacing w:val="-9"/>
          <w:w w:val="98"/>
          <w:position w:val="-1"/>
        </w:rPr>
        <w:t>v</w:t>
      </w:r>
      <w:r>
        <w:rPr>
          <w:rFonts w:ascii="Arial" w:hAnsi="Arial" w:cs="Arial" w:eastAsia="Arial"/>
          <w:sz w:val="34"/>
          <w:szCs w:val="34"/>
          <w:spacing w:val="0"/>
          <w:w w:val="96"/>
          <w:position w:val="-1"/>
        </w:rPr>
        <w:t>er</w:t>
      </w:r>
      <w:r>
        <w:rPr>
          <w:rFonts w:ascii="Arial" w:hAnsi="Arial" w:cs="Arial" w:eastAsia="Arial"/>
          <w:sz w:val="34"/>
          <w:szCs w:val="34"/>
          <w:spacing w:val="-9"/>
          <w:w w:val="96"/>
          <w:position w:val="-1"/>
        </w:rPr>
        <w:t>t</w:t>
      </w:r>
      <w:r>
        <w:rPr>
          <w:rFonts w:ascii="Arial" w:hAnsi="Arial" w:cs="Arial" w:eastAsia="Arial"/>
          <w:sz w:val="34"/>
          <w:szCs w:val="34"/>
          <w:spacing w:val="0"/>
          <w:w w:val="98"/>
          <w:position w:val="-1"/>
        </w:rPr>
        <w:t>y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999" w:right="1999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Subharati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Ghosh,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ubhrangs</w:t>
      </w:r>
      <w:r>
        <w:rPr>
          <w:rFonts w:ascii="Arial" w:hAnsi="Arial" w:cs="Arial" w:eastAsia="Arial"/>
          <w:sz w:val="24"/>
          <w:szCs w:val="24"/>
          <w:spacing w:val="-5"/>
          <w:w w:val="92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u</w:t>
      </w:r>
      <w:r>
        <w:rPr>
          <w:rFonts w:ascii="Arial" w:hAnsi="Arial" w:cs="Arial" w:eastAsia="Arial"/>
          <w:sz w:val="24"/>
          <w:szCs w:val="24"/>
          <w:spacing w:val="2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ndi,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Susan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Murp</w:t>
      </w:r>
      <w:r>
        <w:rPr>
          <w:rFonts w:ascii="Arial" w:hAnsi="Arial" w:cs="Arial" w:eastAsia="Arial"/>
          <w:sz w:val="24"/>
          <w:szCs w:val="24"/>
          <w:spacing w:val="-5"/>
          <w:w w:val="102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w w:val="128"/>
          <w:b/>
          <w:bCs/>
        </w:rPr>
        <w:t>INT</w:t>
      </w:r>
      <w:r>
        <w:rPr>
          <w:rFonts w:ascii="Arial" w:hAnsi="Arial" w:cs="Arial" w:eastAsia="Arial"/>
          <w:sz w:val="28"/>
          <w:szCs w:val="28"/>
          <w:spacing w:val="-8"/>
          <w:w w:val="128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21"/>
          <w:b/>
          <w:bCs/>
        </w:rPr>
        <w:t>ODUCTION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1.250999pt;margin-top:1.079879pt;width:92.528pt;height:15.478pt;mso-position-horizontal-relative:page;mso-position-vertical-relative:paragraph;z-index:-3784" coordorigin="1425,22" coordsize="1851,310">
            <v:group style="position:absolute;left:1435;top:59;width:210;height:235" coordorigin="1435,59" coordsize="210,235">
              <v:shape style="position:absolute;left:1435;top:59;width:210;height:235" coordorigin="1435,59" coordsize="210,235" path="m1435,294l1645,294,1645,59,1435,59,1435,294e" filled="t" fillcolor="#FFF200" stroked="f">
                <v:path arrowok="t"/>
                <v:fill/>
              </v:shape>
            </v:group>
            <v:group style="position:absolute;left:1635;top:59;width:363;height:235" coordorigin="1635,59" coordsize="363,235">
              <v:shape style="position:absolute;left:1635;top:59;width:363;height:235" coordorigin="1635,59" coordsize="363,235" path="m1635,294l1998,294,1998,59,1635,59,1635,294e" filled="t" fillcolor="#FFF200" stroked="f">
                <v:path arrowok="t"/>
                <v:fill/>
              </v:shape>
            </v:group>
            <v:group style="position:absolute;left:2030;top:59;width:2;height:235" coordorigin="2030,59" coordsize="2,235">
              <v:shape style="position:absolute;left:2030;top:59;width:2;height:235" coordorigin="2030,59" coordsize="0,235" path="m2030,59l2030,294e" filled="f" stroked="t" strokeweight="3.736pt" strokecolor="#FFF200">
                <v:path arrowok="t"/>
              </v:shape>
            </v:group>
            <v:group style="position:absolute;left:2061;top:59;width:204;height:235" coordorigin="2061,59" coordsize="204,235">
              <v:shape style="position:absolute;left:2061;top:59;width:204;height:235" coordorigin="2061,59" coordsize="204,235" path="m2061,294l2265,294,2265,59,2061,59,2061,294e" filled="t" fillcolor="#FFF200" stroked="f">
                <v:path arrowok="t"/>
                <v:fill/>
              </v:shape>
            </v:group>
            <v:group style="position:absolute;left:2255;top:59;width:295;height:235" coordorigin="2255,59" coordsize="295,235">
              <v:shape style="position:absolute;left:2255;top:59;width:295;height:235" coordorigin="2255,59" coordsize="295,235" path="m2255,294l2550,294,2550,59,2255,59,2255,294e" filled="t" fillcolor="#FFF200" stroked="f">
                <v:path arrowok="t"/>
                <v:fill/>
              </v:shape>
            </v:group>
            <v:group style="position:absolute;left:2540;top:59;width:349;height:235" coordorigin="2540,59" coordsize="349,235">
              <v:shape style="position:absolute;left:2540;top:59;width:349;height:235" coordorigin="2540,59" coordsize="349,235" path="m2540,294l2890,294,2890,59,2540,59,2540,294e" filled="t" fillcolor="#FFF200" stroked="f">
                <v:path arrowok="t"/>
                <v:fill/>
              </v:shape>
            </v:group>
            <v:group style="position:absolute;left:2880;top:59;width:386;height:235" coordorigin="2880,59" coordsize="386,235">
              <v:shape style="position:absolute;left:2880;top:59;width:386;height:235" coordorigin="2880,59" coordsize="386,235" path="m2880,294l3266,294,3266,59,2880,59,2880,294e" filled="t" fillcolor="#FFF2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tr</w:t>
      </w:r>
      <w:r>
        <w:rPr>
          <w:rFonts w:ascii="Arial" w:hAnsi="Arial" w:cs="Arial" w:eastAsia="Arial"/>
          <w:sz w:val="22"/>
          <w:szCs w:val="22"/>
          <w:spacing w:val="6"/>
          <w:w w:val="10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duc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Study</w:t>
      </w:r>
      <w:r>
        <w:rPr>
          <w:rFonts w:ascii="Arial" w:hAnsi="Arial" w:cs="Arial" w:eastAsia="Arial"/>
          <w:sz w:val="22"/>
          <w:szCs w:val="22"/>
          <w:spacing w:val="5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Aim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5" w:lineRule="auto"/>
        <w:ind w:left="120" w:right="4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Aim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analyze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households</w:t>
      </w:r>
      <w:r>
        <w:rPr>
          <w:rFonts w:ascii="Arial" w:hAnsi="Arial" w:cs="Arial" w:eastAsia="Arial"/>
          <w:sz w:val="22"/>
          <w:szCs w:val="22"/>
          <w:spacing w:val="2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age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adu</w:t>
      </w:r>
      <w:r>
        <w:rPr>
          <w:rFonts w:ascii="Arial" w:hAnsi="Arial" w:cs="Arial" w:eastAsia="Arial"/>
          <w:sz w:val="22"/>
          <w:szCs w:val="22"/>
          <w:spacing w:val="0"/>
          <w:w w:val="134"/>
        </w:rPr>
        <w:t>lt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6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differed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households</w:t>
      </w:r>
      <w:r>
        <w:rPr>
          <w:rFonts w:ascii="Arial" w:hAnsi="Arial" w:cs="Arial" w:eastAsia="Arial"/>
          <w:sz w:val="22"/>
          <w:szCs w:val="22"/>
          <w:spacing w:val="2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age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duri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g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r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at</w:t>
      </w:r>
      <w:r>
        <w:rPr>
          <w:rFonts w:ascii="Arial" w:hAnsi="Arial" w:cs="Arial" w:eastAsia="Arial"/>
          <w:sz w:val="22"/>
          <w:szCs w:val="22"/>
          <w:spacing w:val="26"/>
          <w:w w:val="96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27"/>
          <w:i/>
        </w:rPr>
        <w:t>r</w:t>
      </w:r>
      <w:r>
        <w:rPr>
          <w:rFonts w:ascii="Arial" w:hAnsi="Arial" w:cs="Arial" w:eastAsia="Arial"/>
          <w:sz w:val="22"/>
          <w:szCs w:val="22"/>
          <w:spacing w:val="-11"/>
          <w:w w:val="83"/>
          <w:i/>
        </w:rPr>
        <w:t>e</w:t>
      </w:r>
      <w:r>
        <w:rPr>
          <w:rFonts w:ascii="Arial" w:hAnsi="Arial" w:cs="Arial" w:eastAsia="Arial"/>
          <w:sz w:val="22"/>
          <w:szCs w:val="22"/>
          <w:spacing w:val="-11"/>
          <w:w w:val="93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ession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8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using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“Income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y”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measure</w:t>
      </w:r>
      <w:r>
        <w:rPr>
          <w:rFonts w:ascii="Arial" w:hAnsi="Arial" w:cs="Arial" w:eastAsia="Arial"/>
          <w:sz w:val="22"/>
          <w:szCs w:val="22"/>
          <w:spacing w:val="17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economic</w:t>
      </w:r>
      <w:r>
        <w:rPr>
          <w:rFonts w:ascii="Arial" w:hAnsi="Arial" w:cs="Arial" w:eastAsia="Arial"/>
          <w:sz w:val="22"/>
          <w:szCs w:val="22"/>
          <w:spacing w:val="16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ell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eing,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trolling</w:t>
      </w:r>
      <w:r>
        <w:rPr>
          <w:rFonts w:ascii="Arial" w:hAnsi="Arial" w:cs="Arial" w:eastAsia="Arial"/>
          <w:sz w:val="22"/>
          <w:szCs w:val="22"/>
          <w:spacing w:val="3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  <w:position w:val="0"/>
        </w:rPr>
        <w:t>demographic</w:t>
      </w:r>
      <w:r>
        <w:rPr>
          <w:rFonts w:ascii="Arial" w:hAnsi="Arial" w:cs="Arial" w:eastAsia="Arial"/>
          <w:sz w:val="22"/>
          <w:szCs w:val="22"/>
          <w:spacing w:val="14"/>
          <w:w w:val="9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factors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su</w:t>
      </w:r>
      <w:r>
        <w:rPr>
          <w:rFonts w:ascii="Arial" w:hAnsi="Arial" w:cs="Arial" w:eastAsia="Arial"/>
          <w:sz w:val="22"/>
          <w:szCs w:val="22"/>
          <w:spacing w:val="-5"/>
          <w:w w:val="88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3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8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gender,</w:t>
      </w:r>
      <w:r>
        <w:rPr>
          <w:rFonts w:ascii="Arial" w:hAnsi="Arial" w:cs="Arial" w:eastAsia="Arial"/>
          <w:sz w:val="22"/>
          <w:szCs w:val="22"/>
          <w:spacing w:val="4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marital</w:t>
      </w:r>
      <w:r>
        <w:rPr>
          <w:rFonts w:ascii="Arial" w:hAnsi="Arial" w:cs="Arial" w:eastAsia="Arial"/>
          <w:sz w:val="22"/>
          <w:szCs w:val="22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  <w:position w:val="0"/>
        </w:rPr>
        <w:t>statu</w:t>
      </w:r>
      <w:r>
        <w:rPr>
          <w:rFonts w:ascii="Arial" w:hAnsi="Arial" w:cs="Arial" w:eastAsia="Arial"/>
          <w:sz w:val="22"/>
          <w:szCs w:val="22"/>
          <w:spacing w:val="0"/>
          <w:w w:val="78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education,</w:t>
      </w:r>
      <w:r>
        <w:rPr>
          <w:rFonts w:ascii="Arial" w:hAnsi="Arial" w:cs="Arial" w:eastAsia="Arial"/>
          <w:sz w:val="22"/>
          <w:szCs w:val="22"/>
          <w:spacing w:val="48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race</w:t>
      </w:r>
      <w:r>
        <w:rPr>
          <w:rFonts w:ascii="Arial" w:hAnsi="Arial" w:cs="Arial" w:eastAsia="Arial"/>
          <w:sz w:val="22"/>
          <w:szCs w:val="22"/>
          <w:spacing w:val="3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  <w:position w:val="0"/>
        </w:rPr>
        <w:t>ethnici</w:t>
      </w:r>
      <w:r>
        <w:rPr>
          <w:rFonts w:ascii="Arial" w:hAnsi="Arial" w:cs="Arial" w:eastAsia="Arial"/>
          <w:sz w:val="22"/>
          <w:szCs w:val="22"/>
          <w:spacing w:val="-5"/>
          <w:w w:val="104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4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Study</w:t>
      </w:r>
      <w:r>
        <w:rPr>
          <w:rFonts w:ascii="Arial" w:hAnsi="Arial" w:cs="Arial" w:eastAsia="Arial"/>
          <w:sz w:val="22"/>
          <w:szCs w:val="22"/>
          <w:spacing w:val="5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Aim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28" w:lineRule="auto"/>
        <w:ind w:left="112" w:right="53" w:firstLine="34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Aim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study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analyze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demograph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gender,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marital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status,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education,</w:t>
      </w:r>
      <w:r>
        <w:rPr>
          <w:rFonts w:ascii="Arial" w:hAnsi="Arial" w:cs="Arial" w:eastAsia="Arial"/>
          <w:sz w:val="22"/>
          <w:szCs w:val="22"/>
          <w:spacing w:val="4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race</w:t>
      </w:r>
      <w:r>
        <w:rPr>
          <w:rFonts w:ascii="Arial" w:hAnsi="Arial" w:cs="Arial" w:eastAsia="Arial"/>
          <w:sz w:val="22"/>
          <w:szCs w:val="22"/>
          <w:spacing w:val="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ethnici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impacted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economic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ell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eing</w:t>
      </w:r>
      <w:r>
        <w:rPr>
          <w:rFonts w:ascii="Arial" w:hAnsi="Arial" w:cs="Arial" w:eastAsia="Arial"/>
          <w:sz w:val="22"/>
          <w:szCs w:val="22"/>
          <w:spacing w:val="3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households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age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adu</w:t>
      </w:r>
      <w:r>
        <w:rPr>
          <w:rFonts w:ascii="Arial" w:hAnsi="Arial" w:cs="Arial" w:eastAsia="Arial"/>
          <w:sz w:val="22"/>
          <w:szCs w:val="22"/>
          <w:spacing w:val="0"/>
          <w:w w:val="130"/>
        </w:rPr>
        <w:t>lt</w:t>
      </w:r>
      <w:r>
        <w:rPr>
          <w:rFonts w:ascii="Arial" w:hAnsi="Arial" w:cs="Arial" w:eastAsia="Arial"/>
          <w:sz w:val="22"/>
          <w:szCs w:val="22"/>
          <w:spacing w:val="0"/>
          <w:w w:val="13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during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g</w:t>
      </w:r>
      <w:r>
        <w:rPr>
          <w:rFonts w:ascii="Arial" w:hAnsi="Arial" w:cs="Arial" w:eastAsia="Arial"/>
          <w:sz w:val="22"/>
          <w:szCs w:val="22"/>
          <w:spacing w:val="-10"/>
          <w:w w:val="94"/>
          <w:i/>
        </w:rPr>
        <w:t>r</w:t>
      </w:r>
      <w:r>
        <w:rPr>
          <w:rFonts w:ascii="Arial" w:hAnsi="Arial" w:cs="Arial" w:eastAsia="Arial"/>
          <w:sz w:val="22"/>
          <w:szCs w:val="22"/>
          <w:spacing w:val="-10"/>
          <w:w w:val="94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at</w:t>
      </w:r>
      <w:r>
        <w:rPr>
          <w:rFonts w:ascii="Arial" w:hAnsi="Arial" w:cs="Arial" w:eastAsia="Arial"/>
          <w:sz w:val="22"/>
          <w:szCs w:val="22"/>
          <w:spacing w:val="23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25"/>
          <w:i/>
        </w:rPr>
        <w:t>r</w:t>
      </w:r>
      <w:r>
        <w:rPr>
          <w:rFonts w:ascii="Arial" w:hAnsi="Arial" w:cs="Arial" w:eastAsia="Arial"/>
          <w:sz w:val="22"/>
          <w:szCs w:val="22"/>
          <w:spacing w:val="-11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-11"/>
          <w:w w:val="91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ession</w:t>
      </w:r>
      <w:r>
        <w:rPr>
          <w:rFonts w:ascii="Arial" w:hAnsi="Arial" w:cs="Arial" w:eastAsia="Arial"/>
          <w:sz w:val="22"/>
          <w:szCs w:val="22"/>
          <w:spacing w:val="-4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w w:val="116"/>
          <w:b/>
          <w:bCs/>
        </w:rPr>
        <w:t>B</w:t>
      </w:r>
      <w:r>
        <w:rPr>
          <w:rFonts w:ascii="Arial" w:hAnsi="Arial" w:cs="Arial" w:eastAsia="Arial"/>
          <w:sz w:val="28"/>
          <w:szCs w:val="28"/>
          <w:spacing w:val="-9"/>
          <w:w w:val="116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20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-9"/>
          <w:w w:val="120"/>
          <w:b/>
          <w:bCs/>
        </w:rPr>
        <w:t>K</w:t>
      </w:r>
      <w:r>
        <w:rPr>
          <w:rFonts w:ascii="Arial" w:hAnsi="Arial" w:cs="Arial" w:eastAsia="Arial"/>
          <w:sz w:val="28"/>
          <w:szCs w:val="28"/>
          <w:spacing w:val="0"/>
          <w:w w:val="117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-9"/>
          <w:w w:val="117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20"/>
          <w:b/>
          <w:bCs/>
        </w:rPr>
        <w:t>OUND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1.250999pt;margin-top:1.080878pt;width:195.195pt;height:15.478pt;mso-position-horizontal-relative:page;mso-position-vertical-relative:paragraph;z-index:-3783" coordorigin="1425,22" coordsize="3904,310">
            <v:group style="position:absolute;left:1435;top:59;width:210;height:235" coordorigin="1435,59" coordsize="210,235">
              <v:shape style="position:absolute;left:1435;top:59;width:210;height:235" coordorigin="1435,59" coordsize="210,235" path="m1435,294l1645,294,1645,59,1435,59,1435,294e" filled="t" fillcolor="#FFF200" stroked="f">
                <v:path arrowok="t"/>
                <v:fill/>
              </v:shape>
            </v:group>
            <v:group style="position:absolute;left:1635;top:59;width:363;height:235" coordorigin="1635,59" coordsize="363,235">
              <v:shape style="position:absolute;left:1635;top:59;width:363;height:235" coordorigin="1635,59" coordsize="363,235" path="m1635,294l1998,294,1998,59,1635,59,1635,294e" filled="t" fillcolor="#FFF200" stroked="f">
                <v:path arrowok="t"/>
                <v:fill/>
              </v:shape>
            </v:group>
            <v:group style="position:absolute;left:2030;top:59;width:2;height:235" coordorigin="2030,59" coordsize="2,235">
              <v:shape style="position:absolute;left:2030;top:59;width:2;height:235" coordorigin="2030,59" coordsize="0,235" path="m2030,59l2030,294e" filled="f" stroked="t" strokeweight="3.736pt" strokecolor="#FFF200">
                <v:path arrowok="t"/>
              </v:shape>
            </v:group>
            <v:group style="position:absolute;left:2061;top:59;width:292;height:235" coordorigin="2061,59" coordsize="292,235">
              <v:shape style="position:absolute;left:2061;top:59;width:292;height:235" coordorigin="2061,59" coordsize="292,235" path="m2061,294l2353,294,2353,59,2061,59,2061,294e" filled="t" fillcolor="#FFF200" stroked="f">
                <v:path arrowok="t"/>
                <v:fill/>
              </v:shape>
            </v:group>
            <v:group style="position:absolute;left:2343;top:59;width:192;height:235" coordorigin="2343,59" coordsize="192,235">
              <v:shape style="position:absolute;left:2343;top:59;width:192;height:235" coordorigin="2343,59" coordsize="192,235" path="m2343,294l2535,294,2535,59,2343,59,2343,294e" filled="t" fillcolor="#FFF200" stroked="f">
                <v:path arrowok="t"/>
                <v:fill/>
              </v:shape>
            </v:group>
            <v:group style="position:absolute;left:2525;top:59;width:119;height:235" coordorigin="2525,59" coordsize="119,235">
              <v:shape style="position:absolute;left:2525;top:59;width:119;height:235" coordorigin="2525,59" coordsize="119,235" path="m2525,294l2644,294,2644,59,2525,59,2525,294e" filled="t" fillcolor="#FFF200" stroked="f">
                <v:path arrowok="t"/>
                <v:fill/>
              </v:shape>
            </v:group>
            <v:group style="position:absolute;left:2634;top:59;width:398;height:235" coordorigin="2634,59" coordsize="398,235">
              <v:shape style="position:absolute;left:2634;top:59;width:398;height:235" coordorigin="2634,59" coordsize="398,235" path="m2634,294l3033,294,3033,59,2634,59,2634,294e" filled="t" fillcolor="#FFF200" stroked="f">
                <v:path arrowok="t"/>
                <v:fill/>
              </v:shape>
            </v:group>
            <v:group style="position:absolute;left:3064;top:59;width:2;height:235" coordorigin="3064,59" coordsize="2,235">
              <v:shape style="position:absolute;left:3064;top:59;width:2;height:235" coordorigin="3064,59" coordsize="0,235" path="m3064,59l3064,294e" filled="f" stroked="t" strokeweight="3.736pt" strokecolor="#FFF200">
                <v:path arrowok="t"/>
              </v:shape>
            </v:group>
            <v:group style="position:absolute;left:3096;top:59;width:192;height:235" coordorigin="3096,59" coordsize="192,235">
              <v:shape style="position:absolute;left:3096;top:59;width:192;height:235" coordorigin="3096,59" coordsize="192,235" path="m3096,294l3288,294,3288,59,3096,59,3096,294e" filled="t" fillcolor="#FFF200" stroked="f">
                <v:path arrowok="t"/>
                <v:fill/>
              </v:shape>
            </v:group>
            <v:group style="position:absolute;left:3278;top:59;width:440;height:235" coordorigin="3278,59" coordsize="440,235">
              <v:shape style="position:absolute;left:3278;top:59;width:440;height:235" coordorigin="3278,59" coordsize="440,235" path="m3278,294l3718,294,3718,59,3278,59,3278,294e" filled="t" fillcolor="#FFF200" stroked="f">
                <v:path arrowok="t"/>
                <v:fill/>
              </v:shape>
            </v:group>
            <v:group style="position:absolute;left:3750;top:59;width:2;height:235" coordorigin="3750,59" coordsize="2,235">
              <v:shape style="position:absolute;left:3750;top:59;width:2;height:235" coordorigin="3750,59" coordsize="0,235" path="m3750,59l3750,294e" filled="f" stroked="t" strokeweight="3.736pt" strokecolor="#FFF200">
                <v:path arrowok="t"/>
              </v:shape>
            </v:group>
            <v:group style="position:absolute;left:3781;top:59;width:361;height:235" coordorigin="3781,59" coordsize="361,235">
              <v:shape style="position:absolute;left:3781;top:59;width:361;height:235" coordorigin="3781,59" coordsize="361,235" path="m3781,294l4143,294,4143,59,3781,59,3781,294e" filled="t" fillcolor="#FFF200" stroked="f">
                <v:path arrowok="t"/>
                <v:fill/>
              </v:shape>
            </v:group>
            <v:group style="position:absolute;left:4174;top:59;width:2;height:235" coordorigin="4174,59" coordsize="2,235">
              <v:shape style="position:absolute;left:4174;top:59;width:2;height:235" coordorigin="4174,59" coordsize="0,235" path="m4174,59l4174,294e" filled="f" stroked="t" strokeweight="3.736pt" strokecolor="#FFF200">
                <v:path arrowok="t"/>
              </v:shape>
            </v:group>
            <v:group style="position:absolute;left:4205;top:59;width:446;height:235" coordorigin="4205,59" coordsize="446,235">
              <v:shape style="position:absolute;left:4205;top:59;width:446;height:235" coordorigin="4205,59" coordsize="446,235" path="m4205,294l4652,294,4652,59,4205,59,4205,294e" filled="t" fillcolor="#FFF200" stroked="f">
                <v:path arrowok="t"/>
                <v:fill/>
              </v:shape>
            </v:group>
            <v:group style="position:absolute;left:4642;top:59;width:677;height:235" coordorigin="4642,59" coordsize="677,235">
              <v:shape style="position:absolute;left:4642;top:59;width:677;height:235" coordorigin="4642,59" coordsize="677,235" path="m4642,294l5319,294,5319,59,4642,59,4642,294e" filled="t" fillcolor="#FFF2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ture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view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ground.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pt;margin-top:-.833076pt;width:187.197pt;height:.1pt;mso-position-horizontal-relative:page;mso-position-vertical-relative:paragraph;z-index:-3782" coordorigin="1440,-17" coordsize="3744,2">
            <v:shape style="position:absolute;left:1440;top:-17;width:3744;height:2" coordorigin="1440,-17" coordsize="3744,0" path="m1440,-17l5184,-1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109"/>
          <w:position w:val="8"/>
        </w:rPr>
        <w:t>1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position w:val="0"/>
        </w:rPr>
        <w:t>Business</w:t>
      </w:r>
      <w:r>
        <w:rPr>
          <w:rFonts w:ascii="Arial" w:hAnsi="Arial" w:cs="Arial" w:eastAsia="Arial"/>
          <w:sz w:val="18"/>
          <w:szCs w:val="18"/>
          <w:spacing w:val="15"/>
          <w:w w:val="9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2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2"/>
          <w:position w:val="0"/>
        </w:rPr>
        <w:t>cl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Dating</w:t>
      </w:r>
      <w:r>
        <w:rPr>
          <w:rFonts w:ascii="Arial" w:hAnsi="Arial" w:cs="Arial" w:eastAsia="Arial"/>
          <w:sz w:val="18"/>
          <w:szCs w:val="18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Commit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tee,</w:t>
      </w:r>
      <w:r>
        <w:rPr>
          <w:rFonts w:ascii="Arial" w:hAnsi="Arial" w:cs="Arial" w:eastAsia="Arial"/>
          <w:sz w:val="18"/>
          <w:szCs w:val="18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National</w:t>
      </w:r>
      <w:r>
        <w:rPr>
          <w:rFonts w:ascii="Arial" w:hAnsi="Arial" w:cs="Arial" w:eastAsia="Arial"/>
          <w:sz w:val="18"/>
          <w:szCs w:val="18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reau</w:t>
      </w:r>
      <w:r>
        <w:rPr>
          <w:rFonts w:ascii="Arial" w:hAnsi="Arial" w:cs="Arial" w:eastAsia="Arial"/>
          <w:sz w:val="18"/>
          <w:szCs w:val="18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Economic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position w:val="0"/>
        </w:rPr>
        <w:t>Resear</w:t>
      </w:r>
      <w:r>
        <w:rPr>
          <w:rFonts w:ascii="Arial" w:hAnsi="Arial" w:cs="Arial" w:eastAsia="Arial"/>
          <w:sz w:val="18"/>
          <w:szCs w:val="18"/>
          <w:spacing w:val="-5"/>
          <w:w w:val="93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93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17"/>
          <w:w w:val="9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(NBER)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pgNumType w:start="1"/>
          <w:pgMar w:footer="806" w:top="1480" w:bottom="1000" w:left="1320" w:right="1300"/>
          <w:footerReference w:type="default" r:id="rId5"/>
          <w:type w:val="continuous"/>
          <w:pgSz w:w="12240" w:h="15840"/>
        </w:sectPr>
      </w:pPr>
      <w:rPr/>
    </w:p>
    <w:p>
      <w:pPr>
        <w:spacing w:before="56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11"/>
          <w:w w:val="122"/>
          <w:b/>
          <w:bCs/>
        </w:rPr>
        <w:t>D</w:t>
      </w:r>
      <w:r>
        <w:rPr>
          <w:rFonts w:ascii="Arial" w:hAnsi="Arial" w:cs="Arial" w:eastAsia="Arial"/>
          <w:sz w:val="28"/>
          <w:szCs w:val="28"/>
          <w:spacing w:val="-33"/>
          <w:w w:val="122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-33"/>
          <w:w w:val="122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22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34"/>
          <w:w w:val="12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22"/>
          <w:b/>
          <w:bCs/>
        </w:rPr>
        <w:t>AND</w:t>
      </w:r>
      <w:r>
        <w:rPr>
          <w:rFonts w:ascii="Arial" w:hAnsi="Arial" w:cs="Arial" w:eastAsia="Arial"/>
          <w:sz w:val="28"/>
          <w:szCs w:val="28"/>
          <w:spacing w:val="13"/>
          <w:w w:val="12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22"/>
          <w:b/>
          <w:bCs/>
        </w:rPr>
        <w:t>METHOD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7"/>
          <w:w w:val="121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-21"/>
          <w:w w:val="119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-21"/>
          <w:w w:val="129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19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450" w:lineRule="atLeast"/>
        <w:ind w:left="120" w:right="57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483.824005pt;margin-top:10.075427pt;width:57.273pt;height:15.489pt;mso-position-horizontal-relative:page;mso-position-vertical-relative:paragraph;z-index:-3781" coordorigin="9676,202" coordsize="1145,310">
            <v:group style="position:absolute;left:9686;top:239;width:210;height:235" coordorigin="9686,239" coordsize="210,235">
              <v:shape style="position:absolute;left:9686;top:239;width:210;height:235" coordorigin="9686,239" coordsize="210,235" path="m9686,474l9896,474,9896,239,9686,239,9686,474e" filled="t" fillcolor="#FFF200" stroked="f">
                <v:path arrowok="t"/>
                <v:fill/>
              </v:shape>
            </v:group>
            <v:group style="position:absolute;left:9884;top:239;width:363;height:235" coordorigin="9884,239" coordsize="363,235">
              <v:shape style="position:absolute;left:9884;top:239;width:363;height:235" coordorigin="9884,239" coordsize="363,235" path="m9884,474l10247,474,10247,239,9884,239,9884,474e" filled="t" fillcolor="#FFF200" stroked="f">
                <v:path arrowok="t"/>
                <v:fill/>
              </v:shape>
            </v:group>
            <v:group style="position:absolute;left:10274;top:239;width:2;height:235" coordorigin="10274,239" coordsize="2,235">
              <v:shape style="position:absolute;left:10274;top:239;width:2;height:235" coordorigin="10274,239" coordsize="0,235" path="m10274,239l10274,474e" filled="f" stroked="t" strokeweight="3.747pt" strokecolor="#FFF200">
                <v:path arrowok="t"/>
              </v:shape>
            </v:group>
            <v:group style="position:absolute;left:10305;top:239;width:507;height:235" coordorigin="10305,239" coordsize="507,235">
              <v:shape style="position:absolute;left:10305;top:239;width:507;height:235" coordorigin="10305,239" coordsize="507,235" path="m10305,474l10812,474,10812,239,10305,239,10305,474e" filled="t" fillcolor="#FFF2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71.250999pt;margin-top:34.035927pt;width:32.686pt;height:12.742pt;mso-position-horizontal-relative:page;mso-position-vertical-relative:paragraph;z-index:-3780" coordorigin="1425,681" coordsize="654,255">
            <v:group style="position:absolute;left:1435;top:691;width:228;height:235" coordorigin="1435,691" coordsize="228,235">
              <v:shape style="position:absolute;left:1435;top:691;width:228;height:235" coordorigin="1435,691" coordsize="228,235" path="m1435,926l1663,926,1663,691,1435,691,1435,926e" filled="t" fillcolor="#FFF200" stroked="f">
                <v:path arrowok="t"/>
                <v:fill/>
              </v:shape>
            </v:group>
            <v:group style="position:absolute;left:1658;top:691;width:411;height:235" coordorigin="1658,691" coordsize="411,235">
              <v:shape style="position:absolute;left:1658;top:691;width:411;height:235" coordorigin="1658,691" coordsize="411,235" path="m1658,926l2069,926,2069,691,1658,691,1658,926e" filled="t" fillcolor="#FFF2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analysis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Census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Bureau’s</w:t>
      </w:r>
      <w:r>
        <w:rPr>
          <w:rFonts w:ascii="Arial" w:hAnsi="Arial" w:cs="Arial" w:eastAsia="Arial"/>
          <w:sz w:val="22"/>
          <w:szCs w:val="22"/>
          <w:spacing w:val="4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SIPP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2008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panel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sur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d.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SIPP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tails.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8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There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ere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three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inclusion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criteria</w:t>
      </w:r>
      <w:r>
        <w:rPr>
          <w:rFonts w:ascii="Arial" w:hAnsi="Arial" w:cs="Arial" w:eastAsia="Arial"/>
          <w:sz w:val="22"/>
          <w:szCs w:val="22"/>
          <w:spacing w:val="5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3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36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4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4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study</w:t>
      </w:r>
      <w:r>
        <w:rPr>
          <w:rFonts w:ascii="Arial" w:hAnsi="Arial" w:cs="Arial" w:eastAsia="Arial"/>
          <w:sz w:val="22"/>
          <w:szCs w:val="22"/>
          <w:spacing w:val="4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sample.</w:t>
      </w:r>
      <w:r>
        <w:rPr>
          <w:rFonts w:ascii="Arial" w:hAnsi="Arial" w:cs="Arial" w:eastAsia="Arial"/>
          <w:sz w:val="22"/>
          <w:szCs w:val="22"/>
          <w:spacing w:val="4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First,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18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participated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six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study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ere</w:t>
      </w:r>
      <w:r>
        <w:rPr>
          <w:rFonts w:ascii="Arial" w:hAnsi="Arial" w:cs="Arial" w:eastAsia="Arial"/>
          <w:sz w:val="22"/>
          <w:szCs w:val="22"/>
          <w:spacing w:val="19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include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study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sample.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Second,</w:t>
      </w:r>
      <w:r>
        <w:rPr>
          <w:rFonts w:ascii="Arial" w:hAnsi="Arial" w:cs="Arial" w:eastAsia="Arial"/>
          <w:sz w:val="22"/>
          <w:szCs w:val="22"/>
          <w:spacing w:val="1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reference</w:t>
      </w:r>
      <w:r>
        <w:rPr>
          <w:rFonts w:ascii="Arial" w:hAnsi="Arial" w:cs="Arial" w:eastAsia="Arial"/>
          <w:sz w:val="22"/>
          <w:szCs w:val="22"/>
          <w:spacing w:val="3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ersons</w:t>
      </w:r>
      <w:r>
        <w:rPr>
          <w:rFonts w:ascii="Arial" w:hAnsi="Arial" w:cs="Arial" w:eastAsia="Arial"/>
          <w:sz w:val="22"/>
          <w:szCs w:val="22"/>
          <w:spacing w:val="26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hou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ehold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2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had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same</w:t>
      </w:r>
      <w:r>
        <w:rPr>
          <w:rFonts w:ascii="Arial" w:hAnsi="Arial" w:cs="Arial" w:eastAsia="Arial"/>
          <w:sz w:val="22"/>
          <w:szCs w:val="22"/>
          <w:spacing w:val="2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88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8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2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19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participated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  <w:position w:val="0"/>
        </w:rPr>
        <w:t>in.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17" w:after="0" w:line="418" w:lineRule="auto"/>
        <w:ind w:left="112" w:right="93" w:firstLine="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1.250999pt;margin-top:1.140845pt;width:97.525pt;height:15.358pt;mso-position-horizontal-relative:page;mso-position-vertical-relative:paragraph;z-index:-3779" coordorigin="1425,23" coordsize="1950,307">
            <v:group style="position:absolute;left:1435;top:59;width:448;height:235" coordorigin="1435,59" coordsize="448,235">
              <v:shape style="position:absolute;left:1435;top:59;width:448;height:235" coordorigin="1435,59" coordsize="448,235" path="m1435,294l1883,294,1883,59,1435,59,1435,294e" filled="t" fillcolor="#FFF200" stroked="f">
                <v:path arrowok="t"/>
                <v:fill/>
              </v:shape>
            </v:group>
            <v:group style="position:absolute;left:1904;top:59;width:2;height:235" coordorigin="1904,59" coordsize="2,235">
              <v:shape style="position:absolute;left:1904;top:59;width:2;height:235" coordorigin="1904,59" coordsize="0,235" path="m1904,59l1904,294e" filled="f" stroked="t" strokeweight="3.616pt" strokecolor="#FFF200">
                <v:path arrowok="t"/>
              </v:shape>
            </v:group>
            <v:group style="position:absolute;left:1934;top:59;width:313;height:235" coordorigin="1934,59" coordsize="313,235">
              <v:shape style="position:absolute;left:1934;top:59;width:313;height:235" coordorigin="1934,59" coordsize="313,235" path="m1934,294l2247,294,2247,59,1934,59,1934,294e" filled="t" fillcolor="#FFF200" stroked="f">
                <v:path arrowok="t"/>
                <v:fill/>
              </v:shape>
            </v:group>
            <v:group style="position:absolute;left:2271;top:59;width:2;height:235" coordorigin="2271,59" coordsize="2,235">
              <v:shape style="position:absolute;left:2271;top:59;width:2;height:235" coordorigin="2271,59" coordsize="0,235" path="m2271,59l2271,294e" filled="f" stroked="t" strokeweight="3.616pt" strokecolor="#FFF200">
                <v:path arrowok="t"/>
              </v:shape>
            </v:group>
            <v:group style="position:absolute;left:2302;top:59;width:301;height:235" coordorigin="2302,59" coordsize="301,235">
              <v:shape style="position:absolute;left:2302;top:59;width:301;height:235" coordorigin="2302,59" coordsize="301,235" path="m2302,294l2603,294,2603,59,2302,59,2302,294e" filled="t" fillcolor="#FFF200" stroked="f">
                <v:path arrowok="t"/>
                <v:fill/>
              </v:shape>
            </v:group>
            <v:group style="position:absolute;left:2587;top:59;width:326;height:235" coordorigin="2587,59" coordsize="326,235">
              <v:shape style="position:absolute;left:2587;top:59;width:326;height:235" coordorigin="2587,59" coordsize="326,235" path="m2587,294l2914,294,2914,59,2587,59,2587,294e" filled="t" fillcolor="#FFF200" stroked="f">
                <v:path arrowok="t"/>
                <v:fill/>
              </v:shape>
            </v:group>
            <v:group style="position:absolute;left:2938;top:59;width:2;height:235" coordorigin="2938,59" coordsize="2,235">
              <v:shape style="position:absolute;left:2938;top:59;width:2;height:235" coordorigin="2938,59" coordsize="0,235" path="m2938,59l2938,294e" filled="f" stroked="t" strokeweight="3.616pt" strokecolor="#FFF200">
                <v:path arrowok="t"/>
              </v:shape>
            </v:group>
            <v:group style="position:absolute;left:2968;top:59;width:398;height:235" coordorigin="2968,59" coordsize="398,235">
              <v:shape style="position:absolute;left:2968;top:59;width:398;height:235" coordorigin="2968,59" coordsize="398,235" path="m2968,294l3366,294,3366,59,2968,59,2968,294e" filled="t" fillcolor="#FFF2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276.872986pt;margin-top:23.664345pt;width:201.267pt;height:15.483pt;mso-position-horizontal-relative:page;mso-position-vertical-relative:paragraph;z-index:-3778" coordorigin="5537,473" coordsize="4025,310">
            <v:group style="position:absolute;left:5547;top:511;width:377;height:235" coordorigin="5547,511" coordsize="377,235">
              <v:shape style="position:absolute;left:5547;top:511;width:377;height:235" coordorigin="5547,511" coordsize="377,235" path="m5547,746l5924,746,5924,511,5547,511,5547,746e" filled="t" fillcolor="#FFF200" stroked="f">
                <v:path arrowok="t"/>
                <v:fill/>
              </v:shape>
            </v:group>
            <v:group style="position:absolute;left:5953;top:511;width:2;height:235" coordorigin="5953,511" coordsize="2,235">
              <v:shape style="position:absolute;left:5953;top:511;width:2;height:235" coordorigin="5953,511" coordsize="0,235" path="m5953,511l5953,746e" filled="f" stroked="t" strokeweight="3.741pt" strokecolor="#FFF200">
                <v:path arrowok="t"/>
              </v:shape>
            </v:group>
            <v:group style="position:absolute;left:5984;top:511;width:434;height:235" coordorigin="5984,511" coordsize="434,235">
              <v:shape style="position:absolute;left:5984;top:511;width:434;height:235" coordorigin="5984,511" coordsize="434,235" path="m5984,746l6418,746,6418,511,5984,511,5984,746e" filled="t" fillcolor="#FFF200" stroked="f">
                <v:path arrowok="t"/>
                <v:fill/>
              </v:shape>
            </v:group>
            <v:group style="position:absolute;left:6447;top:511;width:2;height:235" coordorigin="6447,511" coordsize="2,235">
              <v:shape style="position:absolute;left:6447;top:511;width:2;height:235" coordorigin="6447,511" coordsize="0,235" path="m6447,511l6447,746e" filled="f" stroked="t" strokeweight="3.741pt" strokecolor="#FFF200">
                <v:path arrowok="t"/>
              </v:shape>
            </v:group>
            <v:group style="position:absolute;left:6478;top:511;width:453;height:235" coordorigin="6478,511" coordsize="453,235">
              <v:shape style="position:absolute;left:6478;top:511;width:453;height:235" coordorigin="6478,511" coordsize="453,235" path="m6478,746l6931,746,6931,511,6478,511,6478,746e" filled="t" fillcolor="#FFF200" stroked="f">
                <v:path arrowok="t"/>
                <v:fill/>
              </v:shape>
            </v:group>
            <v:group style="position:absolute;left:6960;top:511;width:2;height:235" coordorigin="6960,511" coordsize="2,235">
              <v:shape style="position:absolute;left:6960;top:511;width:2;height:235" coordorigin="6960,511" coordsize="0,235" path="m6960,511l6960,746e" filled="f" stroked="t" strokeweight="3.741pt" strokecolor="#FFF200">
                <v:path arrowok="t"/>
              </v:shape>
            </v:group>
            <v:group style="position:absolute;left:6991;top:511;width:304;height:235" coordorigin="6991,511" coordsize="304,235">
              <v:shape style="position:absolute;left:6991;top:511;width:304;height:235" coordorigin="6991,511" coordsize="304,235" path="m6991,746l7295,746,7295,511,6991,511,6991,746e" filled="t" fillcolor="#FFF200" stroked="f">
                <v:path arrowok="t"/>
                <v:fill/>
              </v:shape>
            </v:group>
            <v:group style="position:absolute;left:7324;top:511;width:2;height:235" coordorigin="7324,511" coordsize="2,235">
              <v:shape style="position:absolute;left:7324;top:511;width:2;height:235" coordorigin="7324,511" coordsize="0,235" path="m7324,511l7324,746e" filled="f" stroked="t" strokeweight="3.741pt" strokecolor="#FFF200">
                <v:path arrowok="t"/>
              </v:shape>
            </v:group>
            <v:group style="position:absolute;left:7356;top:511;width:446;height:235" coordorigin="7356,511" coordsize="446,235">
              <v:shape style="position:absolute;left:7356;top:511;width:446;height:235" coordorigin="7356,511" coordsize="446,235" path="m7356,746l7802,746,7802,511,7356,511,7356,746e" filled="t" fillcolor="#FFF200" stroked="f">
                <v:path arrowok="t"/>
                <v:fill/>
              </v:shape>
            </v:group>
            <v:group style="position:absolute;left:7830;top:511;width:2;height:235" coordorigin="7830,511" coordsize="2,235">
              <v:shape style="position:absolute;left:7830;top:511;width:2;height:235" coordorigin="7830,511" coordsize="0,235" path="m7830,511l7830,746e" filled="f" stroked="t" strokeweight="3.741pt" strokecolor="#FFF200">
                <v:path arrowok="t"/>
              </v:shape>
            </v:group>
            <v:group style="position:absolute;left:7862;top:511;width:762;height:235" coordorigin="7862,511" coordsize="762,235">
              <v:shape style="position:absolute;left:7862;top:511;width:762;height:235" coordorigin="7862,511" coordsize="762,235" path="m7862,746l8624,746,8624,511,7862,511,7862,746e" filled="t" fillcolor="#FFF200" stroked="f">
                <v:path arrowok="t"/>
                <v:fill/>
              </v:shape>
            </v:group>
            <v:group style="position:absolute;left:8650;top:511;width:2;height:235" coordorigin="8650,511" coordsize="2,235">
              <v:shape style="position:absolute;left:8650;top:511;width:2;height:235" coordorigin="8650,511" coordsize="0,235" path="m8650,511l8650,746e" filled="f" stroked="t" strokeweight="3.741pt" strokecolor="#FFF200">
                <v:path arrowok="t"/>
              </v:shape>
            </v:group>
            <v:group style="position:absolute;left:8682;top:511;width:365;height:235" coordorigin="8682,511" coordsize="365,235">
              <v:shape style="position:absolute;left:8682;top:511;width:365;height:235" coordorigin="8682,511" coordsize="365,235" path="m8682,746l9046,746,9046,511,8682,511,8682,746e" filled="t" fillcolor="#FFF200" stroked="f">
                <v:path arrowok="t"/>
                <v:fill/>
              </v:shape>
            </v:group>
            <v:group style="position:absolute;left:9075;top:511;width:2;height:235" coordorigin="9075,511" coordsize="2,235">
              <v:shape style="position:absolute;left:9075;top:511;width:2;height:235" coordorigin="9075,511" coordsize="0,235" path="m9075,511l9075,746e" filled="f" stroked="t" strokeweight="3.741pt" strokecolor="#FFF200">
                <v:path arrowok="t"/>
              </v:shape>
            </v:group>
            <v:group style="position:absolute;left:9106;top:511;width:446;height:235" coordorigin="9106,511" coordsize="446,235">
              <v:shape style="position:absolute;left:9106;top:511;width:446;height:235" coordorigin="9106,511" coordsize="446,235" path="m9106,746l9553,746,9553,511,9106,511,9106,746e" filled="t" fillcolor="#FFF2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w w:val="102"/>
        </w:rPr>
        <w:t>Gi</w:t>
      </w:r>
      <w:r>
        <w:rPr>
          <w:rFonts w:ascii="Arial" w:hAnsi="Arial" w:cs="Arial" w:eastAsia="Arial"/>
          <w:sz w:val="22"/>
          <w:szCs w:val="22"/>
          <w:spacing w:val="-5"/>
          <w:w w:val="10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son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y.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Third,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reference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ersons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(18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ears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older)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throughout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household’s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participation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ull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Jul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2008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2013.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eri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erlap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el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eig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teen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3</w:t>
      </w:r>
      <w:r>
        <w:rPr>
          <w:rFonts w:ascii="Arial" w:hAnsi="Arial" w:cs="Arial" w:eastAsia="Arial"/>
          <w:sz w:val="16"/>
          <w:szCs w:val="16"/>
          <w:spacing w:val="40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“Great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recession”</w:t>
      </w:r>
      <w:r>
        <w:rPr>
          <w:rFonts w:ascii="Arial" w:hAnsi="Arial" w:cs="Arial" w:eastAsia="Arial"/>
          <w:sz w:val="22"/>
          <w:szCs w:val="22"/>
          <w:spacing w:val="22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its</w:t>
      </w:r>
      <w:r>
        <w:rPr>
          <w:rFonts w:ascii="Arial" w:hAnsi="Arial" w:cs="Arial" w:eastAsia="Arial"/>
          <w:sz w:val="22"/>
          <w:szCs w:val="22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long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e.</w:t>
      </w:r>
      <w:r>
        <w:rPr>
          <w:rFonts w:ascii="Arial" w:hAnsi="Arial" w:cs="Arial" w:eastAsia="Arial"/>
          <w:sz w:val="22"/>
          <w:szCs w:val="22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1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94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six,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there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ere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total</w:t>
      </w:r>
      <w:r>
        <w:rPr>
          <w:rFonts w:ascii="Arial" w:hAnsi="Arial" w:cs="Arial" w:eastAsia="Arial"/>
          <w:sz w:val="22"/>
          <w:szCs w:val="22"/>
          <w:spacing w:val="5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33,547</w:t>
      </w:r>
      <w:r>
        <w:rPr>
          <w:rFonts w:ascii="Arial" w:hAnsi="Arial" w:cs="Arial" w:eastAsia="Arial"/>
          <w:sz w:val="22"/>
          <w:szCs w:val="22"/>
          <w:spacing w:val="11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30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5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met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6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0"/>
        </w:rPr>
        <w:t>nclusion</w:t>
      </w:r>
      <w:r>
        <w:rPr>
          <w:rFonts w:ascii="Arial" w:hAnsi="Arial" w:cs="Arial" w:eastAsia="Arial"/>
          <w:sz w:val="22"/>
          <w:szCs w:val="22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iteria.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them,</w:t>
      </w:r>
      <w:r>
        <w:rPr>
          <w:rFonts w:ascii="Arial" w:hAnsi="Arial" w:cs="Arial" w:eastAsia="Arial"/>
          <w:sz w:val="22"/>
          <w:szCs w:val="22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7,443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6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(22.16%)</w:t>
      </w:r>
      <w:r>
        <w:rPr>
          <w:rFonts w:ascii="Arial" w:hAnsi="Arial" w:cs="Arial" w:eastAsia="Arial"/>
          <w:sz w:val="22"/>
          <w:szCs w:val="22"/>
          <w:spacing w:val="35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had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at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least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one</w:t>
      </w:r>
      <w:r>
        <w:rPr>
          <w:rFonts w:ascii="Arial" w:hAnsi="Arial" w:cs="Arial" w:eastAsia="Arial"/>
          <w:sz w:val="22"/>
          <w:szCs w:val="22"/>
          <w:spacing w:val="19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orking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age</w:t>
      </w:r>
      <w:r>
        <w:rPr>
          <w:rFonts w:ascii="Arial" w:hAnsi="Arial" w:cs="Arial" w:eastAsia="Arial"/>
          <w:sz w:val="22"/>
          <w:szCs w:val="22"/>
          <w:spacing w:val="21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adult</w:t>
      </w:r>
      <w:r>
        <w:rPr>
          <w:rFonts w:ascii="Arial" w:hAnsi="Arial" w:cs="Arial" w:eastAsia="Arial"/>
          <w:sz w:val="22"/>
          <w:szCs w:val="22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  <w:position w:val="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4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4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804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13"/>
          <w:b/>
          <w:bCs/>
        </w:rPr>
        <w:t>MEASURES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8" w:right="766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De</w:t>
      </w:r>
      <w:r>
        <w:rPr>
          <w:rFonts w:ascii="Arial" w:hAnsi="Arial" w:cs="Arial" w:eastAsia="Arial"/>
          <w:sz w:val="22"/>
          <w:szCs w:val="22"/>
          <w:spacing w:val="-10"/>
          <w:w w:val="92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endent</w:t>
      </w:r>
      <w:r>
        <w:rPr>
          <w:rFonts w:ascii="Arial" w:hAnsi="Arial" w:cs="Arial" w:eastAsia="Arial"/>
          <w:sz w:val="22"/>
          <w:szCs w:val="22"/>
          <w:spacing w:val="32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variable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428" w:lineRule="auto"/>
        <w:ind w:left="120" w:right="95" w:firstLine="-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ratio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erage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quarterly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household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income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federal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(100%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FPL)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hosen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2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measure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income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used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ende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ariable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analysis.</w:t>
      </w:r>
      <w:r>
        <w:rPr>
          <w:rFonts w:ascii="Arial" w:hAnsi="Arial" w:cs="Arial" w:eastAsia="Arial"/>
          <w:sz w:val="22"/>
          <w:szCs w:val="22"/>
          <w:spacing w:val="4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named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de</w:t>
      </w:r>
      <w:r>
        <w:rPr>
          <w:rFonts w:ascii="Arial" w:hAnsi="Arial" w:cs="Arial" w:eastAsia="Arial"/>
          <w:sz w:val="22"/>
          <w:szCs w:val="22"/>
          <w:spacing w:val="7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ende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ariable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L100-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atio.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quarter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indicated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household</w:t>
      </w:r>
      <w:r>
        <w:rPr>
          <w:rFonts w:ascii="Arial" w:hAnsi="Arial" w:cs="Arial" w:eastAsia="Arial"/>
          <w:sz w:val="22"/>
          <w:szCs w:val="22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as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100%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ederal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quarter.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sam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le,</w:t>
      </w:r>
      <w:r>
        <w:rPr>
          <w:rFonts w:ascii="Arial" w:hAnsi="Arial" w:cs="Arial" w:eastAsia="Arial"/>
          <w:sz w:val="22"/>
          <w:szCs w:val="22"/>
          <w:spacing w:val="1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quarterly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income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ranged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-$27,180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$108,900,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erage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eing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$5240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median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$3,874.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negati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incomes</w:t>
      </w:r>
      <w:r>
        <w:rPr>
          <w:rFonts w:ascii="Arial" w:hAnsi="Arial" w:cs="Arial" w:eastAsia="Arial"/>
          <w:sz w:val="22"/>
          <w:szCs w:val="22"/>
          <w:spacing w:val="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ass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ciated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households</w:t>
      </w:r>
      <w:r>
        <w:rPr>
          <w:rFonts w:ascii="Arial" w:hAnsi="Arial" w:cs="Arial" w:eastAsia="Arial"/>
          <w:sz w:val="22"/>
          <w:szCs w:val="22"/>
          <w:spacing w:val="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wning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business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incurred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lossed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those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quarters.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ranged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-17.95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89.48,</w:t>
      </w:r>
      <w:r>
        <w:rPr>
          <w:rFonts w:ascii="Arial" w:hAnsi="Arial" w:cs="Arial" w:eastAsia="Arial"/>
          <w:sz w:val="22"/>
          <w:szCs w:val="22"/>
          <w:spacing w:val="2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th</w:t>
      </w:r>
      <w:r>
        <w:rPr>
          <w:rFonts w:ascii="Arial" w:hAnsi="Arial" w:cs="Arial" w:eastAsia="Arial"/>
          <w:sz w:val="22"/>
          <w:szCs w:val="22"/>
          <w:spacing w:val="16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erage</w:t>
      </w:r>
      <w:r>
        <w:rPr>
          <w:rFonts w:ascii="Arial" w:hAnsi="Arial" w:cs="Arial" w:eastAsia="Arial"/>
          <w:sz w:val="22"/>
          <w:szCs w:val="22"/>
          <w:spacing w:val="2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3.817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median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2.924.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40" w:lineRule="auto"/>
        <w:ind w:left="108" w:right="806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Key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  <w:i/>
        </w:rPr>
        <w:t>P</w:t>
      </w:r>
      <w:r>
        <w:rPr>
          <w:rFonts w:ascii="Arial" w:hAnsi="Arial" w:cs="Arial" w:eastAsia="Arial"/>
          <w:sz w:val="22"/>
          <w:szCs w:val="22"/>
          <w:spacing w:val="-11"/>
          <w:w w:val="108"/>
          <w:i/>
        </w:rPr>
        <w:t>r</w:t>
      </w:r>
      <w:r>
        <w:rPr>
          <w:rFonts w:ascii="Arial" w:hAnsi="Arial" w:cs="Arial" w:eastAsia="Arial"/>
          <w:sz w:val="22"/>
          <w:szCs w:val="22"/>
          <w:spacing w:val="-11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</w:rPr>
        <w:t>dictors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428" w:lineRule="auto"/>
        <w:ind w:left="112" w:right="10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2pt;margin-top:87.37188pt;width:187.197pt;height:.1pt;mso-position-horizontal-relative:page;mso-position-vertical-relative:paragraph;z-index:-3777" coordorigin="1440,1747" coordsize="3744,2">
            <v:shape style="position:absolute;left:1440;top:1747;width:3744;height:2" coordorigin="1440,1747" coordsize="3744,0" path="m1440,1747l5184,174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There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ere</w:t>
      </w:r>
      <w:r>
        <w:rPr>
          <w:rFonts w:ascii="Arial" w:hAnsi="Arial" w:cs="Arial" w:eastAsia="Arial"/>
          <w:sz w:val="22"/>
          <w:szCs w:val="22"/>
          <w:spacing w:val="-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ey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predictors</w:t>
      </w:r>
      <w:r>
        <w:rPr>
          <w:rFonts w:ascii="Arial" w:hAnsi="Arial" w:cs="Arial" w:eastAsia="Arial"/>
          <w:sz w:val="22"/>
          <w:szCs w:val="22"/>
          <w:spacing w:val="1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analysis:</w:t>
      </w:r>
      <w:r>
        <w:rPr>
          <w:rFonts w:ascii="Arial" w:hAnsi="Arial" w:cs="Arial" w:eastAsia="Arial"/>
          <w:sz w:val="22"/>
          <w:szCs w:val="22"/>
          <w:spacing w:val="3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time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adult</w:t>
      </w:r>
      <w:r>
        <w:rPr>
          <w:rFonts w:ascii="Arial" w:hAnsi="Arial" w:cs="Arial" w:eastAsia="Arial"/>
          <w:sz w:val="22"/>
          <w:szCs w:val="22"/>
          <w:spacing w:val="-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disability</w:t>
      </w:r>
      <w:r>
        <w:rPr>
          <w:rFonts w:ascii="Arial" w:hAnsi="Arial" w:cs="Arial" w:eastAsia="Arial"/>
          <w:sz w:val="22"/>
          <w:szCs w:val="22"/>
          <w:spacing w:val="-4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analyzed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households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age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differed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households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age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time.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(quarters)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treated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uous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ariable,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treated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di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hotomous</w:t>
      </w:r>
      <w:r>
        <w:rPr>
          <w:rFonts w:ascii="Arial" w:hAnsi="Arial" w:cs="Arial" w:eastAsia="Arial"/>
          <w:sz w:val="22"/>
          <w:szCs w:val="22"/>
          <w:spacing w:val="2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een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adu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lt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treated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93" w:lineRule="exact"/>
        <w:ind w:left="36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109"/>
          <w:position w:val="8"/>
        </w:rPr>
        <w:t>2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-15"/>
          <w:w w:val="100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8"/>
          <w:szCs w:val="18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more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information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18"/>
          <w:szCs w:val="18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SIPP</w:t>
      </w:r>
      <w:r>
        <w:rPr>
          <w:rFonts w:ascii="Arial" w:hAnsi="Arial" w:cs="Arial" w:eastAsia="Arial"/>
          <w:sz w:val="18"/>
          <w:szCs w:val="18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2008</w:t>
      </w:r>
      <w:r>
        <w:rPr>
          <w:rFonts w:ascii="Arial" w:hAnsi="Arial" w:cs="Arial" w:eastAsia="Arial"/>
          <w:sz w:val="18"/>
          <w:szCs w:val="18"/>
          <w:spacing w:val="16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panel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-5"/>
          <w:w w:val="92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hedule,</w:t>
      </w:r>
      <w:r>
        <w:rPr>
          <w:rFonts w:ascii="Arial" w:hAnsi="Arial" w:cs="Arial" w:eastAsia="Arial"/>
          <w:sz w:val="18"/>
          <w:szCs w:val="18"/>
          <w:spacing w:val="33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please</w:t>
      </w:r>
      <w:r>
        <w:rPr>
          <w:rFonts w:ascii="Arial" w:hAnsi="Arial" w:cs="Arial" w:eastAsia="Arial"/>
          <w:sz w:val="18"/>
          <w:szCs w:val="18"/>
          <w:spacing w:val="5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refer</w:t>
      </w:r>
      <w:r>
        <w:rPr>
          <w:rFonts w:ascii="Arial" w:hAnsi="Arial" w:cs="Arial" w:eastAsia="Arial"/>
          <w:sz w:val="18"/>
          <w:szCs w:val="18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8"/>
          <w:szCs w:val="18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18"/>
          <w:szCs w:val="18"/>
          <w:spacing w:val="29"/>
          <w:w w:val="100"/>
          <w:position w:val="0"/>
        </w:rPr>
        <w:t> </w:t>
      </w:r>
      <w:hyperlink r:id="rId6"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US</w:t>
        </w:r>
        <w:r>
          <w:rPr>
            <w:rFonts w:ascii="Arial" w:hAnsi="Arial" w:cs="Arial" w:eastAsia="Arial"/>
            <w:sz w:val="18"/>
            <w:szCs w:val="18"/>
            <w:spacing w:val="2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92"/>
            <w:position w:val="0"/>
          </w:rPr>
          <w:t>Census</w:t>
        </w:r>
        <w:r>
          <w:rPr>
            <w:rFonts w:ascii="Arial" w:hAnsi="Arial" w:cs="Arial" w:eastAsia="Arial"/>
            <w:sz w:val="18"/>
            <w:szCs w:val="18"/>
            <w:spacing w:val="16"/>
            <w:w w:val="92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Bureau</w:t>
        </w:r>
        <w:r>
          <w:rPr>
            <w:rFonts w:ascii="Arial" w:hAnsi="Arial" w:cs="Arial" w:eastAsia="Arial"/>
            <w:sz w:val="18"/>
            <w:szCs w:val="18"/>
            <w:spacing w:val="12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-5"/>
            <w:w w:val="100"/>
            <w:position w:val="0"/>
          </w:rPr>
          <w:t>w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ebsite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spacing w:before="0" w:after="0" w:line="219" w:lineRule="exact"/>
        <w:ind w:left="36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109"/>
          <w:position w:val="7"/>
        </w:rPr>
        <w:t>3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7"/>
        </w:rPr>
        <w:t> </w:t>
      </w:r>
      <w:hyperlink r:id="rId7"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-1"/>
          </w:rPr>
          <w:t>NBER</w:t>
        </w:r>
        <w:r>
          <w:rPr>
            <w:rFonts w:ascii="Arial" w:hAnsi="Arial" w:cs="Arial" w:eastAsia="Arial"/>
            <w:sz w:val="18"/>
            <w:szCs w:val="18"/>
            <w:spacing w:val="37"/>
            <w:w w:val="100"/>
            <w:position w:val="-1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91"/>
            <w:position w:val="-1"/>
          </w:rPr>
          <w:t>R</w:t>
        </w:r>
        <w:r>
          <w:rPr>
            <w:rFonts w:ascii="Arial" w:hAnsi="Arial" w:cs="Arial" w:eastAsia="Arial"/>
            <w:sz w:val="18"/>
            <w:szCs w:val="18"/>
            <w:spacing w:val="0"/>
            <w:w w:val="91"/>
            <w:position w:val="-1"/>
          </w:rPr>
          <w:t>ecession</w:t>
        </w:r>
        <w:r>
          <w:rPr>
            <w:rFonts w:ascii="Arial" w:hAnsi="Arial" w:cs="Arial" w:eastAsia="Arial"/>
            <w:sz w:val="18"/>
            <w:szCs w:val="18"/>
            <w:spacing w:val="19"/>
            <w:w w:val="91"/>
            <w:position w:val="-1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-1"/>
          </w:rPr>
          <w:t>Cycles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jc w:val="left"/>
        <w:spacing w:after="0"/>
        <w:sectPr>
          <w:pgMar w:header="0" w:footer="806" w:top="1340" w:bottom="1000" w:left="1320" w:right="1280"/>
          <w:pgSz w:w="12240" w:h="15840"/>
        </w:sectPr>
      </w:pPr>
      <w:rPr/>
    </w:p>
    <w:p>
      <w:pPr>
        <w:spacing w:before="53" w:after="0" w:line="240" w:lineRule="auto"/>
        <w:ind w:left="16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ti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uous</w:t>
      </w:r>
      <w:r>
        <w:rPr>
          <w:rFonts w:ascii="Arial" w:hAnsi="Arial" w:cs="Arial" w:eastAsia="Arial"/>
          <w:sz w:val="22"/>
          <w:szCs w:val="22"/>
          <w:spacing w:val="18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ariable.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3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Cont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ol</w:t>
      </w:r>
      <w:r>
        <w:rPr>
          <w:rFonts w:ascii="Arial" w:hAnsi="Arial" w:cs="Arial" w:eastAsia="Arial"/>
          <w:sz w:val="22"/>
          <w:szCs w:val="22"/>
          <w:spacing w:val="2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vari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ables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450" w:lineRule="atLeast"/>
        <w:ind w:left="86" w:right="111" w:firstLine="16"/>
        <w:jc w:val="center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502.248993pt;margin-top:79.259926pt;width:38.382pt;height:12.742pt;mso-position-horizontal-relative:page;mso-position-vertical-relative:paragraph;z-index:-3776" coordorigin="10045,1585" coordsize="768,255">
            <v:group style="position:absolute;left:10055;top:1595;width:274;height:235" coordorigin="10055,1595" coordsize="274,235">
              <v:shape style="position:absolute;left:10055;top:1595;width:274;height:235" coordorigin="10055,1595" coordsize="274,235" path="m10055,1830l10329,1830,10329,1595,10055,1595,10055,1830e" filled="t" fillcolor="#FFF200" stroked="f">
                <v:path arrowok="t"/>
                <v:fill/>
              </v:shape>
            </v:group>
            <v:group style="position:absolute;left:10320;top:1595;width:483;height:235" coordorigin="10320,1595" coordsize="483,235">
              <v:shape style="position:absolute;left:10320;top:1595;width:483;height:235" coordorigin="10320,1595" coordsize="483,235" path="m10320,1830l10803,1830,10803,1595,10320,1595,10320,1830e" filled="t" fillcolor="#FFF2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demographic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ctors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gender</w:t>
      </w:r>
      <w:r>
        <w:rPr>
          <w:rFonts w:ascii="Arial" w:hAnsi="Arial" w:cs="Arial" w:eastAsia="Arial"/>
          <w:sz w:val="22"/>
          <w:szCs w:val="22"/>
          <w:spacing w:val="-3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marital</w:t>
      </w:r>
      <w:r>
        <w:rPr>
          <w:rFonts w:ascii="Arial" w:hAnsi="Arial" w:cs="Arial" w:eastAsia="Arial"/>
          <w:sz w:val="22"/>
          <w:szCs w:val="22"/>
          <w:spacing w:val="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status</w:t>
      </w:r>
      <w:r>
        <w:rPr>
          <w:rFonts w:ascii="Arial" w:hAnsi="Arial" w:cs="Arial" w:eastAsia="Arial"/>
          <w:sz w:val="22"/>
          <w:szCs w:val="22"/>
          <w:spacing w:val="-4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8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du</w:t>
      </w:r>
      <w:r>
        <w:rPr>
          <w:rFonts w:ascii="Arial" w:hAnsi="Arial" w:cs="Arial" w:eastAsia="Arial"/>
          <w:sz w:val="22"/>
          <w:szCs w:val="22"/>
          <w:spacing w:val="-11"/>
          <w:w w:val="91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ation</w:t>
      </w:r>
      <w:r>
        <w:rPr>
          <w:rFonts w:ascii="Arial" w:hAnsi="Arial" w:cs="Arial" w:eastAsia="Arial"/>
          <w:sz w:val="22"/>
          <w:szCs w:val="22"/>
          <w:spacing w:val="-4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23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9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0"/>
          <w:i/>
        </w:rPr>
        <w:t>e</w:t>
      </w:r>
      <w:r>
        <w:rPr>
          <w:rFonts w:ascii="Arial" w:hAnsi="Arial" w:cs="Arial" w:eastAsia="Arial"/>
          <w:sz w:val="22"/>
          <w:szCs w:val="22"/>
          <w:spacing w:val="-4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ethnicity</w:t>
      </w:r>
      <w:r>
        <w:rPr>
          <w:rFonts w:ascii="Arial" w:hAnsi="Arial" w:cs="Arial" w:eastAsia="Arial"/>
          <w:sz w:val="22"/>
          <w:szCs w:val="22"/>
          <w:spacing w:val="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referen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ersons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households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ere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used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ariables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anal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ys</w:t>
      </w:r>
      <w:r>
        <w:rPr>
          <w:rFonts w:ascii="Arial" w:hAnsi="Arial" w:cs="Arial" w:eastAsia="Arial"/>
          <w:sz w:val="22"/>
          <w:szCs w:val="22"/>
          <w:spacing w:val="0"/>
          <w:w w:val="121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6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e/ethnicity</w:t>
      </w:r>
      <w:r>
        <w:rPr>
          <w:rFonts w:ascii="Arial" w:hAnsi="Arial" w:cs="Arial" w:eastAsia="Arial"/>
          <w:sz w:val="22"/>
          <w:szCs w:val="22"/>
          <w:spacing w:val="4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had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four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categories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“non-hi</w:t>
      </w:r>
      <w:r>
        <w:rPr>
          <w:rFonts w:ascii="Arial" w:hAnsi="Arial" w:cs="Arial" w:eastAsia="Arial"/>
          <w:sz w:val="22"/>
          <w:szCs w:val="22"/>
          <w:spacing w:val="0"/>
          <w:w w:val="76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anic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white”,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“non-hispanic</w:t>
      </w:r>
      <w:r>
        <w:rPr>
          <w:rFonts w:ascii="Arial" w:hAnsi="Arial" w:cs="Arial" w:eastAsia="Arial"/>
          <w:sz w:val="22"/>
          <w:szCs w:val="22"/>
          <w:spacing w:val="15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k”,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“hispanic”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“others”.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simplici</w:t>
      </w:r>
      <w:r>
        <w:rPr>
          <w:rFonts w:ascii="Arial" w:hAnsi="Arial" w:cs="Arial" w:eastAsia="Arial"/>
          <w:sz w:val="22"/>
          <w:szCs w:val="22"/>
          <w:spacing w:val="-5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2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“white”</w:t>
      </w:r>
      <w:r>
        <w:rPr>
          <w:rFonts w:ascii="Arial" w:hAnsi="Arial" w:cs="Arial" w:eastAsia="Arial"/>
          <w:sz w:val="22"/>
          <w:szCs w:val="22"/>
          <w:spacing w:val="5"/>
          <w:w w:val="1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“bla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indicated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categories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“non-hispanic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white”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“non-hispanic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k”.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Ex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plain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17" w:after="0" w:line="428" w:lineRule="auto"/>
        <w:ind w:left="105" w:right="80" w:firstLine="55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1.250999pt;margin-top:1.243867pt;width:136.724pt;height:15.15pt;mso-position-horizontal-relative:page;mso-position-vertical-relative:paragraph;z-index:-3775" coordorigin="1425,25" coordsize="2734,303">
            <v:group style="position:absolute;left:1435;top:59;width:392;height:235" coordorigin="1435,59" coordsize="392,235">
              <v:shape style="position:absolute;left:1435;top:59;width:392;height:235" coordorigin="1435,59" coordsize="392,235" path="m1435,294l1827,294,1827,59,1435,59,1435,294e" filled="t" fillcolor="#FFF200" stroked="f">
                <v:path arrowok="t"/>
                <v:fill/>
              </v:shape>
            </v:group>
            <v:group style="position:absolute;left:1809;top:59;width:313;height:235" coordorigin="1809,59" coordsize="313,235">
              <v:shape style="position:absolute;left:1809;top:59;width:313;height:235" coordorigin="1809,59" coordsize="313,235" path="m1809,294l2122,294,2122,59,1809,59,1809,294e" filled="t" fillcolor="#FFF200" stroked="f">
                <v:path arrowok="t"/>
                <v:fill/>
              </v:shape>
            </v:group>
            <v:group style="position:absolute;left:2106;top:59;width:301;height:235" coordorigin="2106,59" coordsize="301,235">
              <v:shape style="position:absolute;left:2106;top:59;width:301;height:235" coordorigin="2106,59" coordsize="301,235" path="m2106,294l2407,294,2407,59,2106,59,2106,294e" filled="t" fillcolor="#FFF200" stroked="f">
                <v:path arrowok="t"/>
                <v:fill/>
              </v:shape>
            </v:group>
            <v:group style="position:absolute;left:2429;top:59;width:2;height:235" coordorigin="2429,59" coordsize="2,235">
              <v:shape style="position:absolute;left:2429;top:59;width:2;height:235" coordorigin="2429,59" coordsize="0,235" path="m2429,59l2429,294e" filled="f" stroked="t" strokeweight="3.408pt" strokecolor="#FFF200">
                <v:path arrowok="t"/>
              </v:shape>
            </v:group>
            <v:group style="position:absolute;left:2457;top:59;width:398;height:235" coordorigin="2457,59" coordsize="398,235">
              <v:shape style="position:absolute;left:2457;top:59;width:398;height:235" coordorigin="2457,59" coordsize="398,235" path="m2457,294l2856,294,2856,59,2457,59,2457,294e" filled="t" fillcolor="#FFF200" stroked="f">
                <v:path arrowok="t"/>
                <v:fill/>
              </v:shape>
            </v:group>
            <v:group style="position:absolute;left:2876;top:59;width:2;height:235" coordorigin="2876,59" coordsize="2,235">
              <v:shape style="position:absolute;left:2876;top:59;width:2;height:235" coordorigin="2876,59" coordsize="0,235" path="m2876,59l2876,294e" filled="f" stroked="t" strokeweight="3.408pt" strokecolor="#FFF200">
                <v:path arrowok="t"/>
              </v:shape>
            </v:group>
            <v:group style="position:absolute;left:2904;top:59;width:361;height:235" coordorigin="2904,59" coordsize="361,235">
              <v:shape style="position:absolute;left:2904;top:59;width:361;height:235" coordorigin="2904,59" coordsize="361,235" path="m2904,294l3266,294,3266,59,2904,59,2904,294e" filled="t" fillcolor="#FFF200" stroked="f">
                <v:path arrowok="t"/>
                <v:fill/>
              </v:shape>
            </v:group>
            <v:group style="position:absolute;left:3287;top:59;width:2;height:235" coordorigin="3287,59" coordsize="2,235">
              <v:shape style="position:absolute;left:3287;top:59;width:2;height:235" coordorigin="3287,59" coordsize="0,235" path="m3287,59l3287,294e" filled="f" stroked="t" strokeweight="3.408pt" strokecolor="#FFF200">
                <v:path arrowok="t"/>
              </v:shape>
            </v:group>
            <v:group style="position:absolute;left:3315;top:59;width:313;height:235" coordorigin="3315,59" coordsize="313,235">
              <v:shape style="position:absolute;left:3315;top:59;width:313;height:235" coordorigin="3315,59" coordsize="313,235" path="m3315,294l3628,294,3628,59,3315,59,3315,294e" filled="t" fillcolor="#FFF200" stroked="f">
                <v:path arrowok="t"/>
                <v:fill/>
              </v:shape>
            </v:group>
            <v:group style="position:absolute;left:3612;top:59;width:289;height:235" coordorigin="3612,59" coordsize="289,235">
              <v:shape style="position:absolute;left:3612;top:59;width:289;height:235" coordorigin="3612,59" coordsize="289,235" path="m3612,294l3901,294,3901,59,3612,59,3612,294e" filled="t" fillcolor="#FFF200" stroked="f">
                <v:path arrowok="t"/>
                <v:fill/>
              </v:shape>
            </v:group>
            <v:group style="position:absolute;left:3885;top:59;width:264;height:235" coordorigin="3885,59" coordsize="264,235">
              <v:shape style="position:absolute;left:3885;top:59;width:264;height:235" coordorigin="3885,59" coordsize="264,235" path="m3885,294l4150,294,4150,59,3885,59,3885,294e" filled="t" fillcolor="#FFF2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bin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ing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race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eth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nic</w:t>
      </w:r>
      <w:r>
        <w:rPr>
          <w:rFonts w:ascii="Arial" w:hAnsi="Arial" w:cs="Arial" w:eastAsia="Arial"/>
          <w:sz w:val="22"/>
          <w:szCs w:val="22"/>
          <w:spacing w:val="0"/>
          <w:w w:val="129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2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Gender</w:t>
      </w:r>
      <w:r>
        <w:rPr>
          <w:rFonts w:ascii="Arial" w:hAnsi="Arial" w:cs="Arial" w:eastAsia="Arial"/>
          <w:sz w:val="22"/>
          <w:szCs w:val="22"/>
          <w:spacing w:val="34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reference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ersons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categories: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“male”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“female”.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Edu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ation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reference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ersons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three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categories:</w:t>
      </w:r>
      <w:r>
        <w:rPr>
          <w:rFonts w:ascii="Arial" w:hAnsi="Arial" w:cs="Arial" w:eastAsia="Arial"/>
          <w:sz w:val="22"/>
          <w:szCs w:val="22"/>
          <w:spacing w:val="4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“high-s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s”,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“some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ol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ge,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diploma,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ass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ciated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degrees”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“b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helors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higher”.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Marital</w:t>
      </w:r>
      <w:r>
        <w:rPr>
          <w:rFonts w:ascii="Arial" w:hAnsi="Arial" w:cs="Arial" w:eastAsia="Arial"/>
          <w:sz w:val="22"/>
          <w:szCs w:val="22"/>
          <w:spacing w:val="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status</w:t>
      </w:r>
      <w:r>
        <w:rPr>
          <w:rFonts w:ascii="Arial" w:hAnsi="Arial" w:cs="Arial" w:eastAsia="Arial"/>
          <w:sz w:val="22"/>
          <w:szCs w:val="22"/>
          <w:spacing w:val="21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reference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ersons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had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categories: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“married”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“not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married”.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orced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reference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ersons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ere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considered</w:t>
      </w:r>
      <w:r>
        <w:rPr>
          <w:rFonts w:ascii="Arial" w:hAnsi="Arial" w:cs="Arial" w:eastAsia="Arial"/>
          <w:sz w:val="22"/>
          <w:szCs w:val="22"/>
          <w:spacing w:val="4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“not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married”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categor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60" w:right="666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22"/>
          <w:b/>
          <w:bCs/>
        </w:rPr>
        <w:t>ANA</w:t>
      </w:r>
      <w:r>
        <w:rPr>
          <w:rFonts w:ascii="Arial" w:hAnsi="Arial" w:cs="Arial" w:eastAsia="Arial"/>
          <w:sz w:val="22"/>
          <w:szCs w:val="22"/>
          <w:spacing w:val="-26"/>
          <w:w w:val="122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22"/>
          <w:b/>
          <w:bCs/>
        </w:rPr>
        <w:t>YTIC</w:t>
      </w:r>
      <w:r>
        <w:rPr>
          <w:rFonts w:ascii="Arial" w:hAnsi="Arial" w:cs="Arial" w:eastAsia="Arial"/>
          <w:sz w:val="22"/>
          <w:szCs w:val="22"/>
          <w:spacing w:val="16"/>
          <w:w w:val="122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  <w:b/>
          <w:bCs/>
        </w:rPr>
        <w:t>STR</w:t>
      </w:r>
      <w:r>
        <w:rPr>
          <w:rFonts w:ascii="Arial" w:hAnsi="Arial" w:cs="Arial" w:eastAsia="Arial"/>
          <w:sz w:val="22"/>
          <w:szCs w:val="22"/>
          <w:spacing w:val="-21"/>
          <w:w w:val="119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21"/>
          <w:b/>
          <w:bCs/>
        </w:rPr>
        <w:t>TEGY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23" w:lineRule="auto"/>
        <w:ind w:left="154" w:right="55" w:firstLine="34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mixed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(fixed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random)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effects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analyze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househol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2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orking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age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differ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households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age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during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great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recession,</w:t>
      </w:r>
      <w:r>
        <w:rPr>
          <w:rFonts w:ascii="Arial" w:hAnsi="Arial" w:cs="Arial" w:eastAsia="Arial"/>
          <w:sz w:val="22"/>
          <w:szCs w:val="22"/>
          <w:spacing w:val="4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Income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measure</w:t>
      </w:r>
      <w:r>
        <w:rPr>
          <w:rFonts w:ascii="Arial" w:hAnsi="Arial" w:cs="Arial" w:eastAsia="Arial"/>
          <w:sz w:val="22"/>
          <w:szCs w:val="22"/>
          <w:spacing w:val="4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economic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ell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eing,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trolling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demographic</w:t>
      </w:r>
      <w:r>
        <w:rPr>
          <w:rFonts w:ascii="Arial" w:hAnsi="Arial" w:cs="Arial" w:eastAsia="Arial"/>
          <w:sz w:val="22"/>
          <w:szCs w:val="22"/>
          <w:spacing w:val="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factors.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Since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dataset</w:t>
      </w:r>
      <w:r>
        <w:rPr>
          <w:rFonts w:ascii="Arial" w:hAnsi="Arial" w:cs="Arial" w:eastAsia="Arial"/>
          <w:sz w:val="22"/>
          <w:szCs w:val="22"/>
          <w:spacing w:val="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longi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tudinal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nature,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accou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5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“</w:t>
      </w:r>
      <w:r>
        <w:rPr>
          <w:rFonts w:ascii="Arial" w:hAnsi="Arial" w:cs="Arial" w:eastAsia="Arial"/>
          <w:sz w:val="22"/>
          <w:szCs w:val="22"/>
          <w:spacing w:val="6"/>
          <w:w w:val="115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3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een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household”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differences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mixed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effect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</w:t>
      </w:r>
      <w:r>
        <w:rPr>
          <w:rFonts w:ascii="Arial" w:hAnsi="Arial" w:cs="Arial" w:eastAsia="Arial"/>
          <w:sz w:val="22"/>
          <w:szCs w:val="22"/>
          <w:spacing w:val="4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denoted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ector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onses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(FPL100-ratio).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denoted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ector</w:t>
      </w:r>
      <w:r>
        <w:rPr>
          <w:rFonts w:ascii="Arial" w:hAnsi="Arial" w:cs="Arial" w:eastAsia="Arial"/>
          <w:sz w:val="22"/>
          <w:szCs w:val="22"/>
          <w:spacing w:val="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fixed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effect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factors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li</w:t>
      </w:r>
      <w:r>
        <w:rPr>
          <w:rFonts w:ascii="Arial" w:hAnsi="Arial" w:cs="Arial" w:eastAsia="Arial"/>
          <w:sz w:val="22"/>
          <w:szCs w:val="22"/>
          <w:spacing w:val="-5"/>
          <w:w w:val="11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gender,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marital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status,</w:t>
      </w:r>
      <w:r>
        <w:rPr>
          <w:rFonts w:ascii="Arial" w:hAnsi="Arial" w:cs="Arial" w:eastAsia="Arial"/>
          <w:sz w:val="22"/>
          <w:szCs w:val="22"/>
          <w:spacing w:val="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education</w:t>
      </w:r>
      <w:r>
        <w:rPr>
          <w:rFonts w:ascii="Arial" w:hAnsi="Arial" w:cs="Arial" w:eastAsia="Arial"/>
          <w:sz w:val="22"/>
          <w:szCs w:val="22"/>
          <w:spacing w:val="1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el,</w:t>
      </w:r>
      <w:r>
        <w:rPr>
          <w:rFonts w:ascii="Arial" w:hAnsi="Arial" w:cs="Arial" w:eastAsia="Arial"/>
          <w:sz w:val="22"/>
          <w:szCs w:val="22"/>
          <w:spacing w:val="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race/ethnici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reference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erson,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along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teractions.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β</w:t>
      </w:r>
      <w:r>
        <w:rPr>
          <w:rFonts w:ascii="Arial" w:hAnsi="Arial" w:cs="Arial" w:eastAsia="Arial"/>
          <w:sz w:val="22"/>
          <w:szCs w:val="22"/>
          <w:spacing w:val="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denoted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another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fixed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effect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quarters),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starting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2008-Q3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ending</w:t>
      </w:r>
      <w:r>
        <w:rPr>
          <w:rFonts w:ascii="Arial" w:hAnsi="Arial" w:cs="Arial" w:eastAsia="Arial"/>
          <w:sz w:val="22"/>
          <w:szCs w:val="22"/>
          <w:spacing w:val="1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2013-Q1.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b</w:t>
      </w:r>
      <w:r>
        <w:rPr>
          <w:rFonts w:ascii="Arial" w:hAnsi="Arial" w:cs="Arial" w:eastAsia="Arial"/>
          <w:sz w:val="22"/>
          <w:szCs w:val="22"/>
          <w:spacing w:val="3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denoted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household</w:t>
      </w:r>
      <w:r>
        <w:rPr>
          <w:rFonts w:ascii="Arial" w:hAnsi="Arial" w:cs="Arial" w:eastAsia="Arial"/>
          <w:sz w:val="22"/>
          <w:szCs w:val="22"/>
          <w:spacing w:val="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el</w:t>
      </w:r>
      <w:r>
        <w:rPr>
          <w:rFonts w:ascii="Arial" w:hAnsi="Arial" w:cs="Arial" w:eastAsia="Arial"/>
          <w:sz w:val="22"/>
          <w:szCs w:val="22"/>
          <w:spacing w:val="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ran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dom</w:t>
      </w:r>
      <w:r>
        <w:rPr>
          <w:rFonts w:ascii="Arial" w:hAnsi="Arial" w:cs="Arial" w:eastAsia="Arial"/>
          <w:sz w:val="22"/>
          <w:szCs w:val="22"/>
          <w:spacing w:val="3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ffect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(random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tercept).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separate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stimation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6"/>
          <w:i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3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60"/>
          <w:i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77"/>
          <w:i/>
          <w:position w:val="-3"/>
        </w:rPr>
        <w:t>ij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ensures</w:t>
      </w:r>
      <w:r>
        <w:rPr>
          <w:rFonts w:ascii="Arial" w:hAnsi="Arial" w:cs="Arial" w:eastAsia="Arial"/>
          <w:sz w:val="22"/>
          <w:szCs w:val="22"/>
          <w:spacing w:val="1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separate</w:t>
      </w:r>
      <w:r>
        <w:rPr>
          <w:rFonts w:ascii="Arial" w:hAnsi="Arial" w:cs="Arial" w:eastAsia="Arial"/>
          <w:sz w:val="22"/>
          <w:szCs w:val="22"/>
          <w:spacing w:val="1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estimation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5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7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5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99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7"/>
          <w:position w:val="0"/>
        </w:rPr>
        <w:t>es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ariabili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92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2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2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een</w:t>
      </w:r>
      <w:r>
        <w:rPr>
          <w:rFonts w:ascii="Arial" w:hAnsi="Arial" w:cs="Arial" w:eastAsia="Arial"/>
          <w:sz w:val="22"/>
          <w:szCs w:val="22"/>
          <w:spacing w:val="35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hou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ehold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26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6"/>
          <w:i/>
          <w:position w:val="0"/>
        </w:rPr>
        <w:t>b</w:t>
      </w:r>
      <w:r>
        <w:rPr>
          <w:rFonts w:ascii="Arial" w:hAnsi="Arial" w:cs="Arial" w:eastAsia="Arial"/>
          <w:sz w:val="16"/>
          <w:szCs w:val="16"/>
          <w:spacing w:val="10"/>
          <w:w w:val="162"/>
          <w:i/>
          <w:position w:val="-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within</w:t>
      </w:r>
      <w:r>
        <w:rPr>
          <w:rFonts w:ascii="Arial" w:hAnsi="Arial" w:cs="Arial" w:eastAsia="Arial"/>
          <w:sz w:val="22"/>
          <w:szCs w:val="22"/>
          <w:spacing w:val="5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household,</w:t>
      </w:r>
      <w:r>
        <w:rPr>
          <w:rFonts w:ascii="Arial" w:hAnsi="Arial" w:cs="Arial" w:eastAsia="Arial"/>
          <w:sz w:val="22"/>
          <w:szCs w:val="22"/>
          <w:spacing w:val="17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60"/>
          <w:i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77"/>
          <w:i/>
          <w:position w:val="-3"/>
        </w:rPr>
        <w:t>ij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).</w:t>
      </w:r>
      <w:r>
        <w:rPr>
          <w:rFonts w:ascii="Arial" w:hAnsi="Arial" w:cs="Arial" w:eastAsia="Arial"/>
          <w:sz w:val="22"/>
          <w:szCs w:val="22"/>
          <w:spacing w:val="4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example,</w:t>
      </w:r>
      <w:r>
        <w:rPr>
          <w:rFonts w:ascii="Arial" w:hAnsi="Arial" w:cs="Arial" w:eastAsia="Arial"/>
          <w:sz w:val="22"/>
          <w:szCs w:val="22"/>
          <w:spacing w:val="16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simple</w:t>
      </w:r>
      <w:r>
        <w:rPr>
          <w:rFonts w:ascii="Arial" w:hAnsi="Arial" w:cs="Arial" w:eastAsia="Arial"/>
          <w:sz w:val="22"/>
          <w:szCs w:val="22"/>
          <w:spacing w:val="16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mixed-effects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del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analysis</w:t>
      </w:r>
      <w:r>
        <w:rPr>
          <w:rFonts w:ascii="Arial" w:hAnsi="Arial" w:cs="Arial" w:eastAsia="Arial"/>
          <w:sz w:val="22"/>
          <w:szCs w:val="22"/>
          <w:spacing w:val="16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could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written</w:t>
      </w:r>
      <w:r>
        <w:rPr>
          <w:rFonts w:ascii="Arial" w:hAnsi="Arial" w:cs="Arial" w:eastAsia="Arial"/>
          <w:sz w:val="22"/>
          <w:szCs w:val="22"/>
          <w:spacing w:val="5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93" w:after="0" w:line="240" w:lineRule="auto"/>
        <w:ind w:left="3359" w:right="-20"/>
        <w:jc w:val="left"/>
        <w:tabs>
          <w:tab w:pos="92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86"/>
          <w:i/>
        </w:rPr>
        <w:t>Y</w:t>
      </w:r>
      <w:r>
        <w:rPr>
          <w:rFonts w:ascii="Arial" w:hAnsi="Arial" w:cs="Arial" w:eastAsia="Arial"/>
          <w:sz w:val="16"/>
          <w:szCs w:val="16"/>
          <w:w w:val="177"/>
          <w:i/>
          <w:position w:val="-3"/>
        </w:rPr>
        <w:t>ij</w:t>
      </w:r>
      <w:r>
        <w:rPr>
          <w:rFonts w:ascii="Arial" w:hAnsi="Arial" w:cs="Arial" w:eastAsia="Arial"/>
          <w:sz w:val="16"/>
          <w:szCs w:val="16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9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98"/>
          <w:i/>
          <w:position w:val="0"/>
        </w:rPr>
        <w:t>β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21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  <w:i/>
          <w:position w:val="0"/>
        </w:rPr>
        <w:t>X</w:t>
      </w:r>
      <w:r>
        <w:rPr>
          <w:rFonts w:ascii="Arial" w:hAnsi="Arial" w:cs="Arial" w:eastAsia="Arial"/>
          <w:sz w:val="16"/>
          <w:szCs w:val="16"/>
          <w:spacing w:val="10"/>
          <w:w w:val="162"/>
          <w:i/>
          <w:position w:val="-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Θ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1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6"/>
          <w:i/>
          <w:position w:val="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3"/>
        </w:rPr>
        <w:t>i</w:t>
      </w:r>
      <w:r>
        <w:rPr>
          <w:rFonts w:ascii="Arial" w:hAnsi="Arial" w:cs="Arial" w:eastAsia="Arial"/>
          <w:sz w:val="16"/>
          <w:szCs w:val="16"/>
          <w:spacing w:val="14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60"/>
          <w:i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77"/>
          <w:i/>
          <w:position w:val="-3"/>
        </w:rPr>
        <w:t>ij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</w:r>
      <w:r>
        <w:rPr>
          <w:rFonts w:ascii="Arial" w:hAnsi="Arial" w:cs="Arial" w:eastAsia="Arial"/>
          <w:sz w:val="22"/>
          <w:szCs w:val="22"/>
          <w:spacing w:val="0"/>
          <w:w w:val="103"/>
          <w:position w:val="0"/>
        </w:rPr>
        <w:t>(1)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84" w:lineRule="auto"/>
        <w:ind w:left="160" w:right="116" w:firstLine="-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where,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60"/>
          <w:i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77"/>
          <w:i/>
          <w:position w:val="-3"/>
        </w:rPr>
        <w:t>ij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measureme</w:t>
      </w:r>
      <w:r>
        <w:rPr>
          <w:rFonts w:ascii="Arial" w:hAnsi="Arial" w:cs="Arial" w:eastAsia="Arial"/>
          <w:sz w:val="22"/>
          <w:szCs w:val="22"/>
          <w:spacing w:val="-5"/>
          <w:w w:val="93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41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errors,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3"/>
          <w:i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16"/>
          <w:w w:val="153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ranges</w:t>
      </w:r>
      <w:r>
        <w:rPr>
          <w:rFonts w:ascii="Arial" w:hAnsi="Arial" w:cs="Arial" w:eastAsia="Arial"/>
          <w:sz w:val="22"/>
          <w:szCs w:val="22"/>
          <w:spacing w:val="21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2"/>
          <w:szCs w:val="22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-21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households,</w:t>
      </w:r>
      <w:r>
        <w:rPr>
          <w:rFonts w:ascii="Arial" w:hAnsi="Arial" w:cs="Arial" w:eastAsia="Arial"/>
          <w:sz w:val="22"/>
          <w:szCs w:val="22"/>
          <w:spacing w:val="22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83"/>
          <w:i/>
          <w:position w:val="0"/>
        </w:rPr>
        <w:t>j</w:t>
      </w:r>
      <w:r>
        <w:rPr>
          <w:rFonts w:ascii="Arial" w:hAnsi="Arial" w:cs="Arial" w:eastAsia="Arial"/>
          <w:sz w:val="22"/>
          <w:szCs w:val="22"/>
          <w:spacing w:val="-23"/>
          <w:w w:val="183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2"/>
          <w:szCs w:val="22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31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total</w:t>
      </w:r>
      <w:r>
        <w:rPr>
          <w:rFonts w:ascii="Arial" w:hAnsi="Arial" w:cs="Arial" w:eastAsia="Arial"/>
          <w:sz w:val="22"/>
          <w:szCs w:val="22"/>
          <w:spacing w:val="4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quarters.</w:t>
      </w:r>
      <w:r>
        <w:rPr>
          <w:rFonts w:ascii="Arial" w:hAnsi="Arial" w:cs="Arial" w:eastAsia="Arial"/>
          <w:sz w:val="22"/>
          <w:szCs w:val="22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del,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res</w:t>
      </w:r>
      <w:r>
        <w:rPr>
          <w:rFonts w:ascii="Arial" w:hAnsi="Arial" w:cs="Arial" w:eastAsia="Arial"/>
          <w:sz w:val="22"/>
          <w:szCs w:val="22"/>
          <w:spacing w:val="6"/>
          <w:w w:val="89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onse</w:t>
      </w:r>
      <w:r>
        <w:rPr>
          <w:rFonts w:ascii="Arial" w:hAnsi="Arial" w:cs="Arial" w:eastAsia="Arial"/>
          <w:sz w:val="22"/>
          <w:szCs w:val="22"/>
          <w:spacing w:val="28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7"/>
          <w:i/>
          <w:position w:val="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27"/>
          <w:i/>
          <w:position w:val="8"/>
        </w:rPr>
        <w:t>th</w:t>
      </w:r>
      <w:r>
        <w:rPr>
          <w:rFonts w:ascii="Arial" w:hAnsi="Arial" w:cs="Arial" w:eastAsia="Arial"/>
          <w:sz w:val="16"/>
          <w:szCs w:val="16"/>
          <w:spacing w:val="27"/>
          <w:w w:val="127"/>
          <w:i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household</w:t>
      </w:r>
      <w:r>
        <w:rPr>
          <w:rFonts w:ascii="Arial" w:hAnsi="Arial" w:cs="Arial" w:eastAsia="Arial"/>
          <w:sz w:val="22"/>
          <w:szCs w:val="22"/>
          <w:spacing w:val="15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at</w:t>
      </w:r>
      <w:r>
        <w:rPr>
          <w:rFonts w:ascii="Arial" w:hAnsi="Arial" w:cs="Arial" w:eastAsia="Arial"/>
          <w:sz w:val="22"/>
          <w:szCs w:val="22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time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assumed</w:t>
      </w:r>
      <w:r>
        <w:rPr>
          <w:rFonts w:ascii="Arial" w:hAnsi="Arial" w:cs="Arial" w:eastAsia="Arial"/>
          <w:sz w:val="22"/>
          <w:szCs w:val="22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differ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opulation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mean</w:t>
      </w:r>
      <w:r>
        <w:rPr>
          <w:rFonts w:ascii="Arial" w:hAnsi="Arial" w:cs="Arial" w:eastAsia="Arial"/>
          <w:sz w:val="22"/>
          <w:szCs w:val="22"/>
          <w:spacing w:val="17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2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3"/>
          <w:w w:val="13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98"/>
          <w:i/>
          <w:position w:val="0"/>
        </w:rPr>
        <w:t>β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21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2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3"/>
          <w:w w:val="13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  <w:i/>
          <w:position w:val="0"/>
        </w:rPr>
        <w:t>X</w:t>
      </w:r>
      <w:r>
        <w:rPr>
          <w:rFonts w:ascii="Arial" w:hAnsi="Arial" w:cs="Arial" w:eastAsia="Arial"/>
          <w:sz w:val="16"/>
          <w:szCs w:val="16"/>
          <w:spacing w:val="10"/>
          <w:w w:val="162"/>
          <w:i/>
          <w:position w:val="-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Θ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household</w:t>
      </w:r>
      <w:r>
        <w:rPr>
          <w:rFonts w:ascii="Arial" w:hAnsi="Arial" w:cs="Arial" w:eastAsia="Arial"/>
          <w:sz w:val="22"/>
          <w:szCs w:val="22"/>
          <w:spacing w:val="17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effect</w:t>
      </w:r>
      <w:r>
        <w:rPr>
          <w:rFonts w:ascii="Arial" w:hAnsi="Arial" w:cs="Arial" w:eastAsia="Arial"/>
          <w:sz w:val="22"/>
          <w:szCs w:val="22"/>
          <w:spacing w:val="16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6"/>
          <w:i/>
          <w:position w:val="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3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position w:val="0"/>
        </w:rPr>
        <w:t>within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both"/>
        <w:spacing w:after="0"/>
        <w:sectPr>
          <w:pgMar w:header="0" w:footer="806" w:top="1400" w:bottom="1000" w:left="1280" w:right="1260"/>
          <w:pgSz w:w="12240" w:h="15840"/>
        </w:sectPr>
      </w:pPr>
      <w:rPr/>
    </w:p>
    <w:p>
      <w:pPr>
        <w:spacing w:before="53" w:after="0" w:line="380" w:lineRule="auto"/>
        <w:ind w:left="160" w:right="99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household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measureme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60"/>
          <w:i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77"/>
          <w:i/>
          <w:position w:val="-3"/>
        </w:rPr>
        <w:t>ij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4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household</w:t>
      </w:r>
      <w:r>
        <w:rPr>
          <w:rFonts w:ascii="Arial" w:hAnsi="Arial" w:cs="Arial" w:eastAsia="Arial"/>
          <w:sz w:val="22"/>
          <w:szCs w:val="22"/>
          <w:spacing w:val="17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een</w:t>
      </w:r>
      <w:r>
        <w:rPr>
          <w:rFonts w:ascii="Arial" w:hAnsi="Arial" w:cs="Arial" w:eastAsia="Arial"/>
          <w:sz w:val="22"/>
          <w:szCs w:val="22"/>
          <w:spacing w:val="19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household</w:t>
      </w:r>
      <w:r>
        <w:rPr>
          <w:rFonts w:ascii="Arial" w:hAnsi="Arial" w:cs="Arial" w:eastAsia="Arial"/>
          <w:sz w:val="22"/>
          <w:szCs w:val="22"/>
          <w:spacing w:val="17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errors</w:t>
      </w:r>
      <w:r>
        <w:rPr>
          <w:rFonts w:ascii="Arial" w:hAnsi="Arial" w:cs="Arial" w:eastAsia="Arial"/>
          <w:sz w:val="22"/>
          <w:szCs w:val="22"/>
          <w:spacing w:val="29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position w:val="0"/>
        </w:rPr>
        <w:t>ass</w:t>
      </w:r>
      <w:r>
        <w:rPr>
          <w:rFonts w:ascii="Arial" w:hAnsi="Arial" w:cs="Arial" w:eastAsia="Arial"/>
          <w:sz w:val="22"/>
          <w:szCs w:val="22"/>
          <w:spacing w:val="0"/>
          <w:w w:val="97"/>
          <w:position w:val="0"/>
        </w:rPr>
        <w:t>um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normal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0"/>
        </w:rPr>
        <w:t>inde</w:t>
      </w:r>
      <w:r>
        <w:rPr>
          <w:rFonts w:ascii="Arial" w:hAnsi="Arial" w:cs="Arial" w:eastAsia="Arial"/>
          <w:sz w:val="22"/>
          <w:szCs w:val="22"/>
          <w:spacing w:val="7"/>
          <w:w w:val="96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ende</w:t>
      </w:r>
      <w:r>
        <w:rPr>
          <w:rFonts w:ascii="Arial" w:hAnsi="Arial" w:cs="Arial" w:eastAsia="Arial"/>
          <w:sz w:val="22"/>
          <w:szCs w:val="22"/>
          <w:spacing w:val="-6"/>
          <w:w w:val="91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8"/>
        </w:rPr>
        <w:t>4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  <w:position w:val="0"/>
        </w:rPr>
        <w:t>“time”</w:t>
      </w:r>
      <w:r>
        <w:rPr>
          <w:rFonts w:ascii="Arial" w:hAnsi="Arial" w:cs="Arial" w:eastAsia="Arial"/>
          <w:sz w:val="22"/>
          <w:szCs w:val="22"/>
          <w:spacing w:val="3"/>
          <w:w w:val="11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2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fixed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effect.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40" w:after="0" w:line="418" w:lineRule="auto"/>
        <w:ind w:left="64" w:right="98" w:firstLine="393"/>
        <w:jc w:val="righ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trough,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great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recession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hed</w:t>
      </w:r>
      <w:r>
        <w:rPr>
          <w:rFonts w:ascii="Arial" w:hAnsi="Arial" w:cs="Arial" w:eastAsia="Arial"/>
          <w:sz w:val="22"/>
          <w:szCs w:val="22"/>
          <w:spacing w:val="4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econd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quarter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2009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(marking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hnical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nd</w:t>
      </w:r>
      <w:r>
        <w:rPr>
          <w:rFonts w:ascii="Arial" w:hAnsi="Arial" w:cs="Arial" w:eastAsia="Arial"/>
          <w:sz w:val="22"/>
          <w:szCs w:val="22"/>
          <w:spacing w:val="2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ession,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defined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least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consecuti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arters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declining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GDP)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8"/>
        </w:rPr>
        <w:t>5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0"/>
        </w:rPr>
        <w:t>According</w:t>
      </w:r>
      <w:r>
        <w:rPr>
          <w:rFonts w:ascii="Arial" w:hAnsi="Arial" w:cs="Arial" w:eastAsia="Arial"/>
          <w:sz w:val="22"/>
          <w:szCs w:val="22"/>
          <w:spacing w:val="4"/>
          <w:w w:val="9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NBER,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June</w:t>
      </w:r>
      <w:r>
        <w:rPr>
          <w:rFonts w:ascii="Arial" w:hAnsi="Arial" w:cs="Arial" w:eastAsia="Arial"/>
          <w:sz w:val="22"/>
          <w:szCs w:val="22"/>
          <w:spacing w:val="28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2009</w:t>
      </w:r>
      <w:r>
        <w:rPr>
          <w:rFonts w:ascii="Arial" w:hAnsi="Arial" w:cs="Arial" w:eastAsia="Arial"/>
          <w:sz w:val="22"/>
          <w:szCs w:val="22"/>
          <w:spacing w:val="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final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recession.</w:t>
      </w:r>
      <w:r>
        <w:rPr>
          <w:rFonts w:ascii="Arial" w:hAnsi="Arial" w:cs="Arial" w:eastAsia="Arial"/>
          <w:sz w:val="22"/>
          <w:szCs w:val="22"/>
          <w:spacing w:val="4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5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he</w:t>
      </w:r>
      <w:r>
        <w:rPr>
          <w:rFonts w:ascii="Arial" w:hAnsi="Arial" w:cs="Arial" w:eastAsia="Arial"/>
          <w:sz w:val="22"/>
          <w:szCs w:val="22"/>
          <w:spacing w:val="-5"/>
          <w:w w:val="88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-5"/>
          <w:w w:val="88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ed</w:t>
      </w:r>
      <w:r>
        <w:rPr>
          <w:rFonts w:ascii="Arial" w:hAnsi="Arial" w:cs="Arial" w:eastAsia="Arial"/>
          <w:sz w:val="22"/>
          <w:szCs w:val="22"/>
          <w:spacing w:val="1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if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-10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reflected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8"/>
          <w:w w:val="10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FPL100-ratio</w:t>
      </w:r>
      <w:r>
        <w:rPr>
          <w:rFonts w:ascii="Arial" w:hAnsi="Arial" w:cs="Arial" w:eastAsia="Arial"/>
          <w:sz w:val="22"/>
          <w:szCs w:val="22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ard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trend</w:t>
      </w:r>
      <w:r>
        <w:rPr>
          <w:rFonts w:ascii="Arial" w:hAnsi="Arial" w:cs="Arial" w:eastAsia="Arial"/>
          <w:sz w:val="22"/>
          <w:szCs w:val="22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initial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quarters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foll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ed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ard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trend.</w:t>
      </w:r>
      <w:r>
        <w:rPr>
          <w:rFonts w:ascii="Arial" w:hAnsi="Arial" w:cs="Arial" w:eastAsia="Arial"/>
          <w:sz w:val="22"/>
          <w:szCs w:val="22"/>
          <w:spacing w:val="5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1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linear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term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“time”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7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2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insufficie</w:t>
      </w:r>
      <w:r>
        <w:rPr>
          <w:rFonts w:ascii="Arial" w:hAnsi="Arial" w:cs="Arial" w:eastAsia="Arial"/>
          <w:sz w:val="22"/>
          <w:szCs w:val="22"/>
          <w:spacing w:val="-5"/>
          <w:w w:val="94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5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capture</w:t>
      </w:r>
      <w:r>
        <w:rPr>
          <w:rFonts w:ascii="Arial" w:hAnsi="Arial" w:cs="Arial" w:eastAsia="Arial"/>
          <w:sz w:val="22"/>
          <w:szCs w:val="22"/>
          <w:spacing w:val="14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effe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t.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5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added</w:t>
      </w:r>
      <w:r>
        <w:rPr>
          <w:rFonts w:ascii="Arial" w:hAnsi="Arial" w:cs="Arial" w:eastAsia="Arial"/>
          <w:sz w:val="22"/>
          <w:szCs w:val="22"/>
          <w:spacing w:val="16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second</w:t>
      </w:r>
      <w:r>
        <w:rPr>
          <w:rFonts w:ascii="Arial" w:hAnsi="Arial" w:cs="Arial" w:eastAsia="Arial"/>
          <w:sz w:val="22"/>
          <w:szCs w:val="22"/>
          <w:spacing w:val="1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order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term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tim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2</w:t>
      </w:r>
      <w:r>
        <w:rPr>
          <w:rFonts w:ascii="Arial" w:hAnsi="Arial" w:cs="Arial" w:eastAsia="Arial"/>
          <w:sz w:val="16"/>
          <w:szCs w:val="16"/>
          <w:spacing w:val="36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test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hange</w:t>
      </w:r>
      <w:r>
        <w:rPr>
          <w:rFonts w:ascii="Arial" w:hAnsi="Arial" w:cs="Arial" w:eastAsia="Arial"/>
          <w:sz w:val="22"/>
          <w:szCs w:val="22"/>
          <w:spacing w:val="2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direction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trend.</w:t>
      </w:r>
      <w:r>
        <w:rPr>
          <w:rFonts w:ascii="Arial" w:hAnsi="Arial" w:cs="Arial" w:eastAsia="Arial"/>
          <w:sz w:val="22"/>
          <w:szCs w:val="22"/>
          <w:spacing w:val="3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position w:val="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8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second</w:t>
      </w:r>
      <w:r>
        <w:rPr>
          <w:rFonts w:ascii="Arial" w:hAnsi="Arial" w:cs="Arial" w:eastAsia="Arial"/>
          <w:sz w:val="22"/>
          <w:szCs w:val="22"/>
          <w:spacing w:val="2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order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term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14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added</w:t>
      </w:r>
      <w:r>
        <w:rPr>
          <w:rFonts w:ascii="Arial" w:hAnsi="Arial" w:cs="Arial" w:eastAsia="Arial"/>
          <w:sz w:val="22"/>
          <w:szCs w:val="22"/>
          <w:spacing w:val="31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  <w:position w:val="0"/>
        </w:rPr>
        <w:t>aft</w:t>
      </w:r>
      <w:r>
        <w:rPr>
          <w:rFonts w:ascii="Arial" w:hAnsi="Arial" w:cs="Arial" w:eastAsia="Arial"/>
          <w:sz w:val="22"/>
          <w:szCs w:val="22"/>
          <w:spacing w:val="0"/>
          <w:w w:val="78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ce</w:t>
      </w:r>
      <w:r>
        <w:rPr>
          <w:rFonts w:ascii="Arial" w:hAnsi="Arial" w:cs="Arial" w:eastAsia="Arial"/>
          <w:sz w:val="22"/>
          <w:szCs w:val="22"/>
          <w:spacing w:val="-6"/>
          <w:w w:val="94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tering</w:t>
      </w:r>
      <w:r>
        <w:rPr>
          <w:rFonts w:ascii="Arial" w:hAnsi="Arial" w:cs="Arial" w:eastAsia="Arial"/>
          <w:sz w:val="22"/>
          <w:szCs w:val="22"/>
          <w:spacing w:val="23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original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“time”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ariable,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oid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ducing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ulticollineari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5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ic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ator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ariable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7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2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used</w:t>
      </w:r>
      <w:r>
        <w:rPr>
          <w:rFonts w:ascii="Arial" w:hAnsi="Arial" w:cs="Arial" w:eastAsia="Arial"/>
          <w:sz w:val="22"/>
          <w:szCs w:val="22"/>
          <w:spacing w:val="2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0"/>
        </w:rPr>
        <w:t>denote</w:t>
      </w:r>
      <w:r>
        <w:rPr>
          <w:rFonts w:ascii="Arial" w:hAnsi="Arial" w:cs="Arial" w:eastAsia="Arial"/>
          <w:sz w:val="22"/>
          <w:szCs w:val="22"/>
          <w:spacing w:val="-19"/>
          <w:w w:val="9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presence</w:t>
      </w:r>
      <w:r>
        <w:rPr>
          <w:rFonts w:ascii="Arial" w:hAnsi="Arial" w:cs="Arial" w:eastAsia="Arial"/>
          <w:sz w:val="22"/>
          <w:szCs w:val="22"/>
          <w:spacing w:val="27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orki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ng</w:t>
      </w:r>
      <w:r>
        <w:rPr>
          <w:rFonts w:ascii="Arial" w:hAnsi="Arial" w:cs="Arial" w:eastAsia="Arial"/>
          <w:sz w:val="22"/>
          <w:szCs w:val="22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age</w:t>
      </w:r>
      <w:r>
        <w:rPr>
          <w:rFonts w:ascii="Arial" w:hAnsi="Arial" w:cs="Arial" w:eastAsia="Arial"/>
          <w:sz w:val="22"/>
          <w:szCs w:val="22"/>
          <w:spacing w:val="2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adult</w:t>
      </w:r>
      <w:r>
        <w:rPr>
          <w:rFonts w:ascii="Arial" w:hAnsi="Arial" w:cs="Arial" w:eastAsia="Arial"/>
          <w:sz w:val="22"/>
          <w:szCs w:val="22"/>
          <w:spacing w:val="5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6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household.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</w:t>
      </w:r>
      <w:r>
        <w:rPr>
          <w:rFonts w:ascii="Arial" w:hAnsi="Arial" w:cs="Arial" w:eastAsia="Arial"/>
          <w:sz w:val="22"/>
          <w:szCs w:val="22"/>
          <w:spacing w:val="3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teraction</w:t>
      </w:r>
      <w:r>
        <w:rPr>
          <w:rFonts w:ascii="Arial" w:hAnsi="Arial" w:cs="Arial" w:eastAsia="Arial"/>
          <w:sz w:val="22"/>
          <w:szCs w:val="22"/>
          <w:spacing w:val="5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term</w:t>
      </w:r>
      <w:r>
        <w:rPr>
          <w:rFonts w:ascii="Arial" w:hAnsi="Arial" w:cs="Arial" w:eastAsia="Arial"/>
          <w:sz w:val="22"/>
          <w:szCs w:val="22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4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4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een</w:t>
      </w:r>
      <w:r>
        <w:rPr>
          <w:rFonts w:ascii="Arial" w:hAnsi="Arial" w:cs="Arial" w:eastAsia="Arial"/>
          <w:sz w:val="22"/>
          <w:szCs w:val="22"/>
          <w:spacing w:val="28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6"/>
          <w:position w:val="0"/>
        </w:rPr>
        <w:t>thi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indicator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5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ariable</w:t>
      </w:r>
      <w:r>
        <w:rPr>
          <w:rFonts w:ascii="Arial" w:hAnsi="Arial" w:cs="Arial" w:eastAsia="Arial"/>
          <w:sz w:val="22"/>
          <w:szCs w:val="22"/>
          <w:spacing w:val="14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time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also</w:t>
      </w:r>
      <w:r>
        <w:rPr>
          <w:rFonts w:ascii="Arial" w:hAnsi="Arial" w:cs="Arial" w:eastAsia="Arial"/>
          <w:sz w:val="22"/>
          <w:szCs w:val="22"/>
          <w:spacing w:val="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included</w:t>
      </w:r>
      <w:r>
        <w:rPr>
          <w:rFonts w:ascii="Arial" w:hAnsi="Arial" w:cs="Arial" w:eastAsia="Arial"/>
          <w:sz w:val="22"/>
          <w:szCs w:val="22"/>
          <w:spacing w:val="5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estimate</w:t>
      </w:r>
      <w:r>
        <w:rPr>
          <w:rFonts w:ascii="Arial" w:hAnsi="Arial" w:cs="Arial" w:eastAsia="Arial"/>
          <w:sz w:val="22"/>
          <w:szCs w:val="22"/>
          <w:spacing w:val="8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difference</w:t>
      </w:r>
      <w:r>
        <w:rPr>
          <w:rFonts w:ascii="Arial" w:hAnsi="Arial" w:cs="Arial" w:eastAsia="Arial"/>
          <w:sz w:val="22"/>
          <w:szCs w:val="22"/>
          <w:spacing w:val="9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slo</w:t>
      </w:r>
      <w:r>
        <w:rPr>
          <w:rFonts w:ascii="Arial" w:hAnsi="Arial" w:cs="Arial" w:eastAsia="Arial"/>
          <w:sz w:val="22"/>
          <w:szCs w:val="22"/>
          <w:spacing w:val="5"/>
          <w:w w:val="89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es</w:t>
      </w:r>
      <w:r>
        <w:rPr>
          <w:rFonts w:ascii="Arial" w:hAnsi="Arial" w:cs="Arial" w:eastAsia="Arial"/>
          <w:sz w:val="22"/>
          <w:szCs w:val="22"/>
          <w:spacing w:val="-9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89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89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een</w:t>
      </w:r>
      <w:r>
        <w:rPr>
          <w:rFonts w:ascii="Arial" w:hAnsi="Arial" w:cs="Arial" w:eastAsia="Arial"/>
          <w:sz w:val="22"/>
          <w:szCs w:val="22"/>
          <w:spacing w:val="26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5" w:after="0" w:line="240" w:lineRule="auto"/>
        <w:ind w:left="152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age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fit: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806" w:top="1400" w:bottom="1000" w:left="1280" w:right="1280"/>
          <w:pgSz w:w="12240" w:h="15840"/>
        </w:sectPr>
      </w:pPr>
      <w:rPr/>
    </w:p>
    <w:p>
      <w:pPr>
        <w:spacing w:before="35" w:after="0" w:line="240" w:lineRule="auto"/>
        <w:ind w:left="186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7.243011pt;margin-top:10.473337pt;width:3.419173pt;height:7.9701pt;mso-position-horizontal-relative:page;mso-position-vertical-relative:paragraph;z-index:-3773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92"/>
                      <w:i/>
                    </w:rPr>
                    <w:t>j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2.773987pt;margin-top:12.173712pt;width:2.660032pt;height:5.9776pt;mso-position-horizontal-relative:page;mso-position-vertical-relative:paragraph;z-index:-3770" type="#_x0000_t202" filled="f" stroked="f">
            <v:textbox inset="0,0,0,0">
              <w:txbxContent>
                <w:p>
                  <w:pPr>
                    <w:spacing w:before="0" w:after="0" w:line="115" w:lineRule="exact"/>
                    <w:ind w:right="-58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Pr/>
                  <w:r>
                    <w:rPr>
                      <w:rFonts w:ascii="Arial" w:hAnsi="Arial" w:cs="Arial" w:eastAsia="Arial"/>
                      <w:sz w:val="12"/>
                      <w:szCs w:val="12"/>
                      <w:spacing w:val="0"/>
                      <w:w w:val="199"/>
                      <w:i/>
                    </w:rPr>
                    <w:t>i</w:t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w w:val="86"/>
          <w:i/>
        </w:rPr>
        <w:t>Y</w:t>
      </w:r>
      <w:r>
        <w:rPr>
          <w:rFonts w:ascii="Arial" w:hAnsi="Arial" w:cs="Arial" w:eastAsia="Arial"/>
          <w:sz w:val="16"/>
          <w:szCs w:val="16"/>
          <w:w w:val="177"/>
          <w:i/>
          <w:position w:val="-3"/>
        </w:rPr>
        <w:t>ij</w:t>
      </w:r>
      <w:r>
        <w:rPr>
          <w:rFonts w:ascii="Arial" w:hAnsi="Arial" w:cs="Arial" w:eastAsia="Arial"/>
          <w:sz w:val="16"/>
          <w:szCs w:val="16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9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-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21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-3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9"/>
        </w:rPr>
        <w:t>2</w:t>
      </w:r>
      <w:r>
        <w:rPr>
          <w:rFonts w:ascii="Arial" w:hAnsi="Arial" w:cs="Arial" w:eastAsia="Arial"/>
          <w:sz w:val="16"/>
          <w:szCs w:val="16"/>
          <w:spacing w:val="14"/>
          <w:w w:val="100"/>
          <w:position w:val="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D</w:t>
      </w:r>
      <w:r>
        <w:rPr>
          <w:rFonts w:ascii="Arial" w:hAnsi="Arial" w:cs="Arial" w:eastAsia="Arial"/>
          <w:sz w:val="16"/>
          <w:szCs w:val="16"/>
          <w:spacing w:val="-9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  <w:position w:val="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20"/>
          <w:i/>
          <w:position w:val="-3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68" w:after="0" w:line="240" w:lineRule="auto"/>
        <w:ind w:right="-85"/>
        <w:jc w:val="left"/>
        <w:rPr>
          <w:rFonts w:ascii="Arial" w:hAnsi="Arial" w:cs="Arial" w:eastAsia="Arial"/>
          <w:sz w:val="12"/>
          <w:szCs w:val="1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β</w:t>
      </w:r>
      <w:r>
        <w:rPr>
          <w:rFonts w:ascii="Arial" w:hAnsi="Arial" w:cs="Arial" w:eastAsia="Arial"/>
          <w:sz w:val="16"/>
          <w:szCs w:val="16"/>
          <w:spacing w:val="10"/>
          <w:w w:val="137"/>
          <w:i/>
          <w:position w:val="-3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8"/>
          <w:position w:val="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20"/>
          <w:i/>
          <w:position w:val="-3"/>
        </w:rPr>
        <w:t>D</w:t>
      </w:r>
      <w:r>
        <w:rPr>
          <w:rFonts w:ascii="Arial" w:hAnsi="Arial" w:cs="Arial" w:eastAsia="Arial"/>
          <w:sz w:val="12"/>
          <w:szCs w:val="12"/>
          <w:spacing w:val="0"/>
          <w:w w:val="199"/>
          <w:i/>
          <w:position w:val="-6"/>
        </w:rPr>
        <w:t>i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0"/>
        </w:rPr>
      </w:r>
    </w:p>
    <w:p>
      <w:pPr>
        <w:spacing w:before="0" w:after="0" w:line="372" w:lineRule="exact"/>
        <w:ind w:right="-20"/>
        <w:jc w:val="left"/>
        <w:tabs>
          <w:tab w:pos="344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Meiryo" w:hAnsi="Meiryo" w:cs="Meiryo" w:eastAsia="Meiryo"/>
          <w:sz w:val="22"/>
          <w:szCs w:val="22"/>
          <w:spacing w:val="0"/>
          <w:w w:val="79"/>
          <w:i/>
          <w:position w:val="2"/>
        </w:rPr>
        <w:t>∗</w:t>
      </w:r>
      <w:r>
        <w:rPr>
          <w:rFonts w:ascii="Meiryo" w:hAnsi="Meiryo" w:cs="Meiryo" w:eastAsia="Meiryo"/>
          <w:sz w:val="22"/>
          <w:szCs w:val="22"/>
          <w:spacing w:val="-10"/>
          <w:w w:val="79"/>
          <w:i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2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1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)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2"/>
        </w:rPr>
        <w:t>+</w:t>
      </w:r>
      <w:r>
        <w:rPr>
          <w:rFonts w:ascii="Arial" w:hAnsi="Arial" w:cs="Arial" w:eastAsia="Arial"/>
          <w:sz w:val="22"/>
          <w:szCs w:val="22"/>
          <w:spacing w:val="-31"/>
          <w:w w:val="131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  <w:i/>
          <w:position w:val="2"/>
        </w:rPr>
        <w:t>X</w:t>
      </w:r>
      <w:r>
        <w:rPr>
          <w:rFonts w:ascii="Arial" w:hAnsi="Arial" w:cs="Arial" w:eastAsia="Arial"/>
          <w:sz w:val="16"/>
          <w:szCs w:val="16"/>
          <w:spacing w:val="10"/>
          <w:w w:val="162"/>
          <w:i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2"/>
        </w:rPr>
        <w:t>Θ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2"/>
        </w:rPr>
        <w:t>+</w:t>
      </w:r>
      <w:r>
        <w:rPr>
          <w:rFonts w:ascii="Arial" w:hAnsi="Arial" w:cs="Arial" w:eastAsia="Arial"/>
          <w:sz w:val="22"/>
          <w:szCs w:val="22"/>
          <w:spacing w:val="-31"/>
          <w:w w:val="131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6"/>
          <w:i/>
          <w:position w:val="2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1"/>
        </w:rPr>
        <w:t>i</w:t>
      </w:r>
      <w:r>
        <w:rPr>
          <w:rFonts w:ascii="Arial" w:hAnsi="Arial" w:cs="Arial" w:eastAsia="Arial"/>
          <w:sz w:val="16"/>
          <w:szCs w:val="16"/>
          <w:spacing w:val="14"/>
          <w:w w:val="100"/>
          <w:i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2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60"/>
          <w:i/>
          <w:position w:val="2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77"/>
          <w:i/>
          <w:position w:val="-1"/>
        </w:rPr>
        <w:t>ij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1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3"/>
          <w:position w:val="2"/>
        </w:rPr>
        <w:t>(2)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280" w:right="1280"/>
          <w:cols w:num="3" w:equalWidth="0">
            <w:col w:w="4829" w:space="68"/>
            <w:col w:w="824" w:space="68"/>
            <w:col w:w="3891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68" w:after="0" w:line="371" w:lineRule="auto"/>
        <w:ind w:left="160" w:right="95" w:firstLine="339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where,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20"/>
          <w:i/>
          <w:position w:val="-3"/>
        </w:rPr>
        <w:t>D</w:t>
      </w:r>
      <w:r>
        <w:rPr>
          <w:rFonts w:ascii="Arial" w:hAnsi="Arial" w:cs="Arial" w:eastAsia="Arial"/>
          <w:sz w:val="12"/>
          <w:szCs w:val="12"/>
          <w:spacing w:val="0"/>
          <w:w w:val="199"/>
          <w:i/>
          <w:position w:val="-6"/>
        </w:rPr>
        <w:t>i</w:t>
      </w:r>
      <w:r>
        <w:rPr>
          <w:rFonts w:ascii="Arial" w:hAnsi="Arial" w:cs="Arial" w:eastAsia="Arial"/>
          <w:sz w:val="12"/>
          <w:szCs w:val="12"/>
          <w:spacing w:val="0"/>
          <w:w w:val="100"/>
          <w:i/>
          <w:position w:val="-6"/>
        </w:rPr>
        <w:t>  </w:t>
      </w:r>
      <w:r>
        <w:rPr>
          <w:rFonts w:ascii="Arial" w:hAnsi="Arial" w:cs="Arial" w:eastAsia="Arial"/>
          <w:sz w:val="12"/>
          <w:szCs w:val="12"/>
          <w:spacing w:val="11"/>
          <w:w w:val="100"/>
          <w:i/>
          <w:position w:val="-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4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9"/>
          <w:w w:val="13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1,</w:t>
      </w:r>
      <w:r>
        <w:rPr>
          <w:rFonts w:ascii="Arial" w:hAnsi="Arial" w:cs="Arial" w:eastAsia="Arial"/>
          <w:sz w:val="22"/>
          <w:szCs w:val="22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if</w:t>
      </w:r>
      <w:r>
        <w:rPr>
          <w:rFonts w:ascii="Arial" w:hAnsi="Arial" w:cs="Arial" w:eastAsia="Arial"/>
          <w:sz w:val="22"/>
          <w:szCs w:val="22"/>
          <w:spacing w:val="4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household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3"/>
          <w:i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53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has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orking</w:t>
      </w:r>
      <w:r>
        <w:rPr>
          <w:rFonts w:ascii="Arial" w:hAnsi="Arial" w:cs="Arial" w:eastAsia="Arial"/>
          <w:sz w:val="22"/>
          <w:szCs w:val="22"/>
          <w:spacing w:val="4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age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adult</w:t>
      </w:r>
      <w:r>
        <w:rPr>
          <w:rFonts w:ascii="Arial" w:hAnsi="Arial" w:cs="Arial" w:eastAsia="Arial"/>
          <w:sz w:val="22"/>
          <w:szCs w:val="22"/>
          <w:spacing w:val="5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  <w:position w:val="0"/>
        </w:rPr>
        <w:t>di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ab</w:t>
      </w:r>
      <w:r>
        <w:rPr>
          <w:rFonts w:ascii="Arial" w:hAnsi="Arial" w:cs="Arial" w:eastAsia="Arial"/>
          <w:sz w:val="22"/>
          <w:szCs w:val="22"/>
          <w:spacing w:val="0"/>
          <w:w w:val="130"/>
          <w:position w:val="0"/>
        </w:rPr>
        <w:t>ili</w:t>
      </w:r>
      <w:r>
        <w:rPr>
          <w:rFonts w:ascii="Arial" w:hAnsi="Arial" w:cs="Arial" w:eastAsia="Arial"/>
          <w:sz w:val="22"/>
          <w:szCs w:val="22"/>
          <w:spacing w:val="-5"/>
          <w:w w:val="13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6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else</w:t>
      </w:r>
      <w:r>
        <w:rPr>
          <w:rFonts w:ascii="Arial" w:hAnsi="Arial" w:cs="Arial" w:eastAsia="Arial"/>
          <w:sz w:val="22"/>
          <w:szCs w:val="22"/>
          <w:spacing w:val="39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  <w:position w:val="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20"/>
          <w:i/>
          <w:position w:val="-3"/>
        </w:rPr>
        <w:t>D</w:t>
      </w:r>
      <w:r>
        <w:rPr>
          <w:rFonts w:ascii="Arial" w:hAnsi="Arial" w:cs="Arial" w:eastAsia="Arial"/>
          <w:sz w:val="12"/>
          <w:szCs w:val="12"/>
          <w:spacing w:val="0"/>
          <w:w w:val="199"/>
          <w:i/>
          <w:position w:val="-6"/>
        </w:rPr>
        <w:t>i</w:t>
      </w:r>
      <w:r>
        <w:rPr>
          <w:rFonts w:ascii="Arial" w:hAnsi="Arial" w:cs="Arial" w:eastAsia="Arial"/>
          <w:sz w:val="12"/>
          <w:szCs w:val="12"/>
          <w:spacing w:val="0"/>
          <w:w w:val="100"/>
          <w:i/>
          <w:position w:val="-6"/>
        </w:rPr>
        <w:t>  </w:t>
      </w:r>
      <w:r>
        <w:rPr>
          <w:rFonts w:ascii="Arial" w:hAnsi="Arial" w:cs="Arial" w:eastAsia="Arial"/>
          <w:sz w:val="12"/>
          <w:szCs w:val="12"/>
          <w:spacing w:val="11"/>
          <w:w w:val="100"/>
          <w:i/>
          <w:position w:val="-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4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9"/>
          <w:w w:val="13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91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otheses</w:t>
      </w:r>
      <w:r>
        <w:rPr>
          <w:rFonts w:ascii="Arial" w:hAnsi="Arial" w:cs="Arial" w:eastAsia="Arial"/>
          <w:sz w:val="22"/>
          <w:szCs w:val="22"/>
          <w:spacing w:val="26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terests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are: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60" w:after="0" w:line="240" w:lineRule="auto"/>
        <w:ind w:left="427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5"/>
        </w:rPr>
        <w:t>0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5"/>
        </w:rPr>
        <w:t>  </w:t>
      </w:r>
      <w:r>
        <w:rPr>
          <w:rFonts w:ascii="Arial" w:hAnsi="Arial" w:cs="Arial" w:eastAsia="Arial"/>
          <w:sz w:val="12"/>
          <w:szCs w:val="12"/>
          <w:spacing w:val="4"/>
          <w:w w:val="100"/>
          <w:position w:val="-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20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33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vs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2"/>
          <w:szCs w:val="12"/>
          <w:spacing w:val="0"/>
          <w:w w:val="100"/>
          <w:i/>
          <w:position w:val="-5"/>
        </w:rPr>
        <w:t>a</w:t>
      </w:r>
      <w:r>
        <w:rPr>
          <w:rFonts w:ascii="Arial" w:hAnsi="Arial" w:cs="Arial" w:eastAsia="Arial"/>
          <w:sz w:val="12"/>
          <w:szCs w:val="12"/>
          <w:spacing w:val="0"/>
          <w:w w:val="100"/>
          <w:i/>
          <w:position w:val="-5"/>
        </w:rPr>
        <w:t>  </w:t>
      </w:r>
      <w:r>
        <w:rPr>
          <w:rFonts w:ascii="Arial" w:hAnsi="Arial" w:cs="Arial" w:eastAsia="Arial"/>
          <w:sz w:val="12"/>
          <w:szCs w:val="12"/>
          <w:spacing w:val="12"/>
          <w:w w:val="100"/>
          <w:i/>
          <w:position w:val="-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20"/>
          <w:w w:val="100"/>
          <w:position w:val="-3"/>
        </w:rPr>
        <w:t> </w:t>
      </w:r>
      <w:r>
        <w:rPr>
          <w:rFonts w:ascii="Meiryo" w:hAnsi="Meiryo" w:cs="Meiryo" w:eastAsia="Meiryo"/>
          <w:sz w:val="22"/>
          <w:szCs w:val="22"/>
          <w:spacing w:val="-2"/>
          <w:w w:val="114"/>
          <w:i/>
          <w:position w:val="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14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7"/>
          <w:w w:val="11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tested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FPL100-ratio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hanged</w:t>
      </w:r>
      <w:r>
        <w:rPr>
          <w:rFonts w:ascii="Arial" w:hAnsi="Arial" w:cs="Arial" w:eastAsia="Arial"/>
          <w:sz w:val="22"/>
          <w:szCs w:val="22"/>
          <w:spacing w:val="21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  <w:position w:val="0"/>
        </w:rPr>
        <w:t>time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427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2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5"/>
        </w:rPr>
        <w:t>0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5"/>
        </w:rPr>
        <w:t>  </w:t>
      </w:r>
      <w:r>
        <w:rPr>
          <w:rFonts w:ascii="Arial" w:hAnsi="Arial" w:cs="Arial" w:eastAsia="Arial"/>
          <w:sz w:val="12"/>
          <w:szCs w:val="12"/>
          <w:spacing w:val="4"/>
          <w:w w:val="100"/>
          <w:position w:val="-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2</w:t>
      </w:r>
      <w:r>
        <w:rPr>
          <w:rFonts w:ascii="Arial" w:hAnsi="Arial" w:cs="Arial" w:eastAsia="Arial"/>
          <w:sz w:val="16"/>
          <w:szCs w:val="16"/>
          <w:spacing w:val="20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33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vs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2</w:t>
      </w:r>
      <w:r>
        <w:rPr>
          <w:rFonts w:ascii="Arial" w:hAnsi="Arial" w:cs="Arial" w:eastAsia="Arial"/>
          <w:sz w:val="12"/>
          <w:szCs w:val="12"/>
          <w:spacing w:val="0"/>
          <w:w w:val="100"/>
          <w:i/>
          <w:position w:val="-5"/>
        </w:rPr>
        <w:t>a</w:t>
      </w:r>
      <w:r>
        <w:rPr>
          <w:rFonts w:ascii="Arial" w:hAnsi="Arial" w:cs="Arial" w:eastAsia="Arial"/>
          <w:sz w:val="12"/>
          <w:szCs w:val="12"/>
          <w:spacing w:val="0"/>
          <w:w w:val="100"/>
          <w:i/>
          <w:position w:val="-5"/>
        </w:rPr>
        <w:t>  </w:t>
      </w:r>
      <w:r>
        <w:rPr>
          <w:rFonts w:ascii="Arial" w:hAnsi="Arial" w:cs="Arial" w:eastAsia="Arial"/>
          <w:sz w:val="12"/>
          <w:szCs w:val="12"/>
          <w:spacing w:val="12"/>
          <w:w w:val="100"/>
          <w:i/>
          <w:position w:val="-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2</w:t>
      </w:r>
      <w:r>
        <w:rPr>
          <w:rFonts w:ascii="Arial" w:hAnsi="Arial" w:cs="Arial" w:eastAsia="Arial"/>
          <w:sz w:val="16"/>
          <w:szCs w:val="16"/>
          <w:spacing w:val="20"/>
          <w:w w:val="100"/>
          <w:position w:val="-3"/>
        </w:rPr>
        <w:t> </w:t>
      </w:r>
      <w:r>
        <w:rPr>
          <w:rFonts w:ascii="Meiryo" w:hAnsi="Meiryo" w:cs="Meiryo" w:eastAsia="Meiryo"/>
          <w:sz w:val="22"/>
          <w:szCs w:val="22"/>
          <w:spacing w:val="-2"/>
          <w:w w:val="114"/>
          <w:i/>
          <w:position w:val="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14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7"/>
          <w:w w:val="11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tested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trend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FPL100-ratio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hanged</w:t>
      </w:r>
      <w:r>
        <w:rPr>
          <w:rFonts w:ascii="Arial" w:hAnsi="Arial" w:cs="Arial" w:eastAsia="Arial"/>
          <w:sz w:val="22"/>
          <w:szCs w:val="22"/>
          <w:spacing w:val="21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direction</w:t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427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3.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3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5"/>
        </w:rPr>
        <w:t>0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5"/>
        </w:rPr>
        <w:t>  </w:t>
      </w:r>
      <w:r>
        <w:rPr>
          <w:rFonts w:ascii="Arial" w:hAnsi="Arial" w:cs="Arial" w:eastAsia="Arial"/>
          <w:sz w:val="12"/>
          <w:szCs w:val="12"/>
          <w:spacing w:val="4"/>
          <w:w w:val="100"/>
          <w:position w:val="-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33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vs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3</w:t>
      </w:r>
      <w:r>
        <w:rPr>
          <w:rFonts w:ascii="Arial" w:hAnsi="Arial" w:cs="Arial" w:eastAsia="Arial"/>
          <w:sz w:val="12"/>
          <w:szCs w:val="12"/>
          <w:spacing w:val="0"/>
          <w:w w:val="100"/>
          <w:i/>
          <w:position w:val="-5"/>
        </w:rPr>
        <w:t>a</w:t>
      </w:r>
      <w:r>
        <w:rPr>
          <w:rFonts w:ascii="Arial" w:hAnsi="Arial" w:cs="Arial" w:eastAsia="Arial"/>
          <w:sz w:val="12"/>
          <w:szCs w:val="12"/>
          <w:spacing w:val="0"/>
          <w:w w:val="100"/>
          <w:i/>
          <w:position w:val="-5"/>
        </w:rPr>
        <w:t>  </w:t>
      </w:r>
      <w:r>
        <w:rPr>
          <w:rFonts w:ascii="Arial" w:hAnsi="Arial" w:cs="Arial" w:eastAsia="Arial"/>
          <w:sz w:val="12"/>
          <w:szCs w:val="12"/>
          <w:spacing w:val="12"/>
          <w:w w:val="100"/>
          <w:i/>
          <w:position w:val="-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  <w:i/>
          <w:position w:val="-3"/>
        </w:rPr>
        <w:t> </w:t>
      </w:r>
      <w:r>
        <w:rPr>
          <w:rFonts w:ascii="Meiryo" w:hAnsi="Meiryo" w:cs="Meiryo" w:eastAsia="Meiryo"/>
          <w:sz w:val="22"/>
          <w:szCs w:val="22"/>
          <w:spacing w:val="-2"/>
          <w:w w:val="114"/>
          <w:i/>
          <w:position w:val="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14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7"/>
          <w:w w:val="11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tested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4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had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effect</w:t>
      </w:r>
      <w:r>
        <w:rPr>
          <w:rFonts w:ascii="Arial" w:hAnsi="Arial" w:cs="Arial" w:eastAsia="Arial"/>
          <w:sz w:val="22"/>
          <w:szCs w:val="22"/>
          <w:spacing w:val="16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FPL100-ratio</w:t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323" w:lineRule="auto"/>
        <w:ind w:left="705" w:right="98" w:firstLine="-279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4.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4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5"/>
        </w:rPr>
        <w:t>0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5"/>
        </w:rPr>
        <w:t>  </w:t>
      </w:r>
      <w:r>
        <w:rPr>
          <w:rFonts w:ascii="Arial" w:hAnsi="Arial" w:cs="Arial" w:eastAsia="Arial"/>
          <w:sz w:val="12"/>
          <w:szCs w:val="12"/>
          <w:spacing w:val="4"/>
          <w:w w:val="100"/>
          <w:position w:val="-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37"/>
          <w:i/>
          <w:position w:val="-3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18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20"/>
          <w:w w:val="13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3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vs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4</w:t>
      </w:r>
      <w:r>
        <w:rPr>
          <w:rFonts w:ascii="Arial" w:hAnsi="Arial" w:cs="Arial" w:eastAsia="Arial"/>
          <w:sz w:val="12"/>
          <w:szCs w:val="12"/>
          <w:spacing w:val="0"/>
          <w:w w:val="100"/>
          <w:i/>
          <w:position w:val="-5"/>
        </w:rPr>
        <w:t>a</w:t>
      </w:r>
      <w:r>
        <w:rPr>
          <w:rFonts w:ascii="Arial" w:hAnsi="Arial" w:cs="Arial" w:eastAsia="Arial"/>
          <w:sz w:val="12"/>
          <w:szCs w:val="12"/>
          <w:spacing w:val="0"/>
          <w:w w:val="100"/>
          <w:i/>
          <w:position w:val="-5"/>
        </w:rPr>
        <w:t>  </w:t>
      </w:r>
      <w:r>
        <w:rPr>
          <w:rFonts w:ascii="Arial" w:hAnsi="Arial" w:cs="Arial" w:eastAsia="Arial"/>
          <w:sz w:val="12"/>
          <w:szCs w:val="12"/>
          <w:spacing w:val="12"/>
          <w:w w:val="100"/>
          <w:i/>
          <w:position w:val="-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37"/>
          <w:i/>
          <w:position w:val="-3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18"/>
          <w:w w:val="100"/>
          <w:i/>
          <w:position w:val="-3"/>
        </w:rPr>
        <w:t> </w:t>
      </w:r>
      <w:r>
        <w:rPr>
          <w:rFonts w:ascii="Meiryo" w:hAnsi="Meiryo" w:cs="Meiryo" w:eastAsia="Meiryo"/>
          <w:sz w:val="22"/>
          <w:szCs w:val="22"/>
          <w:spacing w:val="-2"/>
          <w:w w:val="115"/>
          <w:i/>
          <w:position w:val="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8"/>
          <w:w w:val="11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tested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if</w:t>
      </w:r>
      <w:r>
        <w:rPr>
          <w:rFonts w:ascii="Arial" w:hAnsi="Arial" w:cs="Arial" w:eastAsia="Arial"/>
          <w:sz w:val="22"/>
          <w:szCs w:val="22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5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had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effect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slo</w:t>
      </w:r>
      <w:r>
        <w:rPr>
          <w:rFonts w:ascii="Arial" w:hAnsi="Arial" w:cs="Arial" w:eastAsia="Arial"/>
          <w:sz w:val="22"/>
          <w:szCs w:val="22"/>
          <w:spacing w:val="5"/>
          <w:w w:val="9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  <w:position w:val="0"/>
        </w:rPr>
        <w:t>FPL100-ratio</w:t>
      </w:r>
      <w:r>
        <w:rPr>
          <w:rFonts w:ascii="Arial" w:hAnsi="Arial" w:cs="Arial" w:eastAsia="Arial"/>
          <w:sz w:val="22"/>
          <w:szCs w:val="22"/>
          <w:spacing w:val="0"/>
          <w:w w:val="10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during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study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eri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27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5.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5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5"/>
        </w:rPr>
        <w:t>0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5"/>
        </w:rPr>
        <w:t>  </w:t>
      </w:r>
      <w:r>
        <w:rPr>
          <w:rFonts w:ascii="Arial" w:hAnsi="Arial" w:cs="Arial" w:eastAsia="Arial"/>
          <w:sz w:val="12"/>
          <w:szCs w:val="12"/>
          <w:spacing w:val="4"/>
          <w:w w:val="100"/>
          <w:position w:val="-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Θ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33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vs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5</w:t>
      </w:r>
      <w:r>
        <w:rPr>
          <w:rFonts w:ascii="Arial" w:hAnsi="Arial" w:cs="Arial" w:eastAsia="Arial"/>
          <w:sz w:val="12"/>
          <w:szCs w:val="12"/>
          <w:spacing w:val="0"/>
          <w:w w:val="100"/>
          <w:i/>
          <w:position w:val="-5"/>
        </w:rPr>
        <w:t>a</w:t>
      </w:r>
      <w:r>
        <w:rPr>
          <w:rFonts w:ascii="Arial" w:hAnsi="Arial" w:cs="Arial" w:eastAsia="Arial"/>
          <w:sz w:val="12"/>
          <w:szCs w:val="12"/>
          <w:spacing w:val="0"/>
          <w:w w:val="100"/>
          <w:i/>
          <w:position w:val="-5"/>
        </w:rPr>
        <w:t>  </w:t>
      </w:r>
      <w:r>
        <w:rPr>
          <w:rFonts w:ascii="Arial" w:hAnsi="Arial" w:cs="Arial" w:eastAsia="Arial"/>
          <w:sz w:val="12"/>
          <w:szCs w:val="12"/>
          <w:spacing w:val="12"/>
          <w:w w:val="100"/>
          <w:i/>
          <w:position w:val="-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Θ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Meiryo" w:hAnsi="Meiryo" w:cs="Meiryo" w:eastAsia="Meiryo"/>
          <w:sz w:val="22"/>
          <w:szCs w:val="22"/>
          <w:spacing w:val="-2"/>
          <w:w w:val="114"/>
          <w:i/>
          <w:position w:val="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14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7"/>
          <w:w w:val="11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tested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if</w:t>
      </w:r>
      <w:r>
        <w:rPr>
          <w:rFonts w:ascii="Arial" w:hAnsi="Arial" w:cs="Arial" w:eastAsia="Arial"/>
          <w:sz w:val="22"/>
          <w:szCs w:val="22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demographic</w:t>
      </w:r>
      <w:r>
        <w:rPr>
          <w:rFonts w:ascii="Arial" w:hAnsi="Arial" w:cs="Arial" w:eastAsia="Arial"/>
          <w:sz w:val="22"/>
          <w:szCs w:val="22"/>
          <w:spacing w:val="15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factors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had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effect</w:t>
      </w:r>
      <w:r>
        <w:rPr>
          <w:rFonts w:ascii="Arial" w:hAnsi="Arial" w:cs="Arial" w:eastAsia="Arial"/>
          <w:sz w:val="22"/>
          <w:szCs w:val="22"/>
          <w:spacing w:val="16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FPL100-ratio.</w:t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28" w:lineRule="auto"/>
        <w:ind w:left="160" w:right="10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addition,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teractions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demographic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factors,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en</w:t>
      </w:r>
      <w:r>
        <w:rPr>
          <w:rFonts w:ascii="Arial" w:hAnsi="Arial" w:cs="Arial" w:eastAsia="Arial"/>
          <w:sz w:val="22"/>
          <w:szCs w:val="22"/>
          <w:spacing w:val="3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demograhic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ere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also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tested.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demographic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ere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considered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fixed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effe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40" w:lineRule="auto"/>
        <w:ind w:left="499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ome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effect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along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after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6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2pt;margin-top:18.420874pt;width:187.197pt;height:.1pt;mso-position-horizontal-relative:page;mso-position-vertical-relative:paragraph;z-index:-3774" coordorigin="1440,368" coordsize="3744,2">
            <v:shape style="position:absolute;left:1440;top:368;width:3744;height:2" coordorigin="1440,368" coordsize="3744,0" path="m1440,368l5184,368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erforming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“ba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ard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li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ation”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full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del.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Elimination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fixed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effects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280" w:right="1280"/>
        </w:sectPr>
      </w:pPr>
      <w:rPr/>
    </w:p>
    <w:p>
      <w:pPr>
        <w:spacing w:before="54" w:after="0" w:line="323" w:lineRule="exact"/>
        <w:ind w:left="409" w:right="-80"/>
        <w:jc w:val="left"/>
        <w:tabs>
          <w:tab w:pos="1920" w:val="left"/>
        </w:tabs>
        <w:rPr>
          <w:rFonts w:ascii="Arial" w:hAnsi="Arial" w:cs="Arial" w:eastAsia="Arial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8.005005pt;margin-top:9.474803pt;width:22.021168pt;height:10.0752pt;mso-position-horizontal-relative:page;mso-position-vertical-relative:paragraph;z-index:-3772" type="#_x0000_t202" filled="f" stroked="f">
            <v:textbox inset="0,0,0,0">
              <w:txbxContent>
                <w:p>
                  <w:pPr>
                    <w:spacing w:before="0" w:after="0" w:line="200" w:lineRule="exact"/>
                    <w:ind w:right="-70"/>
                    <w:jc w:val="left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  <w:rPr/>
                  <w:r>
                    <w:rPr>
                      <w:rFonts w:ascii="Arial" w:hAnsi="Arial" w:cs="Arial" w:eastAsia="Arial"/>
                      <w:sz w:val="12"/>
                      <w:szCs w:val="12"/>
                      <w:spacing w:val="0"/>
                      <w:w w:val="100"/>
                      <w:i/>
                      <w:position w:val="-1"/>
                    </w:rPr>
                    <w:t>b</w:t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spacing w:val="-10"/>
                      <w:w w:val="100"/>
                      <w:i/>
                      <w:position w:val="-1"/>
                    </w:rPr>
                    <w:t> 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  <w:position w:val="3"/>
                    </w:rPr>
                    <w:t>)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  <w:i/>
                      <w:position w:val="3"/>
                    </w:rPr>
                    <w:t>,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  <w:i/>
                      <w:position w:val="3"/>
                    </w:rPr>
                    <w:t>  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15"/>
                      <w:w w:val="100"/>
                      <w:i/>
                      <w:position w:val="3"/>
                    </w:rPr>
                    <w:t> 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62"/>
                      <w:i/>
                      <w:position w:val="3"/>
                    </w:rPr>
                    <w:t>E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2"/>
          <w:szCs w:val="12"/>
          <w:w w:val="109"/>
          <w:position w:val="6"/>
        </w:rPr>
        <w:t>4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9"/>
          <w:position w:val="-1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78"/>
          <w:i/>
          <w:position w:val="-1"/>
        </w:rPr>
        <w:t>b</w:t>
      </w:r>
      <w:r>
        <w:rPr>
          <w:rFonts w:ascii="Arial" w:hAnsi="Arial" w:cs="Arial" w:eastAsia="Arial"/>
          <w:sz w:val="12"/>
          <w:szCs w:val="12"/>
          <w:spacing w:val="0"/>
          <w:w w:val="199"/>
          <w:i/>
          <w:position w:val="-3"/>
        </w:rPr>
        <w:t>i</w:t>
      </w:r>
      <w:r>
        <w:rPr>
          <w:rFonts w:ascii="Arial" w:hAnsi="Arial" w:cs="Arial" w:eastAsia="Arial"/>
          <w:sz w:val="12"/>
          <w:szCs w:val="12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2"/>
          <w:szCs w:val="12"/>
          <w:spacing w:val="-6"/>
          <w:w w:val="100"/>
          <w:i/>
          <w:position w:val="-3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100"/>
          <w:i/>
          <w:position w:val="-1"/>
        </w:rPr>
        <w:t>∼</w:t>
      </w:r>
      <w:r>
        <w:rPr>
          <w:rFonts w:ascii="Meiryo" w:hAnsi="Meiryo" w:cs="Meiryo" w:eastAsia="Meiryo"/>
          <w:sz w:val="18"/>
          <w:szCs w:val="18"/>
          <w:spacing w:val="-11"/>
          <w:w w:val="100"/>
          <w:i/>
          <w:position w:val="-1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100"/>
          <w:i/>
          <w:position w:val="-1"/>
        </w:rPr>
        <w:t>N</w:t>
      </w:r>
      <w:r>
        <w:rPr>
          <w:rFonts w:ascii="Meiryo" w:hAnsi="Meiryo" w:cs="Meiryo" w:eastAsia="Meiryo"/>
          <w:sz w:val="18"/>
          <w:szCs w:val="18"/>
          <w:spacing w:val="-18"/>
          <w:w w:val="100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(0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-1"/>
        </w:rPr>
        <w:t>,</w:t>
      </w:r>
      <w:r>
        <w:rPr>
          <w:rFonts w:ascii="Arial" w:hAnsi="Arial" w:cs="Arial" w:eastAsia="Arial"/>
          <w:sz w:val="18"/>
          <w:szCs w:val="18"/>
          <w:spacing w:val="-15"/>
          <w:w w:val="100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7"/>
          <w:w w:val="100"/>
          <w:i/>
          <w:position w:val="-1"/>
        </w:rPr>
        <w:t>σ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6"/>
        </w:rPr>
        <w:t>2</w:t>
      </w:r>
      <w:r>
        <w:rPr>
          <w:rFonts w:ascii="Arial" w:hAnsi="Arial" w:cs="Arial" w:eastAsia="Arial"/>
          <w:sz w:val="12"/>
          <w:szCs w:val="12"/>
          <w:spacing w:val="-32"/>
          <w:w w:val="100"/>
          <w:position w:val="6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6"/>
        </w:rPr>
        <w:tab/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6"/>
        </w:rPr>
      </w:r>
      <w:r>
        <w:rPr>
          <w:rFonts w:ascii="Arial" w:hAnsi="Arial" w:cs="Arial" w:eastAsia="Arial"/>
          <w:sz w:val="12"/>
          <w:szCs w:val="12"/>
          <w:spacing w:val="0"/>
          <w:w w:val="214"/>
          <w:i/>
          <w:position w:val="-3"/>
        </w:rPr>
        <w:t>ij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0"/>
        </w:rPr>
      </w:r>
    </w:p>
    <w:p>
      <w:pPr>
        <w:spacing w:before="54" w:after="0" w:line="323" w:lineRule="exact"/>
        <w:ind w:right="-80"/>
        <w:jc w:val="left"/>
        <w:rPr>
          <w:rFonts w:ascii="Arial" w:hAnsi="Arial" w:cs="Arial" w:eastAsia="Arial"/>
          <w:sz w:val="12"/>
          <w:szCs w:val="12"/>
        </w:rPr>
      </w:pPr>
      <w:rPr/>
      <w:r>
        <w:rPr/>
        <w:br w:type="column"/>
      </w:r>
      <w:r>
        <w:rPr>
          <w:rFonts w:ascii="Meiryo" w:hAnsi="Meiryo" w:cs="Meiryo" w:eastAsia="Meiryo"/>
          <w:sz w:val="18"/>
          <w:szCs w:val="18"/>
          <w:spacing w:val="0"/>
          <w:w w:val="100"/>
          <w:i/>
          <w:position w:val="-1"/>
        </w:rPr>
        <w:t>∼</w:t>
      </w:r>
      <w:r>
        <w:rPr>
          <w:rFonts w:ascii="Meiryo" w:hAnsi="Meiryo" w:cs="Meiryo" w:eastAsia="Meiryo"/>
          <w:sz w:val="18"/>
          <w:szCs w:val="18"/>
          <w:spacing w:val="-11"/>
          <w:w w:val="100"/>
          <w:i/>
          <w:position w:val="-1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100"/>
          <w:i/>
          <w:position w:val="-1"/>
        </w:rPr>
        <w:t>N</w:t>
      </w:r>
      <w:r>
        <w:rPr>
          <w:rFonts w:ascii="Meiryo" w:hAnsi="Meiryo" w:cs="Meiryo" w:eastAsia="Meiryo"/>
          <w:sz w:val="18"/>
          <w:szCs w:val="18"/>
          <w:spacing w:val="-18"/>
          <w:w w:val="100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(0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-1"/>
        </w:rPr>
        <w:t>,</w:t>
      </w:r>
      <w:r>
        <w:rPr>
          <w:rFonts w:ascii="Arial" w:hAnsi="Arial" w:cs="Arial" w:eastAsia="Arial"/>
          <w:sz w:val="18"/>
          <w:szCs w:val="18"/>
          <w:spacing w:val="-15"/>
          <w:w w:val="100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7"/>
          <w:w w:val="96"/>
          <w:i/>
          <w:position w:val="-1"/>
        </w:rPr>
        <w:t>σ</w:t>
      </w:r>
      <w:r>
        <w:rPr>
          <w:rFonts w:ascii="Arial" w:hAnsi="Arial" w:cs="Arial" w:eastAsia="Arial"/>
          <w:sz w:val="12"/>
          <w:szCs w:val="12"/>
          <w:spacing w:val="0"/>
          <w:w w:val="109"/>
          <w:position w:val="6"/>
        </w:rPr>
        <w:t>2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-1"/>
        </w:rPr>
        <w:t>,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-1"/>
        </w:rPr>
        <w:t>  </w:t>
      </w:r>
      <w:r>
        <w:rPr>
          <w:rFonts w:ascii="Arial" w:hAnsi="Arial" w:cs="Arial" w:eastAsia="Arial"/>
          <w:sz w:val="18"/>
          <w:szCs w:val="18"/>
          <w:spacing w:val="15"/>
          <w:w w:val="100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78"/>
          <w:i/>
          <w:position w:val="-1"/>
        </w:rPr>
        <w:t>b</w:t>
      </w:r>
      <w:r>
        <w:rPr>
          <w:rFonts w:ascii="Arial" w:hAnsi="Arial" w:cs="Arial" w:eastAsia="Arial"/>
          <w:sz w:val="12"/>
          <w:szCs w:val="12"/>
          <w:spacing w:val="0"/>
          <w:w w:val="199"/>
          <w:i/>
          <w:position w:val="-3"/>
        </w:rPr>
        <w:t>i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40" w:lineRule="auto"/>
        <w:ind w:right="-68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8"/>
          <w:szCs w:val="18"/>
          <w:w w:val="62"/>
          <w:i/>
          <w:position w:val="2"/>
        </w:rPr>
        <w:t>E</w:t>
      </w:r>
      <w:r>
        <w:rPr>
          <w:rFonts w:ascii="Arial" w:hAnsi="Arial" w:cs="Arial" w:eastAsia="Arial"/>
          <w:sz w:val="12"/>
          <w:szCs w:val="12"/>
          <w:w w:val="214"/>
          <w:i/>
          <w:position w:val="0"/>
        </w:rPr>
        <w:t>ij</w:t>
      </w:r>
      <w:r>
        <w:rPr>
          <w:rFonts w:ascii="Arial" w:hAnsi="Arial" w:cs="Arial" w:eastAsia="Arial"/>
          <w:sz w:val="12"/>
          <w:szCs w:val="12"/>
          <w:w w:val="100"/>
          <w:position w:val="0"/>
        </w:rPr>
      </w:r>
    </w:p>
    <w:p>
      <w:pPr>
        <w:spacing w:before="54" w:after="0" w:line="323" w:lineRule="exact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-1"/>
        </w:rPr>
        <w:t>,</w:t>
      </w:r>
      <w:r>
        <w:rPr>
          <w:rFonts w:ascii="Arial" w:hAnsi="Arial" w:cs="Arial" w:eastAsia="Arial"/>
          <w:sz w:val="18"/>
          <w:szCs w:val="18"/>
          <w:spacing w:val="-18"/>
          <w:w w:val="100"/>
          <w:i/>
          <w:position w:val="-1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56"/>
          <w:i/>
          <w:position w:val="-1"/>
        </w:rPr>
        <w:t>∀</w:t>
      </w:r>
      <w:r>
        <w:rPr>
          <w:rFonts w:ascii="Arial" w:hAnsi="Arial" w:cs="Arial" w:eastAsia="Arial"/>
          <w:sz w:val="18"/>
          <w:szCs w:val="18"/>
          <w:spacing w:val="0"/>
          <w:w w:val="126"/>
          <w:i/>
          <w:position w:val="-1"/>
        </w:rPr>
        <w:t>i,</w:t>
      </w:r>
      <w:r>
        <w:rPr>
          <w:rFonts w:ascii="Arial" w:hAnsi="Arial" w:cs="Arial" w:eastAsia="Arial"/>
          <w:sz w:val="18"/>
          <w:szCs w:val="18"/>
          <w:spacing w:val="-19"/>
          <w:w w:val="100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10"/>
          <w:w w:val="188"/>
          <w:i/>
          <w:position w:val="-1"/>
        </w:rPr>
        <w:t>j</w:t>
      </w:r>
      <w:r>
        <w:rPr>
          <w:rFonts w:ascii="Arial" w:hAnsi="Arial" w:cs="Arial" w:eastAsia="Arial"/>
          <w:sz w:val="18"/>
          <w:szCs w:val="18"/>
          <w:spacing w:val="0"/>
          <w:w w:val="119"/>
          <w:position w:val="-1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280" w:right="1280"/>
          <w:cols w:num="4" w:equalWidth="0">
            <w:col w:w="2035" w:space="68"/>
            <w:col w:w="1222" w:space="189"/>
            <w:col w:w="189" w:space="17"/>
            <w:col w:w="5960"/>
          </w:cols>
        </w:sectPr>
      </w:pPr>
      <w:rPr/>
    </w:p>
    <w:p>
      <w:pPr>
        <w:spacing w:before="0" w:after="0" w:line="204" w:lineRule="exact"/>
        <w:ind w:left="40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29.729202pt;margin-top:-10.000954pt;width:13.6757pt;height:10.188154pt;mso-position-horizontal-relative:page;mso-position-vertical-relative:paragraph;z-index:-3771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234" w:lineRule="exact"/>
                    <w:ind w:left="20" w:right="-55"/>
                    <w:jc w:val="left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  <w:rPr/>
                  <w:r>
                    <w:rPr>
                      <w:rFonts w:ascii="Meiryo" w:hAnsi="Meiryo" w:cs="Meiryo" w:eastAsia="Meiryo"/>
                      <w:sz w:val="18"/>
                      <w:szCs w:val="18"/>
                      <w:spacing w:val="-31"/>
                      <w:w w:val="64"/>
                      <w:i/>
                      <w:position w:val="3"/>
                    </w:rPr>
                    <w:t>|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36"/>
                      <w:position w:val="3"/>
                    </w:rPr>
                    <w:t>=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2"/>
          <w:szCs w:val="12"/>
          <w:w w:val="109"/>
          <w:position w:val="7"/>
        </w:rPr>
        <w:t>5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position w:val="0"/>
        </w:rPr>
        <w:t>Business</w:t>
      </w:r>
      <w:r>
        <w:rPr>
          <w:rFonts w:ascii="Arial" w:hAnsi="Arial" w:cs="Arial" w:eastAsia="Arial"/>
          <w:sz w:val="18"/>
          <w:szCs w:val="18"/>
          <w:spacing w:val="15"/>
          <w:w w:val="9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2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2"/>
          <w:position w:val="0"/>
        </w:rPr>
        <w:t>cl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Dating</w:t>
      </w:r>
      <w:r>
        <w:rPr>
          <w:rFonts w:ascii="Arial" w:hAnsi="Arial" w:cs="Arial" w:eastAsia="Arial"/>
          <w:sz w:val="18"/>
          <w:szCs w:val="18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Commit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tee,</w:t>
      </w:r>
      <w:r>
        <w:rPr>
          <w:rFonts w:ascii="Arial" w:hAnsi="Arial" w:cs="Arial" w:eastAsia="Arial"/>
          <w:sz w:val="18"/>
          <w:szCs w:val="18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National</w:t>
      </w:r>
      <w:r>
        <w:rPr>
          <w:rFonts w:ascii="Arial" w:hAnsi="Arial" w:cs="Arial" w:eastAsia="Arial"/>
          <w:sz w:val="18"/>
          <w:szCs w:val="18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reau</w:t>
      </w:r>
      <w:r>
        <w:rPr>
          <w:rFonts w:ascii="Arial" w:hAnsi="Arial" w:cs="Arial" w:eastAsia="Arial"/>
          <w:sz w:val="18"/>
          <w:szCs w:val="18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Economic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position w:val="0"/>
        </w:rPr>
        <w:t>Resear</w:t>
      </w:r>
      <w:r>
        <w:rPr>
          <w:rFonts w:ascii="Arial" w:hAnsi="Arial" w:cs="Arial" w:eastAsia="Arial"/>
          <w:sz w:val="18"/>
          <w:szCs w:val="18"/>
          <w:spacing w:val="-5"/>
          <w:w w:val="93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93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17"/>
          <w:w w:val="9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(NBER)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280" w:right="1280"/>
        </w:sectPr>
      </w:pPr>
      <w:rPr/>
    </w:p>
    <w:p>
      <w:pPr>
        <w:spacing w:before="53" w:after="0" w:line="428" w:lineRule="auto"/>
        <w:ind w:left="114" w:right="102" w:firstLine="2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principle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marginali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is: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highest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teractions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tested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significa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t,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effects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ere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included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gnificance.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p-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alues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fixed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effects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are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estimated</w:t>
      </w:r>
      <w:r>
        <w:rPr>
          <w:rFonts w:ascii="Arial" w:hAnsi="Arial" w:cs="Arial" w:eastAsia="Arial"/>
          <w:sz w:val="22"/>
          <w:szCs w:val="22"/>
          <w:spacing w:val="4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statistics,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“Sattert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aite”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ximation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(Sattert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aite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(1946))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denominator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degrees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freedom.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p-</w:t>
      </w:r>
      <w:r>
        <w:rPr>
          <w:rFonts w:ascii="Arial" w:hAnsi="Arial" w:cs="Arial" w:eastAsia="Arial"/>
          <w:sz w:val="22"/>
          <w:szCs w:val="22"/>
          <w:spacing w:val="-11"/>
          <w:w w:val="9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alues</w:t>
      </w:r>
      <w:r>
        <w:rPr>
          <w:rFonts w:ascii="Arial" w:hAnsi="Arial" w:cs="Arial" w:eastAsia="Arial"/>
          <w:sz w:val="22"/>
          <w:szCs w:val="22"/>
          <w:spacing w:val="18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dom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effect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computed</w:t>
      </w:r>
      <w:r>
        <w:rPr>
          <w:rFonts w:ascii="Arial" w:hAnsi="Arial" w:cs="Arial" w:eastAsia="Arial"/>
          <w:sz w:val="22"/>
          <w:szCs w:val="22"/>
          <w:spacing w:val="14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elih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ratio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(Morrell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(1998))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40" w:lineRule="auto"/>
        <w:ind w:left="140" w:right="792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ost-h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tests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428" w:lineRule="auto"/>
        <w:ind w:left="114" w:right="60" w:firstLine="2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ost-h</w:t>
      </w:r>
      <w:r>
        <w:rPr>
          <w:rFonts w:ascii="Arial" w:hAnsi="Arial" w:cs="Arial" w:eastAsia="Arial"/>
          <w:sz w:val="22"/>
          <w:szCs w:val="22"/>
          <w:spacing w:val="7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ere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cond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uc</w:t>
      </w:r>
      <w:r>
        <w:rPr>
          <w:rFonts w:ascii="Arial" w:hAnsi="Arial" w:cs="Arial" w:eastAsia="Arial"/>
          <w:sz w:val="22"/>
          <w:szCs w:val="22"/>
          <w:spacing w:val="0"/>
          <w:w w:val="13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een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categories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demographic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calculating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differences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“Least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Squares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Means”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using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age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“lmer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est”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Kuznet</w:t>
      </w:r>
      <w:r>
        <w:rPr>
          <w:rFonts w:ascii="Arial" w:hAnsi="Arial" w:cs="Arial" w:eastAsia="Arial"/>
          <w:sz w:val="22"/>
          <w:szCs w:val="22"/>
          <w:spacing w:val="1"/>
          <w:w w:val="96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-12"/>
          <w:w w:val="9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(2015)),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“Sattert</w:t>
      </w:r>
      <w:r>
        <w:rPr>
          <w:rFonts w:ascii="Arial" w:hAnsi="Arial" w:cs="Arial" w:eastAsia="Arial"/>
          <w:sz w:val="22"/>
          <w:szCs w:val="22"/>
          <w:spacing w:val="-5"/>
          <w:w w:val="105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aite”</w:t>
      </w:r>
      <w:r>
        <w:rPr>
          <w:rFonts w:ascii="Arial" w:hAnsi="Arial" w:cs="Arial" w:eastAsia="Arial"/>
          <w:sz w:val="22"/>
          <w:szCs w:val="22"/>
          <w:spacing w:val="17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ximation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(Sattert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aite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(1946))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denominator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degrees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freedom.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40" w:lineRule="auto"/>
        <w:ind w:left="140" w:right="651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12"/>
          <w:b/>
          <w:bCs/>
        </w:rPr>
        <w:t>Multiple</w:t>
      </w:r>
      <w:r>
        <w:rPr>
          <w:rFonts w:ascii="Arial" w:hAnsi="Arial" w:cs="Arial" w:eastAsia="Arial"/>
          <w:sz w:val="22"/>
          <w:szCs w:val="22"/>
          <w:spacing w:val="16"/>
          <w:w w:val="112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testing</w:t>
      </w:r>
      <w:r>
        <w:rPr>
          <w:rFonts w:ascii="Arial" w:hAnsi="Arial" w:cs="Arial" w:eastAsia="Arial"/>
          <w:sz w:val="22"/>
          <w:szCs w:val="22"/>
          <w:spacing w:val="4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correction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428" w:lineRule="auto"/>
        <w:ind w:left="132" w:right="77" w:firstLine="-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ducting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ost-h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demographic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teractions,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ultiple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categories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these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could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inflated.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Seque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tially</w:t>
      </w:r>
      <w:r>
        <w:rPr>
          <w:rFonts w:ascii="Arial" w:hAnsi="Arial" w:cs="Arial" w:eastAsia="Arial"/>
          <w:sz w:val="22"/>
          <w:szCs w:val="22"/>
          <w:spacing w:val="20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reje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32"/>
        </w:rPr>
        <w:t>ti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</w:rPr>
        <w:t>Bonfer</w:t>
      </w:r>
      <w:r>
        <w:rPr>
          <w:rFonts w:ascii="Arial" w:hAnsi="Arial" w:cs="Arial" w:eastAsia="Arial"/>
          <w:sz w:val="22"/>
          <w:szCs w:val="22"/>
          <w:spacing w:val="-10"/>
          <w:w w:val="102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</w:rPr>
        <w:t>oni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p</w:t>
      </w:r>
      <w:r>
        <w:rPr>
          <w:rFonts w:ascii="Arial" w:hAnsi="Arial" w:cs="Arial" w:eastAsia="Arial"/>
          <w:sz w:val="22"/>
          <w:szCs w:val="22"/>
          <w:spacing w:val="-10"/>
          <w:w w:val="95"/>
          <w:i/>
        </w:rPr>
        <w:t>r</w:t>
      </w:r>
      <w:r>
        <w:rPr>
          <w:rFonts w:ascii="Arial" w:hAnsi="Arial" w:cs="Arial" w:eastAsia="Arial"/>
          <w:sz w:val="22"/>
          <w:szCs w:val="22"/>
          <w:spacing w:val="-10"/>
          <w:w w:val="95"/>
          <w:i/>
        </w:rPr>
        <w:t>o</w:t>
      </w:r>
      <w:r>
        <w:rPr>
          <w:rFonts w:ascii="Arial" w:hAnsi="Arial" w:cs="Arial" w:eastAsia="Arial"/>
          <w:sz w:val="22"/>
          <w:szCs w:val="22"/>
          <w:spacing w:val="-10"/>
          <w:w w:val="95"/>
          <w:i/>
        </w:rPr>
        <w:t>c</w:t>
      </w:r>
      <w:r>
        <w:rPr>
          <w:rFonts w:ascii="Arial" w:hAnsi="Arial" w:cs="Arial" w:eastAsia="Arial"/>
          <w:sz w:val="22"/>
          <w:szCs w:val="22"/>
          <w:spacing w:val="-10"/>
          <w:w w:val="95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du</w:t>
      </w:r>
      <w:r>
        <w:rPr>
          <w:rFonts w:ascii="Arial" w:hAnsi="Arial" w:cs="Arial" w:eastAsia="Arial"/>
          <w:sz w:val="22"/>
          <w:szCs w:val="22"/>
          <w:spacing w:val="-10"/>
          <w:w w:val="95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9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(Holm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(1979))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Benjamini-H</w:t>
      </w:r>
      <w:r>
        <w:rPr>
          <w:rFonts w:ascii="Arial" w:hAnsi="Arial" w:cs="Arial" w:eastAsia="Arial"/>
          <w:sz w:val="22"/>
          <w:szCs w:val="22"/>
          <w:spacing w:val="-10"/>
          <w:w w:val="96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ch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e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 </w:t>
      </w:r>
      <w:r>
        <w:rPr>
          <w:rFonts w:ascii="Arial" w:hAnsi="Arial" w:cs="Arial" w:eastAsia="Arial"/>
          <w:sz w:val="22"/>
          <w:szCs w:val="22"/>
          <w:spacing w:val="39"/>
          <w:w w:val="9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p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r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o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c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du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e</w:t>
      </w:r>
      <w:r>
        <w:rPr>
          <w:rFonts w:ascii="Arial" w:hAnsi="Arial" w:cs="Arial" w:eastAsia="Arial"/>
          <w:sz w:val="22"/>
          <w:szCs w:val="22"/>
          <w:spacing w:val="50"/>
          <w:w w:val="9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(Benjamini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erg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(1995))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remain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opular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ultiple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testing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correction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cedures.</w:t>
      </w:r>
      <w:r>
        <w:rPr>
          <w:rFonts w:ascii="Arial" w:hAnsi="Arial" w:cs="Arial" w:eastAsia="Arial"/>
          <w:sz w:val="22"/>
          <w:szCs w:val="22"/>
          <w:spacing w:val="4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Holm’s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seque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tially</w:t>
      </w:r>
      <w:r>
        <w:rPr>
          <w:rFonts w:ascii="Arial" w:hAnsi="Arial" w:cs="Arial" w:eastAsia="Arial"/>
          <w:sz w:val="22"/>
          <w:szCs w:val="22"/>
          <w:spacing w:val="23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rejecti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Bonferroni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cedure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family-wise</w:t>
      </w:r>
      <w:r>
        <w:rPr>
          <w:rFonts w:ascii="Arial" w:hAnsi="Arial" w:cs="Arial" w:eastAsia="Arial"/>
          <w:sz w:val="22"/>
          <w:szCs w:val="22"/>
          <w:spacing w:val="15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6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e-I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ror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(FWER)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erful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classical</w:t>
      </w:r>
      <w:r>
        <w:rPr>
          <w:rFonts w:ascii="Arial" w:hAnsi="Arial" w:cs="Arial" w:eastAsia="Arial"/>
          <w:sz w:val="22"/>
          <w:szCs w:val="22"/>
          <w:spacing w:val="2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Bonferroni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cedure.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Benjamini-H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false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(FDR)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ex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ected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alue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false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disc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ery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trolling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FWER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usually</w:t>
      </w:r>
      <w:r>
        <w:rPr>
          <w:rFonts w:ascii="Arial" w:hAnsi="Arial" w:cs="Arial" w:eastAsia="Arial"/>
          <w:sz w:val="22"/>
          <w:szCs w:val="22"/>
          <w:spacing w:val="3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es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conser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ati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Hence,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used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Benjamini-H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erg</w:t>
      </w:r>
      <w:r>
        <w:rPr>
          <w:rFonts w:ascii="Arial" w:hAnsi="Arial" w:cs="Arial" w:eastAsia="Arial"/>
          <w:sz w:val="22"/>
          <w:szCs w:val="22"/>
          <w:spacing w:val="4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cedure,</w:t>
      </w:r>
      <w:r>
        <w:rPr>
          <w:rFonts w:ascii="Arial" w:hAnsi="Arial" w:cs="Arial" w:eastAsia="Arial"/>
          <w:sz w:val="22"/>
          <w:szCs w:val="22"/>
          <w:spacing w:val="-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less</w:t>
      </w:r>
      <w:r>
        <w:rPr>
          <w:rFonts w:ascii="Arial" w:hAnsi="Arial" w:cs="Arial" w:eastAsia="Arial"/>
          <w:sz w:val="22"/>
          <w:szCs w:val="22"/>
          <w:spacing w:val="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conser</w:t>
      </w:r>
      <w:r>
        <w:rPr>
          <w:rFonts w:ascii="Arial" w:hAnsi="Arial" w:cs="Arial" w:eastAsia="Arial"/>
          <w:sz w:val="22"/>
          <w:szCs w:val="22"/>
          <w:spacing w:val="-10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ati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e,</w:t>
      </w:r>
      <w:r>
        <w:rPr>
          <w:rFonts w:ascii="Arial" w:hAnsi="Arial" w:cs="Arial" w:eastAsia="Arial"/>
          <w:sz w:val="22"/>
          <w:szCs w:val="22"/>
          <w:spacing w:val="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erful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ferroni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correction.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ost-h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2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te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37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p-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alues</w:t>
      </w:r>
      <w:r>
        <w:rPr>
          <w:rFonts w:ascii="Arial" w:hAnsi="Arial" w:cs="Arial" w:eastAsia="Arial"/>
          <w:sz w:val="22"/>
          <w:szCs w:val="22"/>
          <w:spacing w:val="2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orted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ere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Benjamini-H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corrected.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40" w:lineRule="auto"/>
        <w:ind w:left="140" w:right="684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6"/>
          <w:b/>
          <w:bCs/>
        </w:rPr>
        <w:t>Computational</w:t>
      </w:r>
      <w:r>
        <w:rPr>
          <w:rFonts w:ascii="Arial" w:hAnsi="Arial" w:cs="Arial" w:eastAsia="Arial"/>
          <w:sz w:val="22"/>
          <w:szCs w:val="22"/>
          <w:spacing w:val="19"/>
          <w:w w:val="106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b/>
          <w:bCs/>
        </w:rPr>
        <w:t>sof</w:t>
      </w:r>
      <w:r>
        <w:rPr>
          <w:rFonts w:ascii="Arial" w:hAnsi="Arial" w:cs="Arial" w:eastAsia="Arial"/>
          <w:sz w:val="22"/>
          <w:szCs w:val="22"/>
          <w:spacing w:val="-7"/>
          <w:w w:val="98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-7"/>
          <w:w w:val="105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9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4"/>
          <w:b/>
          <w:bCs/>
        </w:rPr>
        <w:t>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428" w:lineRule="auto"/>
        <w:ind w:left="132" w:right="6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analysis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conducted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statistical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(R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(2016)),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ersion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3.3.1.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mixed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effects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dels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ere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using</w:t>
      </w:r>
      <w:r>
        <w:rPr>
          <w:rFonts w:ascii="Arial" w:hAnsi="Arial" w:cs="Arial" w:eastAsia="Arial"/>
          <w:sz w:val="22"/>
          <w:szCs w:val="22"/>
          <w:spacing w:val="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R-pa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age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“lme4”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(B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ates</w:t>
      </w:r>
      <w:r>
        <w:rPr>
          <w:rFonts w:ascii="Arial" w:hAnsi="Arial" w:cs="Arial" w:eastAsia="Arial"/>
          <w:sz w:val="22"/>
          <w:szCs w:val="22"/>
          <w:spacing w:val="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(2014))</w:t>
      </w:r>
      <w:r>
        <w:rPr>
          <w:rFonts w:ascii="Arial" w:hAnsi="Arial" w:cs="Arial" w:eastAsia="Arial"/>
          <w:sz w:val="22"/>
          <w:szCs w:val="22"/>
          <w:spacing w:val="1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othesis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ere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done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age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“lmer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(Kuznets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-12"/>
          <w:w w:val="9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</w:t>
      </w:r>
      <w:r>
        <w:rPr>
          <w:rFonts w:ascii="Arial" w:hAnsi="Arial" w:cs="Arial" w:eastAsia="Arial"/>
          <w:sz w:val="22"/>
          <w:szCs w:val="22"/>
          <w:spacing w:val="23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(2015)).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806" w:top="1400" w:bottom="1000" w:left="1300" w:right="1280"/>
          <w:pgSz w:w="12240" w:h="15840"/>
        </w:sectPr>
      </w:pPr>
      <w:rPr/>
    </w:p>
    <w:p>
      <w:pPr>
        <w:spacing w:before="56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3"/>
          <w:b/>
          <w:bCs/>
        </w:rPr>
        <w:t>RESU</w:t>
      </w:r>
      <w:r>
        <w:rPr>
          <w:rFonts w:ascii="Arial" w:hAnsi="Arial" w:cs="Arial" w:eastAsia="Arial"/>
          <w:sz w:val="28"/>
          <w:szCs w:val="28"/>
          <w:spacing w:val="-30"/>
          <w:w w:val="113"/>
          <w:b/>
          <w:bCs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13"/>
          <w:b/>
          <w:bCs/>
        </w:rPr>
        <w:t>TS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50" w:lineRule="atLeast"/>
        <w:ind w:left="120" w:right="114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423.062988pt;margin-top:55.289448pt;width:118.526pt;height:15.407pt;mso-position-horizontal-relative:page;mso-position-vertical-relative:paragraph;z-index:-3769" coordorigin="8461,1106" coordsize="2371,308">
            <v:group style="position:absolute;left:8471;top:1142;width:416;height:235" coordorigin="8471,1142" coordsize="416,235">
              <v:shape style="position:absolute;left:8471;top:1142;width:416;height:235" coordorigin="8471,1142" coordsize="416,235" path="m8471,1377l8887,1377,8887,1142,8471,1142,8471,1377e" filled="t" fillcolor="#FFF200" stroked="f">
                <v:path arrowok="t"/>
                <v:fill/>
              </v:shape>
            </v:group>
            <v:group style="position:absolute;left:8910;top:1142;width:2;height:235" coordorigin="8910,1142" coordsize="2,235">
              <v:shape style="position:absolute;left:8910;top:1142;width:2;height:235" coordorigin="8910,1142" coordsize="0,235" path="m8910,1142l8910,1377e" filled="f" stroked="t" strokeweight="3.665pt" strokecolor="#FFF200">
                <v:path arrowok="t"/>
              </v:shape>
            </v:group>
            <v:group style="position:absolute;left:8940;top:1142;width:483;height:235" coordorigin="8940,1142" coordsize="483,235">
              <v:shape style="position:absolute;left:8940;top:1142;width:483;height:235" coordorigin="8940,1142" coordsize="483,235" path="m8940,1377l9424,1377,9424,1142,8940,1142,8940,1377e" filled="t" fillcolor="#FFF200" stroked="f">
                <v:path arrowok="t"/>
                <v:fill/>
              </v:shape>
            </v:group>
            <v:group style="position:absolute;left:9445;top:1142;width:2;height:235" coordorigin="9445,1142" coordsize="2,235">
              <v:shape style="position:absolute;left:9445;top:1142;width:2;height:235" coordorigin="9445,1142" coordsize="0,235" path="m9445,1142l9445,1377e" filled="f" stroked="t" strokeweight="3.665pt" strokecolor="#FFF200">
                <v:path arrowok="t"/>
              </v:shape>
            </v:group>
            <v:group style="position:absolute;left:9476;top:1142;width:738;height:235" coordorigin="9476,1142" coordsize="738,235">
              <v:shape style="position:absolute;left:9476;top:1142;width:738;height:235" coordorigin="9476,1142" coordsize="738,235" path="m9476,1377l10214,1377,10214,1142,9476,1142,9476,1377e" filled="t" fillcolor="#FFF200" stroked="f">
                <v:path arrowok="t"/>
                <v:fill/>
              </v:shape>
            </v:group>
            <v:group style="position:absolute;left:10230;top:1142;width:2;height:235" coordorigin="10230,1142" coordsize="2,235">
              <v:shape style="position:absolute;left:10230;top:1142;width:2;height:235" coordorigin="10230,1142" coordsize="0,235" path="m10230,1142l10230,1377e" filled="f" stroked="t" strokeweight="3.665pt" strokecolor="#FFF200">
                <v:path arrowok="t"/>
              </v:shape>
            </v:group>
            <v:group style="position:absolute;left:10260;top:1142;width:561;height:235" coordorigin="10260,1142" coordsize="561,235">
              <v:shape style="position:absolute;left:10260;top:1142;width:561;height:235" coordorigin="10260,1142" coordsize="561,235" path="m10260,1377l10822,1377,10822,1142,10260,1142,10260,1377e" filled="t" fillcolor="#FFF2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illustrates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descripti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statistics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sample.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noted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earlier,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households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participated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es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sur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-17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,</w:t>
      </w:r>
      <w:r>
        <w:rPr>
          <w:rFonts w:ascii="Arial" w:hAnsi="Arial" w:cs="Arial" w:eastAsia="Arial"/>
          <w:sz w:val="22"/>
          <w:szCs w:val="22"/>
          <w:spacing w:val="2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six,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questions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3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status.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table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descripti</w:t>
      </w:r>
      <w:r>
        <w:rPr>
          <w:rFonts w:ascii="Arial" w:hAnsi="Arial" w:cs="Arial" w:eastAsia="Arial"/>
          <w:sz w:val="22"/>
          <w:szCs w:val="22"/>
          <w:spacing w:val="-5"/>
          <w:w w:val="9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statistics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sample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during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six.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more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writeup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17" w:after="0" w:line="240" w:lineRule="auto"/>
        <w:ind w:left="120" w:right="7550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1.250999pt;margin-top:1.0809pt;width:98.134pt;height:15.478pt;mso-position-horizontal-relative:page;mso-position-vertical-relative:paragraph;z-index:-3768" coordorigin="1425,22" coordsize="1963,310">
            <v:group style="position:absolute;left:1435;top:59;width:228;height:235" coordorigin="1435,59" coordsize="228,235">
              <v:shape style="position:absolute;left:1435;top:59;width:228;height:235" coordorigin="1435,59" coordsize="228,235" path="m1435,294l1663,294,1663,59,1435,59,1435,294e" filled="t" fillcolor="#FFF200" stroked="f">
                <v:path arrowok="t"/>
                <v:fill/>
              </v:shape>
            </v:group>
            <v:group style="position:absolute;left:1653;top:59;width:460;height:235" coordorigin="1653,59" coordsize="460,235">
              <v:shape style="position:absolute;left:1653;top:59;width:460;height:235" coordorigin="1653,59" coordsize="460,235" path="m1653,294l2113,294,2113,59,1653,59,1653,294e" filled="t" fillcolor="#FFF200" stroked="f">
                <v:path arrowok="t"/>
                <v:fill/>
              </v:shape>
            </v:group>
            <v:group style="position:absolute;left:2103;top:59;width:361;height:235" coordorigin="2103,59" coordsize="361,235">
              <v:shape style="position:absolute;left:2103;top:59;width:361;height:235" coordorigin="2103,59" coordsize="361,235" path="m2103,294l2465,294,2465,59,2103,59,2103,294e" filled="t" fillcolor="#FFF200" stroked="f">
                <v:path arrowok="t"/>
                <v:fill/>
              </v:shape>
            </v:group>
            <v:group style="position:absolute;left:2496;top:59;width:2;height:235" coordorigin="2496,59" coordsize="2,235">
              <v:shape style="position:absolute;left:2496;top:59;width:2;height:235" coordorigin="2496,59" coordsize="0,235" path="m2496,59l2496,294e" filled="f" stroked="t" strokeweight="3.736pt" strokecolor="#FFF200">
                <v:path arrowok="t"/>
              </v:shape>
            </v:group>
            <v:group style="position:absolute;left:2528;top:59;width:521;height:235" coordorigin="2528,59" coordsize="521,235">
              <v:shape style="position:absolute;left:2528;top:59;width:521;height:235" coordorigin="2528,59" coordsize="521,235" path="m2528,294l3049,294,3049,59,2528,59,2528,294e" filled="t" fillcolor="#FFF200" stroked="f">
                <v:path arrowok="t"/>
                <v:fill/>
              </v:shape>
            </v:group>
            <v:group style="position:absolute;left:3039;top:59;width:338;height:235" coordorigin="3039,59" coordsize="338,235">
              <v:shape style="position:absolute;left:3039;top:59;width:338;height:235" coordorigin="3039,59" coordsize="338,235" path="m3039,294l3378,294,3378,59,3039,59,3039,294e" filled="t" fillcolor="#FFF2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w w:val="89"/>
        </w:rPr>
        <w:t>de</w:t>
      </w:r>
      <w:r>
        <w:rPr>
          <w:rFonts w:ascii="Arial" w:hAnsi="Arial" w:cs="Arial" w:eastAsia="Arial"/>
          <w:sz w:val="22"/>
          <w:szCs w:val="22"/>
          <w:w w:val="96"/>
        </w:rPr>
        <w:t>scri</w:t>
      </w:r>
      <w:r>
        <w:rPr>
          <w:rFonts w:ascii="Arial" w:hAnsi="Arial" w:cs="Arial" w:eastAsia="Arial"/>
          <w:sz w:val="22"/>
          <w:szCs w:val="22"/>
          <w:spacing w:val="1"/>
          <w:w w:val="9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ti</w:t>
      </w:r>
      <w:r>
        <w:rPr>
          <w:rFonts w:ascii="Arial" w:hAnsi="Arial" w:cs="Arial" w:eastAsia="Arial"/>
          <w:sz w:val="22"/>
          <w:szCs w:val="22"/>
          <w:spacing w:val="-6"/>
          <w:w w:val="11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tics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10" w:right="881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Aim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3" w:after="0" w:line="452" w:lineRule="exact"/>
        <w:ind w:left="109" w:right="54" w:firstLine="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Aim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analyze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ous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olds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age</w:t>
      </w:r>
      <w:r>
        <w:rPr>
          <w:rFonts w:ascii="Arial" w:hAnsi="Arial" w:cs="Arial" w:eastAsia="Arial"/>
          <w:sz w:val="22"/>
          <w:szCs w:val="22"/>
          <w:spacing w:val="1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differed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households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age</w:t>
      </w:r>
      <w:r>
        <w:rPr>
          <w:rFonts w:ascii="Arial" w:hAnsi="Arial" w:cs="Arial" w:eastAsia="Arial"/>
          <w:sz w:val="22"/>
          <w:szCs w:val="22"/>
          <w:spacing w:val="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during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g</w:t>
      </w:r>
      <w:r>
        <w:rPr>
          <w:rFonts w:ascii="Arial" w:hAnsi="Arial" w:cs="Arial" w:eastAsia="Arial"/>
          <w:sz w:val="22"/>
          <w:szCs w:val="22"/>
          <w:spacing w:val="-10"/>
          <w:w w:val="92"/>
          <w:i/>
        </w:rPr>
        <w:t>r</w:t>
      </w:r>
      <w:r>
        <w:rPr>
          <w:rFonts w:ascii="Arial" w:hAnsi="Arial" w:cs="Arial" w:eastAsia="Arial"/>
          <w:sz w:val="22"/>
          <w:szCs w:val="22"/>
          <w:spacing w:val="-10"/>
          <w:w w:val="9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at</w:t>
      </w:r>
      <w:r>
        <w:rPr>
          <w:rFonts w:ascii="Arial" w:hAnsi="Arial" w:cs="Arial" w:eastAsia="Arial"/>
          <w:sz w:val="22"/>
          <w:szCs w:val="22"/>
          <w:spacing w:val="16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22"/>
          <w:i/>
        </w:rPr>
        <w:t>r</w:t>
      </w:r>
      <w:r>
        <w:rPr>
          <w:rFonts w:ascii="Arial" w:hAnsi="Arial" w:cs="Arial" w:eastAsia="Arial"/>
          <w:sz w:val="22"/>
          <w:szCs w:val="22"/>
          <w:spacing w:val="-11"/>
          <w:w w:val="80"/>
          <w:i/>
        </w:rPr>
        <w:t>e</w:t>
      </w:r>
      <w:r>
        <w:rPr>
          <w:rFonts w:ascii="Arial" w:hAnsi="Arial" w:cs="Arial" w:eastAsia="Arial"/>
          <w:sz w:val="22"/>
          <w:szCs w:val="22"/>
          <w:spacing w:val="-11"/>
          <w:w w:val="89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ession</w:t>
      </w:r>
      <w:r>
        <w:rPr>
          <w:rFonts w:ascii="Arial" w:hAnsi="Arial" w:cs="Arial" w:eastAsia="Arial"/>
          <w:sz w:val="22"/>
          <w:szCs w:val="22"/>
          <w:spacing w:val="-4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using</w:t>
      </w:r>
      <w:r>
        <w:rPr>
          <w:rFonts w:ascii="Arial" w:hAnsi="Arial" w:cs="Arial" w:eastAsia="Arial"/>
          <w:sz w:val="22"/>
          <w:szCs w:val="22"/>
          <w:spacing w:val="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“Income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2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measure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economic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ell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g,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trolling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mograp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hic</w:t>
      </w:r>
      <w:r>
        <w:rPr>
          <w:rFonts w:ascii="Arial" w:hAnsi="Arial" w:cs="Arial" w:eastAsia="Arial"/>
          <w:sz w:val="22"/>
          <w:szCs w:val="22"/>
          <w:spacing w:val="18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gender,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marital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status,</w:t>
      </w:r>
      <w:r>
        <w:rPr>
          <w:rFonts w:ascii="Arial" w:hAnsi="Arial" w:cs="Arial" w:eastAsia="Arial"/>
          <w:sz w:val="22"/>
          <w:szCs w:val="22"/>
          <w:spacing w:val="3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education,</w:t>
      </w:r>
      <w:r>
        <w:rPr>
          <w:rFonts w:ascii="Arial" w:hAnsi="Arial" w:cs="Arial" w:eastAsia="Arial"/>
          <w:sz w:val="22"/>
          <w:szCs w:val="22"/>
          <w:spacing w:val="3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race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ethnici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ws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mixed-effects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regre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sion</w:t>
      </w:r>
      <w:r>
        <w:rPr>
          <w:rFonts w:ascii="Arial" w:hAnsi="Arial" w:cs="Arial" w:eastAsia="Arial"/>
          <w:sz w:val="22"/>
          <w:szCs w:val="22"/>
          <w:spacing w:val="-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results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(measure</w:t>
      </w:r>
      <w:r>
        <w:rPr>
          <w:rFonts w:ascii="Arial" w:hAnsi="Arial" w:cs="Arial" w:eastAsia="Arial"/>
          <w:sz w:val="22"/>
          <w:szCs w:val="22"/>
          <w:spacing w:val="1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income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y)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ende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ariable,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disabi</w:t>
      </w:r>
      <w:r>
        <w:rPr>
          <w:rFonts w:ascii="Arial" w:hAnsi="Arial" w:cs="Arial" w:eastAsia="Arial"/>
          <w:sz w:val="22"/>
          <w:szCs w:val="22"/>
          <w:spacing w:val="1"/>
          <w:w w:val="101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34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34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status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2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ey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predictors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demographic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2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ariables,</w:t>
      </w:r>
      <w:r>
        <w:rPr>
          <w:rFonts w:ascii="Arial" w:hAnsi="Arial" w:cs="Arial" w:eastAsia="Arial"/>
          <w:sz w:val="22"/>
          <w:szCs w:val="22"/>
          <w:spacing w:val="5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as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explained</w:t>
      </w:r>
      <w:r>
        <w:rPr>
          <w:rFonts w:ascii="Arial" w:hAnsi="Arial" w:cs="Arial" w:eastAsia="Arial"/>
          <w:sz w:val="22"/>
          <w:szCs w:val="22"/>
          <w:spacing w:val="5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equation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rejected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5"/>
        </w:rPr>
        <w:t>0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5"/>
        </w:rPr>
        <w:t>  </w:t>
      </w:r>
      <w:r>
        <w:rPr>
          <w:rFonts w:ascii="Arial" w:hAnsi="Arial" w:cs="Arial" w:eastAsia="Arial"/>
          <w:sz w:val="12"/>
          <w:szCs w:val="12"/>
          <w:spacing w:val="17"/>
          <w:w w:val="100"/>
          <w:position w:val="-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since</w:t>
      </w:r>
      <w:r>
        <w:rPr>
          <w:rFonts w:ascii="Arial" w:hAnsi="Arial" w:cs="Arial" w:eastAsia="Arial"/>
          <w:sz w:val="22"/>
          <w:szCs w:val="22"/>
          <w:spacing w:val="19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20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1"/>
          <w:i/>
          <w:position w:val="0"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05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5"/>
          <w:w w:val="91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13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0"/>
        </w:rPr>
        <w:t>&lt;</w:t>
      </w:r>
      <w:r>
        <w:rPr>
          <w:rFonts w:ascii="Arial" w:hAnsi="Arial" w:cs="Arial" w:eastAsia="Arial"/>
          <w:sz w:val="22"/>
          <w:szCs w:val="22"/>
          <w:spacing w:val="-19"/>
          <w:w w:val="131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001.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implied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FPL100-ratio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0"/>
        </w:rPr>
        <w:t>decreased</w:t>
      </w:r>
      <w:r>
        <w:rPr>
          <w:rFonts w:ascii="Arial" w:hAnsi="Arial" w:cs="Arial" w:eastAsia="Arial"/>
          <w:sz w:val="22"/>
          <w:szCs w:val="22"/>
          <w:spacing w:val="-2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05</w:t>
      </w:r>
      <w:r>
        <w:rPr>
          <w:rFonts w:ascii="Arial" w:hAnsi="Arial" w:cs="Arial" w:eastAsia="Arial"/>
          <w:sz w:val="22"/>
          <w:szCs w:val="22"/>
          <w:spacing w:val="21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ear,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du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ring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study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eri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d.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86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efficie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5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quadratic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term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Time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2</w:t>
      </w:r>
      <w:r>
        <w:rPr>
          <w:rFonts w:ascii="Arial" w:hAnsi="Arial" w:cs="Arial" w:eastAsia="Arial"/>
          <w:sz w:val="16"/>
          <w:szCs w:val="16"/>
          <w:spacing w:val="29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8"/>
          <w:w w:val="12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0073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2"/>
          <w:w w:val="88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14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0"/>
        </w:rPr>
        <w:t>&lt;</w:t>
      </w:r>
      <w:r>
        <w:rPr>
          <w:rFonts w:ascii="Arial" w:hAnsi="Arial" w:cs="Arial" w:eastAsia="Arial"/>
          <w:sz w:val="22"/>
          <w:szCs w:val="22"/>
          <w:spacing w:val="-19"/>
          <w:w w:val="131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01)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indicates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rate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hange</w:t>
      </w:r>
      <w:r>
        <w:rPr>
          <w:rFonts w:ascii="Arial" w:hAnsi="Arial" w:cs="Arial" w:eastAsia="Arial"/>
          <w:sz w:val="22"/>
          <w:szCs w:val="22"/>
          <w:spacing w:val="2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slo</w:t>
      </w:r>
      <w:r>
        <w:rPr>
          <w:rFonts w:ascii="Arial" w:hAnsi="Arial" w:cs="Arial" w:eastAsia="Arial"/>
          <w:sz w:val="22"/>
          <w:szCs w:val="22"/>
          <w:spacing w:val="5"/>
          <w:w w:val="89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ositi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e.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other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ords,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although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  <w:position w:val="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FPL100-ratio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decreased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time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(as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20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0"/>
        </w:rPr>
        <w:t>&lt;</w:t>
      </w:r>
      <w:r>
        <w:rPr>
          <w:rFonts w:ascii="Arial" w:hAnsi="Arial" w:cs="Arial" w:eastAsia="Arial"/>
          <w:sz w:val="22"/>
          <w:szCs w:val="22"/>
          <w:spacing w:val="-19"/>
          <w:w w:val="131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0),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  <w:position w:val="0"/>
        </w:rPr>
        <w:t>it</w:t>
      </w:r>
      <w:r>
        <w:rPr>
          <w:rFonts w:ascii="Arial" w:hAnsi="Arial" w:cs="Arial" w:eastAsia="Arial"/>
          <w:sz w:val="22"/>
          <w:szCs w:val="22"/>
          <w:spacing w:val="-8"/>
          <w:w w:val="13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flattened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out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en</w:t>
      </w:r>
      <w:r>
        <w:rPr>
          <w:rFonts w:ascii="Arial" w:hAnsi="Arial" w:cs="Arial" w:eastAsia="Arial"/>
          <w:sz w:val="22"/>
          <w:szCs w:val="22"/>
          <w:spacing w:val="22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started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increasing</w:t>
      </w:r>
      <w:r>
        <w:rPr>
          <w:rFonts w:ascii="Arial" w:hAnsi="Arial" w:cs="Arial" w:eastAsia="Arial"/>
          <w:sz w:val="22"/>
          <w:szCs w:val="22"/>
          <w:spacing w:val="16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ards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latter</w:t>
      </w:r>
      <w:r>
        <w:rPr>
          <w:rFonts w:ascii="Arial" w:hAnsi="Arial" w:cs="Arial" w:eastAsia="Arial"/>
          <w:sz w:val="22"/>
          <w:szCs w:val="22"/>
          <w:spacing w:val="5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parts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study</w:t>
      </w:r>
      <w:r>
        <w:rPr>
          <w:rFonts w:ascii="Arial" w:hAnsi="Arial" w:cs="Arial" w:eastAsia="Arial"/>
          <w:sz w:val="22"/>
          <w:szCs w:val="22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eri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d.</w:t>
      </w:r>
      <w:r>
        <w:rPr>
          <w:rFonts w:ascii="Arial" w:hAnsi="Arial" w:cs="Arial" w:eastAsia="Arial"/>
          <w:sz w:val="22"/>
          <w:szCs w:val="22"/>
          <w:spacing w:val="3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illustrated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figure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1.</w:t>
      </w:r>
      <w:r>
        <w:rPr>
          <w:rFonts w:ascii="Arial" w:hAnsi="Arial" w:cs="Arial" w:eastAsia="Arial"/>
          <w:sz w:val="22"/>
          <w:szCs w:val="22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position w:val="0"/>
        </w:rPr>
        <w:t>It</w:t>
      </w:r>
      <w:r>
        <w:rPr>
          <w:rFonts w:ascii="Arial" w:hAnsi="Arial" w:cs="Arial" w:eastAsia="Arial"/>
          <w:sz w:val="22"/>
          <w:szCs w:val="22"/>
          <w:spacing w:val="-6"/>
          <w:w w:val="13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ws</w:t>
      </w:r>
      <w:r>
        <w:rPr>
          <w:rFonts w:ascii="Arial" w:hAnsi="Arial" w:cs="Arial" w:eastAsia="Arial"/>
          <w:sz w:val="22"/>
          <w:szCs w:val="22"/>
          <w:spacing w:val="27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trends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FPL100-ratios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4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thout</w:t>
      </w:r>
      <w:r>
        <w:rPr>
          <w:rFonts w:ascii="Arial" w:hAnsi="Arial" w:cs="Arial" w:eastAsia="Arial"/>
          <w:sz w:val="22"/>
          <w:szCs w:val="22"/>
          <w:spacing w:val="5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king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age</w:t>
      </w:r>
      <w:r>
        <w:rPr>
          <w:rFonts w:ascii="Arial" w:hAnsi="Arial" w:cs="Arial" w:eastAsia="Arial"/>
          <w:sz w:val="22"/>
          <w:szCs w:val="22"/>
          <w:spacing w:val="2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adult</w:t>
      </w:r>
      <w:r>
        <w:rPr>
          <w:rFonts w:ascii="Arial" w:hAnsi="Arial" w:cs="Arial" w:eastAsia="Arial"/>
          <w:sz w:val="22"/>
          <w:szCs w:val="22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4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8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rejected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2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5"/>
        </w:rPr>
        <w:t>0</w:t>
      </w:r>
      <w:r>
        <w:rPr>
          <w:rFonts w:ascii="Arial" w:hAnsi="Arial" w:cs="Arial" w:eastAsia="Arial"/>
          <w:sz w:val="12"/>
          <w:szCs w:val="12"/>
          <w:spacing w:val="11"/>
          <w:w w:val="100"/>
          <w:position w:val="-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since</w:t>
      </w:r>
      <w:r>
        <w:rPr>
          <w:rFonts w:ascii="Arial" w:hAnsi="Arial" w:cs="Arial" w:eastAsia="Arial"/>
          <w:sz w:val="22"/>
          <w:szCs w:val="22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2</w:t>
      </w:r>
      <w:r>
        <w:rPr>
          <w:rFonts w:ascii="Arial" w:hAnsi="Arial" w:cs="Arial" w:eastAsia="Arial"/>
          <w:sz w:val="16"/>
          <w:szCs w:val="16"/>
          <w:spacing w:val="20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20"/>
          <w:w w:val="13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01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14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0"/>
        </w:rPr>
        <w:t>&lt;</w:t>
      </w:r>
      <w:r>
        <w:rPr>
          <w:rFonts w:ascii="Arial" w:hAnsi="Arial" w:cs="Arial" w:eastAsia="Arial"/>
          <w:sz w:val="22"/>
          <w:szCs w:val="22"/>
          <w:spacing w:val="-19"/>
          <w:w w:val="131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001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indicating</w:t>
      </w:r>
      <w:r>
        <w:rPr>
          <w:rFonts w:ascii="Arial" w:hAnsi="Arial" w:cs="Arial" w:eastAsia="Arial"/>
          <w:sz w:val="22"/>
          <w:szCs w:val="22"/>
          <w:spacing w:val="4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there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ange</w:t>
      </w:r>
      <w:r>
        <w:rPr>
          <w:rFonts w:ascii="Arial" w:hAnsi="Arial" w:cs="Arial" w:eastAsia="Arial"/>
          <w:sz w:val="22"/>
          <w:szCs w:val="22"/>
          <w:spacing w:val="25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direction</w:t>
      </w:r>
      <w:r>
        <w:rPr>
          <w:rFonts w:ascii="Arial" w:hAnsi="Arial" w:cs="Arial" w:eastAsia="Arial"/>
          <w:sz w:val="22"/>
          <w:szCs w:val="22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slo</w:t>
      </w:r>
      <w:r>
        <w:rPr>
          <w:rFonts w:ascii="Arial" w:hAnsi="Arial" w:cs="Arial" w:eastAsia="Arial"/>
          <w:sz w:val="22"/>
          <w:szCs w:val="22"/>
          <w:spacing w:val="6"/>
          <w:w w:val="91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PL100-ratio</w:t>
      </w:r>
      <w:r>
        <w:rPr>
          <w:rFonts w:ascii="Arial" w:hAnsi="Arial" w:cs="Arial" w:eastAsia="Arial"/>
          <w:sz w:val="22"/>
          <w:szCs w:val="22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during</w:t>
      </w:r>
      <w:r>
        <w:rPr>
          <w:rFonts w:ascii="Arial" w:hAnsi="Arial" w:cs="Arial" w:eastAsia="Arial"/>
          <w:sz w:val="22"/>
          <w:szCs w:val="22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study</w:t>
      </w:r>
      <w:r>
        <w:rPr>
          <w:rFonts w:ascii="Arial" w:hAnsi="Arial" w:cs="Arial" w:eastAsia="Arial"/>
          <w:sz w:val="22"/>
          <w:szCs w:val="22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eri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6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rejected</w:t>
      </w:r>
      <w:r>
        <w:rPr>
          <w:rFonts w:ascii="Arial" w:hAnsi="Arial" w:cs="Arial" w:eastAsia="Arial"/>
          <w:sz w:val="22"/>
          <w:szCs w:val="22"/>
          <w:spacing w:val="17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3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5"/>
        </w:rPr>
        <w:t>0</w:t>
      </w:r>
      <w:r>
        <w:rPr>
          <w:rFonts w:ascii="Arial" w:hAnsi="Arial" w:cs="Arial" w:eastAsia="Arial"/>
          <w:sz w:val="12"/>
          <w:szCs w:val="12"/>
          <w:spacing w:val="11"/>
          <w:w w:val="100"/>
          <w:position w:val="-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since</w:t>
      </w:r>
      <w:r>
        <w:rPr>
          <w:rFonts w:ascii="Arial" w:hAnsi="Arial" w:cs="Arial" w:eastAsia="Arial"/>
          <w:sz w:val="22"/>
          <w:szCs w:val="22"/>
          <w:spacing w:val="1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8"/>
          <w:w w:val="129"/>
          <w:position w:val="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1"/>
          <w:i/>
          <w:position w:val="0"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51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9"/>
          <w:w w:val="91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13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0"/>
        </w:rPr>
        <w:t>&lt;</w:t>
      </w:r>
      <w:r>
        <w:rPr>
          <w:rFonts w:ascii="Arial" w:hAnsi="Arial" w:cs="Arial" w:eastAsia="Arial"/>
          <w:sz w:val="22"/>
          <w:szCs w:val="22"/>
          <w:spacing w:val="-19"/>
          <w:w w:val="131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001,</w:t>
      </w:r>
      <w:r>
        <w:rPr>
          <w:rFonts w:ascii="Arial" w:hAnsi="Arial" w:cs="Arial" w:eastAsia="Arial"/>
          <w:sz w:val="22"/>
          <w:szCs w:val="22"/>
          <w:spacing w:val="2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indicating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orking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age</w:t>
      </w:r>
      <w:r>
        <w:rPr>
          <w:rFonts w:ascii="Arial" w:hAnsi="Arial" w:cs="Arial" w:eastAsia="Arial"/>
          <w:sz w:val="22"/>
          <w:szCs w:val="22"/>
          <w:spacing w:val="22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adult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had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FPL100-ratios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erage</w:t>
      </w:r>
      <w:r>
        <w:rPr>
          <w:rFonts w:ascii="Arial" w:hAnsi="Arial" w:cs="Arial" w:eastAsia="Arial"/>
          <w:sz w:val="22"/>
          <w:szCs w:val="22"/>
          <w:spacing w:val="26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51</w:t>
      </w:r>
      <w:r>
        <w:rPr>
          <w:rFonts w:ascii="Arial" w:hAnsi="Arial" w:cs="Arial" w:eastAsia="Arial"/>
          <w:sz w:val="22"/>
          <w:szCs w:val="22"/>
          <w:spacing w:val="18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than</w:t>
      </w:r>
      <w:r>
        <w:rPr>
          <w:rFonts w:ascii="Arial" w:hAnsi="Arial" w:cs="Arial" w:eastAsia="Arial"/>
          <w:sz w:val="22"/>
          <w:szCs w:val="22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17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without</w:t>
      </w:r>
      <w:r>
        <w:rPr>
          <w:rFonts w:ascii="Arial" w:hAnsi="Arial" w:cs="Arial" w:eastAsia="Arial"/>
          <w:sz w:val="22"/>
          <w:szCs w:val="22"/>
          <w:spacing w:val="6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orking</w:t>
      </w:r>
      <w:r>
        <w:rPr>
          <w:rFonts w:ascii="Arial" w:hAnsi="Arial" w:cs="Arial" w:eastAsia="Arial"/>
          <w:sz w:val="22"/>
          <w:szCs w:val="22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age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adult</w:t>
      </w:r>
      <w:r>
        <w:rPr>
          <w:rFonts w:ascii="Arial" w:hAnsi="Arial" w:cs="Arial" w:eastAsia="Arial"/>
          <w:sz w:val="22"/>
          <w:szCs w:val="22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4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Next,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rejected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4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5"/>
        </w:rPr>
        <w:t>0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5"/>
        </w:rPr>
        <w:t>  </w:t>
      </w:r>
      <w:r>
        <w:rPr>
          <w:rFonts w:ascii="Arial" w:hAnsi="Arial" w:cs="Arial" w:eastAsia="Arial"/>
          <w:sz w:val="12"/>
          <w:szCs w:val="12"/>
          <w:spacing w:val="16"/>
          <w:w w:val="100"/>
          <w:position w:val="-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since</w:t>
      </w:r>
      <w:r>
        <w:rPr>
          <w:rFonts w:ascii="Arial" w:hAnsi="Arial" w:cs="Arial" w:eastAsia="Arial"/>
          <w:sz w:val="22"/>
          <w:szCs w:val="22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4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  <w:position w:val="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8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89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efficie</w:t>
      </w:r>
      <w:r>
        <w:rPr>
          <w:rFonts w:ascii="Arial" w:hAnsi="Arial" w:cs="Arial" w:eastAsia="Arial"/>
          <w:sz w:val="22"/>
          <w:szCs w:val="22"/>
          <w:spacing w:val="-5"/>
          <w:w w:val="95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4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teraction</w:t>
      </w:r>
      <w:r>
        <w:rPr>
          <w:rFonts w:ascii="Arial" w:hAnsi="Arial" w:cs="Arial" w:eastAsia="Arial"/>
          <w:sz w:val="22"/>
          <w:szCs w:val="22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4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een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  <w:position w:val="0"/>
        </w:rPr>
        <w:t>time</w:t>
      </w:r>
      <w:r>
        <w:rPr>
          <w:rFonts w:ascii="Arial" w:hAnsi="Arial" w:cs="Arial" w:eastAsia="Arial"/>
          <w:sz w:val="22"/>
          <w:szCs w:val="22"/>
          <w:spacing w:val="0"/>
          <w:w w:val="10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17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17"/>
          <w:i/>
          <w:position w:val="-3"/>
        </w:rPr>
        <w:t>t</w:t>
      </w:r>
      <w:r>
        <w:rPr>
          <w:rFonts w:ascii="Arial" w:hAnsi="Arial" w:cs="Arial" w:eastAsia="Arial"/>
          <w:sz w:val="16"/>
          <w:szCs w:val="16"/>
          <w:spacing w:val="2"/>
          <w:w w:val="117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8"/>
          <w:w w:val="11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01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8"/>
          <w:w w:val="91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14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0"/>
        </w:rPr>
        <w:t>&lt;</w:t>
      </w:r>
      <w:r>
        <w:rPr>
          <w:rFonts w:ascii="Arial" w:hAnsi="Arial" w:cs="Arial" w:eastAsia="Arial"/>
          <w:sz w:val="22"/>
          <w:szCs w:val="22"/>
          <w:spacing w:val="-19"/>
          <w:w w:val="131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001).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2"/>
          <w:position w:val="0"/>
        </w:rPr>
        <w:t>ositi</w:t>
      </w:r>
      <w:r>
        <w:rPr>
          <w:rFonts w:ascii="Arial" w:hAnsi="Arial" w:cs="Arial" w:eastAsia="Arial"/>
          <w:sz w:val="22"/>
          <w:szCs w:val="22"/>
          <w:spacing w:val="-5"/>
          <w:w w:val="102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sign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37"/>
          <w:i/>
          <w:position w:val="-3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indicated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4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  <w:position w:val="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ard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trend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17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  <w:position w:val="0"/>
        </w:rPr>
        <w:t>di</w:t>
      </w:r>
      <w:r>
        <w:rPr>
          <w:rFonts w:ascii="Arial" w:hAnsi="Arial" w:cs="Arial" w:eastAsia="Arial"/>
          <w:sz w:val="22"/>
          <w:szCs w:val="22"/>
          <w:spacing w:val="0"/>
          <w:w w:val="78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ab</w:t>
      </w:r>
      <w:r>
        <w:rPr>
          <w:rFonts w:ascii="Arial" w:hAnsi="Arial" w:cs="Arial" w:eastAsia="Arial"/>
          <w:sz w:val="22"/>
          <w:szCs w:val="22"/>
          <w:spacing w:val="0"/>
          <w:w w:val="128"/>
          <w:position w:val="0"/>
        </w:rPr>
        <w:t>ili</w:t>
      </w:r>
      <w:r>
        <w:rPr>
          <w:rFonts w:ascii="Arial" w:hAnsi="Arial" w:cs="Arial" w:eastAsia="Arial"/>
          <w:sz w:val="22"/>
          <w:szCs w:val="22"/>
          <w:spacing w:val="-5"/>
          <w:w w:val="128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2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17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steep</w:t>
      </w:r>
      <w:r>
        <w:rPr>
          <w:rFonts w:ascii="Arial" w:hAnsi="Arial" w:cs="Arial" w:eastAsia="Arial"/>
          <w:sz w:val="22"/>
          <w:szCs w:val="22"/>
          <w:spacing w:val="48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17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18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no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  <w:position w:val="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4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4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315" w:lineRule="auto"/>
        <w:ind w:left="120" w:right="32" w:firstLine="339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wn</w:t>
      </w:r>
      <w:r>
        <w:rPr>
          <w:rFonts w:ascii="Arial" w:hAnsi="Arial" w:cs="Arial" w:eastAsia="Arial"/>
          <w:sz w:val="22"/>
          <w:szCs w:val="22"/>
          <w:spacing w:val="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table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2,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gender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statistically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significa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t;</w:t>
      </w:r>
      <w:r>
        <w:rPr>
          <w:rFonts w:ascii="Arial" w:hAnsi="Arial" w:cs="Arial" w:eastAsia="Arial"/>
          <w:sz w:val="22"/>
          <w:szCs w:val="22"/>
          <w:spacing w:val="12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households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female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reference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ersons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had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erage</w:t>
      </w:r>
      <w:r>
        <w:rPr>
          <w:rFonts w:ascii="Arial" w:hAnsi="Arial" w:cs="Arial" w:eastAsia="Arial"/>
          <w:sz w:val="22"/>
          <w:szCs w:val="22"/>
          <w:spacing w:val="2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0.37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r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β</w:t>
      </w:r>
      <w:r>
        <w:rPr>
          <w:rFonts w:ascii="Arial" w:hAnsi="Arial" w:cs="Arial" w:eastAsia="Arial"/>
          <w:sz w:val="22"/>
          <w:szCs w:val="22"/>
          <w:spacing w:val="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4"/>
        </w:rPr>
        <w:t>=</w:t>
      </w:r>
      <w:r>
        <w:rPr>
          <w:rFonts w:ascii="Arial" w:hAnsi="Arial" w:cs="Arial" w:eastAsia="Arial"/>
          <w:sz w:val="22"/>
          <w:szCs w:val="22"/>
          <w:spacing w:val="-4"/>
          <w:w w:val="13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2"/>
          <w:i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37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,</w:t>
      </w:r>
      <w:r>
        <w:rPr>
          <w:rFonts w:ascii="Arial" w:hAnsi="Arial" w:cs="Arial" w:eastAsia="Arial"/>
          <w:sz w:val="22"/>
          <w:szCs w:val="22"/>
          <w:spacing w:val="-15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&lt;</w:t>
      </w:r>
      <w:r>
        <w:rPr>
          <w:rFonts w:ascii="Arial" w:hAnsi="Arial" w:cs="Arial" w:eastAsia="Arial"/>
          <w:sz w:val="22"/>
          <w:szCs w:val="22"/>
          <w:spacing w:val="-2"/>
          <w:w w:val="13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001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compared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households</w:t>
      </w:r>
      <w:r>
        <w:rPr>
          <w:rFonts w:ascii="Arial" w:hAnsi="Arial" w:cs="Arial" w:eastAsia="Arial"/>
          <w:sz w:val="22"/>
          <w:szCs w:val="22"/>
          <w:spacing w:val="2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male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rence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ersons.</w:t>
      </w:r>
      <w:r>
        <w:rPr>
          <w:rFonts w:ascii="Arial" w:hAnsi="Arial" w:cs="Arial" w:eastAsia="Arial"/>
          <w:sz w:val="22"/>
          <w:szCs w:val="22"/>
          <w:spacing w:val="4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Marital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status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statistically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significa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t;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households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“not-married”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reference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ersons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had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erage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0.61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FPL100-ratio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β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</w:rPr>
        <w:t>=</w:t>
      </w:r>
      <w:r>
        <w:rPr>
          <w:rFonts w:ascii="Arial" w:hAnsi="Arial" w:cs="Arial" w:eastAsia="Arial"/>
          <w:sz w:val="22"/>
          <w:szCs w:val="22"/>
          <w:spacing w:val="-18"/>
          <w:w w:val="129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1"/>
          <w:i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61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,</w:t>
      </w:r>
      <w:r>
        <w:rPr>
          <w:rFonts w:ascii="Arial" w:hAnsi="Arial" w:cs="Arial" w:eastAsia="Arial"/>
          <w:sz w:val="22"/>
          <w:szCs w:val="22"/>
          <w:spacing w:val="-19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-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&lt;</w:t>
      </w:r>
      <w:r>
        <w:rPr>
          <w:rFonts w:ascii="Arial" w:hAnsi="Arial" w:cs="Arial" w:eastAsia="Arial"/>
          <w:sz w:val="22"/>
          <w:szCs w:val="22"/>
          <w:spacing w:val="-19"/>
          <w:w w:val="13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001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compared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households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0" w:footer="806" w:top="1340" w:bottom="1000" w:left="1320" w:right="1260"/>
          <w:pgSz w:w="12240" w:h="15840"/>
        </w:sectPr>
      </w:pPr>
      <w:rPr/>
    </w:p>
    <w:p>
      <w:pPr>
        <w:spacing w:before="53" w:after="0" w:line="317" w:lineRule="auto"/>
        <w:ind w:left="41" w:right="114" w:firstLine="47"/>
        <w:jc w:val="righ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“married”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rence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erson.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Race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nici</w:t>
      </w:r>
      <w:r>
        <w:rPr>
          <w:rFonts w:ascii="Arial" w:hAnsi="Arial" w:cs="Arial" w:eastAsia="Arial"/>
          <w:sz w:val="22"/>
          <w:szCs w:val="22"/>
          <w:spacing w:val="-5"/>
          <w:w w:val="10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ere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statistically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significa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t;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households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“bla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reference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ersons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erage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1.28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β</w:t>
      </w:r>
      <w:r>
        <w:rPr>
          <w:rFonts w:ascii="Arial" w:hAnsi="Arial" w:cs="Arial" w:eastAsia="Arial"/>
          <w:sz w:val="22"/>
          <w:szCs w:val="22"/>
          <w:spacing w:val="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=</w:t>
      </w:r>
      <w:r>
        <w:rPr>
          <w:rFonts w:ascii="Arial" w:hAnsi="Arial" w:cs="Arial" w:eastAsia="Arial"/>
          <w:sz w:val="22"/>
          <w:szCs w:val="22"/>
          <w:spacing w:val="-20"/>
          <w:w w:val="133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2"/>
          <w:i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28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,</w:t>
      </w:r>
      <w:r>
        <w:rPr>
          <w:rFonts w:ascii="Arial" w:hAnsi="Arial" w:cs="Arial" w:eastAsia="Arial"/>
          <w:sz w:val="22"/>
          <w:szCs w:val="22"/>
          <w:spacing w:val="-15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-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&lt;</w:t>
      </w:r>
      <w:r>
        <w:rPr>
          <w:rFonts w:ascii="Arial" w:hAnsi="Arial" w:cs="Arial" w:eastAsia="Arial"/>
          <w:sz w:val="22"/>
          <w:szCs w:val="22"/>
          <w:spacing w:val="-19"/>
          <w:w w:val="13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001)</w:t>
      </w:r>
      <w:r>
        <w:rPr>
          <w:rFonts w:ascii="Arial" w:hAnsi="Arial" w:cs="Arial" w:eastAsia="Arial"/>
          <w:sz w:val="22"/>
          <w:szCs w:val="22"/>
          <w:spacing w:val="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than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households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“white”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reference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erson.</w:t>
      </w:r>
      <w:r>
        <w:rPr>
          <w:rFonts w:ascii="Arial" w:hAnsi="Arial" w:cs="Arial" w:eastAsia="Arial"/>
          <w:sz w:val="22"/>
          <w:szCs w:val="22"/>
          <w:spacing w:val="5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difference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more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stark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een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households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hispanic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white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reference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ersons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β</w:t>
      </w:r>
      <w:r>
        <w:rPr>
          <w:rFonts w:ascii="Arial" w:hAnsi="Arial" w:cs="Arial" w:eastAsia="Arial"/>
          <w:sz w:val="22"/>
          <w:szCs w:val="22"/>
          <w:spacing w:val="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2"/>
          <w:i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51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,</w:t>
      </w:r>
      <w:r>
        <w:rPr>
          <w:rFonts w:ascii="Arial" w:hAnsi="Arial" w:cs="Arial" w:eastAsia="Arial"/>
          <w:sz w:val="22"/>
          <w:szCs w:val="22"/>
          <w:spacing w:val="-18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-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&lt;</w:t>
      </w:r>
      <w:r>
        <w:rPr>
          <w:rFonts w:ascii="Arial" w:hAnsi="Arial" w:cs="Arial" w:eastAsia="Arial"/>
          <w:sz w:val="22"/>
          <w:szCs w:val="22"/>
          <w:spacing w:val="-19"/>
          <w:w w:val="13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001).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Education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also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statistically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significa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t;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households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reference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ersons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“high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ol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less”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education</w:t>
      </w:r>
      <w:r>
        <w:rPr>
          <w:rFonts w:ascii="Arial" w:hAnsi="Arial" w:cs="Arial" w:eastAsia="Arial"/>
          <w:sz w:val="22"/>
          <w:szCs w:val="22"/>
          <w:spacing w:val="4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els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erage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2.20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β</w:t>
      </w:r>
      <w:r>
        <w:rPr>
          <w:rFonts w:ascii="Arial" w:hAnsi="Arial" w:cs="Arial" w:eastAsia="Arial"/>
          <w:sz w:val="22"/>
          <w:szCs w:val="22"/>
          <w:spacing w:val="3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4"/>
        </w:rPr>
        <w:t>=</w:t>
      </w:r>
      <w:r>
        <w:rPr>
          <w:rFonts w:ascii="Arial" w:hAnsi="Arial" w:cs="Arial" w:eastAsia="Arial"/>
          <w:sz w:val="22"/>
          <w:szCs w:val="22"/>
          <w:spacing w:val="-12"/>
          <w:w w:val="13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2"/>
          <w:i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20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,</w:t>
      </w:r>
      <w:r>
        <w:rPr>
          <w:rFonts w:ascii="Arial" w:hAnsi="Arial" w:cs="Arial" w:eastAsia="Arial"/>
          <w:sz w:val="22"/>
          <w:szCs w:val="22"/>
          <w:spacing w:val="-15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&lt;</w:t>
      </w:r>
      <w:r>
        <w:rPr>
          <w:rFonts w:ascii="Arial" w:hAnsi="Arial" w:cs="Arial" w:eastAsia="Arial"/>
          <w:sz w:val="22"/>
          <w:szCs w:val="22"/>
          <w:spacing w:val="-10"/>
          <w:w w:val="13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001)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households</w:t>
      </w:r>
      <w:r>
        <w:rPr>
          <w:rFonts w:ascii="Arial" w:hAnsi="Arial" w:cs="Arial" w:eastAsia="Arial"/>
          <w:sz w:val="22"/>
          <w:szCs w:val="22"/>
          <w:spacing w:val="2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reference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ersons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“ba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helors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higher”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els.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l</w:t>
      </w:r>
      <w:r>
        <w:rPr>
          <w:rFonts w:ascii="Arial" w:hAnsi="Arial" w:cs="Arial" w:eastAsia="Arial"/>
          <w:sz w:val="22"/>
          <w:szCs w:val="22"/>
          <w:spacing w:val="18"/>
          <w:w w:val="11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significa</w:t>
      </w:r>
      <w:r>
        <w:rPr>
          <w:rFonts w:ascii="Arial" w:hAnsi="Arial" w:cs="Arial" w:eastAsia="Arial"/>
          <w:sz w:val="22"/>
          <w:szCs w:val="22"/>
          <w:spacing w:val="-5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teractions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disabi</w:t>
      </w:r>
      <w:r>
        <w:rPr>
          <w:rFonts w:ascii="Arial" w:hAnsi="Arial" w:cs="Arial" w:eastAsia="Arial"/>
          <w:sz w:val="22"/>
          <w:szCs w:val="22"/>
          <w:spacing w:val="1"/>
          <w:w w:val="101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34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34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y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60" w:right="8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3"/>
        </w:rPr>
        <w:t>demographic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demographic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themsel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displ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ed</w:t>
      </w:r>
      <w:r>
        <w:rPr>
          <w:rFonts w:ascii="Arial" w:hAnsi="Arial" w:cs="Arial" w:eastAsia="Arial"/>
          <w:sz w:val="22"/>
          <w:szCs w:val="22"/>
          <w:spacing w:val="2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table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50" w:right="877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Aim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428" w:lineRule="auto"/>
        <w:ind w:left="152" w:right="5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Aim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study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analyze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demographic</w:t>
      </w:r>
      <w:r>
        <w:rPr>
          <w:rFonts w:ascii="Arial" w:hAnsi="Arial" w:cs="Arial" w:eastAsia="Arial"/>
          <w:sz w:val="22"/>
          <w:szCs w:val="22"/>
          <w:spacing w:val="4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factors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su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</w:t>
      </w:r>
      <w:r>
        <w:rPr>
          <w:rFonts w:ascii="Arial" w:hAnsi="Arial" w:cs="Arial" w:eastAsia="Arial"/>
          <w:sz w:val="22"/>
          <w:szCs w:val="22"/>
          <w:spacing w:val="-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gender,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marital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status,</w:t>
      </w:r>
      <w:r>
        <w:rPr>
          <w:rFonts w:ascii="Arial" w:hAnsi="Arial" w:cs="Arial" w:eastAsia="Arial"/>
          <w:sz w:val="22"/>
          <w:szCs w:val="22"/>
          <w:spacing w:val="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education,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race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ethnici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impacted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economic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ell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eing</w:t>
      </w:r>
      <w:r>
        <w:rPr>
          <w:rFonts w:ascii="Arial" w:hAnsi="Arial" w:cs="Arial" w:eastAsia="Arial"/>
          <w:sz w:val="22"/>
          <w:szCs w:val="22"/>
          <w:spacing w:val="3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(measured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FPL100-ratio)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households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age</w:t>
      </w:r>
      <w:r>
        <w:rPr>
          <w:rFonts w:ascii="Arial" w:hAnsi="Arial" w:cs="Arial" w:eastAsia="Arial"/>
          <w:sz w:val="22"/>
          <w:szCs w:val="22"/>
          <w:spacing w:val="2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during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g</w:t>
      </w:r>
      <w:r>
        <w:rPr>
          <w:rFonts w:ascii="Arial" w:hAnsi="Arial" w:cs="Arial" w:eastAsia="Arial"/>
          <w:sz w:val="22"/>
          <w:szCs w:val="22"/>
          <w:spacing w:val="-10"/>
          <w:w w:val="92"/>
          <w:i/>
        </w:rPr>
        <w:t>r</w:t>
      </w:r>
      <w:r>
        <w:rPr>
          <w:rFonts w:ascii="Arial" w:hAnsi="Arial" w:cs="Arial" w:eastAsia="Arial"/>
          <w:sz w:val="22"/>
          <w:szCs w:val="22"/>
          <w:spacing w:val="-10"/>
          <w:w w:val="9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at</w:t>
      </w:r>
      <w:r>
        <w:rPr>
          <w:rFonts w:ascii="Arial" w:hAnsi="Arial" w:cs="Arial" w:eastAsia="Arial"/>
          <w:sz w:val="22"/>
          <w:szCs w:val="22"/>
          <w:spacing w:val="24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23"/>
          <w:i/>
        </w:rPr>
        <w:t>r</w:t>
      </w:r>
      <w:r>
        <w:rPr>
          <w:rFonts w:ascii="Arial" w:hAnsi="Arial" w:cs="Arial" w:eastAsia="Arial"/>
          <w:sz w:val="22"/>
          <w:szCs w:val="22"/>
          <w:spacing w:val="-11"/>
          <w:w w:val="80"/>
          <w:i/>
        </w:rPr>
        <w:t>e</w:t>
      </w:r>
      <w:r>
        <w:rPr>
          <w:rFonts w:ascii="Arial" w:hAnsi="Arial" w:cs="Arial" w:eastAsia="Arial"/>
          <w:sz w:val="22"/>
          <w:szCs w:val="22"/>
          <w:spacing w:val="-11"/>
          <w:w w:val="89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ession</w:t>
      </w:r>
      <w:r>
        <w:rPr>
          <w:rFonts w:ascii="Arial" w:hAnsi="Arial" w:cs="Arial" w:eastAsia="Arial"/>
          <w:sz w:val="22"/>
          <w:szCs w:val="22"/>
          <w:spacing w:val="-4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eral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ost-h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4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ere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conducted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ultiple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els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teractions.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lists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ost-h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results.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40" w:lineRule="auto"/>
        <w:ind w:left="155" w:right="354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ys</w:t>
      </w:r>
      <w:r>
        <w:rPr>
          <w:rFonts w:ascii="Arial" w:hAnsi="Arial" w:cs="Arial" w:eastAsia="Arial"/>
          <w:sz w:val="22"/>
          <w:szCs w:val="22"/>
          <w:spacing w:val="1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trends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subgrou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ps</w:t>
      </w:r>
      <w:r>
        <w:rPr>
          <w:rFonts w:ascii="Arial" w:hAnsi="Arial" w:cs="Arial" w:eastAsia="Arial"/>
          <w:sz w:val="22"/>
          <w:szCs w:val="22"/>
          <w:spacing w:val="2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428" w:lineRule="auto"/>
        <w:ind w:left="105" w:right="52" w:firstLine="39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4"/>
        </w:rPr>
        <w:t>Figures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2a,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2b,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2c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illustrate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FPL100-ratios</w:t>
      </w:r>
      <w:r>
        <w:rPr>
          <w:rFonts w:ascii="Arial" w:hAnsi="Arial" w:cs="Arial" w:eastAsia="Arial"/>
          <w:sz w:val="22"/>
          <w:szCs w:val="22"/>
          <w:spacing w:val="14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iff</w:t>
      </w:r>
      <w:r>
        <w:rPr>
          <w:rFonts w:ascii="Arial" w:hAnsi="Arial" w:cs="Arial" w:eastAsia="Arial"/>
          <w:sz w:val="22"/>
          <w:szCs w:val="22"/>
          <w:spacing w:val="1"/>
          <w:w w:val="9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7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households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tiated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gender,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marital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status,</w:t>
      </w:r>
      <w:r>
        <w:rPr>
          <w:rFonts w:ascii="Arial" w:hAnsi="Arial" w:cs="Arial" w:eastAsia="Arial"/>
          <w:sz w:val="22"/>
          <w:szCs w:val="22"/>
          <w:spacing w:val="2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race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ethnici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and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education</w:t>
      </w:r>
      <w:r>
        <w:rPr>
          <w:rFonts w:ascii="Arial" w:hAnsi="Arial" w:cs="Arial" w:eastAsia="Arial"/>
          <w:sz w:val="22"/>
          <w:szCs w:val="22"/>
          <w:spacing w:val="3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els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reference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ersons.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illustrates</w:t>
      </w:r>
      <w:r>
        <w:rPr>
          <w:rFonts w:ascii="Arial" w:hAnsi="Arial" w:cs="Arial" w:eastAsia="Arial"/>
          <w:sz w:val="22"/>
          <w:szCs w:val="22"/>
          <w:spacing w:val="-7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households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“hispanic”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reference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ersons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had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FPL100-ratios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throughout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eri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d.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Another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im</w:t>
      </w:r>
      <w:r>
        <w:rPr>
          <w:rFonts w:ascii="Arial" w:hAnsi="Arial" w:cs="Arial" w:eastAsia="Arial"/>
          <w:sz w:val="22"/>
          <w:szCs w:val="22"/>
          <w:spacing w:val="6"/>
          <w:w w:val="10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orta</w:t>
      </w:r>
      <w:r>
        <w:rPr>
          <w:rFonts w:ascii="Arial" w:hAnsi="Arial" w:cs="Arial" w:eastAsia="Arial"/>
          <w:sz w:val="22"/>
          <w:szCs w:val="22"/>
          <w:spacing w:val="-6"/>
          <w:w w:val="10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obser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ation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iff</w:t>
      </w:r>
      <w:r>
        <w:rPr>
          <w:rFonts w:ascii="Arial" w:hAnsi="Arial" w:cs="Arial" w:eastAsia="Arial"/>
          <w:sz w:val="22"/>
          <w:szCs w:val="22"/>
          <w:spacing w:val="1"/>
          <w:w w:val="9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re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sha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es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L100-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atios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races.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Households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“white”</w:t>
      </w:r>
      <w:r>
        <w:rPr>
          <w:rFonts w:ascii="Arial" w:hAnsi="Arial" w:cs="Arial" w:eastAsia="Arial"/>
          <w:sz w:val="22"/>
          <w:szCs w:val="22"/>
          <w:spacing w:val="3"/>
          <w:w w:val="11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heads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gradual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steady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incline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erage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FPL100-ratios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2011.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obser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ed</w:t>
      </w:r>
      <w:r>
        <w:rPr>
          <w:rFonts w:ascii="Arial" w:hAnsi="Arial" w:cs="Arial" w:eastAsia="Arial"/>
          <w:sz w:val="22"/>
          <w:szCs w:val="22"/>
          <w:spacing w:val="4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households</w:t>
      </w:r>
      <w:r>
        <w:rPr>
          <w:rFonts w:ascii="Arial" w:hAnsi="Arial" w:cs="Arial" w:eastAsia="Arial"/>
          <w:sz w:val="22"/>
          <w:szCs w:val="22"/>
          <w:spacing w:val="3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“bla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k”,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“hispanic”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“others”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heads.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2d,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ous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hol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ds</w:t>
      </w:r>
      <w:r>
        <w:rPr>
          <w:rFonts w:ascii="Arial" w:hAnsi="Arial" w:cs="Arial" w:eastAsia="Arial"/>
          <w:sz w:val="22"/>
          <w:szCs w:val="22"/>
          <w:spacing w:val="3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where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education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heads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“high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ol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less”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erienced</w:t>
      </w:r>
      <w:r>
        <w:rPr>
          <w:rFonts w:ascii="Arial" w:hAnsi="Arial" w:cs="Arial" w:eastAsia="Arial"/>
          <w:sz w:val="22"/>
          <w:szCs w:val="22"/>
          <w:spacing w:val="2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decline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FPL100-ratios,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just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li</w:t>
      </w:r>
      <w:r>
        <w:rPr>
          <w:rFonts w:ascii="Arial" w:hAnsi="Arial" w:cs="Arial" w:eastAsia="Arial"/>
          <w:sz w:val="22"/>
          <w:szCs w:val="22"/>
          <w:spacing w:val="-5"/>
          <w:w w:val="11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oups,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x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erienced</w:t>
      </w:r>
      <w:r>
        <w:rPr>
          <w:rFonts w:ascii="Arial" w:hAnsi="Arial" w:cs="Arial" w:eastAsia="Arial"/>
          <w:sz w:val="22"/>
          <w:szCs w:val="22"/>
          <w:spacing w:val="2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impr</w:t>
      </w:r>
      <w:r>
        <w:rPr>
          <w:rFonts w:ascii="Arial" w:hAnsi="Arial" w:cs="Arial" w:eastAsia="Arial"/>
          <w:sz w:val="22"/>
          <w:szCs w:val="22"/>
          <w:spacing w:val="-5"/>
          <w:w w:val="103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eme</w:t>
      </w:r>
      <w:r>
        <w:rPr>
          <w:rFonts w:ascii="Arial" w:hAnsi="Arial" w:cs="Arial" w:eastAsia="Arial"/>
          <w:sz w:val="22"/>
          <w:szCs w:val="22"/>
          <w:spacing w:val="-6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40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latter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parts.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illustrates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olutions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trasting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household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one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white,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married,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male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(with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ba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helors</w:t>
      </w:r>
      <w:r>
        <w:rPr>
          <w:rFonts w:ascii="Arial" w:hAnsi="Arial" w:cs="Arial" w:eastAsia="Arial"/>
          <w:sz w:val="22"/>
          <w:szCs w:val="22"/>
          <w:spacing w:val="3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higher)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ons,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married,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k,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female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ol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less</w:t>
      </w:r>
      <w:r>
        <w:rPr>
          <w:rFonts w:ascii="Arial" w:hAnsi="Arial" w:cs="Arial" w:eastAsia="Arial"/>
          <w:sz w:val="22"/>
          <w:szCs w:val="22"/>
          <w:spacing w:val="2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education).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806" w:top="1400" w:bottom="1000" w:left="1280" w:right="1300"/>
          <w:pgSz w:w="12240" w:h="15840"/>
        </w:sectPr>
      </w:pPr>
      <w:rPr/>
    </w:p>
    <w:p>
      <w:pPr>
        <w:spacing w:before="56" w:after="0" w:line="240" w:lineRule="auto"/>
        <w:ind w:left="10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Discussion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28" w:lineRule="auto"/>
        <w:ind w:left="100" w:right="95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FPL100-ratios</w:t>
      </w:r>
      <w:r>
        <w:rPr>
          <w:rFonts w:ascii="Arial" w:hAnsi="Arial" w:cs="Arial" w:eastAsia="Arial"/>
          <w:sz w:val="22"/>
          <w:szCs w:val="22"/>
          <w:spacing w:val="5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clin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sharply</w:t>
      </w:r>
      <w:r>
        <w:rPr>
          <w:rFonts w:ascii="Arial" w:hAnsi="Arial" w:cs="Arial" w:eastAsia="Arial"/>
          <w:sz w:val="22"/>
          <w:szCs w:val="22"/>
          <w:spacing w:val="2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een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2008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2010,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flatten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increase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gradu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2011.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quadratic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term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captures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vior.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It</w:t>
      </w:r>
      <w:r>
        <w:rPr>
          <w:rFonts w:ascii="Arial" w:hAnsi="Arial" w:cs="Arial" w:eastAsia="Arial"/>
          <w:sz w:val="22"/>
          <w:szCs w:val="22"/>
          <w:spacing w:val="-10"/>
          <w:w w:val="13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noticable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decline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FPL100-ratios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as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shar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gradual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incline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ed.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similar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obser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ed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households.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423" w:lineRule="auto"/>
        <w:ind w:left="100" w:right="66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ositi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ign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37"/>
          <w:i/>
          <w:position w:val="-3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22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  <w:position w:val="0"/>
        </w:rPr>
        <w:t>indicated</w:t>
      </w:r>
      <w:r>
        <w:rPr>
          <w:rFonts w:ascii="Arial" w:hAnsi="Arial" w:cs="Arial" w:eastAsia="Arial"/>
          <w:sz w:val="22"/>
          <w:szCs w:val="22"/>
          <w:spacing w:val="-1"/>
          <w:w w:val="9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95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95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95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ard</w:t>
      </w:r>
      <w:r>
        <w:rPr>
          <w:rFonts w:ascii="Arial" w:hAnsi="Arial" w:cs="Arial" w:eastAsia="Arial"/>
          <w:sz w:val="22"/>
          <w:szCs w:val="22"/>
          <w:spacing w:val="6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trend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4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7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steep</w:t>
      </w:r>
      <w:r>
        <w:rPr>
          <w:rFonts w:ascii="Arial" w:hAnsi="Arial" w:cs="Arial" w:eastAsia="Arial"/>
          <w:sz w:val="22"/>
          <w:szCs w:val="22"/>
          <w:spacing w:val="37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13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ous</w:t>
      </w:r>
      <w:r>
        <w:rPr>
          <w:rFonts w:ascii="Arial" w:hAnsi="Arial" w:cs="Arial" w:eastAsia="Arial"/>
          <w:sz w:val="22"/>
          <w:szCs w:val="22"/>
          <w:spacing w:val="1"/>
          <w:w w:val="8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olds</w:t>
      </w:r>
      <w:r>
        <w:rPr>
          <w:rFonts w:ascii="Arial" w:hAnsi="Arial" w:cs="Arial" w:eastAsia="Arial"/>
          <w:sz w:val="22"/>
          <w:szCs w:val="22"/>
          <w:spacing w:val="27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no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5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appare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tly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tradictory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finding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led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us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conclude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5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17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5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though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had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position w:val="0"/>
        </w:rPr>
        <w:t>“significa</w:t>
      </w:r>
      <w:r>
        <w:rPr>
          <w:rFonts w:ascii="Arial" w:hAnsi="Arial" w:cs="Arial" w:eastAsia="Arial"/>
          <w:sz w:val="22"/>
          <w:szCs w:val="22"/>
          <w:spacing w:val="-5"/>
          <w:w w:val="107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7"/>
          <w:position w:val="0"/>
        </w:rPr>
        <w:t>tly”</w:t>
      </w:r>
      <w:r>
        <w:rPr>
          <w:rFonts w:ascii="Arial" w:hAnsi="Arial" w:cs="Arial" w:eastAsia="Arial"/>
          <w:sz w:val="22"/>
          <w:szCs w:val="22"/>
          <w:spacing w:val="21"/>
          <w:w w:val="10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orse</w:t>
      </w:r>
      <w:r>
        <w:rPr>
          <w:rFonts w:ascii="Arial" w:hAnsi="Arial" w:cs="Arial" w:eastAsia="Arial"/>
          <w:sz w:val="22"/>
          <w:szCs w:val="22"/>
          <w:spacing w:val="19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FPL100-ratio</w:t>
      </w:r>
      <w:r>
        <w:rPr>
          <w:rFonts w:ascii="Arial" w:hAnsi="Arial" w:cs="Arial" w:eastAsia="Arial"/>
          <w:sz w:val="22"/>
          <w:szCs w:val="22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throughout</w:t>
      </w:r>
      <w:r>
        <w:rPr>
          <w:rFonts w:ascii="Arial" w:hAnsi="Arial" w:cs="Arial" w:eastAsia="Arial"/>
          <w:sz w:val="22"/>
          <w:szCs w:val="22"/>
          <w:spacing w:val="4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study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eri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d,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18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without</w:t>
      </w:r>
      <w:r>
        <w:rPr>
          <w:rFonts w:ascii="Arial" w:hAnsi="Arial" w:cs="Arial" w:eastAsia="Arial"/>
          <w:sz w:val="22"/>
          <w:szCs w:val="22"/>
          <w:spacing w:val="5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4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2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erienced</w:t>
      </w:r>
      <w:r>
        <w:rPr>
          <w:rFonts w:ascii="Arial" w:hAnsi="Arial" w:cs="Arial" w:eastAsia="Arial"/>
          <w:sz w:val="22"/>
          <w:szCs w:val="22"/>
          <w:spacing w:val="26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more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se</w:t>
      </w:r>
      <w:r>
        <w:rPr>
          <w:rFonts w:ascii="Arial" w:hAnsi="Arial" w:cs="Arial" w:eastAsia="Arial"/>
          <w:sz w:val="22"/>
          <w:szCs w:val="22"/>
          <w:spacing w:val="-5"/>
          <w:w w:val="88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ere</w:t>
      </w:r>
      <w:r>
        <w:rPr>
          <w:rFonts w:ascii="Arial" w:hAnsi="Arial" w:cs="Arial" w:eastAsia="Arial"/>
          <w:sz w:val="22"/>
          <w:szCs w:val="22"/>
          <w:spacing w:val="1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declines</w:t>
      </w:r>
      <w:r>
        <w:rPr>
          <w:rFonts w:ascii="Arial" w:hAnsi="Arial" w:cs="Arial" w:eastAsia="Arial"/>
          <w:sz w:val="22"/>
          <w:szCs w:val="22"/>
          <w:spacing w:val="4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their</w:t>
      </w:r>
      <w:r>
        <w:rPr>
          <w:rFonts w:ascii="Arial" w:hAnsi="Arial" w:cs="Arial" w:eastAsia="Arial"/>
          <w:sz w:val="22"/>
          <w:szCs w:val="22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FPL100-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ratios.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could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thr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some</w:t>
      </w:r>
      <w:r>
        <w:rPr>
          <w:rFonts w:ascii="Arial" w:hAnsi="Arial" w:cs="Arial" w:eastAsia="Arial"/>
          <w:sz w:val="22"/>
          <w:szCs w:val="22"/>
          <w:spacing w:val="2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lig</w:t>
      </w:r>
      <w:r>
        <w:rPr>
          <w:rFonts w:ascii="Arial" w:hAnsi="Arial" w:cs="Arial" w:eastAsia="Arial"/>
          <w:sz w:val="22"/>
          <w:szCs w:val="22"/>
          <w:spacing w:val="-6"/>
          <w:w w:val="86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impact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4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suppleme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tary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erage</w:t>
      </w:r>
      <w:r>
        <w:rPr>
          <w:rFonts w:ascii="Arial" w:hAnsi="Arial" w:cs="Arial" w:eastAsia="Arial"/>
          <w:sz w:val="22"/>
          <w:szCs w:val="22"/>
          <w:spacing w:val="-9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programs</w:t>
      </w:r>
      <w:r>
        <w:rPr>
          <w:rFonts w:ascii="Arial" w:hAnsi="Arial" w:cs="Arial" w:eastAsia="Arial"/>
          <w:sz w:val="22"/>
          <w:szCs w:val="22"/>
          <w:spacing w:val="36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17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  <w:position w:val="0"/>
        </w:rPr>
        <w:t>di</w:t>
      </w:r>
      <w:r>
        <w:rPr>
          <w:rFonts w:ascii="Arial" w:hAnsi="Arial" w:cs="Arial" w:eastAsia="Arial"/>
          <w:sz w:val="22"/>
          <w:szCs w:val="22"/>
          <w:spacing w:val="0"/>
          <w:w w:val="78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ab</w:t>
      </w:r>
      <w:r>
        <w:rPr>
          <w:rFonts w:ascii="Arial" w:hAnsi="Arial" w:cs="Arial" w:eastAsia="Arial"/>
          <w:sz w:val="22"/>
          <w:szCs w:val="22"/>
          <w:spacing w:val="0"/>
          <w:w w:val="128"/>
          <w:position w:val="0"/>
        </w:rPr>
        <w:t>ili</w:t>
      </w:r>
      <w:r>
        <w:rPr>
          <w:rFonts w:ascii="Arial" w:hAnsi="Arial" w:cs="Arial" w:eastAsia="Arial"/>
          <w:sz w:val="22"/>
          <w:szCs w:val="22"/>
          <w:spacing w:val="-5"/>
          <w:w w:val="128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4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7"/>
          <w:b/>
          <w:bCs/>
        </w:rPr>
        <w:t>Limitations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28" w:lineRule="auto"/>
        <w:ind w:left="637" w:right="61" w:firstLine="-27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Although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linear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mixed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effects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regression</w:t>
      </w:r>
      <w:r>
        <w:rPr>
          <w:rFonts w:ascii="Arial" w:hAnsi="Arial" w:cs="Arial" w:eastAsia="Arial"/>
          <w:sz w:val="22"/>
          <w:szCs w:val="22"/>
          <w:spacing w:val="3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disc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ered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some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tional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some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teresting</w:t>
      </w:r>
      <w:r>
        <w:rPr>
          <w:rFonts w:ascii="Arial" w:hAnsi="Arial" w:cs="Arial" w:eastAsia="Arial"/>
          <w:sz w:val="22"/>
          <w:szCs w:val="22"/>
          <w:spacing w:val="12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patterns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relationships</w:t>
      </w:r>
      <w:r>
        <w:rPr>
          <w:rFonts w:ascii="Arial" w:hAnsi="Arial" w:cs="Arial" w:eastAsia="Arial"/>
          <w:sz w:val="22"/>
          <w:szCs w:val="22"/>
          <w:spacing w:val="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een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onse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demographic</w:t>
      </w:r>
      <w:r>
        <w:rPr>
          <w:rFonts w:ascii="Arial" w:hAnsi="Arial" w:cs="Arial" w:eastAsia="Arial"/>
          <w:sz w:val="22"/>
          <w:szCs w:val="22"/>
          <w:spacing w:val="1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factors,</w:t>
      </w:r>
      <w:r>
        <w:rPr>
          <w:rFonts w:ascii="Arial" w:hAnsi="Arial" w:cs="Arial" w:eastAsia="Arial"/>
          <w:sz w:val="22"/>
          <w:szCs w:val="22"/>
          <w:spacing w:val="1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along</w:t>
      </w:r>
      <w:r>
        <w:rPr>
          <w:rFonts w:ascii="Arial" w:hAnsi="Arial" w:cs="Arial" w:eastAsia="Arial"/>
          <w:sz w:val="22"/>
          <w:szCs w:val="22"/>
          <w:spacing w:val="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jectory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income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study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eri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some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ous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olds</w:t>
      </w:r>
      <w:r>
        <w:rPr>
          <w:rFonts w:ascii="Arial" w:hAnsi="Arial" w:cs="Arial" w:eastAsia="Arial"/>
          <w:sz w:val="22"/>
          <w:szCs w:val="22"/>
          <w:spacing w:val="4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linear.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deling</w:t>
      </w:r>
      <w:r>
        <w:rPr>
          <w:rFonts w:ascii="Arial" w:hAnsi="Arial" w:cs="Arial" w:eastAsia="Arial"/>
          <w:sz w:val="22"/>
          <w:szCs w:val="22"/>
          <w:spacing w:val="2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approa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did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capture</w:t>
      </w:r>
      <w:r>
        <w:rPr>
          <w:rFonts w:ascii="Arial" w:hAnsi="Arial" w:cs="Arial" w:eastAsia="Arial"/>
          <w:sz w:val="22"/>
          <w:szCs w:val="22"/>
          <w:spacing w:val="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jectory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sha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es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individual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households.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non-parametric</w:t>
      </w:r>
      <w:r>
        <w:rPr>
          <w:rFonts w:ascii="Arial" w:hAnsi="Arial" w:cs="Arial" w:eastAsia="Arial"/>
          <w:sz w:val="22"/>
          <w:szCs w:val="22"/>
          <w:spacing w:val="15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fitting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income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jectories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could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tried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2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pre-pr</w:t>
      </w:r>
      <w:r>
        <w:rPr>
          <w:rFonts w:ascii="Arial" w:hAnsi="Arial" w:cs="Arial" w:eastAsia="Arial"/>
          <w:sz w:val="22"/>
          <w:szCs w:val="22"/>
          <w:spacing w:val="7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cessing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step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efore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te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ing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differences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vior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een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groups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households.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428" w:lineRule="auto"/>
        <w:ind w:left="645" w:right="72" w:firstLine="-27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Some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households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sample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participate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es.</w:t>
      </w:r>
      <w:r>
        <w:rPr>
          <w:rFonts w:ascii="Arial" w:hAnsi="Arial" w:cs="Arial" w:eastAsia="Arial"/>
          <w:sz w:val="22"/>
          <w:szCs w:val="22"/>
          <w:spacing w:val="4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Since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households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participated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six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ere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included</w:t>
      </w:r>
      <w:r>
        <w:rPr>
          <w:rFonts w:ascii="Arial" w:hAnsi="Arial" w:cs="Arial" w:eastAsia="Arial"/>
          <w:sz w:val="22"/>
          <w:szCs w:val="22"/>
          <w:spacing w:val="4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ere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some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households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ere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tervie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six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some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ere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longer</w:t>
      </w:r>
      <w:r>
        <w:rPr>
          <w:rFonts w:ascii="Arial" w:hAnsi="Arial" w:cs="Arial" w:eastAsia="Arial"/>
          <w:sz w:val="22"/>
          <w:szCs w:val="22"/>
          <w:spacing w:val="1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tervie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ed</w:t>
      </w:r>
      <w:r>
        <w:rPr>
          <w:rFonts w:ascii="Arial" w:hAnsi="Arial" w:cs="Arial" w:eastAsia="Arial"/>
          <w:sz w:val="22"/>
          <w:szCs w:val="22"/>
          <w:spacing w:val="4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six.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ere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means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determining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reasons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dropp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reasons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inception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Since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g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r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at</w:t>
      </w:r>
      <w:r>
        <w:rPr>
          <w:rFonts w:ascii="Arial" w:hAnsi="Arial" w:cs="Arial" w:eastAsia="Arial"/>
          <w:sz w:val="22"/>
          <w:szCs w:val="22"/>
          <w:spacing w:val="32"/>
          <w:w w:val="96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27"/>
          <w:i/>
        </w:rPr>
        <w:t>r</w:t>
      </w:r>
      <w:r>
        <w:rPr>
          <w:rFonts w:ascii="Arial" w:hAnsi="Arial" w:cs="Arial" w:eastAsia="Arial"/>
          <w:sz w:val="22"/>
          <w:szCs w:val="22"/>
          <w:spacing w:val="-11"/>
          <w:w w:val="83"/>
          <w:i/>
        </w:rPr>
        <w:t>e</w:t>
      </w:r>
      <w:r>
        <w:rPr>
          <w:rFonts w:ascii="Arial" w:hAnsi="Arial" w:cs="Arial" w:eastAsia="Arial"/>
          <w:sz w:val="22"/>
          <w:szCs w:val="22"/>
          <w:spacing w:val="-11"/>
          <w:w w:val="93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ession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significa</w:t>
      </w:r>
      <w:r>
        <w:rPr>
          <w:rFonts w:ascii="Arial" w:hAnsi="Arial" w:cs="Arial" w:eastAsia="Arial"/>
          <w:sz w:val="22"/>
          <w:szCs w:val="22"/>
          <w:spacing w:val="-5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economic</w:t>
      </w:r>
      <w:r>
        <w:rPr>
          <w:rFonts w:ascii="Arial" w:hAnsi="Arial" w:cs="Arial" w:eastAsia="Arial"/>
          <w:sz w:val="22"/>
          <w:szCs w:val="22"/>
          <w:spacing w:val="2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cial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included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households</w:t>
      </w:r>
      <w:r>
        <w:rPr>
          <w:rFonts w:ascii="Arial" w:hAnsi="Arial" w:cs="Arial" w:eastAsia="Arial"/>
          <w:sz w:val="22"/>
          <w:szCs w:val="22"/>
          <w:spacing w:val="2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without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complete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participation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maximize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sample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size,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incor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orate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effect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ession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households.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reasons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dropping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joining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ass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ciation</w:t>
      </w:r>
      <w:r>
        <w:rPr>
          <w:rFonts w:ascii="Arial" w:hAnsi="Arial" w:cs="Arial" w:eastAsia="Arial"/>
          <w:sz w:val="22"/>
          <w:szCs w:val="22"/>
          <w:spacing w:val="2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outcome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study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(income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806" w:top="1340" w:bottom="1000" w:left="1340" w:right="1280"/>
          <w:pgSz w:w="12240" w:h="15840"/>
        </w:sectPr>
      </w:pPr>
      <w:rPr/>
    </w:p>
    <w:p>
      <w:pPr>
        <w:spacing w:before="53" w:after="0" w:line="409" w:lineRule="auto"/>
        <w:ind w:left="405" w:right="5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y),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those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ehol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ds</w:t>
      </w:r>
      <w:r>
        <w:rPr>
          <w:rFonts w:ascii="Arial" w:hAnsi="Arial" w:cs="Arial" w:eastAsia="Arial"/>
          <w:sz w:val="22"/>
          <w:szCs w:val="22"/>
          <w:spacing w:val="3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could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ncrea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bias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estimates,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estimates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eing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stable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(less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ariance).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Chapter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SIPP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users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guide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6</w:t>
      </w:r>
      <w:r>
        <w:rPr>
          <w:rFonts w:ascii="Arial" w:hAnsi="Arial" w:cs="Arial" w:eastAsia="Arial"/>
          <w:sz w:val="16"/>
          <w:szCs w:val="16"/>
          <w:spacing w:val="34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me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tions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1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sur</w:t>
      </w:r>
      <w:r>
        <w:rPr>
          <w:rFonts w:ascii="Arial" w:hAnsi="Arial" w:cs="Arial" w:eastAsia="Arial"/>
          <w:sz w:val="22"/>
          <w:szCs w:val="22"/>
          <w:spacing w:val="-5"/>
          <w:w w:val="93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ey</w:t>
      </w:r>
      <w:r>
        <w:rPr>
          <w:rFonts w:ascii="Arial" w:hAnsi="Arial" w:cs="Arial" w:eastAsia="Arial"/>
          <w:sz w:val="22"/>
          <w:szCs w:val="22"/>
          <w:spacing w:val="21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eig</w:t>
      </w:r>
      <w:r>
        <w:rPr>
          <w:rFonts w:ascii="Arial" w:hAnsi="Arial" w:cs="Arial" w:eastAsia="Arial"/>
          <w:sz w:val="22"/>
          <w:szCs w:val="22"/>
          <w:spacing w:val="-6"/>
          <w:w w:val="93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ts</w:t>
      </w:r>
      <w:r>
        <w:rPr>
          <w:rFonts w:ascii="Arial" w:hAnsi="Arial" w:cs="Arial" w:eastAsia="Arial"/>
          <w:sz w:val="22"/>
          <w:szCs w:val="22"/>
          <w:spacing w:val="22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adjusted</w:t>
      </w:r>
      <w:r>
        <w:rPr>
          <w:rFonts w:ascii="Arial" w:hAnsi="Arial" w:cs="Arial" w:eastAsia="Arial"/>
          <w:sz w:val="22"/>
          <w:szCs w:val="22"/>
          <w:spacing w:val="16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accou</w:t>
      </w:r>
      <w:r>
        <w:rPr>
          <w:rFonts w:ascii="Arial" w:hAnsi="Arial" w:cs="Arial" w:eastAsia="Arial"/>
          <w:sz w:val="22"/>
          <w:szCs w:val="22"/>
          <w:spacing w:val="-6"/>
          <w:w w:val="91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some</w:t>
      </w:r>
      <w:r>
        <w:rPr>
          <w:rFonts w:ascii="Arial" w:hAnsi="Arial" w:cs="Arial" w:eastAsia="Arial"/>
          <w:sz w:val="22"/>
          <w:szCs w:val="22"/>
          <w:spacing w:val="2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6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7"/>
          <w:position w:val="0"/>
        </w:rPr>
        <w:t>es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household</w:t>
      </w:r>
      <w:r>
        <w:rPr>
          <w:rFonts w:ascii="Arial" w:hAnsi="Arial" w:cs="Arial" w:eastAsia="Arial"/>
          <w:sz w:val="22"/>
          <w:szCs w:val="22"/>
          <w:spacing w:val="39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nonres</w:t>
      </w:r>
      <w:r>
        <w:rPr>
          <w:rFonts w:ascii="Arial" w:hAnsi="Arial" w:cs="Arial" w:eastAsia="Arial"/>
          <w:sz w:val="22"/>
          <w:szCs w:val="22"/>
          <w:spacing w:val="6"/>
          <w:w w:val="89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onse</w:t>
      </w:r>
      <w:r>
        <w:rPr>
          <w:rFonts w:ascii="Arial" w:hAnsi="Arial" w:cs="Arial" w:eastAsia="Arial"/>
          <w:sz w:val="22"/>
          <w:szCs w:val="22"/>
          <w:spacing w:val="16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25" w:after="0" w:line="240" w:lineRule="auto"/>
        <w:ind w:left="405" w:right="439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12"/>
          <w:w w:val="94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je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ti</w:t>
      </w:r>
      <w:r>
        <w:rPr>
          <w:rFonts w:ascii="Arial" w:hAnsi="Arial" w:cs="Arial" w:eastAsia="Arial"/>
          <w:sz w:val="22"/>
          <w:szCs w:val="22"/>
          <w:spacing w:val="-6"/>
          <w:w w:val="11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ameliorating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nonres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onse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bias.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3" w:after="0" w:line="240" w:lineRule="auto"/>
        <w:ind w:left="10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pt;margin-top:.816929pt;width:187.197pt;height:.1pt;mso-position-horizontal-relative:page;mso-position-vertical-relative:paragraph;z-index:-3767" coordorigin="1440,16" coordsize="3744,2">
            <v:shape style="position:absolute;left:1440;top:16;width:3744;height:2" coordorigin="1440,16" coordsize="3744,0" path="m1440,16l5184,16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52.207001pt;margin-top:11.077929pt;width:2.765pt;height:.1pt;mso-position-horizontal-relative:page;mso-position-vertical-relative:paragraph;z-index:-3766" coordorigin="7044,222" coordsize="55,2">
            <v:shape style="position:absolute;left:7044;top:222;width:55;height:2" coordorigin="7044,222" coordsize="55,0" path="m7044,222l7099,22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73.954987pt;margin-top:11.077929pt;width:2.765pt;height:.1pt;mso-position-horizontal-relative:page;mso-position-vertical-relative:paragraph;z-index:-3765" coordorigin="7479,222" coordsize="55,2">
            <v:shape style="position:absolute;left:7479;top:222;width:55;height:2" coordorigin="7479,222" coordsize="55,0" path="m7479,222l7534,22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07.476013pt;margin-top:11.077929pt;width:2.765pt;height:.1pt;mso-position-horizontal-relative:page;mso-position-vertical-relative:paragraph;z-index:-3764" coordorigin="8150,222" coordsize="55,2">
            <v:shape style="position:absolute;left:8150;top:222;width:55;height:2" coordorigin="8150,222" coordsize="55,0" path="m8150,222l8205,22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34.923004pt;margin-top:11.077929pt;width:2.765pt;height:.1pt;mso-position-horizontal-relative:page;mso-position-vertical-relative:paragraph;z-index:-3763" coordorigin="8698,222" coordsize="55,2">
            <v:shape style="position:absolute;left:8698;top:222;width:55;height:2" coordorigin="8698,222" coordsize="55,0" path="m8698,222l8754,222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109"/>
          <w:position w:val="8"/>
        </w:rPr>
        <w:t>6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2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2"/>
          <w:position w:val="0"/>
        </w:rPr>
        <w:t>ttps://www2.census.g</w:t>
      </w:r>
      <w:r>
        <w:rPr>
          <w:rFonts w:ascii="Arial" w:hAnsi="Arial" w:cs="Arial" w:eastAsia="Arial"/>
          <w:sz w:val="18"/>
          <w:szCs w:val="18"/>
          <w:spacing w:val="-3"/>
          <w:w w:val="102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2"/>
          <w:position w:val="0"/>
        </w:rPr>
        <w:t>v/progra</w:t>
      </w:r>
      <w:r>
        <w:rPr>
          <w:rFonts w:ascii="Arial" w:hAnsi="Arial" w:cs="Arial" w:eastAsia="Arial"/>
          <w:sz w:val="18"/>
          <w:szCs w:val="18"/>
          <w:spacing w:val="1"/>
          <w:w w:val="102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2"/>
          <w:position w:val="0"/>
        </w:rPr>
        <w:t>s-sur</w:t>
      </w:r>
      <w:r>
        <w:rPr>
          <w:rFonts w:ascii="Arial" w:hAnsi="Arial" w:cs="Arial" w:eastAsia="Arial"/>
          <w:sz w:val="18"/>
          <w:szCs w:val="18"/>
          <w:spacing w:val="-5"/>
          <w:w w:val="102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2"/>
          <w:position w:val="0"/>
        </w:rPr>
        <w:t>eys/sipp/guidance/SIPP</w:t>
      </w:r>
      <w:r>
        <w:rPr>
          <w:rFonts w:ascii="Arial" w:hAnsi="Arial" w:cs="Arial" w:eastAsia="Arial"/>
          <w:sz w:val="18"/>
          <w:szCs w:val="18"/>
          <w:spacing w:val="0"/>
          <w:w w:val="10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3"/>
          <w:w w:val="10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2008</w:t>
      </w:r>
      <w:r>
        <w:rPr>
          <w:rFonts w:ascii="Arial" w:hAnsi="Arial" w:cs="Arial" w:eastAsia="Arial"/>
          <w:sz w:val="18"/>
          <w:szCs w:val="18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USERS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Guide</w:t>
      </w:r>
      <w:r>
        <w:rPr>
          <w:rFonts w:ascii="Arial" w:hAnsi="Arial" w:cs="Arial" w:eastAsia="Arial"/>
          <w:sz w:val="18"/>
          <w:szCs w:val="18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1"/>
          <w:position w:val="0"/>
        </w:rPr>
        <w:t>Chapter2.</w:t>
      </w:r>
      <w:r>
        <w:rPr>
          <w:rFonts w:ascii="Arial" w:hAnsi="Arial" w:cs="Arial" w:eastAsia="Arial"/>
          <w:sz w:val="18"/>
          <w:szCs w:val="18"/>
          <w:spacing w:val="6"/>
          <w:w w:val="101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5"/>
          <w:position w:val="0"/>
        </w:rPr>
        <w:t>df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806" w:top="1400" w:bottom="1000" w:left="1580" w:right="1320"/>
          <w:pgSz w:w="12240" w:h="15840"/>
        </w:sectPr>
      </w:pPr>
      <w:rPr/>
    </w:p>
    <w:p>
      <w:pPr>
        <w:spacing w:before="56" w:after="0" w:line="240" w:lineRule="auto"/>
        <w:ind w:left="100" w:right="-20"/>
        <w:jc w:val="left"/>
        <w:tabs>
          <w:tab w:pos="58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8"/>
          <w:szCs w:val="28"/>
          <w:spacing w:val="-7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Figures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2" w:after="0" w:line="240" w:lineRule="auto"/>
        <w:ind w:left="174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1: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rends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FPL100-ratios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hou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ehold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2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Disabili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status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2" w:after="0" w:line="204" w:lineRule="exact"/>
        <w:ind w:left="4061" w:right="3106"/>
        <w:jc w:val="center"/>
        <w:tabs>
          <w:tab w:pos="5740" w:val="left"/>
        </w:tabs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312.379242pt;margin-top:-.60588pt;width:15.5975pt;height:15.5975pt;mso-position-horizontal-relative:page;mso-position-vertical-relative:paragraph;z-index:-3761" coordorigin="6248,-12" coordsize="312,312">
            <v:group style="position:absolute;left:6257;top:-3;width:294;height:294" coordorigin="6257,-3" coordsize="294,294">
              <v:shape style="position:absolute;left:6257;top:-3;width:294;height:294" coordorigin="6257,-3" coordsize="294,294" path="m6257,291l6550,291,6550,-3,6257,-3,6257,291e" filled="t" fillcolor="#F2F2F2" stroked="f">
                <v:path arrowok="t"/>
                <v:fill/>
              </v:shape>
            </v:group>
            <v:group style="position:absolute;left:6257;top:-3;width:294;height:294" coordorigin="6257,-3" coordsize="294,294">
              <v:shape style="position:absolute;left:6257;top:-3;width:294;height:294" coordorigin="6257,-3" coordsize="294,294" path="m6257,291l6550,291,6550,-3,6257,-3,6257,291xe" filled="f" stroked="t" strokeweight=".9095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39.247742pt;margin-top:-.60588pt;width:15.5975pt;height:15.5975pt;mso-position-horizontal-relative:page;mso-position-vertical-relative:paragraph;z-index:-3760" coordorigin="6785,-12" coordsize="312,312">
            <v:group style="position:absolute;left:6794;top:-3;width:294;height:294" coordorigin="6794,-3" coordsize="294,294">
              <v:shape style="position:absolute;left:6794;top:-3;width:294;height:294" coordorigin="6794,-3" coordsize="294,294" path="m6794,291l7088,291,7088,-3,6794,-3,6794,291e" filled="t" fillcolor="#F2F2F2" stroked="f">
                <v:path arrowok="t"/>
                <v:fill/>
              </v:shape>
            </v:group>
            <v:group style="position:absolute;left:6794;top:-3;width:294;height:294" coordorigin="6794,-3" coordsize="294,294">
              <v:shape style="position:absolute;left:6794;top:-3;width:294;height:294" coordorigin="6794,-3" coordsize="294,294" path="m6794,291l7088,291,7088,-3,6794,-3,6794,291xe" filled="f" stroked="t" strokeweight=".9095pt" strokecolor="#FFFFFF">
                <v:path arrowok="t"/>
              </v:shape>
            </v:group>
            <v:group style="position:absolute;left:6884;top:78;width:114;height:99" coordorigin="6884,78" coordsize="114,99">
              <v:shape style="position:absolute;left:6884;top:78;width:114;height:99" coordorigin="6884,78" coordsize="114,99" path="m6941,78l6884,177,6998,177,6941,78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Disability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  </w:t>
      </w:r>
      <w:r>
        <w:rPr>
          <w:rFonts w:ascii="Arial" w:hAnsi="Arial" w:cs="Arial" w:eastAsia="Arial"/>
          <w:sz w:val="18"/>
          <w:szCs w:val="18"/>
          <w:spacing w:val="46"/>
          <w:w w:val="100"/>
          <w:position w:val="-1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2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2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2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1"/>
        </w:rPr>
        <w:t>no</w:t>
      </w:r>
      <w:r>
        <w:rPr>
          <w:rFonts w:ascii="Arial" w:hAnsi="Arial" w:cs="Arial" w:eastAsia="Arial"/>
          <w:sz w:val="15"/>
          <w:szCs w:val="15"/>
          <w:spacing w:val="-38"/>
          <w:w w:val="100"/>
          <w:position w:val="1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5"/>
          <w:szCs w:val="15"/>
          <w:spacing w:val="-3"/>
          <w:w w:val="102"/>
          <w:position w:val="1"/>
        </w:rPr>
        <w:t>y</w:t>
      </w:r>
      <w:r>
        <w:rPr>
          <w:rFonts w:ascii="Arial" w:hAnsi="Arial" w:cs="Arial" w:eastAsia="Arial"/>
          <w:sz w:val="15"/>
          <w:szCs w:val="15"/>
          <w:spacing w:val="0"/>
          <w:w w:val="102"/>
          <w:position w:val="1"/>
        </w:rPr>
        <w:t>es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jc w:val="left"/>
        <w:spacing w:after="0"/>
        <w:sectPr>
          <w:pgMar w:header="0" w:footer="806" w:top="1340" w:bottom="1000" w:left="1340" w:right="1720"/>
          <w:pgSz w:w="12240" w:h="15840"/>
        </w:sectPr>
      </w:pPr>
      <w:rPr/>
    </w:p>
    <w:p>
      <w:pPr>
        <w:spacing w:before="43" w:after="0" w:line="240" w:lineRule="auto"/>
        <w:ind w:right="-20"/>
        <w:jc w:val="righ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4.25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15"/>
          <w:szCs w:val="15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5.839050pt;margin-top:5.348109pt;width:11.35pt;height:95.013805pt;mso-position-horizontal-relative:page;mso-position-vertical-relative:paragraph;z-index:-3759" type="#_x0000_t202" filled="f" stroked="f">
            <v:textbox inset="0,0,0,0" style="layout-flow:vertical;mso-layout-flow-alt:bottom-to-top">
              <w:txbxContent>
                <w:p>
                  <w:pPr>
                    <w:spacing w:before="2" w:after="0" w:line="240" w:lineRule="auto"/>
                    <w:ind w:left="20" w:right="-48"/>
                    <w:jc w:val="left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  <w:rPr/>
                  <w:r>
                    <w:rPr>
                      <w:rFonts w:ascii="Arial" w:hAnsi="Arial" w:cs="Arial" w:eastAsia="Arial"/>
                      <w:sz w:val="18"/>
                      <w:szCs w:val="18"/>
                      <w:spacing w:val="-7"/>
                      <w:w w:val="100"/>
                    </w:rPr>
                    <w:t>A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-5"/>
                      <w:w w:val="100"/>
                    </w:rPr>
                    <w:t>v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</w:rPr>
                    <w:t>e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-2"/>
                      <w:w w:val="100"/>
                    </w:rPr>
                    <w:t>r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</w:rPr>
                    <w:t>age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22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3"/>
                    </w:rPr>
                    <w:t>FPL100−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-2"/>
                      <w:w w:val="103"/>
                    </w:rPr>
                    <w:t>r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3"/>
                    </w:rPr>
                    <w:t>atio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4.00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</w:rPr>
      </w:r>
    </w:p>
    <w:p>
      <w:pPr>
        <w:spacing w:before="0" w:after="0" w:line="148" w:lineRule="exact"/>
        <w:ind w:left="230"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2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2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2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3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0" w:after="0" w:line="107" w:lineRule="exact"/>
        <w:ind w:left="689"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1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0" w:after="0" w:line="141" w:lineRule="exact"/>
        <w:ind w:left="919"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1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0" w:after="0" w:line="140" w:lineRule="exact"/>
        <w:ind w:left="1120" w:right="2018"/>
        <w:jc w:val="center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84"/>
          <w:position w:val="-1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0" w:after="0" w:line="105" w:lineRule="exact"/>
        <w:ind w:left="1349" w:right="1789"/>
        <w:jc w:val="center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84"/>
          <w:position w:val="-3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0" w:after="0" w:line="210" w:lineRule="exact"/>
        <w:ind w:left="1608" w:right="-75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7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7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7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1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1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1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-1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1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1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-1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3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3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-3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3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3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3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8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8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8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9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15" w:lineRule="exact"/>
        <w:ind w:left="1349" w:right="1616"/>
        <w:jc w:val="center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84"/>
          <w:position w:val="-4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0" w:after="0" w:line="171" w:lineRule="exact"/>
        <w:ind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2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2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-2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3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3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3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4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4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4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0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3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3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3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6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1720"/>
          <w:cols w:num="3" w:equalWidth="0">
            <w:col w:w="2321" w:space="278"/>
            <w:col w:w="3309" w:space="137"/>
            <w:col w:w="3135"/>
          </w:cols>
        </w:sectPr>
      </w:pPr>
      <w:rPr/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3" w:after="0" w:line="170" w:lineRule="exact"/>
        <w:ind w:left="2023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3.75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3" w:after="0" w:line="170" w:lineRule="exact"/>
        <w:ind w:left="2023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3.50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3" w:after="0" w:line="170" w:lineRule="exact"/>
        <w:ind w:left="2023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3.25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3" w:after="0" w:line="240" w:lineRule="auto"/>
        <w:ind w:left="2246" w:right="-20"/>
        <w:jc w:val="left"/>
        <w:tabs>
          <w:tab w:pos="3160" w:val="left"/>
          <w:tab w:pos="4080" w:val="left"/>
          <w:tab w:pos="5000" w:val="left"/>
          <w:tab w:pos="5920" w:val="left"/>
          <w:tab w:pos="6820" w:val="left"/>
        </w:tabs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184.437256pt;margin-top:-178.08284pt;width:268.540508pt;height:180.361505pt;mso-position-horizontal-relative:page;mso-position-vertical-relative:paragraph;z-index:-3762" coordorigin="3689,-3562" coordsize="5371,3607">
            <v:group style="position:absolute;left:3744;top:-53;width:5306;height:2" coordorigin="3744,-53" coordsize="5306,2">
              <v:shape style="position:absolute;left:3744;top:-53;width:5306;height:2" coordorigin="3744,-53" coordsize="5306,0" path="m3744,-53l9050,-53e" filled="f" stroked="t" strokeweight=".544pt" strokecolor="#F2F2F2">
                <v:path arrowok="t"/>
              </v:shape>
            </v:group>
            <v:group style="position:absolute;left:3744;top:-824;width:5306;height:2" coordorigin="3744,-824" coordsize="5306,2">
              <v:shape style="position:absolute;left:3744;top:-824;width:5306;height:2" coordorigin="3744,-824" coordsize="5306,0" path="m3744,-824l9050,-824e" filled="f" stroked="t" strokeweight=".544pt" strokecolor="#F2F2F2">
                <v:path arrowok="t"/>
              </v:shape>
            </v:group>
            <v:group style="position:absolute;left:3744;top:-1596;width:5306;height:2" coordorigin="3744,-1596" coordsize="5306,2">
              <v:shape style="position:absolute;left:3744;top:-1596;width:5306;height:2" coordorigin="3744,-1596" coordsize="5306,0" path="m3744,-1596l9050,-1596e" filled="f" stroked="t" strokeweight=".544pt" strokecolor="#F2F2F2">
                <v:path arrowok="t"/>
              </v:shape>
            </v:group>
            <v:group style="position:absolute;left:3744;top:-2367;width:5306;height:2" coordorigin="3744,-2367" coordsize="5306,2">
              <v:shape style="position:absolute;left:3744;top:-2367;width:5306;height:2" coordorigin="3744,-2367" coordsize="5306,0" path="m3744,-2367l9050,-2367e" filled="f" stroked="t" strokeweight=".544pt" strokecolor="#F2F2F2">
                <v:path arrowok="t"/>
              </v:shape>
            </v:group>
            <v:group style="position:absolute;left:3744;top:-3138;width:5306;height:2" coordorigin="3744,-3138" coordsize="5306,2">
              <v:shape style="position:absolute;left:3744;top:-3138;width:5306;height:2" coordorigin="3744,-3138" coordsize="5306,0" path="m3744,-3138l9050,-3138e" filled="f" stroked="t" strokeweight=".544pt" strokecolor="#F2F2F2">
                <v:path arrowok="t"/>
              </v:shape>
            </v:group>
            <v:group style="position:absolute;left:4215;top:-3553;width:2;height:3542" coordorigin="4215,-3553" coordsize="2,3542">
              <v:shape style="position:absolute;left:4215;top:-3553;width:2;height:3542" coordorigin="4215,-3553" coordsize="0,3542" path="m4215,-10l4215,-3553e" filled="f" stroked="t" strokeweight=".544pt" strokecolor="#F2F2F2">
                <v:path arrowok="t"/>
              </v:shape>
            </v:group>
            <v:group style="position:absolute;left:5134;top:-3553;width:2;height:3542" coordorigin="5134,-3553" coordsize="2,3542">
              <v:shape style="position:absolute;left:5134;top:-3553;width:2;height:3542" coordorigin="5134,-3553" coordsize="0,3542" path="m5134,-10l5134,-3553e" filled="f" stroked="t" strokeweight=".544pt" strokecolor="#F2F2F2">
                <v:path arrowok="t"/>
              </v:shape>
            </v:group>
            <v:group style="position:absolute;left:6053;top:-3553;width:2;height:3542" coordorigin="6053,-3553" coordsize="2,3542">
              <v:shape style="position:absolute;left:6053;top:-3553;width:2;height:3542" coordorigin="6053,-3553" coordsize="0,3542" path="m6053,-10l6053,-3553e" filled="f" stroked="t" strokeweight=".544pt" strokecolor="#F2F2F2">
                <v:path arrowok="t"/>
              </v:shape>
            </v:group>
            <v:group style="position:absolute;left:6972;top:-3553;width:2;height:3542" coordorigin="6972,-3553" coordsize="2,3542">
              <v:shape style="position:absolute;left:6972;top:-3553;width:2;height:3542" coordorigin="6972,-3553" coordsize="0,3542" path="m6972,-10l6972,-3553e" filled="f" stroked="t" strokeweight=".544pt" strokecolor="#F2F2F2">
                <v:path arrowok="t"/>
              </v:shape>
            </v:group>
            <v:group style="position:absolute;left:7891;top:-3553;width:2;height:3542" coordorigin="7891,-3553" coordsize="2,3542">
              <v:shape style="position:absolute;left:7891;top:-3553;width:2;height:3542" coordorigin="7891,-3553" coordsize="0,3542" path="m7891,-10l7891,-3553e" filled="f" stroked="t" strokeweight=".544pt" strokecolor="#F2F2F2">
                <v:path arrowok="t"/>
              </v:shape>
            </v:group>
            <v:group style="position:absolute;left:8809;top:-3553;width:2;height:3542" coordorigin="8809,-3553" coordsize="2,3542">
              <v:shape style="position:absolute;left:8809;top:-3553;width:2;height:3542" coordorigin="8809,-3553" coordsize="0,3542" path="m8809,-10l8809,-3553e" filled="f" stroked="t" strokeweight=".544pt" strokecolor="#F2F2F2">
                <v:path arrowok="t"/>
              </v:shape>
            </v:group>
            <v:group style="position:absolute;left:3744;top:-439;width:5306;height:2" coordorigin="3744,-439" coordsize="5306,2">
              <v:shape style="position:absolute;left:3744;top:-439;width:5306;height:2" coordorigin="3744,-439" coordsize="5306,0" path="m3744,-439l9050,-439e" filled="f" stroked="t" strokeweight=".9095pt" strokecolor="#CCCCCC">
                <v:path arrowok="t"/>
              </v:shape>
            </v:group>
            <v:group style="position:absolute;left:3744;top:-1210;width:5306;height:2" coordorigin="3744,-1210" coordsize="5306,2">
              <v:shape style="position:absolute;left:3744;top:-1210;width:5306;height:2" coordorigin="3744,-1210" coordsize="5306,0" path="m3744,-1210l9050,-1210e" filled="f" stroked="t" strokeweight=".9095pt" strokecolor="#CCCCCC">
                <v:path arrowok="t"/>
              </v:shape>
            </v:group>
            <v:group style="position:absolute;left:3744;top:-1981;width:5306;height:2" coordorigin="3744,-1981" coordsize="5306,2">
              <v:shape style="position:absolute;left:3744;top:-1981;width:5306;height:2" coordorigin="3744,-1981" coordsize="5306,0" path="m3744,-1981l9050,-1981e" filled="f" stroked="t" strokeweight=".9095pt" strokecolor="#CCCCCC">
                <v:path arrowok="t"/>
              </v:shape>
            </v:group>
            <v:group style="position:absolute;left:3744;top:-2753;width:5306;height:2" coordorigin="3744,-2753" coordsize="5306,2">
              <v:shape style="position:absolute;left:3744;top:-2753;width:5306;height:2" coordorigin="3744,-2753" coordsize="5306,0" path="m3744,-2753l9050,-2753e" filled="f" stroked="t" strokeweight=".9095pt" strokecolor="#CCCCCC">
                <v:path arrowok="t"/>
              </v:shape>
            </v:group>
            <v:group style="position:absolute;left:3744;top:-3524;width:5306;height:2" coordorigin="3744,-3524" coordsize="5306,2">
              <v:shape style="position:absolute;left:3744;top:-3524;width:5306;height:2" coordorigin="3744,-3524" coordsize="5306,0" path="m3744,-3524l9050,-3524e" filled="f" stroked="t" strokeweight=".9095pt" strokecolor="#CCCCCC">
                <v:path arrowok="t"/>
              </v:shape>
            </v:group>
            <v:group style="position:absolute;left:3756;top:-3553;width:2;height:3542" coordorigin="3756,-3553" coordsize="2,3542">
              <v:shape style="position:absolute;left:3756;top:-3553;width:2;height:3542" coordorigin="3756,-3553" coordsize="0,3542" path="m3756,-10l3756,-3553e" filled="f" stroked="t" strokeweight=".9095pt" strokecolor="#CCCCCC">
                <v:path arrowok="t"/>
              </v:shape>
            </v:group>
            <v:group style="position:absolute;left:4675;top:-3553;width:2;height:3542" coordorigin="4675,-3553" coordsize="2,3542">
              <v:shape style="position:absolute;left:4675;top:-3553;width:2;height:3542" coordorigin="4675,-3553" coordsize="0,3542" path="m4675,-10l4675,-3553e" filled="f" stroked="t" strokeweight=".9095pt" strokecolor="#CCCCCC">
                <v:path arrowok="t"/>
              </v:shape>
            </v:group>
            <v:group style="position:absolute;left:5594;top:-3553;width:2;height:3542" coordorigin="5594,-3553" coordsize="2,3542">
              <v:shape style="position:absolute;left:5594;top:-3553;width:2;height:3542" coordorigin="5594,-3553" coordsize="0,3542" path="m5594,-10l5594,-3553e" filled="f" stroked="t" strokeweight=".9095pt" strokecolor="#CCCCCC">
                <v:path arrowok="t"/>
              </v:shape>
            </v:group>
            <v:group style="position:absolute;left:6512;top:-3553;width:2;height:3542" coordorigin="6512,-3553" coordsize="2,3542">
              <v:shape style="position:absolute;left:6512;top:-3553;width:2;height:3542" coordorigin="6512,-3553" coordsize="0,3542" path="m6512,-10l6512,-3553e" filled="f" stroked="t" strokeweight=".9095pt" strokecolor="#CCCCCC">
                <v:path arrowok="t"/>
              </v:shape>
            </v:group>
            <v:group style="position:absolute;left:7431;top:-3553;width:2;height:3542" coordorigin="7431,-3553" coordsize="2,3542">
              <v:shape style="position:absolute;left:7431;top:-3553;width:2;height:3542" coordorigin="7431,-3553" coordsize="0,3542" path="m7431,-10l7431,-3553e" filled="f" stroked="t" strokeweight=".9095pt" strokecolor="#CCCCCC">
                <v:path arrowok="t"/>
              </v:shape>
            </v:group>
            <v:group style="position:absolute;left:8350;top:-3553;width:2;height:3542" coordorigin="8350,-3553" coordsize="2,3542">
              <v:shape style="position:absolute;left:8350;top:-3553;width:2;height:3542" coordorigin="8350,-3553" coordsize="0,3542" path="m8350,-10l8350,-3553e" filled="f" stroked="t" strokeweight=".9095pt" strokecolor="#CCCCCC">
                <v:path arrowok="t"/>
              </v:shape>
            </v:group>
            <v:group style="position:absolute;left:3929;top:-1055;width:114;height:99" coordorigin="3929,-1055" coordsize="114,99">
              <v:shape style="position:absolute;left:3929;top:-1055;width:114;height:99" coordorigin="3929,-1055" coordsize="114,99" path="m3986,-1055l3929,-956,4043,-956,3986,-1055e" filled="t" fillcolor="#000000" stroked="f">
                <v:path arrowok="t"/>
                <v:fill/>
              </v:shape>
            </v:group>
            <v:group style="position:absolute;left:4158;top:-1021;width:114;height:99" coordorigin="4158,-1021" coordsize="114,99">
              <v:shape style="position:absolute;left:4158;top:-1021;width:114;height:99" coordorigin="4158,-1021" coordsize="114,99" path="m4215,-1021l4158,-922,4272,-922,4215,-1021e" filled="t" fillcolor="#000000" stroked="f">
                <v:path arrowok="t"/>
                <v:fill/>
              </v:shape>
            </v:group>
            <v:group style="position:absolute;left:4388;top:-937;width:114;height:99" coordorigin="4388,-937" coordsize="114,99">
              <v:shape style="position:absolute;left:4388;top:-937;width:114;height:99" coordorigin="4388,-937" coordsize="114,99" path="m4445,-937l4388,-839,4502,-839,4445,-937e" filled="t" fillcolor="#000000" stroked="f">
                <v:path arrowok="t"/>
                <v:fill/>
              </v:shape>
            </v:group>
            <v:group style="position:absolute;left:4618;top:-800;width:114;height:99" coordorigin="4618,-800" coordsize="114,99">
              <v:shape style="position:absolute;left:4618;top:-800;width:114;height:99" coordorigin="4618,-800" coordsize="114,99" path="m4675,-800l4618,-701,4732,-701,4675,-800e" filled="t" fillcolor="#000000" stroked="f">
                <v:path arrowok="t"/>
                <v:fill/>
              </v:shape>
            </v:group>
            <v:group style="position:absolute;left:4847;top:-652;width:114;height:99" coordorigin="4847,-652" coordsize="114,99">
              <v:shape style="position:absolute;left:4847;top:-652;width:114;height:99" coordorigin="4847,-652" coordsize="114,99" path="m4904,-652l4847,-553,4961,-553,4904,-652e" filled="t" fillcolor="#000000" stroked="f">
                <v:path arrowok="t"/>
                <v:fill/>
              </v:shape>
            </v:group>
            <v:group style="position:absolute;left:5077;top:-552;width:114;height:99" coordorigin="5077,-552" coordsize="114,99">
              <v:shape style="position:absolute;left:5077;top:-552;width:114;height:99" coordorigin="5077,-552" coordsize="114,99" path="m5134,-552l5077,-454,5191,-454,5134,-552e" filled="t" fillcolor="#000000" stroked="f">
                <v:path arrowok="t"/>
                <v:fill/>
              </v:shape>
            </v:group>
            <v:group style="position:absolute;left:5307;top:-474;width:114;height:99" coordorigin="5307,-474" coordsize="114,99">
              <v:shape style="position:absolute;left:5307;top:-474;width:114;height:99" coordorigin="5307,-474" coordsize="114,99" path="m5364,-474l5307,-375,5421,-375,5364,-474e" filled="t" fillcolor="#000000" stroked="f">
                <v:path arrowok="t"/>
                <v:fill/>
              </v:shape>
            </v:group>
            <v:group style="position:absolute;left:5537;top:-349;width:114;height:99" coordorigin="5537,-349" coordsize="114,99">
              <v:shape style="position:absolute;left:5537;top:-349;width:114;height:99" coordorigin="5537,-349" coordsize="114,99" path="m5594,-349l5537,-250,5650,-250,5594,-349e" filled="t" fillcolor="#000000" stroked="f">
                <v:path arrowok="t"/>
                <v:fill/>
              </v:shape>
            </v:group>
            <v:group style="position:absolute;left:5766;top:-274;width:114;height:99" coordorigin="5766,-274" coordsize="114,99">
              <v:shape style="position:absolute;left:5766;top:-274;width:114;height:99" coordorigin="5766,-274" coordsize="114,99" path="m5823,-274l5766,-176,5880,-176,5823,-274e" filled="t" fillcolor="#000000" stroked="f">
                <v:path arrowok="t"/>
                <v:fill/>
              </v:shape>
            </v:group>
            <v:group style="position:absolute;left:5996;top:-305;width:114;height:99" coordorigin="5996,-305" coordsize="114,99">
              <v:shape style="position:absolute;left:5996;top:-305;width:114;height:99" coordorigin="5996,-305" coordsize="114,99" path="m6053,-305l5996,-207,6110,-207,6053,-305e" filled="t" fillcolor="#000000" stroked="f">
                <v:path arrowok="t"/>
                <v:fill/>
              </v:shape>
            </v:group>
            <v:group style="position:absolute;left:6226;top:-237;width:114;height:99" coordorigin="6226,-237" coordsize="114,99">
              <v:shape style="position:absolute;left:6226;top:-237;width:114;height:99" coordorigin="6226,-237" coordsize="114,99" path="m6283,-237l6226,-138,6339,-138,6283,-237e" filled="t" fillcolor="#000000" stroked="f">
                <v:path arrowok="t"/>
                <v:fill/>
              </v:shape>
            </v:group>
            <v:group style="position:absolute;left:6455;top:-273;width:114;height:99" coordorigin="6455,-273" coordsize="114,99">
              <v:shape style="position:absolute;left:6455;top:-273;width:114;height:99" coordorigin="6455,-273" coordsize="114,99" path="m6512,-273l6455,-174,6569,-174,6512,-273e" filled="t" fillcolor="#000000" stroked="f">
                <v:path arrowok="t"/>
                <v:fill/>
              </v:shape>
            </v:group>
            <v:group style="position:absolute;left:6685;top:-279;width:114;height:99" coordorigin="6685,-279" coordsize="114,99">
              <v:shape style="position:absolute;left:6685;top:-279;width:114;height:99" coordorigin="6685,-279" coordsize="114,99" path="m6742,-279l6685,-180,6799,-180,6742,-279e" filled="t" fillcolor="#000000" stroked="f">
                <v:path arrowok="t"/>
                <v:fill/>
              </v:shape>
            </v:group>
            <v:group style="position:absolute;left:6915;top:-310;width:114;height:99" coordorigin="6915,-310" coordsize="114,99">
              <v:shape style="position:absolute;left:6915;top:-310;width:114;height:99" coordorigin="6915,-310" coordsize="114,99" path="m6972,-310l6915,-211,7029,-211,6972,-310e" filled="t" fillcolor="#000000" stroked="f">
                <v:path arrowok="t"/>
                <v:fill/>
              </v:shape>
            </v:group>
            <v:group style="position:absolute;left:7144;top:-368;width:114;height:99" coordorigin="7144,-368" coordsize="114,99">
              <v:shape style="position:absolute;left:7144;top:-368;width:114;height:99" coordorigin="7144,-368" coordsize="114,99" path="m7201,-368l7144,-269,7258,-269,7201,-368e" filled="t" fillcolor="#000000" stroked="f">
                <v:path arrowok="t"/>
                <v:fill/>
              </v:shape>
            </v:group>
            <v:group style="position:absolute;left:7374;top:-389;width:114;height:99" coordorigin="7374,-389" coordsize="114,99">
              <v:shape style="position:absolute;left:7374;top:-389;width:114;height:99" coordorigin="7374,-389" coordsize="114,99" path="m7431,-389l7374,-291,7488,-291,7431,-389e" filled="t" fillcolor="#000000" stroked="f">
                <v:path arrowok="t"/>
                <v:fill/>
              </v:shape>
            </v:group>
            <v:group style="position:absolute;left:7604;top:-422;width:114;height:99" coordorigin="7604,-422" coordsize="114,99">
              <v:shape style="position:absolute;left:7604;top:-422;width:114;height:99" coordorigin="7604,-422" coordsize="114,99" path="m7661,-422l7604,-324,7718,-324,7661,-422e" filled="t" fillcolor="#000000" stroked="f">
                <v:path arrowok="t"/>
                <v:fill/>
              </v:shape>
            </v:group>
            <v:group style="position:absolute;left:7833;top:-425;width:114;height:99" coordorigin="7833,-425" coordsize="114,99">
              <v:shape style="position:absolute;left:7833;top:-425;width:114;height:99" coordorigin="7833,-425" coordsize="114,99" path="m7891,-425l7833,-327,7948,-327,7891,-425e" filled="t" fillcolor="#000000" stroked="f">
                <v:path arrowok="t"/>
                <v:fill/>
              </v:shape>
            </v:group>
            <v:group style="position:absolute;left:8063;top:-429;width:114;height:99" coordorigin="8063,-429" coordsize="114,99">
              <v:shape style="position:absolute;left:8063;top:-429;width:114;height:99" coordorigin="8063,-429" coordsize="114,99" path="m8120,-429l8063,-330,8177,-330,8120,-429e" filled="t" fillcolor="#000000" stroked="f">
                <v:path arrowok="t"/>
                <v:fill/>
              </v:shape>
            </v:group>
            <v:group style="position:absolute;left:8293;top:-418;width:114;height:99" coordorigin="8293,-418" coordsize="114,99">
              <v:shape style="position:absolute;left:8293;top:-418;width:114;height:99" coordorigin="8293,-418" coordsize="114,99" path="m8350,-418l8293,-320,8407,-320,8350,-418e" filled="t" fillcolor="#000000" stroked="f">
                <v:path arrowok="t"/>
                <v:fill/>
              </v:shape>
            </v:group>
            <v:group style="position:absolute;left:8523;top:-448;width:114;height:99" coordorigin="8523,-448" coordsize="114,99">
              <v:shape style="position:absolute;left:8523;top:-448;width:114;height:99" coordorigin="8523,-448" coordsize="114,99" path="m8580,-448l8523,-349,8637,-349,8580,-448e" filled="t" fillcolor="#000000" stroked="f">
                <v:path arrowok="t"/>
                <v:fill/>
              </v:shape>
            </v:group>
            <v:group style="position:absolute;left:8752;top:-601;width:114;height:99" coordorigin="8752,-601" coordsize="114,99">
              <v:shape style="position:absolute;left:8752;top:-601;width:114;height:99" coordorigin="8752,-601" coordsize="114,99" path="m8809,-601l8752,-502,8866,-502,8809,-601e" filled="t" fillcolor="#000000" stroked="f">
                <v:path arrowok="t"/>
                <v:fill/>
              </v:shape>
            </v:group>
            <v:group style="position:absolute;left:3986;top:-3392;width:4824;height:893" coordorigin="3986,-3392" coordsize="4824,893">
              <v:shape style="position:absolute;left:3986;top:-3392;width:4824;height:893" coordorigin="3986,-3392" coordsize="4824,893" path="m3986,-3392l4047,-3354,4108,-3316,4169,-3280,4230,-3244,4291,-3209,4352,-3175,4413,-3141,4474,-3108,4535,-3075,4596,-3042,4657,-3011,4718,-2980,4779,-2949,4840,-2920,4901,-2891,4962,-2863,5024,-2836,5085,-2811,5146,-2786,5207,-2761,5268,-2736,5329,-2710,5390,-2686,5451,-2661,5512,-2638,5573,-2616,5634,-2595,5695,-2576,5756,-2559,5817,-2545,5878,-2533,5939,-2524,6000,-2517,6062,-2511,6123,-2507,6184,-2504,6245,-2501,6306,-2498,6367,-2498,6428,-2501,6489,-2506,6550,-2513,6611,-2521,6672,-2530,6733,-2540,6794,-2549,6855,-2558,6916,-2565,6977,-2571,7039,-2576,7100,-2582,7161,-2588,7222,-2595,7283,-2601,7344,-2608,7405,-2615,7466,-2622,7527,-2628,7588,-2634,7649,-2640,7710,-2645,7771,-2651,7832,-2656,7893,-2662,7954,-2667,8016,-2672,8077,-2678,8138,-2683,8199,-2689,8260,-2694,8321,-2699,8382,-2704,8443,-2709,8504,-2714,8565,-2720,8626,-2725,8687,-2730,8748,-2735,8809,-2740e" filled="f" stroked="t" strokeweight="1.36pt" strokecolor="#333333">
                <v:path arrowok="t"/>
              </v:shape>
            </v:group>
            <v:group style="position:absolute;left:3986;top:-1066;width:4824;height:873" coordorigin="3986,-1066" coordsize="4824,873">
              <v:shape style="position:absolute;left:3986;top:-1066;width:4824;height:873" coordorigin="3986,-1066" coordsize="4824,873" path="m3986,-1066l4047,-1029,4108,-993,4169,-957,4230,-922,4291,-888,4352,-854,4413,-821,4474,-789,4535,-757,4596,-725,4657,-695,4718,-665,4779,-635,4840,-607,4901,-579,4962,-552,5024,-526,5085,-501,5146,-477,5207,-453,5268,-428,5329,-405,5390,-381,5451,-358,5512,-336,5573,-316,5634,-296,5695,-278,5756,-262,5817,-248,5878,-236,5939,-226,6000,-218,6062,-212,6123,-206,6184,-202,6245,-198,6306,-194,6367,-193,6428,-195,6489,-199,6550,-204,6611,-211,6672,-218,6733,-226,6794,-234,6855,-242,6916,-248,6977,-254,7039,-259,7100,-264,7161,-270,7222,-276,7283,-282,7344,-289,7405,-296,7466,-303,7527,-309,7588,-316,7649,-322,7710,-329,7771,-335,7832,-342,7893,-349,7954,-356,8016,-363,8077,-371,8138,-378,8199,-385,8260,-393,8321,-401,8382,-409,8443,-417,8504,-426,8565,-434,8626,-443,8687,-451,8748,-460,8809,-469e" filled="f" stroked="t" strokeweight="1.36pt" strokecolor="#333333">
                <v:path arrowok="t"/>
              </v:shape>
            </v:group>
            <v:group style="position:absolute;left:3744;top:-3553;width:5306;height:3542" coordorigin="3744,-3553" coordsize="5306,3542">
              <v:shape style="position:absolute;left:3744;top:-3553;width:5306;height:3542" coordorigin="3744,-3553" coordsize="5306,3542" path="m3744,-10l9050,-10,9050,-3553,3744,-3553,3744,-10e" filled="f" stroked="t" strokeweight=".9095pt" strokecolor="#000000">
                <v:path arrowok="t"/>
              </v:shape>
            </v:group>
            <v:group style="position:absolute;left:3698;top:-439;width:47;height:2" coordorigin="3698,-439" coordsize="47,2">
              <v:shape style="position:absolute;left:3698;top:-439;width:47;height:2" coordorigin="3698,-439" coordsize="47,0" path="m3698,-439l3744,-439e" filled="f" stroked="t" strokeweight=".9095pt" strokecolor="#333333">
                <v:path arrowok="t"/>
              </v:shape>
            </v:group>
            <v:group style="position:absolute;left:3698;top:-1210;width:47;height:2" coordorigin="3698,-1210" coordsize="47,2">
              <v:shape style="position:absolute;left:3698;top:-1210;width:47;height:2" coordorigin="3698,-1210" coordsize="47,0" path="m3698,-1210l3744,-1210e" filled="f" stroked="t" strokeweight=".9095pt" strokecolor="#333333">
                <v:path arrowok="t"/>
              </v:shape>
            </v:group>
            <v:group style="position:absolute;left:3698;top:-1981;width:47;height:2" coordorigin="3698,-1981" coordsize="47,2">
              <v:shape style="position:absolute;left:3698;top:-1981;width:47;height:2" coordorigin="3698,-1981" coordsize="47,0" path="m3698,-1981l3744,-1981e" filled="f" stroked="t" strokeweight=".9095pt" strokecolor="#333333">
                <v:path arrowok="t"/>
              </v:shape>
            </v:group>
            <v:group style="position:absolute;left:3698;top:-2753;width:47;height:2" coordorigin="3698,-2753" coordsize="47,2">
              <v:shape style="position:absolute;left:3698;top:-2753;width:47;height:2" coordorigin="3698,-2753" coordsize="47,0" path="m3698,-2753l3744,-2753e" filled="f" stroked="t" strokeweight=".9095pt" strokecolor="#333333">
                <v:path arrowok="t"/>
              </v:shape>
            </v:group>
            <v:group style="position:absolute;left:3698;top:-3524;width:47;height:2" coordorigin="3698,-3524" coordsize="47,2">
              <v:shape style="position:absolute;left:3698;top:-3524;width:47;height:2" coordorigin="3698,-3524" coordsize="47,0" path="m3698,-3524l3744,-3524e" filled="f" stroked="t" strokeweight=".9095pt" strokecolor="#333333">
                <v:path arrowok="t"/>
              </v:shape>
            </v:group>
            <v:group style="position:absolute;left:3756;top:-10;width:2;height:47" coordorigin="3756,-10" coordsize="2,47">
              <v:shape style="position:absolute;left:3756;top:-10;width:2;height:47" coordorigin="3756,-10" coordsize="0,47" path="m3756,36l3756,-10e" filled="f" stroked="t" strokeweight=".9095pt" strokecolor="#333333">
                <v:path arrowok="t"/>
              </v:shape>
            </v:group>
            <v:group style="position:absolute;left:4675;top:-10;width:2;height:47" coordorigin="4675,-10" coordsize="2,47">
              <v:shape style="position:absolute;left:4675;top:-10;width:2;height:47" coordorigin="4675,-10" coordsize="0,47" path="m4675,36l4675,-10e" filled="f" stroked="t" strokeweight=".9095pt" strokecolor="#333333">
                <v:path arrowok="t"/>
              </v:shape>
            </v:group>
            <v:group style="position:absolute;left:5594;top:-10;width:2;height:47" coordorigin="5594,-10" coordsize="2,47">
              <v:shape style="position:absolute;left:5594;top:-10;width:2;height:47" coordorigin="5594,-10" coordsize="0,47" path="m5594,36l5594,-10e" filled="f" stroked="t" strokeweight=".9095pt" strokecolor="#333333">
                <v:path arrowok="t"/>
              </v:shape>
            </v:group>
            <v:group style="position:absolute;left:6512;top:-10;width:2;height:47" coordorigin="6512,-10" coordsize="2,47">
              <v:shape style="position:absolute;left:6512;top:-10;width:2;height:47" coordorigin="6512,-10" coordsize="0,47" path="m6512,36l6512,-10e" filled="f" stroked="t" strokeweight=".9095pt" strokecolor="#333333">
                <v:path arrowok="t"/>
              </v:shape>
            </v:group>
            <v:group style="position:absolute;left:7431;top:-10;width:2;height:47" coordorigin="7431,-10" coordsize="2,47">
              <v:shape style="position:absolute;left:7431;top:-10;width:2;height:47" coordorigin="7431,-10" coordsize="0,47" path="m7431,36l7431,-10e" filled="f" stroked="t" strokeweight=".9095pt" strokecolor="#333333">
                <v:path arrowok="t"/>
              </v:shape>
            </v:group>
            <v:group style="position:absolute;left:8350;top:-10;width:2;height:47" coordorigin="8350,-10" coordsize="2,47">
              <v:shape style="position:absolute;left:8350;top:-10;width:2;height:47" coordorigin="8350,-10" coordsize="0,47" path="m8350,36l8350,-10e" filled="f" stroked="t" strokeweight=".9095pt" strokecolor="#333333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2008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2009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2010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2011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2012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2013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1720"/>
        </w:sectPr>
      </w:pPr>
      <w:rPr/>
    </w:p>
    <w:p>
      <w:pPr>
        <w:spacing w:before="59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2: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rends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FP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L10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0-rat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ios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,</w:t>
      </w:r>
      <w:r>
        <w:rPr>
          <w:rFonts w:ascii="Arial" w:hAnsi="Arial" w:cs="Arial" w:eastAsia="Arial"/>
          <w:sz w:val="20"/>
          <w:szCs w:val="20"/>
          <w:spacing w:val="24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households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orking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age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adult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disabili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(a)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gender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(b)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tal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status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(c)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race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ethnici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(d)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education,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nce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pgMar w:header="0" w:footer="806" w:top="1360" w:bottom="1000" w:left="1340" w:right="880"/>
          <w:pgSz w:w="12240" w:h="15840"/>
        </w:sectPr>
      </w:pPr>
      <w:rPr/>
    </w:p>
    <w:p>
      <w:pPr>
        <w:spacing w:before="42" w:after="0" w:line="158" w:lineRule="exact"/>
        <w:ind w:left="1522" w:right="-61"/>
        <w:jc w:val="left"/>
        <w:tabs>
          <w:tab w:pos="3480" w:val="left"/>
        </w:tabs>
        <w:rPr>
          <w:rFonts w:ascii="Arial" w:hAnsi="Arial" w:cs="Arial" w:eastAsia="Arial"/>
          <w:sz w:val="11"/>
          <w:szCs w:val="11"/>
        </w:rPr>
      </w:pPr>
      <w:rPr/>
      <w:r>
        <w:rPr/>
        <w:pict>
          <v:group style="position:absolute;margin-left:196.527237pt;margin-top:.311545pt;width:11.689133pt;height:11.689133pt;mso-position-horizontal-relative:page;mso-position-vertical-relative:paragraph;z-index:-3757" coordorigin="3931,6" coordsize="234,234">
            <v:group style="position:absolute;left:3937;top:13;width:220;height:220" coordorigin="3937,13" coordsize="220,220">
              <v:shape style="position:absolute;left:3937;top:13;width:220;height:220" coordorigin="3937,13" coordsize="220,220" path="m3937,233l4158,233,4158,13,3937,13,3937,233e" filled="t" fillcolor="#F2F2F2" stroked="f">
                <v:path arrowok="t"/>
                <v:fill/>
              </v:shape>
            </v:group>
            <v:group style="position:absolute;left:3937;top:13;width:220;height:220" coordorigin="3937,13" coordsize="220,220">
              <v:shape style="position:absolute;left:3937;top:13;width:220;height:220" coordorigin="3937,13" coordsize="220,220" path="m3937,233l4158,233,4158,13,3937,13,3937,233xe" filled="f" stroked="t" strokeweight=".681601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29.22496pt;margin-top:.311545pt;width:11.689133pt;height:11.689133pt;mso-position-horizontal-relative:page;mso-position-vertical-relative:paragraph;z-index:-3756" coordorigin="4584,6" coordsize="234,234">
            <v:group style="position:absolute;left:4591;top:13;width:220;height:220" coordorigin="4591,13" coordsize="220,220">
              <v:shape style="position:absolute;left:4591;top:13;width:220;height:220" coordorigin="4591,13" coordsize="220,220" path="m4591,233l4811,233,4811,13,4591,13,4591,233e" filled="t" fillcolor="#F2F2F2" stroked="f">
                <v:path arrowok="t"/>
                <v:fill/>
              </v:shape>
            </v:group>
            <v:group style="position:absolute;left:4591;top:13;width:220;height:220" coordorigin="4591,13" coordsize="220,220">
              <v:shape style="position:absolute;left:4591;top:13;width:220;height:220" coordorigin="4591,13" coordsize="220,220" path="m4591,233l4811,233,4811,13,4591,13,4591,233xe" filled="f" stroked="t" strokeweight=".681601pt" strokecolor="#FFFFFF">
                <v:path arrowok="t"/>
              </v:shape>
            </v:group>
            <v:group style="position:absolute;left:4659;top:74;width:85;height:74" coordorigin="4659,74" coordsize="85,74">
              <v:shape style="position:absolute;left:4659;top:74;width:85;height:74" coordorigin="4659,74" coordsize="85,74" path="m4701,74l4659,148,4744,148,4701,74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Household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head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  </w:t>
      </w:r>
      <w:r>
        <w:rPr>
          <w:rFonts w:ascii="Arial" w:hAnsi="Arial" w:cs="Arial" w:eastAsia="Arial"/>
          <w:sz w:val="14"/>
          <w:szCs w:val="14"/>
          <w:spacing w:val="14"/>
          <w:w w:val="100"/>
          <w:position w:val="-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2"/>
          <w:w w:val="100"/>
          <w:position w:val="1"/>
        </w:rPr>
        <w:t> </w:t>
      </w:r>
      <w:r>
        <w:rPr>
          <w:rFonts w:ascii="Arial" w:hAnsi="Arial" w:cs="Arial" w:eastAsia="Arial"/>
          <w:sz w:val="11"/>
          <w:szCs w:val="11"/>
          <w:spacing w:val="-3"/>
          <w:w w:val="100"/>
          <w:position w:val="0"/>
        </w:rPr>
        <w:t>F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emale</w:t>
      </w:r>
      <w:r>
        <w:rPr>
          <w:rFonts w:ascii="Arial" w:hAnsi="Arial" w:cs="Arial" w:eastAsia="Arial"/>
          <w:sz w:val="11"/>
          <w:szCs w:val="11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04"/>
          <w:position w:val="0"/>
        </w:rPr>
        <w:t>Male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</w:r>
    </w:p>
    <w:p>
      <w:pPr>
        <w:spacing w:before="42" w:after="0" w:line="158" w:lineRule="exact"/>
        <w:ind w:right="-20"/>
        <w:jc w:val="left"/>
        <w:tabs>
          <w:tab w:pos="1980" w:val="left"/>
        </w:tabs>
        <w:rPr>
          <w:rFonts w:ascii="Arial" w:hAnsi="Arial" w:cs="Arial" w:eastAsia="Arial"/>
          <w:sz w:val="11"/>
          <w:szCs w:val="11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Household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head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  </w:t>
      </w:r>
      <w:r>
        <w:rPr>
          <w:rFonts w:ascii="Arial" w:hAnsi="Arial" w:cs="Arial" w:eastAsia="Arial"/>
          <w:sz w:val="14"/>
          <w:szCs w:val="14"/>
          <w:spacing w:val="14"/>
          <w:w w:val="100"/>
          <w:position w:val="-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2"/>
          <w:w w:val="100"/>
          <w:position w:val="1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Mar</w:t>
      </w:r>
      <w:r>
        <w:rPr>
          <w:rFonts w:ascii="Arial" w:hAnsi="Arial" w:cs="Arial" w:eastAsia="Arial"/>
          <w:sz w:val="11"/>
          <w:szCs w:val="11"/>
          <w:spacing w:val="2"/>
          <w:w w:val="100"/>
          <w:position w:val="0"/>
        </w:rPr>
        <w:t>r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ied</w:t>
      </w:r>
      <w:r>
        <w:rPr>
          <w:rFonts w:ascii="Arial" w:hAnsi="Arial" w:cs="Arial" w:eastAsia="Arial"/>
          <w:sz w:val="11"/>
          <w:szCs w:val="11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11"/>
          <w:szCs w:val="11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4"/>
          <w:position w:val="0"/>
        </w:rPr>
        <w:t>mar</w:t>
      </w:r>
      <w:r>
        <w:rPr>
          <w:rFonts w:ascii="Arial" w:hAnsi="Arial" w:cs="Arial" w:eastAsia="Arial"/>
          <w:sz w:val="11"/>
          <w:szCs w:val="11"/>
          <w:spacing w:val="2"/>
          <w:w w:val="104"/>
          <w:position w:val="0"/>
        </w:rPr>
        <w:t>r</w:t>
      </w:r>
      <w:r>
        <w:rPr>
          <w:rFonts w:ascii="Arial" w:hAnsi="Arial" w:cs="Arial" w:eastAsia="Arial"/>
          <w:sz w:val="11"/>
          <w:szCs w:val="11"/>
          <w:spacing w:val="0"/>
          <w:w w:val="104"/>
          <w:position w:val="0"/>
        </w:rPr>
        <w:t>ied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880"/>
          <w:cols w:num="2" w:equalWidth="0">
            <w:col w:w="3748" w:space="2251"/>
            <w:col w:w="4021"/>
          </w:cols>
        </w:sectPr>
      </w:pPr>
      <w:rPr/>
    </w:p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880"/>
        </w:sectPr>
      </w:pPr>
      <w:rPr/>
    </w:p>
    <w:p>
      <w:pPr>
        <w:spacing w:before="49" w:after="0" w:line="240" w:lineRule="auto"/>
        <w:ind w:right="-20"/>
        <w:jc w:val="righ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</w:rPr>
        <w:t>3.7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25" w:lineRule="exact"/>
        <w:ind w:right="-20"/>
        <w:jc w:val="right"/>
        <w:rPr>
          <w:rFonts w:ascii="Arial" w:hAnsi="Arial" w:cs="Arial" w:eastAsia="Arial"/>
          <w:sz w:val="11"/>
          <w:szCs w:val="11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7.146278pt;margin-top:-1.649348pt;width:9.007110pt;height:71.706734pt;mso-position-horizontal-relative:page;mso-position-vertical-relative:paragraph;z-index:-3742" type="#_x0000_t202" filled="f" stroked="f">
            <v:textbox inset="0,0,0,0" style="layout-flow:vertical;mso-layout-flow-alt:bottom-to-top">
              <w:txbxContent>
                <w:p>
                  <w:pPr>
                    <w:spacing w:before="2" w:after="0" w:line="240" w:lineRule="auto"/>
                    <w:ind w:left="20" w:right="-41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spacing w:val="-6"/>
                      <w:w w:val="100"/>
                    </w:rPr>
                    <w:t>A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-4"/>
                      <w:w w:val="100"/>
                    </w:rPr>
                    <w:t>v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-1"/>
                      <w:w w:val="100"/>
                    </w:rPr>
                    <w:t>r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age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FPL100−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-1"/>
                      <w:w w:val="100"/>
                    </w:rPr>
                    <w:t>r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atio</w:t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</w:rPr>
        <w:t>3.5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right="-57"/>
        <w:jc w:val="lef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</w:rPr>
        <w:t>4.0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146" w:lineRule="exact"/>
        <w:ind w:right="-20"/>
        <w:jc w:val="left"/>
        <w:rPr>
          <w:rFonts w:ascii="MS PGothic" w:hAnsi="MS PGothic" w:cs="MS PGothic" w:eastAsia="MS PGothic"/>
          <w:sz w:val="8"/>
          <w:szCs w:val="8"/>
        </w:rPr>
      </w:pPr>
      <w:rPr/>
      <w:r>
        <w:rPr/>
        <w:pict>
          <v:group style="position:absolute;margin-left:420.396118pt;margin-top:-24.387392pt;width:11.689133pt;height:11.689133pt;mso-position-horizontal-relative:page;mso-position-vertical-relative:paragraph;z-index:-3754" coordorigin="8408,-488" coordsize="234,234">
            <v:group style="position:absolute;left:8415;top:-481;width:220;height:220" coordorigin="8415,-481" coordsize="220,220">
              <v:shape style="position:absolute;left:8415;top:-481;width:220;height:220" coordorigin="8415,-481" coordsize="220,220" path="m8415,-261l8635,-261,8635,-481,8415,-481,8415,-261e" filled="t" fillcolor="#F2F2F2" stroked="f">
                <v:path arrowok="t"/>
                <v:fill/>
              </v:shape>
            </v:group>
            <v:group style="position:absolute;left:8415;top:-481;width:220;height:220" coordorigin="8415,-481" coordsize="220,220">
              <v:shape style="position:absolute;left:8415;top:-481;width:220;height:220" coordorigin="8415,-481" coordsize="220,220" path="m8415,-261l8635,-261,8635,-481,8415,-481,8415,-261xe" filled="f" stroked="t" strokeweight=".681601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53.673492pt;margin-top:-24.387392pt;width:11.689133pt;height:11.689133pt;mso-position-horizontal-relative:page;mso-position-vertical-relative:paragraph;z-index:-3753" coordorigin="9073,-488" coordsize="234,234">
            <v:group style="position:absolute;left:9080;top:-481;width:220;height:220" coordorigin="9080,-481" coordsize="220,220">
              <v:shape style="position:absolute;left:9080;top:-481;width:220;height:220" coordorigin="9080,-481" coordsize="220,220" path="m9080,-261l9300,-261,9300,-481,9080,-481,9080,-261e" filled="t" fillcolor="#F2F2F2" stroked="f">
                <v:path arrowok="t"/>
                <v:fill/>
              </v:shape>
            </v:group>
            <v:group style="position:absolute;left:9080;top:-481;width:220;height:220" coordorigin="9080,-481" coordsize="220,220">
              <v:shape style="position:absolute;left:9080;top:-481;width:220;height:220" coordorigin="9080,-481" coordsize="220,220" path="m9080,-261l9300,-261,9300,-481,9080,-481,9080,-261xe" filled="f" stroked="t" strokeweight=".681601pt" strokecolor="#FFFFFF">
                <v:path arrowok="t"/>
              </v:shape>
            </v:group>
            <v:group style="position:absolute;left:9148;top:-420;width:85;height:74" coordorigin="9148,-420" coordsize="85,74">
              <v:shape style="position:absolute;left:9148;top:-420;width:85;height:74" coordorigin="9148,-420" coordsize="85,74" path="m9190,-420l9148,-346,9233,-346,9190,-420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3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3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3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3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0" w:after="0" w:line="79" w:lineRule="exact"/>
        <w:ind w:right="-20"/>
        <w:jc w:val="right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86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91" w:lineRule="exact"/>
        <w:ind w:right="-20"/>
        <w:jc w:val="left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2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0" w:after="0" w:line="95" w:lineRule="exact"/>
        <w:ind w:left="146" w:right="806"/>
        <w:jc w:val="center"/>
        <w:tabs>
          <w:tab w:pos="2940" w:val="left"/>
        </w:tabs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-1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2"/>
        </w:rPr>
      </w:r>
      <w:r>
        <w:rPr>
          <w:rFonts w:ascii="MS PGothic" w:hAnsi="MS PGothic" w:cs="MS PGothic" w:eastAsia="MS PGothic"/>
          <w:sz w:val="8"/>
          <w:szCs w:val="8"/>
          <w:spacing w:val="0"/>
          <w:w w:val="86"/>
          <w:position w:val="-1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0" w:after="0" w:line="146" w:lineRule="exact"/>
        <w:ind w:left="493" w:right="978"/>
        <w:jc w:val="center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5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5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5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2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2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3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3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3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2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-2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0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0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0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0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-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3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3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3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4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4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4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3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3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3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2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2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2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-2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86"/>
          <w:position w:val="-1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1480" w:bottom="1000" w:left="1340" w:right="880"/>
          <w:cols w:num="4" w:equalWidth="0">
            <w:col w:w="552" w:space="4499"/>
            <w:col w:w="160" w:space="211"/>
            <w:col w:w="595" w:space="105"/>
            <w:col w:w="3898"/>
          </w:cols>
        </w:sectPr>
      </w:pPr>
      <w:rPr/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125" w:lineRule="exact"/>
        <w:ind w:left="5023" w:right="4761"/>
        <w:jc w:val="center"/>
        <w:rPr>
          <w:rFonts w:ascii="Arial" w:hAnsi="Arial" w:cs="Arial" w:eastAsia="Arial"/>
          <w:sz w:val="11"/>
          <w:szCs w:val="11"/>
        </w:rPr>
      </w:pPr>
      <w:rPr/>
      <w:r>
        <w:rPr/>
        <w:pict>
          <v:group style="position:absolute;margin-left:95.637596pt;margin-top:-46.614063pt;width:204.441982pt;height:135.167147pt;mso-position-horizontal-relative:page;mso-position-vertical-relative:paragraph;z-index:-3758" coordorigin="1913,-932" coordsize="4089,2703">
            <v:group style="position:absolute;left:1954;top:1402;width:4040;height:2" coordorigin="1954,1402" coordsize="4040,2">
              <v:shape style="position:absolute;left:1954;top:1402;width:4040;height:2" coordorigin="1954,1402" coordsize="4040,0" path="m1954,1402l5995,1402e" filled="f" stroked="t" strokeweight=".407686pt" strokecolor="#F2F2F2">
                <v:path arrowok="t"/>
              </v:shape>
            </v:group>
            <v:group style="position:absolute;left:1954;top:753;width:4040;height:2" coordorigin="1954,753" coordsize="4040,2">
              <v:shape style="position:absolute;left:1954;top:753;width:4040;height:2" coordorigin="1954,753" coordsize="4040,0" path="m1954,753l5995,753e" filled="f" stroked="t" strokeweight=".407686pt" strokecolor="#F2F2F2">
                <v:path arrowok="t"/>
              </v:shape>
            </v:group>
            <v:group style="position:absolute;left:1954;top:104;width:4040;height:2" coordorigin="1954,104" coordsize="4040,2">
              <v:shape style="position:absolute;left:1954;top:104;width:4040;height:2" coordorigin="1954,104" coordsize="4040,0" path="m1954,104l5995,104e" filled="f" stroked="t" strokeweight=".407686pt" strokecolor="#F2F2F2">
                <v:path arrowok="t"/>
              </v:shape>
            </v:group>
            <v:group style="position:absolute;left:1954;top:-545;width:4040;height:2" coordorigin="1954,-545" coordsize="4040,2">
              <v:shape style="position:absolute;left:1954;top:-545;width:4040;height:2" coordorigin="1954,-545" coordsize="4040,0" path="m1954,-545l5995,-545e" filled="f" stroked="t" strokeweight=".407686pt" strokecolor="#F2F2F2">
                <v:path arrowok="t"/>
              </v:shape>
            </v:group>
            <v:group style="position:absolute;left:2313;top:-925;width:2;height:2655" coordorigin="2313,-925" coordsize="2,2655">
              <v:shape style="position:absolute;left:2313;top:-925;width:2;height:2655" coordorigin="2313,-925" coordsize="0,2655" path="m2313,1729l2313,-925e" filled="f" stroked="t" strokeweight=".407686pt" strokecolor="#F2F2F2">
                <v:path arrowok="t"/>
              </v:shape>
            </v:group>
            <v:group style="position:absolute;left:3013;top:-925;width:2;height:2655" coordorigin="3013,-925" coordsize="2,2655">
              <v:shape style="position:absolute;left:3013;top:-925;width:2;height:2655" coordorigin="3013,-925" coordsize="0,2655" path="m3013,1729l3013,-925e" filled="f" stroked="t" strokeweight=".407686pt" strokecolor="#F2F2F2">
                <v:path arrowok="t"/>
              </v:shape>
            </v:group>
            <v:group style="position:absolute;left:3712;top:-925;width:2;height:2655" coordorigin="3712,-925" coordsize="2,2655">
              <v:shape style="position:absolute;left:3712;top:-925;width:2;height:2655" coordorigin="3712,-925" coordsize="0,2655" path="m3712,1729l3712,-925e" filled="f" stroked="t" strokeweight=".407686pt" strokecolor="#F2F2F2">
                <v:path arrowok="t"/>
              </v:shape>
            </v:group>
            <v:group style="position:absolute;left:4412;top:-925;width:2;height:2655" coordorigin="4412,-925" coordsize="2,2655">
              <v:shape style="position:absolute;left:4412;top:-925;width:2;height:2655" coordorigin="4412,-925" coordsize="0,2655" path="m4412,1729l4412,-925e" filled="f" stroked="t" strokeweight=".407686pt" strokecolor="#F2F2F2">
                <v:path arrowok="t"/>
              </v:shape>
            </v:group>
            <v:group style="position:absolute;left:5111;top:-925;width:2;height:2655" coordorigin="5111,-925" coordsize="2,2655">
              <v:shape style="position:absolute;left:5111;top:-925;width:2;height:2655" coordorigin="5111,-925" coordsize="0,2655" path="m5111,1729l5111,-925e" filled="f" stroked="t" strokeweight=".407686pt" strokecolor="#F2F2F2">
                <v:path arrowok="t"/>
              </v:shape>
            </v:group>
            <v:group style="position:absolute;left:5811;top:-925;width:2;height:2655" coordorigin="5811,-925" coordsize="2,2655">
              <v:shape style="position:absolute;left:5811;top:-925;width:2;height:2655" coordorigin="5811,-925" coordsize="0,2655" path="m5811,1729l5811,-925e" filled="f" stroked="t" strokeweight=".407686pt" strokecolor="#F2F2F2">
                <v:path arrowok="t"/>
              </v:shape>
            </v:group>
            <v:group style="position:absolute;left:1954;top:1727;width:4040;height:2" coordorigin="1954,1727" coordsize="4040,2">
              <v:shape style="position:absolute;left:1954;top:1727;width:4040;height:2" coordorigin="1954,1727" coordsize="4040,0" path="m1954,1727l5995,1727e" filled="f" stroked="t" strokeweight=".681601pt" strokecolor="#CCCCCC">
                <v:path arrowok="t"/>
              </v:shape>
            </v:group>
            <v:group style="position:absolute;left:1954;top:1078;width:4040;height:2" coordorigin="1954,1078" coordsize="4040,2">
              <v:shape style="position:absolute;left:1954;top:1078;width:4040;height:2" coordorigin="1954,1078" coordsize="4040,0" path="m1954,1078l5995,1078e" filled="f" stroked="t" strokeweight=".681601pt" strokecolor="#CCCCCC">
                <v:path arrowok="t"/>
              </v:shape>
            </v:group>
            <v:group style="position:absolute;left:1954;top:429;width:4040;height:2" coordorigin="1954,429" coordsize="4040,2">
              <v:shape style="position:absolute;left:1954;top:429;width:4040;height:2" coordorigin="1954,429" coordsize="4040,0" path="m1954,429l5995,429e" filled="f" stroked="t" strokeweight=".681601pt" strokecolor="#CCCCCC">
                <v:path arrowok="t"/>
              </v:shape>
            </v:group>
            <v:group style="position:absolute;left:1954;top:-220;width:4040;height:2" coordorigin="1954,-220" coordsize="4040,2">
              <v:shape style="position:absolute;left:1954;top:-220;width:4040;height:2" coordorigin="1954,-220" coordsize="4040,0" path="m1954,-220l5995,-220e" filled="f" stroked="t" strokeweight=".681601pt" strokecolor="#CCCCCC">
                <v:path arrowok="t"/>
              </v:shape>
            </v:group>
            <v:group style="position:absolute;left:1954;top:-869;width:4040;height:2" coordorigin="1954,-869" coordsize="4040,2">
              <v:shape style="position:absolute;left:1954;top:-869;width:4040;height:2" coordorigin="1954,-869" coordsize="4040,0" path="m1954,-869l5995,-869e" filled="f" stroked="t" strokeweight=".681601pt" strokecolor="#CCCCCC">
                <v:path arrowok="t"/>
              </v:shape>
            </v:group>
            <v:group style="position:absolute;left:1963;top:-925;width:2;height:2655" coordorigin="1963,-925" coordsize="2,2655">
              <v:shape style="position:absolute;left:1963;top:-925;width:2;height:2655" coordorigin="1963,-925" coordsize="0,2655" path="m1963,1729l1963,-925e" filled="f" stroked="t" strokeweight=".681601pt" strokecolor="#CCCCCC">
                <v:path arrowok="t"/>
              </v:shape>
            </v:group>
            <v:group style="position:absolute;left:2663;top:-925;width:2;height:2655" coordorigin="2663,-925" coordsize="2,2655">
              <v:shape style="position:absolute;left:2663;top:-925;width:2;height:2655" coordorigin="2663,-925" coordsize="0,2655" path="m2663,1729l2663,-925e" filled="f" stroked="t" strokeweight=".681601pt" strokecolor="#CCCCCC">
                <v:path arrowok="t"/>
              </v:shape>
            </v:group>
            <v:group style="position:absolute;left:3363;top:-925;width:2;height:2655" coordorigin="3363,-925" coordsize="2,2655">
              <v:shape style="position:absolute;left:3363;top:-925;width:2;height:2655" coordorigin="3363,-925" coordsize="0,2655" path="m3363,1729l3363,-925e" filled="f" stroked="t" strokeweight=".681601pt" strokecolor="#CCCCCC">
                <v:path arrowok="t"/>
              </v:shape>
            </v:group>
            <v:group style="position:absolute;left:4062;top:-925;width:2;height:2655" coordorigin="4062,-925" coordsize="2,2655">
              <v:shape style="position:absolute;left:4062;top:-925;width:2;height:2655" coordorigin="4062,-925" coordsize="0,2655" path="m4062,1729l4062,-925e" filled="f" stroked="t" strokeweight=".681601pt" strokecolor="#CCCCCC">
                <v:path arrowok="t"/>
              </v:shape>
            </v:group>
            <v:group style="position:absolute;left:4762;top:-925;width:2;height:2655" coordorigin="4762,-925" coordsize="2,2655">
              <v:shape style="position:absolute;left:4762;top:-925;width:2;height:2655" coordorigin="4762,-925" coordsize="0,2655" path="m4762,1729l4762,-925e" filled="f" stroked="t" strokeweight=".681601pt" strokecolor="#CCCCCC">
                <v:path arrowok="t"/>
              </v:shape>
            </v:group>
            <v:group style="position:absolute;left:5461;top:-925;width:2;height:2655" coordorigin="5461,-925" coordsize="2,2655">
              <v:shape style="position:absolute;left:5461;top:-925;width:2;height:2655" coordorigin="5461,-925" coordsize="0,2655" path="m5461,1729l5461,-925e" filled="f" stroked="t" strokeweight=".681601pt" strokecolor="#CCCCCC">
                <v:path arrowok="t"/>
              </v:shape>
            </v:group>
            <v:group style="position:absolute;left:2096;top:-488;width:85;height:74" coordorigin="2096,-488" coordsize="85,74">
              <v:shape style="position:absolute;left:2096;top:-488;width:85;height:74" coordorigin="2096,-488" coordsize="85,74" path="m2138,-488l2096,-414,2181,-414,2138,-488e" filled="t" fillcolor="#000000" stroked="f">
                <v:path arrowok="t"/>
                <v:fill/>
              </v:shape>
            </v:group>
            <v:group style="position:absolute;left:2270;top:-854;width:85;height:74" coordorigin="2270,-854" coordsize="85,74">
              <v:shape style="position:absolute;left:2270;top:-854;width:85;height:74" coordorigin="2270,-854" coordsize="85,74" path="m2313,-854l2270,-780,2356,-780,2313,-854e" filled="t" fillcolor="#000000" stroked="f">
                <v:path arrowok="t"/>
                <v:fill/>
              </v:shape>
            </v:group>
            <v:group style="position:absolute;left:2445;top:-779;width:85;height:74" coordorigin="2445,-779" coordsize="85,74">
              <v:shape style="position:absolute;left:2445;top:-779;width:85;height:74" coordorigin="2445,-779" coordsize="85,74" path="m2488,-779l2445,-705,2531,-705,2488,-779e" filled="t" fillcolor="#000000" stroked="f">
                <v:path arrowok="t"/>
                <v:fill/>
              </v:shape>
            </v:group>
            <v:group style="position:absolute;left:2620;top:-608;width:85;height:74" coordorigin="2620,-608" coordsize="85,74">
              <v:shape style="position:absolute;left:2620;top:-608;width:85;height:74" coordorigin="2620,-608" coordsize="85,74" path="m2663,-608l2620,-534,2706,-534,2663,-608e" filled="t" fillcolor="#000000" stroked="f">
                <v:path arrowok="t"/>
                <v:fill/>
              </v:shape>
            </v:group>
            <v:group style="position:absolute;left:2795;top:-458;width:85;height:74" coordorigin="2795,-458" coordsize="85,74">
              <v:shape style="position:absolute;left:2795;top:-458;width:85;height:74" coordorigin="2795,-458" coordsize="85,74" path="m2838,-458l2795,-384,2880,-384,2838,-458e" filled="t" fillcolor="#000000" stroked="f">
                <v:path arrowok="t"/>
                <v:fill/>
              </v:shape>
            </v:group>
            <v:group style="position:absolute;left:2970;top:-304;width:85;height:74" coordorigin="2970,-304" coordsize="85,74">
              <v:shape style="position:absolute;left:2970;top:-304;width:85;height:74" coordorigin="2970,-304" coordsize="85,74" path="m3013,-304l2970,-230,3055,-230,3013,-304e" filled="t" fillcolor="#000000" stroked="f">
                <v:path arrowok="t"/>
                <v:fill/>
              </v:shape>
            </v:group>
            <v:group style="position:absolute;left:3145;top:-241;width:85;height:74" coordorigin="3145,-241" coordsize="85,74">
              <v:shape style="position:absolute;left:3145;top:-241;width:85;height:74" coordorigin="3145,-241" coordsize="85,74" path="m3188,-241l3145,-167,3230,-167,3188,-241e" filled="t" fillcolor="#000000" stroked="f">
                <v:path arrowok="t"/>
                <v:fill/>
              </v:shape>
            </v:group>
            <v:group style="position:absolute;left:3320;top:-67;width:85;height:74" coordorigin="3320,-67" coordsize="85,74">
              <v:shape style="position:absolute;left:3320;top:-67;width:85;height:74" coordorigin="3320,-67" coordsize="85,74" path="m3363,-67l3320,7,3405,7,3363,-67e" filled="t" fillcolor="#000000" stroked="f">
                <v:path arrowok="t"/>
                <v:fill/>
              </v:shape>
            </v:group>
            <v:group style="position:absolute;left:3495;top:-13;width:85;height:74" coordorigin="3495,-13" coordsize="85,74">
              <v:shape style="position:absolute;left:3495;top:-13;width:85;height:74" coordorigin="3495,-13" coordsize="85,74" path="m3537,-13l3495,61,3580,61,3537,-13e" filled="t" fillcolor="#000000" stroked="f">
                <v:path arrowok="t"/>
                <v:fill/>
              </v:shape>
            </v:group>
            <v:group style="position:absolute;left:3670;top:-40;width:85;height:74" coordorigin="3670,-40" coordsize="85,74">
              <v:shape style="position:absolute;left:3670;top:-40;width:85;height:74" coordorigin="3670,-40" coordsize="85,74" path="m3712,-40l3670,34,3755,34,3712,-40e" filled="t" fillcolor="#000000" stroked="f">
                <v:path arrowok="t"/>
                <v:fill/>
              </v:shape>
            </v:group>
            <v:group style="position:absolute;left:3844;top:54;width:85;height:74" coordorigin="3844,54" coordsize="85,74">
              <v:shape style="position:absolute;left:3844;top:54;width:85;height:74" coordorigin="3844,54" coordsize="85,74" path="m3887,54l3844,128,3930,128,3887,54e" filled="t" fillcolor="#000000" stroked="f">
                <v:path arrowok="t"/>
                <v:fill/>
              </v:shape>
            </v:group>
            <v:group style="position:absolute;left:4019;top:-2;width:85;height:74" coordorigin="4019,-2" coordsize="85,74">
              <v:shape style="position:absolute;left:4019;top:-2;width:85;height:74" coordorigin="4019,-2" coordsize="85,74" path="m4062,-2l4019,72,4105,72,4062,-2e" filled="t" fillcolor="#000000" stroked="f">
                <v:path arrowok="t"/>
                <v:fill/>
              </v:shape>
            </v:group>
            <v:group style="position:absolute;left:4194;top:16;width:85;height:74" coordorigin="4194,16" coordsize="85,74">
              <v:shape style="position:absolute;left:4194;top:16;width:85;height:74" coordorigin="4194,16" coordsize="85,74" path="m4237,16l4194,90,4280,90,4237,16e" filled="t" fillcolor="#000000" stroked="f">
                <v:path arrowok="t"/>
                <v:fill/>
              </v:shape>
            </v:group>
            <v:group style="position:absolute;left:4369;top:73;width:85;height:74" coordorigin="4369,73" coordsize="85,74">
              <v:shape style="position:absolute;left:4369;top:73;width:85;height:74" coordorigin="4369,73" coordsize="85,74" path="m4412,73l4369,147,4455,147,4412,73e" filled="t" fillcolor="#000000" stroked="f">
                <v:path arrowok="t"/>
                <v:fill/>
              </v:shape>
            </v:group>
            <v:group style="position:absolute;left:4544;top:-86;width:85;height:74" coordorigin="4544,-86" coordsize="85,74">
              <v:shape style="position:absolute;left:4544;top:-86;width:85;height:74" coordorigin="4544,-86" coordsize="85,74" path="m4587,-86l4544,-12,4630,-12,4587,-86e" filled="t" fillcolor="#000000" stroked="f">
                <v:path arrowok="t"/>
                <v:fill/>
              </v:shape>
            </v:group>
            <v:group style="position:absolute;left:4719;top:-134;width:85;height:74" coordorigin="4719,-134" coordsize="85,74">
              <v:shape style="position:absolute;left:4719;top:-134;width:85;height:74" coordorigin="4719,-134" coordsize="85,74" path="m4762,-134l4719,-60,4804,-60,4762,-134e" filled="t" fillcolor="#000000" stroked="f">
                <v:path arrowok="t"/>
                <v:fill/>
              </v:shape>
            </v:group>
            <v:group style="position:absolute;left:4894;top:-112;width:85;height:74" coordorigin="4894,-112" coordsize="85,74">
              <v:shape style="position:absolute;left:4894;top:-112;width:85;height:74" coordorigin="4894,-112" coordsize="85,74" path="m4937,-112l4894,-38,4979,-38,4937,-112e" filled="t" fillcolor="#000000" stroked="f">
                <v:path arrowok="t"/>
                <v:fill/>
              </v:shape>
            </v:group>
            <v:group style="position:absolute;left:5069;top:-133;width:85;height:74" coordorigin="5069,-133" coordsize="85,74">
              <v:shape style="position:absolute;left:5069;top:-133;width:85;height:74" coordorigin="5069,-133" coordsize="85,74" path="m5111,-133l5069,-59,5154,-59,5111,-133e" filled="t" fillcolor="#000000" stroked="f">
                <v:path arrowok="t"/>
                <v:fill/>
              </v:shape>
            </v:group>
            <v:group style="position:absolute;left:5244;top:-124;width:85;height:74" coordorigin="5244,-124" coordsize="85,74">
              <v:shape style="position:absolute;left:5244;top:-124;width:85;height:74" coordorigin="5244,-124" coordsize="85,74" path="m5286,-124l5244,-50,5329,-50,5286,-124e" filled="t" fillcolor="#000000" stroked="f">
                <v:path arrowok="t"/>
                <v:fill/>
              </v:shape>
            </v:group>
            <v:group style="position:absolute;left:5419;top:-35;width:85;height:74" coordorigin="5419,-35" coordsize="85,74">
              <v:shape style="position:absolute;left:5419;top:-35;width:85;height:74" coordorigin="5419,-35" coordsize="85,74" path="m5461,-35l5419,39,5504,39,5461,-35e" filled="t" fillcolor="#000000" stroked="f">
                <v:path arrowok="t"/>
                <v:fill/>
              </v:shape>
            </v:group>
            <v:group style="position:absolute;left:5594;top:-53;width:85;height:74" coordorigin="5594,-53" coordsize="85,74">
              <v:shape style="position:absolute;left:5594;top:-53;width:85;height:74" coordorigin="5594,-53" coordsize="85,74" path="m5636,-53l5594,21,5679,21,5636,-53e" filled="t" fillcolor="#000000" stroked="f">
                <v:path arrowok="t"/>
                <v:fill/>
              </v:shape>
            </v:group>
            <v:group style="position:absolute;left:5768;top:-466;width:85;height:74" coordorigin="5768,-466" coordsize="85,74">
              <v:shape style="position:absolute;left:5768;top:-466;width:85;height:74" coordorigin="5768,-466" coordsize="85,74" path="m5811,-466l5768,-392,5854,-392,5811,-466e" filled="t" fillcolor="#000000" stroked="f">
                <v:path arrowok="t"/>
                <v:fill/>
              </v:shape>
            </v:group>
            <v:group style="position:absolute;left:2138;top:547;width:3673;height:1043" coordorigin="2138,547" coordsize="3673,1043">
              <v:shape style="position:absolute;left:2138;top:547;width:3673;height:1043" coordorigin="2138,547" coordsize="3673,1043" path="m2138,547l2185,602,2231,655,2278,707,2324,757,2371,806,2417,853,2464,899,2510,943,2557,986,2603,1027,2650,1067,2696,1106,2789,1178,2882,1245,2975,1306,3068,1361,3161,1410,3254,1453,3347,1490,3440,1522,3533,1549,3626,1568,3719,1579,3812,1585,3905,1590,3951,1589,4044,1582,4137,1568,4230,1551,4277,1542,4323,1534,4370,1526,4416,1520,4463,1514,4556,1500,4649,1483,4695,1475,4742,1467,4835,1451,4928,1438,5021,1427,5114,1417,5207,1407,5300,1397,5393,1389,5486,1382,5579,1375,5672,1369,5765,1365,5811,1362e" filled="f" stroked="t" strokeweight="1.019216pt" strokecolor="#333333">
                <v:path arrowok="t"/>
              </v:shape>
            </v:group>
            <v:group style="position:absolute;left:2138;top:-710;width:3673;height:792" coordorigin="2138,-710" coordsize="3673,792">
              <v:shape style="position:absolute;left:2138;top:-710;width:3673;height:792" coordorigin="2138,-710" coordsize="3673,792" path="m2138,-710l2231,-669,2324,-627,2417,-584,2510,-540,2603,-493,2696,-445,2743,-421,2836,-372,2929,-325,3022,-279,3068,-254,3114,-228,3161,-200,3207,-172,3254,-143,3300,-114,3393,-61,3486,-15,3579,18,3672,42,3765,60,3858,74,3951,82,3998,81,4091,74,4184,60,4277,45,4323,38,4370,33,4416,28,4463,24,4509,21,4602,13,4695,4,4788,-5,4881,-16,4974,-30,5067,-44,5160,-60,5253,-78,5346,-98,5439,-120,5532,-143,5625,-169,5718,-196,5765,-211,5811,-225e" filled="f" stroked="t" strokeweight="1.019216pt" strokecolor="#333333">
                <v:path arrowok="t"/>
              </v:shape>
            </v:group>
            <v:group style="position:absolute;left:1954;top:-925;width:4040;height:2655" coordorigin="1954,-925" coordsize="4040,2655">
              <v:shape style="position:absolute;left:1954;top:-925;width:4040;height:2655" coordorigin="1954,-925" coordsize="4040,2655" path="m1954,1729l5995,1729,5995,-925,1954,-925,1954,1729xe" filled="f" stroked="t" strokeweight=".681601pt" strokecolor="#000000">
                <v:path arrowok="t"/>
              </v:shape>
            </v:group>
            <v:group style="position:absolute;left:1920;top:1727;width:35;height:2" coordorigin="1920,1727" coordsize="35,2">
              <v:shape style="position:absolute;left:1920;top:1727;width:35;height:2" coordorigin="1920,1727" coordsize="35,0" path="m1920,1727l1954,1727e" filled="f" stroked="t" strokeweight=".681601pt" strokecolor="#333333">
                <v:path arrowok="t"/>
              </v:shape>
            </v:group>
            <v:group style="position:absolute;left:1920;top:1078;width:35;height:2" coordorigin="1920,1078" coordsize="35,2">
              <v:shape style="position:absolute;left:1920;top:1078;width:35;height:2" coordorigin="1920,1078" coordsize="35,0" path="m1920,1078l1954,1078e" filled="f" stroked="t" strokeweight=".681601pt" strokecolor="#333333">
                <v:path arrowok="t"/>
              </v:shape>
            </v:group>
            <v:group style="position:absolute;left:1920;top:429;width:35;height:2" coordorigin="1920,429" coordsize="35,2">
              <v:shape style="position:absolute;left:1920;top:429;width:35;height:2" coordorigin="1920,429" coordsize="35,0" path="m1920,429l1954,429e" filled="f" stroked="t" strokeweight=".681601pt" strokecolor="#333333">
                <v:path arrowok="t"/>
              </v:shape>
            </v:group>
            <v:group style="position:absolute;left:1920;top:-220;width:35;height:2" coordorigin="1920,-220" coordsize="35,2">
              <v:shape style="position:absolute;left:1920;top:-220;width:35;height:2" coordorigin="1920,-220" coordsize="35,0" path="m1920,-220l1954,-220e" filled="f" stroked="t" strokeweight=".681601pt" strokecolor="#333333">
                <v:path arrowok="t"/>
              </v:shape>
            </v:group>
            <v:group style="position:absolute;left:1920;top:-869;width:35;height:2" coordorigin="1920,-869" coordsize="35,2">
              <v:shape style="position:absolute;left:1920;top:-869;width:35;height:2" coordorigin="1920,-869" coordsize="35,0" path="m1920,-869l1954,-869e" filled="f" stroked="t" strokeweight=".681601pt" strokecolor="#333333">
                <v:path arrowok="t"/>
              </v:shape>
            </v:group>
            <v:group style="position:absolute;left:1963;top:1729;width:2;height:35" coordorigin="1963,1729" coordsize="2,35">
              <v:shape style="position:absolute;left:1963;top:1729;width:2;height:35" coordorigin="1963,1729" coordsize="0,35" path="m1963,1764l1963,1729e" filled="f" stroked="t" strokeweight=".681601pt" strokecolor="#333333">
                <v:path arrowok="t"/>
              </v:shape>
            </v:group>
            <v:group style="position:absolute;left:2663;top:1729;width:2;height:35" coordorigin="2663,1729" coordsize="2,35">
              <v:shape style="position:absolute;left:2663;top:1729;width:2;height:35" coordorigin="2663,1729" coordsize="0,35" path="m2663,1764l2663,1729e" filled="f" stroked="t" strokeweight=".681601pt" strokecolor="#333333">
                <v:path arrowok="t"/>
              </v:shape>
            </v:group>
            <v:group style="position:absolute;left:3363;top:1729;width:2;height:35" coordorigin="3363,1729" coordsize="2,35">
              <v:shape style="position:absolute;left:3363;top:1729;width:2;height:35" coordorigin="3363,1729" coordsize="0,35" path="m3363,1764l3363,1729e" filled="f" stroked="t" strokeweight=".681601pt" strokecolor="#333333">
                <v:path arrowok="t"/>
              </v:shape>
            </v:group>
            <v:group style="position:absolute;left:4062;top:1729;width:2;height:35" coordorigin="4062,1729" coordsize="2,35">
              <v:shape style="position:absolute;left:4062;top:1729;width:2;height:35" coordorigin="4062,1729" coordsize="0,35" path="m4062,1764l4062,1729e" filled="f" stroked="t" strokeweight=".681601pt" strokecolor="#333333">
                <v:path arrowok="t"/>
              </v:shape>
            </v:group>
            <v:group style="position:absolute;left:4762;top:1729;width:2;height:35" coordorigin="4762,1729" coordsize="2,35">
              <v:shape style="position:absolute;left:4762;top:1729;width:2;height:35" coordorigin="4762,1729" coordsize="0,35" path="m4762,1764l4762,1729e" filled="f" stroked="t" strokeweight=".681601pt" strokecolor="#333333">
                <v:path arrowok="t"/>
              </v:shape>
            </v:group>
            <v:group style="position:absolute;left:5461;top:1729;width:2;height:35" coordorigin="5461,1729" coordsize="2,35">
              <v:shape style="position:absolute;left:5461;top:1729;width:2;height:35" coordorigin="5461,1729" coordsize="0,35" path="m5461,1764l5461,1729e" filled="f" stroked="t" strokeweight=".681601pt" strokecolor="#333333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0.105286pt;margin-top:-15.752742pt;width:9.007110pt;height:71.706734pt;mso-position-horizontal-relative:page;mso-position-vertical-relative:paragraph;z-index:-3740" type="#_x0000_t202" filled="f" stroked="f">
            <v:textbox inset="0,0,0,0" style="layout-flow:vertical;mso-layout-flow-alt:bottom-to-top">
              <w:txbxContent>
                <w:p>
                  <w:pPr>
                    <w:spacing w:before="2" w:after="0" w:line="240" w:lineRule="auto"/>
                    <w:ind w:left="20" w:right="-41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spacing w:val="-6"/>
                      <w:w w:val="100"/>
                    </w:rPr>
                    <w:t>A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-4"/>
                      <w:w w:val="100"/>
                    </w:rPr>
                    <w:t>v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-1"/>
                      <w:w w:val="100"/>
                    </w:rPr>
                    <w:t>r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age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FPL100−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-1"/>
                      <w:w w:val="100"/>
                    </w:rPr>
                    <w:t>r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atio</w:t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</w:rPr>
        <w:t>3.5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49" w:after="0" w:line="240" w:lineRule="auto"/>
        <w:ind w:left="392" w:right="-20"/>
        <w:jc w:val="left"/>
        <w:tabs>
          <w:tab w:pos="760" w:val="left"/>
        </w:tabs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3.3</w:t>
      </w:r>
      <w:r>
        <w:rPr>
          <w:rFonts w:ascii="Arial" w:hAnsi="Arial" w:cs="Arial" w:eastAsia="Arial"/>
          <w:sz w:val="11"/>
          <w:szCs w:val="11"/>
          <w:color w:val="4D4D4D"/>
          <w:spacing w:val="-24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</w:r>
      <w:r>
        <w:rPr>
          <w:rFonts w:ascii="MS PGothic" w:hAnsi="MS PGothic" w:cs="MS PGothic" w:eastAsia="MS PGothic"/>
          <w:sz w:val="8"/>
          <w:szCs w:val="8"/>
          <w:color w:val="000000"/>
          <w:spacing w:val="0"/>
          <w:w w:val="100"/>
          <w:position w:val="-4"/>
        </w:rPr>
        <w:t>●</w:t>
      </w:r>
      <w:r>
        <w:rPr>
          <w:rFonts w:ascii="MS PGothic" w:hAnsi="MS PGothic" w:cs="MS PGothic" w:eastAsia="MS PGothic"/>
          <w:sz w:val="8"/>
          <w:szCs w:val="8"/>
          <w:color w:val="000000"/>
          <w:spacing w:val="0"/>
          <w:w w:val="100"/>
          <w:position w:val="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880"/>
        </w:sectPr>
      </w:pPr>
      <w:rPr/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</w:rPr>
        <w:t>3.1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17" w:lineRule="exact"/>
        <w:ind w:right="-20"/>
        <w:jc w:val="right"/>
        <w:rPr>
          <w:rFonts w:ascii="Arial" w:hAnsi="Arial" w:cs="Arial" w:eastAsia="Arial"/>
          <w:sz w:val="11"/>
          <w:szCs w:val="11"/>
        </w:rPr>
      </w:pPr>
      <w:rPr/>
      <w:r>
        <w:rPr/>
        <w:pict>
          <v:group style="position:absolute;margin-left:328.596588pt;margin-top:-129.858505pt;width:204.441982pt;height:135.167147pt;mso-position-horizontal-relative:page;mso-position-vertical-relative:paragraph;z-index:-3755" coordorigin="6572,-2597" coordsize="4089,2703">
            <v:group style="position:absolute;left:6614;top:-502;width:4040;height:2" coordorigin="6614,-502" coordsize="4040,2">
              <v:shape style="position:absolute;left:6614;top:-502;width:4040;height:2" coordorigin="6614,-502" coordsize="4040,0" path="m6614,-502l10654,-502e" filled="f" stroked="t" strokeweight=".407686pt" strokecolor="#F2F2F2">
                <v:path arrowok="t"/>
              </v:shape>
            </v:group>
            <v:group style="position:absolute;left:6614;top:-1236;width:4040;height:2" coordorigin="6614,-1236" coordsize="4040,2">
              <v:shape style="position:absolute;left:6614;top:-1236;width:4040;height:2" coordorigin="6614,-1236" coordsize="4040,0" path="m6614,-1236l10654,-1236e" filled="f" stroked="t" strokeweight=".407686pt" strokecolor="#F2F2F2">
                <v:path arrowok="t"/>
              </v:shape>
            </v:group>
            <v:group style="position:absolute;left:6614;top:-1970;width:4040;height:2" coordorigin="6614,-1970" coordsize="4040,2">
              <v:shape style="position:absolute;left:6614;top:-1970;width:4040;height:2" coordorigin="6614,-1970" coordsize="4040,0" path="m6614,-1970l10654,-1970e" filled="f" stroked="t" strokeweight=".407686pt" strokecolor="#F2F2F2">
                <v:path arrowok="t"/>
              </v:shape>
            </v:group>
            <v:group style="position:absolute;left:6972;top:-2590;width:2;height:2655" coordorigin="6972,-2590" coordsize="2,2655">
              <v:shape style="position:absolute;left:6972;top:-2590;width:2;height:2655" coordorigin="6972,-2590" coordsize="0,2655" path="m6972,64l6972,-2590e" filled="f" stroked="t" strokeweight=".407686pt" strokecolor="#F2F2F2">
                <v:path arrowok="t"/>
              </v:shape>
            </v:group>
            <v:group style="position:absolute;left:7672;top:-2590;width:2;height:2655" coordorigin="7672,-2590" coordsize="2,2655">
              <v:shape style="position:absolute;left:7672;top:-2590;width:2;height:2655" coordorigin="7672,-2590" coordsize="0,2655" path="m7672,64l7672,-2590e" filled="f" stroked="t" strokeweight=".407686pt" strokecolor="#F2F2F2">
                <v:path arrowok="t"/>
              </v:shape>
            </v:group>
            <v:group style="position:absolute;left:8371;top:-2590;width:2;height:2655" coordorigin="8371,-2590" coordsize="2,2655">
              <v:shape style="position:absolute;left:8371;top:-2590;width:2;height:2655" coordorigin="8371,-2590" coordsize="0,2655" path="m8371,64l8371,-2590e" filled="f" stroked="t" strokeweight=".407686pt" strokecolor="#F2F2F2">
                <v:path arrowok="t"/>
              </v:shape>
            </v:group>
            <v:group style="position:absolute;left:9071;top:-2590;width:2;height:2655" coordorigin="9071,-2590" coordsize="2,2655">
              <v:shape style="position:absolute;left:9071;top:-2590;width:2;height:2655" coordorigin="9071,-2590" coordsize="0,2655" path="m9071,64l9071,-2590e" filled="f" stroked="t" strokeweight=".407686pt" strokecolor="#F2F2F2">
                <v:path arrowok="t"/>
              </v:shape>
            </v:group>
            <v:group style="position:absolute;left:9771;top:-2590;width:2;height:2655" coordorigin="9771,-2590" coordsize="2,2655">
              <v:shape style="position:absolute;left:9771;top:-2590;width:2;height:2655" coordorigin="9771,-2590" coordsize="0,2655" path="m9771,64l9771,-2590e" filled="f" stroked="t" strokeweight=".407686pt" strokecolor="#F2F2F2">
                <v:path arrowok="t"/>
              </v:shape>
            </v:group>
            <v:group style="position:absolute;left:10470;top:-2590;width:2;height:2655" coordorigin="10470,-2590" coordsize="2,2655">
              <v:shape style="position:absolute;left:10470;top:-2590;width:2;height:2655" coordorigin="10470,-2590" coordsize="0,2655" path="m10470,64l10470,-2590e" filled="f" stroked="t" strokeweight=".407686pt" strokecolor="#F2F2F2">
                <v:path arrowok="t"/>
              </v:shape>
            </v:group>
            <v:group style="position:absolute;left:6614;top:-135;width:4040;height:2" coordorigin="6614,-135" coordsize="4040,2">
              <v:shape style="position:absolute;left:6614;top:-135;width:4040;height:2" coordorigin="6614,-135" coordsize="4040,0" path="m6614,-135l10654,-135e" filled="f" stroked="t" strokeweight=".681601pt" strokecolor="#CCCCCC">
                <v:path arrowok="t"/>
              </v:shape>
            </v:group>
            <v:group style="position:absolute;left:6614;top:-869;width:4040;height:2" coordorigin="6614,-869" coordsize="4040,2">
              <v:shape style="position:absolute;left:6614;top:-869;width:4040;height:2" coordorigin="6614,-869" coordsize="4040,0" path="m6614,-869l10654,-869e" filled="f" stroked="t" strokeweight=".681601pt" strokecolor="#CCCCCC">
                <v:path arrowok="t"/>
              </v:shape>
            </v:group>
            <v:group style="position:absolute;left:6614;top:-1603;width:4040;height:2" coordorigin="6614,-1603" coordsize="4040,2">
              <v:shape style="position:absolute;left:6614;top:-1603;width:4040;height:2" coordorigin="6614,-1603" coordsize="4040,0" path="m6614,-1603l10654,-1603e" filled="f" stroked="t" strokeweight=".681601pt" strokecolor="#CCCCCC">
                <v:path arrowok="t"/>
              </v:shape>
            </v:group>
            <v:group style="position:absolute;left:6614;top:-2337;width:4040;height:2" coordorigin="6614,-2337" coordsize="4040,2">
              <v:shape style="position:absolute;left:6614;top:-2337;width:4040;height:2" coordorigin="6614,-2337" coordsize="4040,0" path="m6614,-2337l10654,-2337e" filled="f" stroked="t" strokeweight=".681601pt" strokecolor="#CCCCCC">
                <v:path arrowok="t"/>
              </v:shape>
            </v:group>
            <v:group style="position:absolute;left:6622;top:-2590;width:2;height:2655" coordorigin="6622,-2590" coordsize="2,2655">
              <v:shape style="position:absolute;left:6622;top:-2590;width:2;height:2655" coordorigin="6622,-2590" coordsize="0,2655" path="m6622,64l6622,-2590e" filled="f" stroked="t" strokeweight=".681601pt" strokecolor="#CCCCCC">
                <v:path arrowok="t"/>
              </v:shape>
            </v:group>
            <v:group style="position:absolute;left:7322;top:-2590;width:2;height:2655" coordorigin="7322,-2590" coordsize="2,2655">
              <v:shape style="position:absolute;left:7322;top:-2590;width:2;height:2655" coordorigin="7322,-2590" coordsize="0,2655" path="m7322,64l7322,-2590e" filled="f" stroked="t" strokeweight=".681601pt" strokecolor="#CCCCCC">
                <v:path arrowok="t"/>
              </v:shape>
            </v:group>
            <v:group style="position:absolute;left:8022;top:-2590;width:2;height:2655" coordorigin="8022,-2590" coordsize="2,2655">
              <v:shape style="position:absolute;left:8022;top:-2590;width:2;height:2655" coordorigin="8022,-2590" coordsize="0,2655" path="m8022,64l8022,-2590e" filled="f" stroked="t" strokeweight=".681601pt" strokecolor="#CCCCCC">
                <v:path arrowok="t"/>
              </v:shape>
            </v:group>
            <v:group style="position:absolute;left:8721;top:-2590;width:2;height:2655" coordorigin="8721,-2590" coordsize="2,2655">
              <v:shape style="position:absolute;left:8721;top:-2590;width:2;height:2655" coordorigin="8721,-2590" coordsize="0,2655" path="m8721,64l8721,-2590e" filled="f" stroked="t" strokeweight=".681601pt" strokecolor="#CCCCCC">
                <v:path arrowok="t"/>
              </v:shape>
            </v:group>
            <v:group style="position:absolute;left:9421;top:-2590;width:2;height:2655" coordorigin="9421,-2590" coordsize="2,2655">
              <v:shape style="position:absolute;left:9421;top:-2590;width:2;height:2655" coordorigin="9421,-2590" coordsize="0,2655" path="m9421,64l9421,-2590e" filled="f" stroked="t" strokeweight=".681601pt" strokecolor="#CCCCCC">
                <v:path arrowok="t"/>
              </v:shape>
            </v:group>
            <v:group style="position:absolute;left:10121;top:-2590;width:2;height:2655" coordorigin="10121,-2590" coordsize="2,2655">
              <v:shape style="position:absolute;left:10121;top:-2590;width:2;height:2655" coordorigin="10121,-2590" coordsize="0,2655" path="m10121,64l10121,-2590e" filled="f" stroked="t" strokeweight=".681601pt" strokecolor="#CCCCCC">
                <v:path arrowok="t"/>
              </v:shape>
            </v:group>
            <v:group style="position:absolute;left:6755;top:-367;width:85;height:74" coordorigin="6755,-367" coordsize="85,74">
              <v:shape style="position:absolute;left:6755;top:-367;width:85;height:74" coordorigin="6755,-367" coordsize="85,74" path="m6797,-367l6755,-293,6840,-293,6797,-367e" filled="t" fillcolor="#000000" stroked="f">
                <v:path arrowok="t"/>
                <v:fill/>
              </v:shape>
            </v:group>
            <v:group style="position:absolute;left:6930;top:-364;width:85;height:74" coordorigin="6930,-364" coordsize="85,74">
              <v:shape style="position:absolute;left:6930;top:-364;width:85;height:74" coordorigin="6930,-364" coordsize="85,74" path="m6972,-364l6930,-290,7015,-290,6972,-364e" filled="t" fillcolor="#000000" stroked="f">
                <v:path arrowok="t"/>
                <v:fill/>
              </v:shape>
            </v:group>
            <v:group style="position:absolute;left:7104;top:-351;width:85;height:74" coordorigin="7104,-351" coordsize="85,74">
              <v:shape style="position:absolute;left:7104;top:-351;width:85;height:74" coordorigin="7104,-351" coordsize="85,74" path="m7147,-351l7104,-277,7190,-277,7147,-351e" filled="t" fillcolor="#000000" stroked="f">
                <v:path arrowok="t"/>
                <v:fill/>
              </v:shape>
            </v:group>
            <v:group style="position:absolute;left:7279;top:-295;width:85;height:74" coordorigin="7279,-295" coordsize="85,74">
              <v:shape style="position:absolute;left:7279;top:-295;width:85;height:74" coordorigin="7279,-295" coordsize="85,74" path="m7322,-295l7279,-221,7365,-221,7322,-295e" filled="t" fillcolor="#000000" stroked="f">
                <v:path arrowok="t"/>
                <v:fill/>
              </v:shape>
            </v:group>
            <v:group style="position:absolute;left:7454;top:-232;width:85;height:74" coordorigin="7454,-232" coordsize="85,74">
              <v:shape style="position:absolute;left:7454;top:-232;width:85;height:74" coordorigin="7454,-232" coordsize="85,74" path="m7497,-232l7454,-157,7540,-157,7497,-232e" filled="t" fillcolor="#000000" stroked="f">
                <v:path arrowok="t"/>
                <v:fill/>
              </v:shape>
            </v:group>
            <v:group style="position:absolute;left:7629;top:-218;width:85;height:74" coordorigin="7629,-218" coordsize="85,74">
              <v:shape style="position:absolute;left:7629;top:-218;width:85;height:74" coordorigin="7629,-218" coordsize="85,74" path="m7672,-218l7629,-144,7715,-144,7672,-218e" filled="t" fillcolor="#000000" stroked="f">
                <v:path arrowok="t"/>
                <v:fill/>
              </v:shape>
            </v:group>
            <v:group style="position:absolute;left:7804;top:-186;width:85;height:74" coordorigin="7804,-186" coordsize="85,74">
              <v:shape style="position:absolute;left:7804;top:-186;width:85;height:74" coordorigin="7804,-186" coordsize="85,74" path="m7847,-186l7804,-112,7889,-112,7847,-186e" filled="t" fillcolor="#000000" stroked="f">
                <v:path arrowok="t"/>
                <v:fill/>
              </v:shape>
            </v:group>
            <v:group style="position:absolute;left:7979;top:-146;width:85;height:74" coordorigin="7979,-146" coordsize="85,74">
              <v:shape style="position:absolute;left:7979;top:-146;width:85;height:74" coordorigin="7979,-146" coordsize="85,74" path="m8022,-146l7979,-72,8064,-72,8022,-146e" filled="t" fillcolor="#000000" stroked="f">
                <v:path arrowok="t"/>
                <v:fill/>
              </v:shape>
            </v:group>
            <v:group style="position:absolute;left:8154;top:-117;width:85;height:74" coordorigin="8154,-117" coordsize="85,74">
              <v:shape style="position:absolute;left:8154;top:-117;width:85;height:74" coordorigin="8154,-117" coordsize="85,74" path="m8197,-117l8154,-43,8239,-43,8197,-117e" filled="t" fillcolor="#000000" stroked="f">
                <v:path arrowok="t"/>
                <v:fill/>
              </v:shape>
            </v:group>
            <v:group style="position:absolute;left:8329;top:-155;width:85;height:74" coordorigin="8329,-155" coordsize="85,74">
              <v:shape style="position:absolute;left:8329;top:-155;width:85;height:74" coordorigin="8329,-155" coordsize="85,74" path="m8371,-155l8329,-81,8414,-81,8371,-155e" filled="t" fillcolor="#000000" stroked="f">
                <v:path arrowok="t"/>
                <v:fill/>
              </v:shape>
            </v:group>
            <v:group style="position:absolute;left:8504;top:-108;width:85;height:74" coordorigin="8504,-108" coordsize="85,74">
              <v:shape style="position:absolute;left:8504;top:-108;width:85;height:74" coordorigin="8504,-108" coordsize="85,74" path="m8546,-108l8504,-34,8589,-34,8546,-108e" filled="t" fillcolor="#000000" stroked="f">
                <v:path arrowok="t"/>
                <v:fill/>
              </v:shape>
            </v:group>
            <v:group style="position:absolute;left:8679;top:-106;width:85;height:74" coordorigin="8679,-106" coordsize="85,74">
              <v:shape style="position:absolute;left:8679;top:-106;width:85;height:74" coordorigin="8679,-106" coordsize="85,74" path="m8721,-106l8679,-31,8764,-31,8721,-106e" filled="t" fillcolor="#000000" stroked="f">
                <v:path arrowok="t"/>
                <v:fill/>
              </v:shape>
            </v:group>
            <v:group style="position:absolute;left:8854;top:-109;width:85;height:74" coordorigin="8854,-109" coordsize="85,74">
              <v:shape style="position:absolute;left:8854;top:-109;width:85;height:74" coordorigin="8854,-109" coordsize="85,74" path="m8896,-109l8854,-35,8939,-35,8896,-109e" filled="t" fillcolor="#000000" stroked="f">
                <v:path arrowok="t"/>
                <v:fill/>
              </v:shape>
            </v:group>
            <v:group style="position:absolute;left:9028;top:-123;width:85;height:74" coordorigin="9028,-123" coordsize="85,74">
              <v:shape style="position:absolute;left:9028;top:-123;width:85;height:74" coordorigin="9028,-123" coordsize="85,74" path="m9071,-123l9028,-49,9114,-49,9071,-123e" filled="t" fillcolor="#000000" stroked="f">
                <v:path arrowok="t"/>
                <v:fill/>
              </v:shape>
            </v:group>
            <v:group style="position:absolute;left:9203;top:-160;width:85;height:74" coordorigin="9203,-160" coordsize="85,74">
              <v:shape style="position:absolute;left:9203;top:-160;width:85;height:74" coordorigin="9203,-160" coordsize="85,74" path="m9246,-160l9203,-86,9289,-86,9246,-160e" filled="t" fillcolor="#000000" stroked="f">
                <v:path arrowok="t"/>
                <v:fill/>
              </v:shape>
            </v:group>
            <v:group style="position:absolute;left:9378;top:-149;width:85;height:74" coordorigin="9378,-149" coordsize="85,74">
              <v:shape style="position:absolute;left:9378;top:-149;width:85;height:74" coordorigin="9378,-149" coordsize="85,74" path="m9421,-149l9378,-75,9464,-75,9421,-149e" filled="t" fillcolor="#000000" stroked="f">
                <v:path arrowok="t"/>
                <v:fill/>
              </v:shape>
            </v:group>
            <v:group style="position:absolute;left:9553;top:-144;width:85;height:74" coordorigin="9553,-144" coordsize="85,74">
              <v:shape style="position:absolute;left:9553;top:-144;width:85;height:74" coordorigin="9553,-144" coordsize="85,74" path="m9596,-144l9553,-70,9638,-70,9596,-144e" filled="t" fillcolor="#000000" stroked="f">
                <v:path arrowok="t"/>
                <v:fill/>
              </v:shape>
            </v:group>
            <v:group style="position:absolute;left:9728;top:-170;width:85;height:74" coordorigin="9728,-170" coordsize="85,74">
              <v:shape style="position:absolute;left:9728;top:-170;width:85;height:74" coordorigin="9728,-170" coordsize="85,74" path="m9771,-170l9728,-96,9813,-96,9771,-170e" filled="t" fillcolor="#000000" stroked="f">
                <v:path arrowok="t"/>
                <v:fill/>
              </v:shape>
            </v:group>
            <v:group style="position:absolute;left:9903;top:-172;width:85;height:74" coordorigin="9903,-172" coordsize="85,74">
              <v:shape style="position:absolute;left:9903;top:-172;width:85;height:74" coordorigin="9903,-172" coordsize="85,74" path="m9946,-172l9903,-98,9988,-98,9946,-172e" filled="t" fillcolor="#000000" stroked="f">
                <v:path arrowok="t"/>
                <v:fill/>
              </v:shape>
            </v:group>
            <v:group style="position:absolute;left:10078;top:-172;width:85;height:74" coordorigin="10078,-172" coordsize="85,74">
              <v:shape style="position:absolute;left:10078;top:-172;width:85;height:74" coordorigin="10078,-172" coordsize="85,74" path="m10121,-172l10078,-98,10163,-98,10121,-172e" filled="t" fillcolor="#000000" stroked="f">
                <v:path arrowok="t"/>
                <v:fill/>
              </v:shape>
            </v:group>
            <v:group style="position:absolute;left:10253;top:-163;width:85;height:74" coordorigin="10253,-163" coordsize="85,74">
              <v:shape style="position:absolute;left:10253;top:-163;width:85;height:74" coordorigin="10253,-163" coordsize="85,74" path="m10295,-163l10253,-89,10338,-89,10295,-163e" filled="t" fillcolor="#000000" stroked="f">
                <v:path arrowok="t"/>
                <v:fill/>
              </v:shape>
            </v:group>
            <v:group style="position:absolute;left:10428;top:-261;width:85;height:74" coordorigin="10428,-261" coordsize="85,74">
              <v:shape style="position:absolute;left:10428;top:-261;width:85;height:74" coordorigin="10428,-261" coordsize="85,74" path="m10470,-261l10428,-188,10513,-188,10470,-261e" filled="t" fillcolor="#000000" stroked="f">
                <v:path arrowok="t"/>
                <v:fill/>
              </v:shape>
            </v:group>
            <v:group style="position:absolute;left:6797;top:-2470;width:3673;height:440" coordorigin="6797,-2470" coordsize="3673,440">
              <v:shape style="position:absolute;left:6797;top:-2470;width:3673;height:440" coordorigin="6797,-2470" coordsize="3673,440" path="m6797,-2470l6890,-2435,6983,-2402,7076,-2369,7169,-2338,7262,-2307,7355,-2278,7448,-2250,7541,-2223,7634,-2198,7727,-2174,7774,-2162,7867,-2138,7960,-2116,8053,-2095,8146,-2077,8239,-2062,8332,-2051,8425,-2042,8518,-2035,8611,-2030,8657,-2030,8704,-2030,8750,-2031,8797,-2033,8843,-2034,8890,-2037,8936,-2038,8983,-2040,9029,-2041,9076,-2042,9122,-2042,9168,-2042,9215,-2042,9261,-2042,9308,-2042,9401,-2043,9494,-2044,9587,-2045,9633,-2046,9680,-2047,9726,-2049,9773,-2050,9819,-2052,9866,-2054,9912,-2056,10005,-2060,10098,-2065,10191,-2071,10284,-2077,10377,-2084,10424,-2088,10470,-2092e" filled="f" stroked="t" strokeweight="1.019216pt" strokecolor="#333333">
                <v:path arrowok="t"/>
              </v:shape>
            </v:group>
            <v:group style="position:absolute;left:6797;top:-348;width:3673;height:283" coordorigin="6797,-348" coordsize="3673,283">
              <v:shape style="position:absolute;left:6797;top:-348;width:3673;height:283" coordorigin="6797,-348" coordsize="3673,283" path="m6797,-348l6890,-325,6983,-303,7076,-282,7123,-272,7169,-261,7216,-251,7262,-241,7355,-222,7448,-204,7541,-187,7634,-170,7727,-154,7774,-147,7820,-139,7867,-131,7913,-123,8006,-109,8099,-97,8192,-86,8285,-79,8378,-73,8471,-69,8564,-66,8657,-65,8704,-66,8750,-67,8797,-68,8843,-70,8890,-71,8936,-73,8983,-75,9029,-77,9076,-78,9122,-80,9168,-81,9261,-84,9354,-88,9447,-93,9540,-97,9587,-100,9680,-105,9773,-111,9866,-118,9959,-125,10052,-133,10145,-141,10238,-150,10331,-159,10424,-169,10470,-174e" filled="f" stroked="t" strokeweight="1.019216pt" strokecolor="#333333">
                <v:path arrowok="t"/>
              </v:shape>
            </v:group>
            <v:group style="position:absolute;left:6614;top:-2590;width:4040;height:2655" coordorigin="6614,-2590" coordsize="4040,2655">
              <v:shape style="position:absolute;left:6614;top:-2590;width:4040;height:2655" coordorigin="6614,-2590" coordsize="4040,2655" path="m6614,64l10654,64,10654,-2590,6614,-2590,6614,64e" filled="f" stroked="t" strokeweight=".681601pt" strokecolor="#000000">
                <v:path arrowok="t"/>
              </v:shape>
            </v:group>
            <v:group style="position:absolute;left:6579;top:-135;width:35;height:2" coordorigin="6579,-135" coordsize="35,2">
              <v:shape style="position:absolute;left:6579;top:-135;width:35;height:2" coordorigin="6579,-135" coordsize="35,0" path="m6579,-135l6614,-135e" filled="f" stroked="t" strokeweight=".681601pt" strokecolor="#333333">
                <v:path arrowok="t"/>
              </v:shape>
            </v:group>
            <v:group style="position:absolute;left:6579;top:-869;width:35;height:2" coordorigin="6579,-869" coordsize="35,2">
              <v:shape style="position:absolute;left:6579;top:-869;width:35;height:2" coordorigin="6579,-869" coordsize="35,0" path="m6579,-869l6614,-869e" filled="f" stroked="t" strokeweight=".681601pt" strokecolor="#333333">
                <v:path arrowok="t"/>
              </v:shape>
            </v:group>
            <v:group style="position:absolute;left:6579;top:-1603;width:35;height:2" coordorigin="6579,-1603" coordsize="35,2">
              <v:shape style="position:absolute;left:6579;top:-1603;width:35;height:2" coordorigin="6579,-1603" coordsize="35,0" path="m6579,-1603l6614,-1603e" filled="f" stroked="t" strokeweight=".681601pt" strokecolor="#333333">
                <v:path arrowok="t"/>
              </v:shape>
            </v:group>
            <v:group style="position:absolute;left:6579;top:-2337;width:35;height:2" coordorigin="6579,-2337" coordsize="35,2">
              <v:shape style="position:absolute;left:6579;top:-2337;width:35;height:2" coordorigin="6579,-2337" coordsize="35,0" path="m6579,-2337l6614,-2337e" filled="f" stroked="t" strokeweight=".681601pt" strokecolor="#333333">
                <v:path arrowok="t"/>
              </v:shape>
            </v:group>
            <v:group style="position:absolute;left:6622;top:64;width:2;height:35" coordorigin="6622,64" coordsize="2,35">
              <v:shape style="position:absolute;left:6622;top:64;width:2;height:35" coordorigin="6622,64" coordsize="0,35" path="m6622,99l6622,64e" filled="f" stroked="t" strokeweight=".681601pt" strokecolor="#333333">
                <v:path arrowok="t"/>
              </v:shape>
            </v:group>
            <v:group style="position:absolute;left:7322;top:64;width:2;height:35" coordorigin="7322,64" coordsize="2,35">
              <v:shape style="position:absolute;left:7322;top:64;width:2;height:35" coordorigin="7322,64" coordsize="0,35" path="m7322,99l7322,64e" filled="f" stroked="t" strokeweight=".681601pt" strokecolor="#333333">
                <v:path arrowok="t"/>
              </v:shape>
            </v:group>
            <v:group style="position:absolute;left:8022;top:64;width:2;height:35" coordorigin="8022,64" coordsize="2,35">
              <v:shape style="position:absolute;left:8022;top:64;width:2;height:35" coordorigin="8022,64" coordsize="0,35" path="m8022,99l8022,64e" filled="f" stroked="t" strokeweight=".681601pt" strokecolor="#333333">
                <v:path arrowok="t"/>
              </v:shape>
            </v:group>
            <v:group style="position:absolute;left:8721;top:64;width:2;height:35" coordorigin="8721,64" coordsize="2,35">
              <v:shape style="position:absolute;left:8721;top:64;width:2;height:35" coordorigin="8721,64" coordsize="0,35" path="m8721,99l8721,64e" filled="f" stroked="t" strokeweight=".681601pt" strokecolor="#333333">
                <v:path arrowok="t"/>
              </v:shape>
            </v:group>
            <v:group style="position:absolute;left:9421;top:64;width:2;height:35" coordorigin="9421,64" coordsize="2,35">
              <v:shape style="position:absolute;left:9421;top:64;width:2;height:35" coordorigin="9421,64" coordsize="0,35" path="m9421,99l9421,64e" filled="f" stroked="t" strokeweight=".681601pt" strokecolor="#333333">
                <v:path arrowok="t"/>
              </v:shape>
            </v:group>
            <v:group style="position:absolute;left:10121;top:64;width:2;height:35" coordorigin="10121,64" coordsize="2,35">
              <v:shape style="position:absolute;left:10121;top:64;width:2;height:35" coordorigin="10121,64" coordsize="0,35" path="m10121,99l10121,64e" filled="f" stroked="t" strokeweight=".681601pt" strokecolor="#333333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  <w:position w:val="-1"/>
        </w:rPr>
        <w:t>2.9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  <w:position w:val="0"/>
        </w:rPr>
      </w:r>
    </w:p>
    <w:p>
      <w:pPr>
        <w:spacing w:before="90" w:after="0" w:line="240" w:lineRule="auto"/>
        <w:ind w:right="-20"/>
        <w:jc w:val="left"/>
        <w:rPr>
          <w:rFonts w:ascii="MS PGothic" w:hAnsi="MS PGothic" w:cs="MS PGothic" w:eastAsia="MS PGothic"/>
          <w:sz w:val="8"/>
          <w:szCs w:val="8"/>
        </w:rPr>
      </w:pPr>
      <w:rPr/>
      <w:r>
        <w:rPr/>
        <w:br w:type="column"/>
      </w:r>
      <w:r>
        <w:rPr>
          <w:rFonts w:ascii="MS PGothic" w:hAnsi="MS PGothic" w:cs="MS PGothic" w:eastAsia="MS PGothic"/>
          <w:sz w:val="8"/>
          <w:szCs w:val="8"/>
          <w:spacing w:val="0"/>
          <w:w w:val="100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</w:rPr>
      </w:r>
    </w:p>
    <w:p>
      <w:pPr>
        <w:spacing w:before="0" w:after="0" w:line="92" w:lineRule="exact"/>
        <w:ind w:left="175" w:right="-20"/>
        <w:jc w:val="left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1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30" w:after="0" w:line="240" w:lineRule="auto"/>
        <w:ind w:left="350" w:right="-20"/>
        <w:jc w:val="left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100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</w:rPr>
      </w:r>
    </w:p>
    <w:p>
      <w:pPr>
        <w:spacing w:before="60" w:after="0" w:line="99" w:lineRule="exact"/>
        <w:ind w:left="525" w:right="-20"/>
        <w:jc w:val="left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1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0" w:after="0" w:line="82" w:lineRule="exact"/>
        <w:ind w:left="673" w:right="1178"/>
        <w:jc w:val="center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86"/>
          <w:position w:val="-1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0" w:after="0" w:line="95" w:lineRule="exact"/>
        <w:ind w:left="848" w:right="1003"/>
        <w:jc w:val="center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86"/>
          <w:position w:val="-1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0" w:after="0" w:line="78" w:lineRule="exact"/>
        <w:ind w:left="1023" w:right="828"/>
        <w:jc w:val="center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86"/>
          <w:position w:val="-2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0" w:after="0" w:line="131" w:lineRule="exact"/>
        <w:ind w:left="1224" w:right="-62"/>
        <w:jc w:val="left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-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4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4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4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-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-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4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56"/>
        <w:jc w:val="left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2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2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6"/>
        <w:jc w:val="left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0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0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6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6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6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9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9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9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2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49" w:after="0" w:line="240" w:lineRule="auto"/>
        <w:ind w:right="-20"/>
        <w:jc w:val="left"/>
        <w:rPr>
          <w:rFonts w:ascii="Arial" w:hAnsi="Arial" w:cs="Arial" w:eastAsia="Arial"/>
          <w:sz w:val="11"/>
          <w:szCs w:val="11"/>
        </w:rPr>
      </w:pPr>
      <w:rPr/>
      <w:r>
        <w:rPr/>
        <w:br w:type="column"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</w:rPr>
        <w:t>3.0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</w:rPr>
        <w:t>2.5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880"/>
          <w:cols w:num="5" w:equalWidth="0">
            <w:col w:w="552" w:space="386"/>
            <w:col w:w="1994" w:space="105"/>
            <w:col w:w="420" w:space="105"/>
            <w:col w:w="945" w:space="545"/>
            <w:col w:w="4968"/>
          </w:cols>
        </w:sectPr>
      </w:pPr>
      <w:rPr/>
    </w:p>
    <w:p>
      <w:pPr>
        <w:spacing w:before="0" w:after="0" w:line="115" w:lineRule="exact"/>
        <w:ind w:left="496" w:right="-57"/>
        <w:jc w:val="left"/>
        <w:tabs>
          <w:tab w:pos="1180" w:val="left"/>
          <w:tab w:pos="1880" w:val="left"/>
          <w:tab w:pos="2580" w:val="left"/>
          <w:tab w:pos="3280" w:val="left"/>
          <w:tab w:pos="3980" w:val="left"/>
        </w:tabs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2008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2009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2010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2011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2012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</w:rPr>
        <w:t>2013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spacing w:before="0" w:after="0" w:line="115" w:lineRule="exact"/>
        <w:ind w:right="-20"/>
        <w:jc w:val="left"/>
        <w:tabs>
          <w:tab w:pos="680" w:val="left"/>
          <w:tab w:pos="1380" w:val="left"/>
          <w:tab w:pos="2080" w:val="left"/>
          <w:tab w:pos="2780" w:val="left"/>
          <w:tab w:pos="3480" w:val="left"/>
        </w:tabs>
        <w:rPr>
          <w:rFonts w:ascii="Arial" w:hAnsi="Arial" w:cs="Arial" w:eastAsia="Arial"/>
          <w:sz w:val="11"/>
          <w:szCs w:val="11"/>
        </w:rPr>
      </w:pPr>
      <w:rPr/>
      <w:r>
        <w:rPr/>
        <w:br w:type="column"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2008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2009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2010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2011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2012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</w:rPr>
        <w:t>2013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880"/>
          <w:cols w:num="2" w:equalWidth="0">
            <w:col w:w="4249" w:space="906"/>
            <w:col w:w="4865"/>
          </w:cols>
        </w:sectPr>
      </w:pPr>
      <w:rPr/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880"/>
        </w:sectPr>
      </w:pPr>
      <w:rPr/>
    </w:p>
    <w:p>
      <w:pPr>
        <w:spacing w:before="22" w:after="0" w:line="240" w:lineRule="auto"/>
        <w:ind w:right="-2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4"/>
        </w:rPr>
        <w:t>(a)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2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(b)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880"/>
          <w:cols w:num="2" w:equalWidth="0">
            <w:col w:w="2547" w:space="4399"/>
            <w:col w:w="3074"/>
          </w:cols>
        </w:sectPr>
      </w:pPr>
      <w:rPr/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880"/>
        </w:sectPr>
      </w:pPr>
      <w:rPr/>
    </w:p>
    <w:p>
      <w:pPr>
        <w:spacing w:before="42" w:after="0" w:line="158" w:lineRule="exact"/>
        <w:ind w:left="864" w:right="-61"/>
        <w:jc w:val="left"/>
        <w:tabs>
          <w:tab w:pos="2740" w:val="left"/>
          <w:tab w:pos="3440" w:val="left"/>
          <w:tab w:pos="4060" w:val="left"/>
        </w:tabs>
        <w:rPr>
          <w:rFonts w:ascii="Arial" w:hAnsi="Arial" w:cs="Arial" w:eastAsia="Arial"/>
          <w:sz w:val="11"/>
          <w:szCs w:val="11"/>
        </w:rPr>
      </w:pPr>
      <w:rPr/>
      <w:r>
        <w:rPr/>
        <w:pict>
          <v:group style="position:absolute;margin-left:163.658859pt;margin-top:.311552pt;width:11.689133pt;height:11.689133pt;mso-position-horizontal-relative:page;mso-position-vertical-relative:paragraph;z-index:-3751" coordorigin="3273,6" coordsize="234,234">
            <v:group style="position:absolute;left:3280;top:13;width:220;height:220" coordorigin="3280,13" coordsize="220,220">
              <v:shape style="position:absolute;left:3280;top:13;width:220;height:220" coordorigin="3280,13" coordsize="220,220" path="m3280,233l3500,233,3500,13,3280,13,3280,233e" filled="t" fillcolor="#F2F2F2" stroked="f">
                <v:path arrowok="t"/>
                <v:fill/>
              </v:shape>
            </v:group>
            <v:group style="position:absolute;left:3280;top:13;width:220;height:220" coordorigin="3280,13" coordsize="220,220">
              <v:shape style="position:absolute;left:3280;top:13;width:220;height:220" coordorigin="3280,13" coordsize="220,220" path="m3280,233l3500,233,3500,13,3280,13,3280,233xe" filled="f" stroked="t" strokeweight=".681601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91.432495pt;margin-top:.311552pt;width:11.689133pt;height:11.689133pt;mso-position-horizontal-relative:page;mso-position-vertical-relative:paragraph;z-index:-3750" coordorigin="3829,6" coordsize="234,234">
            <v:group style="position:absolute;left:3835;top:13;width:220;height:220" coordorigin="3835,13" coordsize="220,220">
              <v:shape style="position:absolute;left:3835;top:13;width:220;height:220" coordorigin="3835,13" coordsize="220,220" path="m3835,233l4056,233,4056,13,3835,13,3835,233e" filled="t" fillcolor="#F2F2F2" stroked="f">
                <v:path arrowok="t"/>
                <v:fill/>
              </v:shape>
            </v:group>
            <v:group style="position:absolute;left:3835;top:13;width:220;height:220" coordorigin="3835,13" coordsize="220,220">
              <v:shape style="position:absolute;left:3835;top:13;width:220;height:220" coordorigin="3835,13" coordsize="220,220" path="m3835,233l4056,233,4056,13,3835,13,3835,233xe" filled="f" stroked="t" strokeweight=".681601pt" strokecolor="#FFFFFF">
                <v:path arrowok="t"/>
              </v:shape>
            </v:group>
            <v:group style="position:absolute;left:3903;top:74;width:85;height:74" coordorigin="3903,74" coordsize="85,74">
              <v:shape style="position:absolute;left:3903;top:74;width:85;height:74" coordorigin="3903,74" coordsize="85,74" path="m3946,74l3903,148,3988,148,3946,74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227.175125pt;margin-top:.311552pt;width:11.689133pt;height:11.689133pt;mso-position-horizontal-relative:page;mso-position-vertical-relative:paragraph;z-index:-3749" coordorigin="4544,6" coordsize="234,234">
            <v:group style="position:absolute;left:4550;top:13;width:220;height:220" coordorigin="4550,13" coordsize="220,220">
              <v:shape style="position:absolute;left:4550;top:13;width:220;height:220" coordorigin="4550,13" coordsize="220,220" path="m4550,233l4770,233,4770,13,4550,13,4550,233e" filled="t" fillcolor="#F2F2F2" stroked="f">
                <v:path arrowok="t"/>
                <v:fill/>
              </v:shape>
            </v:group>
            <v:group style="position:absolute;left:4550;top:13;width:220;height:220" coordorigin="4550,13" coordsize="220,220">
              <v:shape style="position:absolute;left:4550;top:13;width:220;height:220" coordorigin="4550,13" coordsize="220,220" path="m4550,233l4770,233,4770,13,4550,13,4550,233xe" filled="f" stroked="t" strokeweight=".681601pt" strokecolor="#FFFFFF">
                <v:path arrowok="t"/>
              </v:shape>
            </v:group>
            <v:group style="position:absolute;left:4629;top:91;width:63;height:63" coordorigin="4629,91" coordsize="63,63">
              <v:shape style="position:absolute;left:4629;top:91;width:63;height:63" coordorigin="4629,91" coordsize="63,63" path="m4629,123l4692,123e" filled="f" stroked="t" strokeweight="3.2659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58.140167pt;margin-top:.311552pt;width:11.689133pt;height:11.689133pt;mso-position-horizontal-relative:page;mso-position-vertical-relative:paragraph;z-index:-3748" coordorigin="5163,6" coordsize="234,234">
            <v:group style="position:absolute;left:5170;top:13;width:220;height:220" coordorigin="5170,13" coordsize="220,220">
              <v:shape style="position:absolute;left:5170;top:13;width:220;height:220" coordorigin="5170,13" coordsize="220,220" path="m5170,233l5390,233,5390,13,5170,13,5170,233e" filled="t" fillcolor="#F2F2F2" stroked="f">
                <v:path arrowok="t"/>
                <v:fill/>
              </v:shape>
            </v:group>
            <v:group style="position:absolute;left:5170;top:13;width:220;height:220" coordorigin="5170,13" coordsize="220,220">
              <v:shape style="position:absolute;left:5170;top:13;width:220;height:220" coordorigin="5170,13" coordsize="220,220" path="m5170,233l5390,233,5390,13,5170,13,5170,233xe" filled="f" stroked="t" strokeweight=".681601pt" strokecolor="#FFFFFF">
                <v:path arrowok="t"/>
              </v:shape>
            </v:group>
            <v:group style="position:absolute;left:5235;top:123;width:90;height:2" coordorigin="5235,123" coordsize="90,2">
              <v:shape style="position:absolute;left:5235;top:123;width:90;height:2" coordorigin="5235,123" coordsize="90,0" path="m5235,123l5325,123e" filled="f" stroked="t" strokeweight=".452277pt" strokecolor="#000000">
                <v:path arrowok="t"/>
              </v:shape>
            </v:group>
            <v:group style="position:absolute;left:5280;top:78;width:2;height:90" coordorigin="5280,78" coordsize="2,90">
              <v:shape style="position:absolute;left:5280;top:78;width:2;height:90" coordorigin="5280,78" coordsize="0,90" path="m5280,168l5280,78e" filled="f" stroked="t" strokeweight=".452277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Household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head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  </w:t>
      </w:r>
      <w:r>
        <w:rPr>
          <w:rFonts w:ascii="Arial" w:hAnsi="Arial" w:cs="Arial" w:eastAsia="Arial"/>
          <w:sz w:val="14"/>
          <w:szCs w:val="14"/>
          <w:spacing w:val="14"/>
          <w:w w:val="100"/>
          <w:position w:val="-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2"/>
          <w:w w:val="100"/>
          <w:position w:val="1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Black</w:t>
      </w:r>
      <w:r>
        <w:rPr>
          <w:rFonts w:ascii="Arial" w:hAnsi="Arial" w:cs="Arial" w:eastAsia="Arial"/>
          <w:sz w:val="11"/>
          <w:szCs w:val="11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Hispanic</w:t>
      </w:r>
      <w:r>
        <w:rPr>
          <w:rFonts w:ascii="Arial" w:hAnsi="Arial" w:cs="Arial" w:eastAsia="Arial"/>
          <w:sz w:val="11"/>
          <w:szCs w:val="11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Others</w:t>
      </w:r>
      <w:r>
        <w:rPr>
          <w:rFonts w:ascii="Arial" w:hAnsi="Arial" w:cs="Arial" w:eastAsia="Arial"/>
          <w:sz w:val="11"/>
          <w:szCs w:val="11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04"/>
          <w:position w:val="0"/>
        </w:rPr>
        <w:t>White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</w:r>
    </w:p>
    <w:p>
      <w:pPr>
        <w:spacing w:before="42" w:after="0" w:line="158" w:lineRule="exact"/>
        <w:ind w:right="-20"/>
        <w:jc w:val="left"/>
        <w:tabs>
          <w:tab w:pos="2580" w:val="left"/>
          <w:tab w:pos="3840" w:val="left"/>
        </w:tabs>
        <w:rPr>
          <w:rFonts w:ascii="Arial" w:hAnsi="Arial" w:cs="Arial" w:eastAsia="Arial"/>
          <w:sz w:val="11"/>
          <w:szCs w:val="11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Household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head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  </w:t>
      </w:r>
      <w:r>
        <w:rPr>
          <w:rFonts w:ascii="Arial" w:hAnsi="Arial" w:cs="Arial" w:eastAsia="Arial"/>
          <w:sz w:val="14"/>
          <w:szCs w:val="14"/>
          <w:spacing w:val="14"/>
          <w:w w:val="100"/>
          <w:position w:val="-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2"/>
          <w:w w:val="100"/>
          <w:position w:val="1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Bachelors</w:t>
      </w:r>
      <w:r>
        <w:rPr>
          <w:rFonts w:ascii="Arial" w:hAnsi="Arial" w:cs="Arial" w:eastAsia="Arial"/>
          <w:sz w:val="11"/>
          <w:szCs w:val="11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1"/>
          <w:szCs w:val="11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higher</w:t>
      </w:r>
      <w:r>
        <w:rPr>
          <w:rFonts w:ascii="Arial" w:hAnsi="Arial" w:cs="Arial" w:eastAsia="Arial"/>
          <w:sz w:val="11"/>
          <w:szCs w:val="11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High</w:t>
      </w:r>
      <w:r>
        <w:rPr>
          <w:rFonts w:ascii="Arial" w:hAnsi="Arial" w:cs="Arial" w:eastAsia="Arial"/>
          <w:sz w:val="11"/>
          <w:szCs w:val="11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School</w:t>
      </w:r>
      <w:r>
        <w:rPr>
          <w:rFonts w:ascii="Arial" w:hAnsi="Arial" w:cs="Arial" w:eastAsia="Arial"/>
          <w:sz w:val="11"/>
          <w:szCs w:val="11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1"/>
          <w:szCs w:val="11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less</w:t>
      </w:r>
      <w:r>
        <w:rPr>
          <w:rFonts w:ascii="Arial" w:hAnsi="Arial" w:cs="Arial" w:eastAsia="Arial"/>
          <w:sz w:val="11"/>
          <w:szCs w:val="11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Some</w:t>
      </w:r>
      <w:r>
        <w:rPr>
          <w:rFonts w:ascii="Arial" w:hAnsi="Arial" w:cs="Arial" w:eastAsia="Arial"/>
          <w:sz w:val="11"/>
          <w:szCs w:val="11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colleg</w:t>
      </w:r>
      <w:r>
        <w:rPr>
          <w:rFonts w:ascii="Arial" w:hAnsi="Arial" w:cs="Arial" w:eastAsia="Arial"/>
          <w:sz w:val="11"/>
          <w:szCs w:val="11"/>
          <w:spacing w:val="-2"/>
          <w:w w:val="100"/>
          <w:position w:val="0"/>
        </w:rPr>
        <w:t>e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11"/>
          <w:szCs w:val="11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  <w:t>diploma,</w:t>
      </w:r>
      <w:r>
        <w:rPr>
          <w:rFonts w:ascii="Arial" w:hAnsi="Arial" w:cs="Arial" w:eastAsia="Arial"/>
          <w:sz w:val="11"/>
          <w:szCs w:val="11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4"/>
          <w:position w:val="0"/>
        </w:rPr>
        <w:t>assoc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880"/>
          <w:cols w:num="2" w:equalWidth="0">
            <w:col w:w="4371" w:space="169"/>
            <w:col w:w="5480"/>
          </w:cols>
        </w:sectPr>
      </w:pPr>
      <w:rPr/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880"/>
        </w:sectPr>
      </w:pPr>
      <w:rPr/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11"/>
          <w:szCs w:val="11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6.281281pt;margin-top:4.332195pt;width:9.007110pt;height:71.706734pt;mso-position-horizontal-relative:page;mso-position-vertical-relative:paragraph;z-index:-3743" type="#_x0000_t202" filled="f" stroked="f">
            <v:textbox inset="0,0,0,0" style="layout-flow:vertical;mso-layout-flow-alt:bottom-to-top">
              <w:txbxContent>
                <w:p>
                  <w:pPr>
                    <w:spacing w:before="2" w:after="0" w:line="240" w:lineRule="auto"/>
                    <w:ind w:left="20" w:right="-41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spacing w:val="-6"/>
                      <w:w w:val="100"/>
                    </w:rPr>
                    <w:t>A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-4"/>
                      <w:w w:val="100"/>
                    </w:rPr>
                    <w:t>v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-1"/>
                      <w:w w:val="100"/>
                    </w:rPr>
                    <w:t>r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age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FPL100−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-1"/>
                      <w:w w:val="100"/>
                    </w:rPr>
                    <w:t>r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atio</w:t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</w:rPr>
        <w:t>3.5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158" w:lineRule="exact"/>
        <w:ind w:left="280" w:right="-20"/>
        <w:jc w:val="left"/>
        <w:rPr>
          <w:rFonts w:ascii="MS PGothic" w:hAnsi="MS PGothic" w:cs="MS PGothic" w:eastAsia="MS PGothic"/>
          <w:sz w:val="8"/>
          <w:szCs w:val="8"/>
        </w:rPr>
      </w:pPr>
      <w:rPr/>
      <w:r>
        <w:rPr/>
        <w:pict>
          <v:group style="position:absolute;margin-left:347.45343pt;margin-top:-30.592068pt;width:11.689133pt;height:11.689133pt;mso-position-horizontal-relative:page;mso-position-vertical-relative:paragraph;z-index:-3746" coordorigin="6949,-612" coordsize="234,234">
            <v:group style="position:absolute;left:6956;top:-605;width:220;height:220" coordorigin="6956,-605" coordsize="220,220">
              <v:shape style="position:absolute;left:6956;top:-605;width:220;height:220" coordorigin="6956,-605" coordsize="220,220" path="m6956,-385l7176,-385,7176,-605,6956,-605,6956,-385e" filled="t" fillcolor="#F2F2F2" stroked="f">
                <v:path arrowok="t"/>
                <v:fill/>
              </v:shape>
            </v:group>
            <v:group style="position:absolute;left:6956;top:-605;width:220;height:220" coordorigin="6956,-605" coordsize="220,220">
              <v:shape style="position:absolute;left:6956;top:-605;width:220;height:220" coordorigin="6956,-605" coordsize="220,220" path="m6956,-385l7176,-385,7176,-605,6956,-605,6956,-385xe" filled="f" stroked="t" strokeweight=".681601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10.918732pt;margin-top:-30.592068pt;width:11.689133pt;height:11.689133pt;mso-position-horizontal-relative:page;mso-position-vertical-relative:paragraph;z-index:-3745" coordorigin="8218,-612" coordsize="234,234">
            <v:group style="position:absolute;left:8225;top:-605;width:220;height:220" coordorigin="8225,-605" coordsize="220,220">
              <v:shape style="position:absolute;left:8225;top:-605;width:220;height:220" coordorigin="8225,-605" coordsize="220,220" path="m8225,-385l8445,-385,8445,-605,8225,-605,8225,-385e" filled="t" fillcolor="#F2F2F2" stroked="f">
                <v:path arrowok="t"/>
                <v:fill/>
              </v:shape>
            </v:group>
            <v:group style="position:absolute;left:8225;top:-605;width:220;height:220" coordorigin="8225,-605" coordsize="220,220">
              <v:shape style="position:absolute;left:8225;top:-605;width:220;height:220" coordorigin="8225,-605" coordsize="220,220" path="m8225,-385l8445,-385,8445,-605,8225,-605,8225,-385xe" filled="f" stroked="t" strokeweight=".681601pt" strokecolor="#FFFFFF">
                <v:path arrowok="t"/>
              </v:shape>
            </v:group>
            <v:group style="position:absolute;left:8293;top:-544;width:85;height:74" coordorigin="8293,-544" coordsize="85,74">
              <v:shape style="position:absolute;left:8293;top:-544;width:85;height:74" coordorigin="8293,-544" coordsize="85,74" path="m8335,-544l8293,-470,8378,-470,8335,-544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474.065521pt;margin-top:-30.592068pt;width:11.689133pt;height:11.689133pt;mso-position-horizontal-relative:page;mso-position-vertical-relative:paragraph;z-index:-3744" coordorigin="9481,-612" coordsize="234,234">
            <v:group style="position:absolute;left:9488;top:-605;width:220;height:220" coordorigin="9488,-605" coordsize="220,220">
              <v:shape style="position:absolute;left:9488;top:-605;width:220;height:220" coordorigin="9488,-605" coordsize="220,220" path="m9488,-385l9708,-385,9708,-605,9488,-605,9488,-385e" filled="t" fillcolor="#F2F2F2" stroked="f">
                <v:path arrowok="t"/>
                <v:fill/>
              </v:shape>
            </v:group>
            <v:group style="position:absolute;left:9488;top:-605;width:220;height:220" coordorigin="9488,-605" coordsize="220,220">
              <v:shape style="position:absolute;left:9488;top:-605;width:220;height:220" coordorigin="9488,-605" coordsize="220,220" path="m9488,-385l9708,-385,9708,-605,9488,-605,9488,-385xe" filled="f" stroked="t" strokeweight=".681601pt" strokecolor="#FFFFFF">
                <v:path arrowok="t"/>
              </v:shape>
            </v:group>
            <v:group style="position:absolute;left:9566;top:-527;width:63;height:63" coordorigin="9566,-527" coordsize="63,63">
              <v:shape style="position:absolute;left:9566;top:-527;width:63;height:63" coordorigin="9566,-527" coordsize="63,63" path="m9566,-495l9630,-495e" filled="f" stroked="t" strokeweight="3.26594pt" strokecolor="#000000">
                <v:path arrowok="t"/>
              </v:shape>
            </v:group>
            <w10:wrap type="none"/>
          </v:group>
        </w:pict>
      </w:r>
      <w:r>
        <w:rPr>
          <w:rFonts w:ascii="MS PGothic" w:hAnsi="MS PGothic" w:cs="MS PGothic" w:eastAsia="MS PGothic"/>
          <w:sz w:val="8"/>
          <w:szCs w:val="8"/>
          <w:spacing w:val="0"/>
          <w:w w:val="100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4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4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4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2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-2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4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0" w:after="0" w:line="101" w:lineRule="exact"/>
        <w:ind w:right="-20"/>
        <w:jc w:val="right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2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2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86"/>
          <w:position w:val="-1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74" w:after="0" w:line="125" w:lineRule="exact"/>
        <w:ind w:right="-20"/>
        <w:jc w:val="lef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</w:rPr>
        <w:t>5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spacing w:before="43" w:after="0" w:line="240" w:lineRule="auto"/>
        <w:ind w:right="857"/>
        <w:jc w:val="right"/>
        <w:rPr>
          <w:rFonts w:ascii="MS PGothic" w:hAnsi="MS PGothic" w:cs="MS PGothic" w:eastAsia="MS PGothic"/>
          <w:sz w:val="8"/>
          <w:szCs w:val="8"/>
        </w:rPr>
      </w:pPr>
      <w:rPr/>
      <w:r>
        <w:rPr/>
        <w:br w:type="column"/>
      </w:r>
      <w:r>
        <w:rPr>
          <w:rFonts w:ascii="MS PGothic" w:hAnsi="MS PGothic" w:cs="MS PGothic" w:eastAsia="MS PGothic"/>
          <w:sz w:val="8"/>
          <w:szCs w:val="8"/>
          <w:spacing w:val="0"/>
          <w:w w:val="86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2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2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0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0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0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0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2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-2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2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-2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-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-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2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2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2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2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5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5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5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6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6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9"/>
          <w:w w:val="100"/>
          <w:position w:val="6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6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880"/>
          <w:cols w:num="3" w:equalWidth="0">
            <w:col w:w="535" w:space="4499"/>
            <w:col w:w="1424" w:space="109"/>
            <w:col w:w="3453"/>
          </w:cols>
        </w:sectPr>
      </w:pPr>
      <w:rPr/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6" w:after="0" w:line="145" w:lineRule="exact"/>
        <w:ind w:left="375" w:right="-20"/>
        <w:jc w:val="left"/>
        <w:tabs>
          <w:tab w:pos="5020" w:val="left"/>
        </w:tabs>
        <w:rPr>
          <w:rFonts w:ascii="Arial" w:hAnsi="Arial" w:cs="Arial" w:eastAsia="Arial"/>
          <w:sz w:val="11"/>
          <w:szCs w:val="11"/>
        </w:rPr>
      </w:pPr>
      <w:rPr/>
      <w:r>
        <w:rPr/>
        <w:pict>
          <v:group style="position:absolute;margin-left:94.772598pt;margin-top:-59.602386pt;width:204.441982pt;height:135.167147pt;mso-position-horizontal-relative:page;mso-position-vertical-relative:paragraph;z-index:-3752" coordorigin="1895,-1192" coordsize="4089,2703">
            <v:group style="position:absolute;left:1937;top:1177;width:4040;height:2" coordorigin="1937,1177" coordsize="4040,2">
              <v:shape style="position:absolute;left:1937;top:1177;width:4040;height:2" coordorigin="1937,1177" coordsize="4040,0" path="m1937,1177l5977,1177e" filled="f" stroked="t" strokeweight=".407686pt" strokecolor="#F2F2F2">
                <v:path arrowok="t"/>
              </v:shape>
            </v:group>
            <v:group style="position:absolute;left:1937;top:467;width:4040;height:2" coordorigin="1937,467" coordsize="4040,2">
              <v:shape style="position:absolute;left:1937;top:467;width:4040;height:2" coordorigin="1937,467" coordsize="4040,0" path="m1937,467l5977,467e" filled="f" stroked="t" strokeweight=".407686pt" strokecolor="#F2F2F2">
                <v:path arrowok="t"/>
              </v:shape>
            </v:group>
            <v:group style="position:absolute;left:1937;top:-244;width:4040;height:2" coordorigin="1937,-244" coordsize="4040,2">
              <v:shape style="position:absolute;left:1937;top:-244;width:4040;height:2" coordorigin="1937,-244" coordsize="4040,0" path="m1937,-244l5977,-244e" filled="f" stroked="t" strokeweight=".407686pt" strokecolor="#F2F2F2">
                <v:path arrowok="t"/>
              </v:shape>
            </v:group>
            <v:group style="position:absolute;left:1937;top:-955;width:4040;height:2" coordorigin="1937,-955" coordsize="4040,2">
              <v:shape style="position:absolute;left:1937;top:-955;width:4040;height:2" coordorigin="1937,-955" coordsize="4040,0" path="m1937,-955l5977,-955e" filled="f" stroked="t" strokeweight=".407686pt" strokecolor="#F2F2F2">
                <v:path arrowok="t"/>
              </v:shape>
            </v:group>
            <v:group style="position:absolute;left:2296;top:-1185;width:2;height:2655" coordorigin="2296,-1185" coordsize="2,2655">
              <v:shape style="position:absolute;left:2296;top:-1185;width:2;height:2655" coordorigin="2296,-1185" coordsize="0,2655" path="m2296,1470l2296,-1185e" filled="f" stroked="t" strokeweight=".407686pt" strokecolor="#F2F2F2">
                <v:path arrowok="t"/>
              </v:shape>
            </v:group>
            <v:group style="position:absolute;left:2995;top:-1185;width:2;height:2655" coordorigin="2995,-1185" coordsize="2,2655">
              <v:shape style="position:absolute;left:2995;top:-1185;width:2;height:2655" coordorigin="2995,-1185" coordsize="0,2655" path="m2995,1470l2995,-1185e" filled="f" stroked="t" strokeweight=".407686pt" strokecolor="#F2F2F2">
                <v:path arrowok="t"/>
              </v:shape>
            </v:group>
            <v:group style="position:absolute;left:3695;top:-1185;width:2;height:2655" coordorigin="3695,-1185" coordsize="2,2655">
              <v:shape style="position:absolute;left:3695;top:-1185;width:2;height:2655" coordorigin="3695,-1185" coordsize="0,2655" path="m3695,1470l3695,-1185e" filled="f" stroked="t" strokeweight=".407686pt" strokecolor="#F2F2F2">
                <v:path arrowok="t"/>
              </v:shape>
            </v:group>
            <v:group style="position:absolute;left:4395;top:-1185;width:2;height:2655" coordorigin="4395,-1185" coordsize="2,2655">
              <v:shape style="position:absolute;left:4395;top:-1185;width:2;height:2655" coordorigin="4395,-1185" coordsize="0,2655" path="m4395,1470l4395,-1185e" filled="f" stroked="t" strokeweight=".407686pt" strokecolor="#F2F2F2">
                <v:path arrowok="t"/>
              </v:shape>
            </v:group>
            <v:group style="position:absolute;left:5094;top:-1185;width:2;height:2655" coordorigin="5094,-1185" coordsize="2,2655">
              <v:shape style="position:absolute;left:5094;top:-1185;width:2;height:2655" coordorigin="5094,-1185" coordsize="0,2655" path="m5094,1470l5094,-1185e" filled="f" stroked="t" strokeweight=".407686pt" strokecolor="#F2F2F2">
                <v:path arrowok="t"/>
              </v:shape>
            </v:group>
            <v:group style="position:absolute;left:5794;top:-1185;width:2;height:2655" coordorigin="5794,-1185" coordsize="2,2655">
              <v:shape style="position:absolute;left:5794;top:-1185;width:2;height:2655" coordorigin="5794,-1185" coordsize="0,2655" path="m5794,1470l5794,-1185e" filled="f" stroked="t" strokeweight=".407686pt" strokecolor="#F2F2F2">
                <v:path arrowok="t"/>
              </v:shape>
            </v:group>
            <v:group style="position:absolute;left:1937;top:822;width:4040;height:2" coordorigin="1937,822" coordsize="4040,2">
              <v:shape style="position:absolute;left:1937;top:822;width:4040;height:2" coordorigin="1937,822" coordsize="4040,0" path="m1937,822l5977,822e" filled="f" stroked="t" strokeweight=".681601pt" strokecolor="#CCCCCC">
                <v:path arrowok="t"/>
              </v:shape>
            </v:group>
            <v:group style="position:absolute;left:1937;top:111;width:4040;height:2" coordorigin="1937,111" coordsize="4040,2">
              <v:shape style="position:absolute;left:1937;top:111;width:4040;height:2" coordorigin="1937,111" coordsize="4040,0" path="m1937,111l5977,111e" filled="f" stroked="t" strokeweight=".681601pt" strokecolor="#CCCCCC">
                <v:path arrowok="t"/>
              </v:shape>
            </v:group>
            <v:group style="position:absolute;left:1937;top:-599;width:4040;height:2" coordorigin="1937,-599" coordsize="4040,2">
              <v:shape style="position:absolute;left:1937;top:-599;width:4040;height:2" coordorigin="1937,-599" coordsize="4040,0" path="m1937,-599l5977,-599e" filled="f" stroked="t" strokeweight=".681601pt" strokecolor="#CCCCCC">
                <v:path arrowok="t"/>
              </v:shape>
            </v:group>
            <v:group style="position:absolute;left:1946;top:-1185;width:2;height:2655" coordorigin="1946,-1185" coordsize="2,2655">
              <v:shape style="position:absolute;left:1946;top:-1185;width:2;height:2655" coordorigin="1946,-1185" coordsize="0,2655" path="m1946,1470l1946,-1185e" filled="f" stroked="t" strokeweight=".681601pt" strokecolor="#CCCCCC">
                <v:path arrowok="t"/>
              </v:shape>
            </v:group>
            <v:group style="position:absolute;left:2646;top:-1185;width:2;height:2655" coordorigin="2646,-1185" coordsize="2,2655">
              <v:shape style="position:absolute;left:2646;top:-1185;width:2;height:2655" coordorigin="2646,-1185" coordsize="0,2655" path="m2646,1470l2646,-1185e" filled="f" stroked="t" strokeweight=".681601pt" strokecolor="#CCCCCC">
                <v:path arrowok="t"/>
              </v:shape>
            </v:group>
            <v:group style="position:absolute;left:3345;top:-1185;width:2;height:2655" coordorigin="3345,-1185" coordsize="2,2655">
              <v:shape style="position:absolute;left:3345;top:-1185;width:2;height:2655" coordorigin="3345,-1185" coordsize="0,2655" path="m3345,1470l3345,-1185e" filled="f" stroked="t" strokeweight=".681601pt" strokecolor="#CCCCCC">
                <v:path arrowok="t"/>
              </v:shape>
            </v:group>
            <v:group style="position:absolute;left:4045;top:-1185;width:2;height:2655" coordorigin="4045,-1185" coordsize="2,2655">
              <v:shape style="position:absolute;left:4045;top:-1185;width:2;height:2655" coordorigin="4045,-1185" coordsize="0,2655" path="m4045,1470l4045,-1185e" filled="f" stroked="t" strokeweight=".681601pt" strokecolor="#CCCCCC">
                <v:path arrowok="t"/>
              </v:shape>
            </v:group>
            <v:group style="position:absolute;left:4744;top:-1185;width:2;height:2655" coordorigin="4744,-1185" coordsize="2,2655">
              <v:shape style="position:absolute;left:4744;top:-1185;width:2;height:2655" coordorigin="4744,-1185" coordsize="0,2655" path="m4744,1470l4744,-1185e" filled="f" stroked="t" strokeweight=".681601pt" strokecolor="#CCCCCC">
                <v:path arrowok="t"/>
              </v:shape>
            </v:group>
            <v:group style="position:absolute;left:5444;top:-1185;width:2;height:2655" coordorigin="5444,-1185" coordsize="2,2655">
              <v:shape style="position:absolute;left:5444;top:-1185;width:2;height:2655" coordorigin="5444,-1185" coordsize="0,2655" path="m5444,1470l5444,-1185e" filled="f" stroked="t" strokeweight=".681601pt" strokecolor="#CCCCCC">
                <v:path arrowok="t"/>
              </v:shape>
            </v:group>
            <v:group style="position:absolute;left:2078;top:1132;width:85;height:74" coordorigin="2078,1132" coordsize="85,74">
              <v:shape style="position:absolute;left:2078;top:1132;width:85;height:74" coordorigin="2078,1132" coordsize="85,74" path="m2121,1132l2078,1205,2164,1205,2121,1132e" filled="t" fillcolor="#000000" stroked="f">
                <v:path arrowok="t"/>
                <v:fill/>
              </v:shape>
            </v:group>
            <v:group style="position:absolute;left:2253;top:1083;width:85;height:74" coordorigin="2253,1083" coordsize="85,74">
              <v:shape style="position:absolute;left:2253;top:1083;width:85;height:74" coordorigin="2253,1083" coordsize="85,74" path="m2296,1083l2253,1157,2338,1157,2296,1083e" filled="t" fillcolor="#000000" stroked="f">
                <v:path arrowok="t"/>
                <v:fill/>
              </v:shape>
            </v:group>
            <v:group style="position:absolute;left:2428;top:1101;width:85;height:74" coordorigin="2428,1101" coordsize="85,74">
              <v:shape style="position:absolute;left:2428;top:1101;width:85;height:74" coordorigin="2428,1101" coordsize="85,74" path="m2471,1101l2428,1175,2513,1175,2471,1101e" filled="t" fillcolor="#000000" stroked="f">
                <v:path arrowok="t"/>
                <v:fill/>
              </v:shape>
            </v:group>
            <v:group style="position:absolute;left:2603;top:1162;width:85;height:74" coordorigin="2603,1162" coordsize="85,74">
              <v:shape style="position:absolute;left:2603;top:1162;width:85;height:74" coordorigin="2603,1162" coordsize="85,74" path="m2646,1162l2603,1236,2688,1236,2646,1162e" filled="t" fillcolor="#000000" stroked="f">
                <v:path arrowok="t"/>
                <v:fill/>
              </v:shape>
            </v:group>
            <v:group style="position:absolute;left:2778;top:1186;width:85;height:74" coordorigin="2778,1186" coordsize="85,74">
              <v:shape style="position:absolute;left:2778;top:1186;width:85;height:74" coordorigin="2778,1186" coordsize="85,74" path="m2820,1186l2778,1260,2863,1260,2820,1186e" filled="t" fillcolor="#000000" stroked="f">
                <v:path arrowok="t"/>
                <v:fill/>
              </v:shape>
            </v:group>
            <v:group style="position:absolute;left:2953;top:1258;width:85;height:74" coordorigin="2953,1258" coordsize="85,74">
              <v:shape style="position:absolute;left:2953;top:1258;width:85;height:74" coordorigin="2953,1258" coordsize="85,74" path="m2995,1258l2953,1332,3038,1332,2995,1258e" filled="t" fillcolor="#000000" stroked="f">
                <v:path arrowok="t"/>
                <v:fill/>
              </v:shape>
            </v:group>
            <v:group style="position:absolute;left:3128;top:1237;width:85;height:74" coordorigin="3128,1237" coordsize="85,74">
              <v:shape style="position:absolute;left:3128;top:1237;width:85;height:74" coordorigin="3128,1237" coordsize="85,74" path="m3170,1237l3128,1311,3213,1311,3170,1237e" filled="t" fillcolor="#000000" stroked="f">
                <v:path arrowok="t"/>
                <v:fill/>
              </v:shape>
            </v:group>
            <v:group style="position:absolute;left:3303;top:1259;width:85;height:74" coordorigin="3303,1259" coordsize="85,74">
              <v:shape style="position:absolute;left:3303;top:1259;width:85;height:74" coordorigin="3303,1259" coordsize="85,74" path="m3345,1259l3303,1334,3388,1334,3345,1259e" filled="t" fillcolor="#000000" stroked="f">
                <v:path arrowok="t"/>
                <v:fill/>
              </v:shape>
            </v:group>
            <v:group style="position:absolute;left:3477;top:1262;width:85;height:74" coordorigin="3477,1262" coordsize="85,74">
              <v:shape style="position:absolute;left:3477;top:1262;width:85;height:74" coordorigin="3477,1262" coordsize="85,74" path="m3520,1262l3477,1336,3563,1336,3520,1262e" filled="t" fillcolor="#000000" stroked="f">
                <v:path arrowok="t"/>
                <v:fill/>
              </v:shape>
            </v:group>
            <v:group style="position:absolute;left:3652;top:1206;width:85;height:74" coordorigin="3652,1206" coordsize="85,74">
              <v:shape style="position:absolute;left:3652;top:1206;width:85;height:74" coordorigin="3652,1206" coordsize="85,74" path="m3695,1206l3652,1280,3738,1280,3695,1206e" filled="t" fillcolor="#000000" stroked="f">
                <v:path arrowok="t"/>
                <v:fill/>
              </v:shape>
            </v:group>
            <v:group style="position:absolute;left:3827;top:1284;width:85;height:74" coordorigin="3827,1284" coordsize="85,74">
              <v:shape style="position:absolute;left:3827;top:1284;width:85;height:74" coordorigin="3827,1284" coordsize="85,74" path="m3870,1284l3827,1358,3913,1358,3870,1284e" filled="t" fillcolor="#000000" stroked="f">
                <v:path arrowok="t"/>
                <v:fill/>
              </v:shape>
            </v:group>
            <v:group style="position:absolute;left:4002;top:1272;width:85;height:74" coordorigin="4002,1272" coordsize="85,74">
              <v:shape style="position:absolute;left:4002;top:1272;width:85;height:74" coordorigin="4002,1272" coordsize="85,74" path="m4045,1272l4002,1346,4087,1346,4045,1272e" filled="t" fillcolor="#000000" stroked="f">
                <v:path arrowok="t"/>
                <v:fill/>
              </v:shape>
            </v:group>
            <v:group style="position:absolute;left:4177;top:1266;width:85;height:74" coordorigin="4177,1266" coordsize="85,74">
              <v:shape style="position:absolute;left:4177;top:1266;width:85;height:74" coordorigin="4177,1266" coordsize="85,74" path="m4220,1266l4177,1340,4262,1340,4220,1266e" filled="t" fillcolor="#000000" stroked="f">
                <v:path arrowok="t"/>
                <v:fill/>
              </v:shape>
            </v:group>
            <v:group style="position:absolute;left:4352;top:1253;width:85;height:74" coordorigin="4352,1253" coordsize="85,74">
              <v:shape style="position:absolute;left:4352;top:1253;width:85;height:74" coordorigin="4352,1253" coordsize="85,74" path="m4395,1253l4352,1327,4437,1327,4395,1253e" filled="t" fillcolor="#000000" stroked="f">
                <v:path arrowok="t"/>
                <v:fill/>
              </v:shape>
            </v:group>
            <v:group style="position:absolute;left:4527;top:1287;width:85;height:74" coordorigin="4527,1287" coordsize="85,74">
              <v:shape style="position:absolute;left:4527;top:1287;width:85;height:74" coordorigin="4527,1287" coordsize="85,74" path="m4570,1287l4527,1361,4612,1361,4570,1287e" filled="t" fillcolor="#000000" stroked="f">
                <v:path arrowok="t"/>
                <v:fill/>
              </v:shape>
            </v:group>
            <v:group style="position:absolute;left:4702;top:1265;width:85;height:74" coordorigin="4702,1265" coordsize="85,74">
              <v:shape style="position:absolute;left:4702;top:1265;width:85;height:74" coordorigin="4702,1265" coordsize="85,74" path="m4744,1265l4702,1338,4787,1338,4744,1265e" filled="t" fillcolor="#000000" stroked="f">
                <v:path arrowok="t"/>
                <v:fill/>
              </v:shape>
            </v:group>
            <v:group style="position:absolute;left:4877;top:1261;width:85;height:74" coordorigin="4877,1261" coordsize="85,74">
              <v:shape style="position:absolute;left:4877;top:1261;width:85;height:74" coordorigin="4877,1261" coordsize="85,74" path="m4919,1261l4877,1335,4962,1335,4919,1261e" filled="t" fillcolor="#000000" stroked="f">
                <v:path arrowok="t"/>
                <v:fill/>
              </v:shape>
            </v:group>
            <v:group style="position:absolute;left:5052;top:1275;width:85;height:74" coordorigin="5052,1275" coordsize="85,74">
              <v:shape style="position:absolute;left:5052;top:1275;width:85;height:74" coordorigin="5052,1275" coordsize="85,74" path="m5094,1275l5052,1349,5137,1349,5094,1275e" filled="t" fillcolor="#000000" stroked="f">
                <v:path arrowok="t"/>
                <v:fill/>
              </v:shape>
            </v:group>
            <v:group style="position:absolute;left:5226;top:1300;width:85;height:74" coordorigin="5226,1300" coordsize="85,74">
              <v:shape style="position:absolute;left:5226;top:1300;width:85;height:74" coordorigin="5226,1300" coordsize="85,74" path="m5269,1300l5226,1374,5312,1374,5269,1300e" filled="t" fillcolor="#000000" stroked="f">
                <v:path arrowok="t"/>
                <v:fill/>
              </v:shape>
            </v:group>
            <v:group style="position:absolute;left:5401;top:1277;width:85;height:74" coordorigin="5401,1277" coordsize="85,74">
              <v:shape style="position:absolute;left:5401;top:1277;width:85;height:74" coordorigin="5401,1277" coordsize="85,74" path="m5444,1277l5401,1351,5487,1351,5444,1277e" filled="t" fillcolor="#000000" stroked="f">
                <v:path arrowok="t"/>
                <v:fill/>
              </v:shape>
            </v:group>
            <v:group style="position:absolute;left:5576;top:1291;width:85;height:74" coordorigin="5576,1291" coordsize="85,74">
              <v:shape style="position:absolute;left:5576;top:1291;width:85;height:74" coordorigin="5576,1291" coordsize="85,74" path="m5619,1291l5576,1365,5662,1365,5619,1291e" filled="t" fillcolor="#000000" stroked="f">
                <v:path arrowok="t"/>
                <v:fill/>
              </v:shape>
            </v:group>
            <v:group style="position:absolute;left:5751;top:1011;width:85;height:74" coordorigin="5751,1011" coordsize="85,74">
              <v:shape style="position:absolute;left:5751;top:1011;width:85;height:74" coordorigin="5751,1011" coordsize="85,74" path="m5794,1011l5751,1085,5837,1085,5794,1011e" filled="t" fillcolor="#000000" stroked="f">
                <v:path arrowok="t"/>
                <v:fill/>
              </v:shape>
            </v:group>
            <v:group style="position:absolute;left:2089;top:-606;width:63;height:63" coordorigin="2089,-606" coordsize="63,63">
              <v:shape style="position:absolute;left:2089;top:-606;width:63;height:63" coordorigin="2089,-606" coordsize="63,63" path="m2089,-575l2153,-575e" filled="f" stroked="t" strokeweight="3.27231pt" strokecolor="#000000">
                <v:path arrowok="t"/>
              </v:shape>
            </v:group>
            <v:group style="position:absolute;left:2264;top:-641;width:63;height:63" coordorigin="2264,-641" coordsize="63,63">
              <v:shape style="position:absolute;left:2264;top:-641;width:63;height:63" coordorigin="2264,-641" coordsize="63,63" path="m2264,-610l2328,-610e" filled="f" stroked="t" strokeweight="3.27231pt" strokecolor="#000000">
                <v:path arrowok="t"/>
              </v:shape>
            </v:group>
            <v:group style="position:absolute;left:2439;top:-588;width:63;height:63" coordorigin="2439,-588" coordsize="63,63">
              <v:shape style="position:absolute;left:2439;top:-588;width:63;height:63" coordorigin="2439,-588" coordsize="63,63" path="m2439,-556l2502,-556e" filled="f" stroked="t" strokeweight="3.27231pt" strokecolor="#000000">
                <v:path arrowok="t"/>
              </v:shape>
            </v:group>
            <v:group style="position:absolute;left:2614;top:-573;width:63;height:63" coordorigin="2614,-573" coordsize="63,63">
              <v:shape style="position:absolute;left:2614;top:-573;width:63;height:63" coordorigin="2614,-573" coordsize="63,63" path="m2614,-541l2677,-541e" filled="f" stroked="t" strokeweight="3.27231pt" strokecolor="#000000">
                <v:path arrowok="t"/>
              </v:shape>
            </v:group>
            <v:group style="position:absolute;left:2789;top:-528;width:63;height:63" coordorigin="2789,-528" coordsize="63,63">
              <v:shape style="position:absolute;left:2789;top:-528;width:63;height:63" coordorigin="2789,-528" coordsize="63,63" path="m2789,-496l2852,-496e" filled="f" stroked="t" strokeweight="3.26594pt" strokecolor="#000000">
                <v:path arrowok="t"/>
              </v:shape>
            </v:group>
            <v:group style="position:absolute;left:2964;top:-426;width:63;height:63" coordorigin="2964,-426" coordsize="63,63">
              <v:shape style="position:absolute;left:2964;top:-426;width:63;height:63" coordorigin="2964,-426" coordsize="63,63" path="m2964,-394l3027,-394e" filled="f" stroked="t" strokeweight="3.26594pt" strokecolor="#000000">
                <v:path arrowok="t"/>
              </v:shape>
            </v:group>
            <v:group style="position:absolute;left:3139;top:-384;width:63;height:63" coordorigin="3139,-384" coordsize="63,63">
              <v:shape style="position:absolute;left:3139;top:-384;width:63;height:63" coordorigin="3139,-384" coordsize="63,63" path="m3139,-352l3202,-352e" filled="f" stroked="t" strokeweight="3.27231pt" strokecolor="#000000">
                <v:path arrowok="t"/>
              </v:shape>
            </v:group>
            <v:group style="position:absolute;left:3313;top:-346;width:63;height:63" coordorigin="3313,-346" coordsize="63,63">
              <v:shape style="position:absolute;left:3313;top:-346;width:63;height:63" coordorigin="3313,-346" coordsize="63,63" path="m3313,-314l3377,-314e" filled="f" stroked="t" strokeweight="3.27231pt" strokecolor="#000000">
                <v:path arrowok="t"/>
              </v:shape>
            </v:group>
            <v:group style="position:absolute;left:3488;top:-329;width:63;height:63" coordorigin="3488,-329" coordsize="63,63">
              <v:shape style="position:absolute;left:3488;top:-329;width:63;height:63" coordorigin="3488,-329" coordsize="63,63" path="m3488,-297l3552,-297e" filled="f" stroked="t" strokeweight="3.27231pt" strokecolor="#000000">
                <v:path arrowok="t"/>
              </v:shape>
            </v:group>
            <v:group style="position:absolute;left:3663;top:-343;width:63;height:63" coordorigin="3663,-343" coordsize="63,63">
              <v:shape style="position:absolute;left:3663;top:-343;width:63;height:63" coordorigin="3663,-343" coordsize="63,63" path="m3663,-311l3727,-311e" filled="f" stroked="t" strokeweight="3.26594pt" strokecolor="#000000">
                <v:path arrowok="t"/>
              </v:shape>
            </v:group>
            <v:group style="position:absolute;left:3838;top:-348;width:63;height:63" coordorigin="3838,-348" coordsize="63,63">
              <v:shape style="position:absolute;left:3838;top:-348;width:63;height:63" coordorigin="3838,-348" coordsize="63,63" path="m3838,-317l3902,-317e" filled="f" stroked="t" strokeweight="3.27231pt" strokecolor="#000000">
                <v:path arrowok="t"/>
              </v:shape>
            </v:group>
            <v:group style="position:absolute;left:4013;top:-354;width:63;height:63" coordorigin="4013,-354" coordsize="63,63">
              <v:shape style="position:absolute;left:4013;top:-354;width:63;height:63" coordorigin="4013,-354" coordsize="63,63" path="m4013,-323l4077,-323e" filled="f" stroked="t" strokeweight="3.26594pt" strokecolor="#000000">
                <v:path arrowok="t"/>
              </v:shape>
            </v:group>
            <v:group style="position:absolute;left:4188;top:-449;width:63;height:63" coordorigin="4188,-449" coordsize="63,63">
              <v:shape style="position:absolute;left:4188;top:-449;width:63;height:63" coordorigin="4188,-449" coordsize="63,63" path="m4188,-417l4251,-417e" filled="f" stroked="t" strokeweight="3.26594pt" strokecolor="#000000">
                <v:path arrowok="t"/>
              </v:shape>
            </v:group>
            <v:group style="position:absolute;left:4363;top:-440;width:63;height:63" coordorigin="4363,-440" coordsize="63,63">
              <v:shape style="position:absolute;left:4363;top:-440;width:63;height:63" coordorigin="4363,-440" coordsize="63,63" path="m4363,-408l4426,-408e" filled="f" stroked="t" strokeweight="3.27231pt" strokecolor="#000000">
                <v:path arrowok="t"/>
              </v:shape>
            </v:group>
            <v:group style="position:absolute;left:4538;top:-349;width:63;height:63" coordorigin="4538,-349" coordsize="63,63">
              <v:shape style="position:absolute;left:4538;top:-349;width:63;height:63" coordorigin="4538,-349" coordsize="63,63" path="m4538,-317l4601,-317e" filled="f" stroked="t" strokeweight="3.27231pt" strokecolor="#000000">
                <v:path arrowok="t"/>
              </v:shape>
            </v:group>
            <v:group style="position:absolute;left:4713;top:-385;width:63;height:63" coordorigin="4713,-385" coordsize="63,63">
              <v:shape style="position:absolute;left:4713;top:-385;width:63;height:63" coordorigin="4713,-385" coordsize="63,63" path="m4713,-353l4776,-353e" filled="f" stroked="t" strokeweight="3.26594pt" strokecolor="#000000">
                <v:path arrowok="t"/>
              </v:shape>
            </v:group>
            <v:group style="position:absolute;left:4888;top:-354;width:63;height:63" coordorigin="4888,-354" coordsize="63,63">
              <v:shape style="position:absolute;left:4888;top:-354;width:63;height:63" coordorigin="4888,-354" coordsize="63,63" path="m4888,-322l4951,-322e" filled="f" stroked="t" strokeweight="3.27231pt" strokecolor="#000000">
                <v:path arrowok="t"/>
              </v:shape>
            </v:group>
            <v:group style="position:absolute;left:5062;top:-424;width:63;height:63" coordorigin="5062,-424" coordsize="63,63">
              <v:shape style="position:absolute;left:5062;top:-424;width:63;height:63" coordorigin="5062,-424" coordsize="63,63" path="m5062,-392l5126,-392e" filled="f" stroked="t" strokeweight="3.27231pt" strokecolor="#000000">
                <v:path arrowok="t"/>
              </v:shape>
            </v:group>
            <v:group style="position:absolute;left:5237;top:-394;width:63;height:63" coordorigin="5237,-394" coordsize="63,63">
              <v:shape style="position:absolute;left:5237;top:-394;width:63;height:63" coordorigin="5237,-394" coordsize="63,63" path="m5237,-362l5301,-362e" filled="f" stroked="t" strokeweight="3.26594pt" strokecolor="#000000">
                <v:path arrowok="t"/>
              </v:shape>
            </v:group>
            <v:group style="position:absolute;left:5412;top:-336;width:63;height:63" coordorigin="5412,-336" coordsize="63,63">
              <v:shape style="position:absolute;left:5412;top:-336;width:63;height:63" coordorigin="5412,-336" coordsize="63,63" path="m5412,-305l5476,-305e" filled="f" stroked="t" strokeweight="3.27231pt" strokecolor="#000000">
                <v:path arrowok="t"/>
              </v:shape>
            </v:group>
            <v:group style="position:absolute;left:5587;top:-384;width:63;height:63" coordorigin="5587,-384" coordsize="63,63">
              <v:shape style="position:absolute;left:5587;top:-384;width:63;height:63" coordorigin="5587,-384" coordsize="63,63" path="m5587,-353l5651,-353e" filled="f" stroked="t" strokeweight="3.27231pt" strokecolor="#000000">
                <v:path arrowok="t"/>
              </v:shape>
            </v:group>
            <v:group style="position:absolute;left:5762;top:-344;width:63;height:63" coordorigin="5762,-344" coordsize="63,63">
              <v:shape style="position:absolute;left:5762;top:-344;width:63;height:63" coordorigin="5762,-344" coordsize="63,63" path="m5762,-312l5825,-312e" filled="f" stroked="t" strokeweight="3.27231pt" strokecolor="#000000">
                <v:path arrowok="t"/>
              </v:shape>
            </v:group>
            <v:group style="position:absolute;left:2076;top:-1030;width:90;height:2" coordorigin="2076,-1030" coordsize="90,2">
              <v:shape style="position:absolute;left:2076;top:-1030;width:90;height:2" coordorigin="2076,-1030" coordsize="90,0" path="m2076,-1030l2166,-1030e" filled="f" stroked="t" strokeweight=".452277pt" strokecolor="#000000">
                <v:path arrowok="t"/>
              </v:shape>
            </v:group>
            <v:group style="position:absolute;left:2121;top:-1075;width:2;height:90" coordorigin="2121,-1075" coordsize="2,90">
              <v:shape style="position:absolute;left:2121;top:-1075;width:2;height:90" coordorigin="2121,-1075" coordsize="0,90" path="m2121,-986l2121,-1075e" filled="f" stroked="t" strokeweight=".452277pt" strokecolor="#000000">
                <v:path arrowok="t"/>
              </v:shape>
            </v:group>
            <v:group style="position:absolute;left:2251;top:-1013;width:90;height:2" coordorigin="2251,-1013" coordsize="90,2">
              <v:shape style="position:absolute;left:2251;top:-1013;width:90;height:2" coordorigin="2251,-1013" coordsize="90,0" path="m2251,-1013l2341,-1013e" filled="f" stroked="t" strokeweight=".452277pt" strokecolor="#000000">
                <v:path arrowok="t"/>
              </v:shape>
            </v:group>
            <v:group style="position:absolute;left:2296;top:-1058;width:2;height:90" coordorigin="2296,-1058" coordsize="2,90">
              <v:shape style="position:absolute;left:2296;top:-1058;width:2;height:90" coordorigin="2296,-1058" coordsize="0,90" path="m2296,-969l2296,-1058e" filled="f" stroked="t" strokeweight=".452277pt" strokecolor="#000000">
                <v:path arrowok="t"/>
              </v:shape>
            </v:group>
            <v:group style="position:absolute;left:2426;top:-968;width:90;height:2" coordorigin="2426,-968" coordsize="90,2">
              <v:shape style="position:absolute;left:2426;top:-968;width:90;height:2" coordorigin="2426,-968" coordsize="90,0" path="m2426,-968l2515,-968e" filled="f" stroked="t" strokeweight=".452277pt" strokecolor="#000000">
                <v:path arrowok="t"/>
              </v:shape>
            </v:group>
            <v:group style="position:absolute;left:2471;top:-1013;width:2;height:90" coordorigin="2471,-1013" coordsize="2,90">
              <v:shape style="position:absolute;left:2471;top:-1013;width:2;height:90" coordorigin="2471,-1013" coordsize="0,90" path="m2471,-924l2471,-1013e" filled="f" stroked="t" strokeweight=".452277pt" strokecolor="#000000">
                <v:path arrowok="t"/>
              </v:shape>
            </v:group>
            <v:group style="position:absolute;left:2601;top:-910;width:90;height:2" coordorigin="2601,-910" coordsize="90,2">
              <v:shape style="position:absolute;left:2601;top:-910;width:90;height:2" coordorigin="2601,-910" coordsize="90,0" path="m2601,-910l2690,-910e" filled="f" stroked="t" strokeweight=".452277pt" strokecolor="#000000">
                <v:path arrowok="t"/>
              </v:shape>
            </v:group>
            <v:group style="position:absolute;left:2646;top:-955;width:2;height:90" coordorigin="2646,-955" coordsize="2,90">
              <v:shape style="position:absolute;left:2646;top:-955;width:2;height:90" coordorigin="2646,-955" coordsize="0,90" path="m2646,-865l2646,-955e" filled="f" stroked="t" strokeweight=".452277pt" strokecolor="#000000">
                <v:path arrowok="t"/>
              </v:shape>
            </v:group>
            <v:group style="position:absolute;left:2776;top:-841;width:90;height:2" coordorigin="2776,-841" coordsize="90,2">
              <v:shape style="position:absolute;left:2776;top:-841;width:90;height:2" coordorigin="2776,-841" coordsize="90,0" path="m2776,-841l2865,-841e" filled="f" stroked="t" strokeweight=".452277pt" strokecolor="#000000">
                <v:path arrowok="t"/>
              </v:shape>
            </v:group>
            <v:group style="position:absolute;left:2820;top:-886;width:2;height:90" coordorigin="2820,-886" coordsize="2,90">
              <v:shape style="position:absolute;left:2820;top:-886;width:2;height:90" coordorigin="2820,-886" coordsize="0,90" path="m2820,-797l2820,-886e" filled="f" stroked="t" strokeweight=".452277pt" strokecolor="#000000">
                <v:path arrowok="t"/>
              </v:shape>
            </v:group>
            <v:group style="position:absolute;left:2951;top:-799;width:90;height:2" coordorigin="2951,-799" coordsize="90,2">
              <v:shape style="position:absolute;left:2951;top:-799;width:90;height:2" coordorigin="2951,-799" coordsize="90,0" path="m2951,-799l3040,-799e" filled="f" stroked="t" strokeweight=".452277pt" strokecolor="#000000">
                <v:path arrowok="t"/>
              </v:shape>
            </v:group>
            <v:group style="position:absolute;left:2995;top:-844;width:2;height:90" coordorigin="2995,-844" coordsize="2,90">
              <v:shape style="position:absolute;left:2995;top:-844;width:2;height:90" coordorigin="2995,-844" coordsize="0,90" path="m2995,-754l2995,-844e" filled="f" stroked="t" strokeweight=".452277pt" strokecolor="#000000">
                <v:path arrowok="t"/>
              </v:shape>
            </v:group>
            <v:group style="position:absolute;left:3125;top:-754;width:90;height:2" coordorigin="3125,-754" coordsize="90,2">
              <v:shape style="position:absolute;left:3125;top:-754;width:90;height:2" coordorigin="3125,-754" coordsize="90,0" path="m3125,-754l3215,-754e" filled="f" stroked="t" strokeweight=".452277pt" strokecolor="#000000">
                <v:path arrowok="t"/>
              </v:shape>
            </v:group>
            <v:group style="position:absolute;left:3170;top:-799;width:2;height:90" coordorigin="3170,-799" coordsize="2,90">
              <v:shape style="position:absolute;left:3170;top:-799;width:2;height:90" coordorigin="3170,-799" coordsize="0,90" path="m3170,-710l3170,-799e" filled="f" stroked="t" strokeweight=".452277pt" strokecolor="#000000">
                <v:path arrowok="t"/>
              </v:shape>
            </v:group>
            <v:group style="position:absolute;left:3300;top:-688;width:90;height:2" coordorigin="3300,-688" coordsize="90,2">
              <v:shape style="position:absolute;left:3300;top:-688;width:90;height:2" coordorigin="3300,-688" coordsize="90,0" path="m3300,-688l3390,-688e" filled="f" stroked="t" strokeweight=".452277pt" strokecolor="#000000">
                <v:path arrowok="t"/>
              </v:shape>
            </v:group>
            <v:group style="position:absolute;left:3345;top:-733;width:2;height:90" coordorigin="3345,-733" coordsize="2,90">
              <v:shape style="position:absolute;left:3345;top:-733;width:2;height:90" coordorigin="3345,-733" coordsize="0,90" path="m3345,-644l3345,-733e" filled="f" stroked="t" strokeweight=".452277pt" strokecolor="#000000">
                <v:path arrowok="t"/>
              </v:shape>
            </v:group>
            <v:group style="position:absolute;left:3475;top:-653;width:90;height:2" coordorigin="3475,-653" coordsize="90,2">
              <v:shape style="position:absolute;left:3475;top:-653;width:90;height:2" coordorigin="3475,-653" coordsize="90,0" path="m3475,-653l3565,-653e" filled="f" stroked="t" strokeweight=".452277pt" strokecolor="#000000">
                <v:path arrowok="t"/>
              </v:shape>
            </v:group>
            <v:group style="position:absolute;left:3520;top:-698;width:2;height:90" coordorigin="3520,-698" coordsize="2,90">
              <v:shape style="position:absolute;left:3520;top:-698;width:2;height:90" coordorigin="3520,-698" coordsize="0,90" path="m3520,-608l3520,-698e" filled="f" stroked="t" strokeweight=".452277pt" strokecolor="#000000">
                <v:path arrowok="t"/>
              </v:shape>
            </v:group>
            <v:group style="position:absolute;left:3650;top:-663;width:90;height:2" coordorigin="3650,-663" coordsize="90,2">
              <v:shape style="position:absolute;left:3650;top:-663;width:90;height:2" coordorigin="3650,-663" coordsize="90,0" path="m3650,-663l3740,-663e" filled="f" stroked="t" strokeweight=".452277pt" strokecolor="#000000">
                <v:path arrowok="t"/>
              </v:shape>
            </v:group>
            <v:group style="position:absolute;left:3695;top:-708;width:2;height:90" coordorigin="3695,-708" coordsize="2,90">
              <v:shape style="position:absolute;left:3695;top:-708;width:2;height:90" coordorigin="3695,-708" coordsize="0,90" path="m3695,-618l3695,-708e" filled="f" stroked="t" strokeweight=".452277pt" strokecolor="#000000">
                <v:path arrowok="t"/>
              </v:shape>
            </v:group>
            <v:group style="position:absolute;left:3825;top:-634;width:90;height:2" coordorigin="3825,-634" coordsize="90,2">
              <v:shape style="position:absolute;left:3825;top:-634;width:90;height:2" coordorigin="3825,-634" coordsize="90,0" path="m3825,-634l3915,-634e" filled="f" stroked="t" strokeweight=".452277pt" strokecolor="#000000">
                <v:path arrowok="t"/>
              </v:shape>
            </v:group>
            <v:group style="position:absolute;left:3870;top:-679;width:2;height:90" coordorigin="3870,-679" coordsize="2,90">
              <v:shape style="position:absolute;left:3870;top:-679;width:2;height:90" coordorigin="3870,-679" coordsize="0,90" path="m3870,-589l3870,-679e" filled="f" stroked="t" strokeweight=".452277pt" strokecolor="#000000">
                <v:path arrowok="t"/>
              </v:shape>
            </v:group>
            <v:group style="position:absolute;left:4000;top:-637;width:90;height:2" coordorigin="4000,-637" coordsize="90,2">
              <v:shape style="position:absolute;left:4000;top:-637;width:90;height:2" coordorigin="4000,-637" coordsize="90,0" path="m4000,-637l4090,-637e" filled="f" stroked="t" strokeweight=".452277pt" strokecolor="#000000">
                <v:path arrowok="t"/>
              </v:shape>
            </v:group>
            <v:group style="position:absolute;left:4045;top:-682;width:2;height:90" coordorigin="4045,-682" coordsize="2,90">
              <v:shape style="position:absolute;left:4045;top:-682;width:2;height:90" coordorigin="4045,-682" coordsize="0,90" path="m4045,-592l4045,-682e" filled="f" stroked="t" strokeweight=".452277pt" strokecolor="#000000">
                <v:path arrowok="t"/>
              </v:shape>
            </v:group>
            <v:group style="position:absolute;left:4175;top:-645;width:90;height:2" coordorigin="4175,-645" coordsize="90,2">
              <v:shape style="position:absolute;left:4175;top:-645;width:90;height:2" coordorigin="4175,-645" coordsize="90,0" path="m4175,-645l4265,-645e" filled="f" stroked="t" strokeweight=".452277pt" strokecolor="#000000">
                <v:path arrowok="t"/>
              </v:shape>
            </v:group>
            <v:group style="position:absolute;left:4220;top:-690;width:2;height:90" coordorigin="4220,-690" coordsize="2,90">
              <v:shape style="position:absolute;left:4220;top:-690;width:2;height:90" coordorigin="4220,-690" coordsize="0,90" path="m4220,-600l4220,-690e" filled="f" stroked="t" strokeweight=".452277pt" strokecolor="#000000">
                <v:path arrowok="t"/>
              </v:shape>
            </v:group>
            <v:group style="position:absolute;left:4350;top:-647;width:90;height:2" coordorigin="4350,-647" coordsize="90,2">
              <v:shape style="position:absolute;left:4350;top:-647;width:90;height:2" coordorigin="4350,-647" coordsize="90,0" path="m4350,-647l4439,-647e" filled="f" stroked="t" strokeweight=".452277pt" strokecolor="#000000">
                <v:path arrowok="t"/>
              </v:shape>
            </v:group>
            <v:group style="position:absolute;left:4395;top:-692;width:2;height:90" coordorigin="4395,-692" coordsize="2,90">
              <v:shape style="position:absolute;left:4395;top:-692;width:2;height:90" coordorigin="4395,-692" coordsize="0,90" path="m4395,-602l4395,-692e" filled="f" stroked="t" strokeweight=".452277pt" strokecolor="#000000">
                <v:path arrowok="t"/>
              </v:shape>
            </v:group>
            <v:group style="position:absolute;left:4525;top:-688;width:90;height:2" coordorigin="4525,-688" coordsize="90,2">
              <v:shape style="position:absolute;left:4525;top:-688;width:90;height:2" coordorigin="4525,-688" coordsize="90,0" path="m4525,-688l4614,-688e" filled="f" stroked="t" strokeweight=".452277pt" strokecolor="#000000">
                <v:path arrowok="t"/>
              </v:shape>
            </v:group>
            <v:group style="position:absolute;left:4570;top:-733;width:2;height:90" coordorigin="4570,-733" coordsize="2,90">
              <v:shape style="position:absolute;left:4570;top:-733;width:2;height:90" coordorigin="4570,-733" coordsize="0,90" path="m4570,-643l4570,-733e" filled="f" stroked="t" strokeweight=".452277pt" strokecolor="#000000">
                <v:path arrowok="t"/>
              </v:shape>
            </v:group>
            <v:group style="position:absolute;left:4700;top:-699;width:90;height:2" coordorigin="4700,-699" coordsize="90,2">
              <v:shape style="position:absolute;left:4700;top:-699;width:90;height:2" coordorigin="4700,-699" coordsize="90,0" path="m4700,-699l4789,-699e" filled="f" stroked="t" strokeweight=".452277pt" strokecolor="#000000">
                <v:path arrowok="t"/>
              </v:shape>
            </v:group>
            <v:group style="position:absolute;left:4744;top:-744;width:2;height:90" coordorigin="4744,-744" coordsize="2,90">
              <v:shape style="position:absolute;left:4744;top:-744;width:2;height:90" coordorigin="4744,-744" coordsize="0,90" path="m4744,-654l4744,-744e" filled="f" stroked="t" strokeweight=".452277pt" strokecolor="#000000">
                <v:path arrowok="t"/>
              </v:shape>
            </v:group>
            <v:group style="position:absolute;left:4874;top:-718;width:90;height:2" coordorigin="4874,-718" coordsize="90,2">
              <v:shape style="position:absolute;left:4874;top:-718;width:90;height:2" coordorigin="4874,-718" coordsize="90,0" path="m4874,-718l4964,-718e" filled="f" stroked="t" strokeweight=".452277pt" strokecolor="#000000">
                <v:path arrowok="t"/>
              </v:shape>
            </v:group>
            <v:group style="position:absolute;left:4919;top:-763;width:2;height:90" coordorigin="4919,-763" coordsize="2,90">
              <v:shape style="position:absolute;left:4919;top:-763;width:2;height:90" coordorigin="4919,-763" coordsize="0,90" path="m4919,-673l4919,-763e" filled="f" stroked="t" strokeweight=".452277pt" strokecolor="#000000">
                <v:path arrowok="t"/>
              </v:shape>
            </v:group>
            <v:group style="position:absolute;left:5049;top:-731;width:90;height:2" coordorigin="5049,-731" coordsize="90,2">
              <v:shape style="position:absolute;left:5049;top:-731;width:90;height:2" coordorigin="5049,-731" coordsize="90,0" path="m5049,-731l5139,-731e" filled="f" stroked="t" strokeweight=".452277pt" strokecolor="#000000">
                <v:path arrowok="t"/>
              </v:shape>
            </v:group>
            <v:group style="position:absolute;left:5094;top:-776;width:2;height:90" coordorigin="5094,-776" coordsize="2,90">
              <v:shape style="position:absolute;left:5094;top:-776;width:2;height:90" coordorigin="5094,-776" coordsize="0,90" path="m5094,-686l5094,-776e" filled="f" stroked="t" strokeweight=".452277pt" strokecolor="#000000">
                <v:path arrowok="t"/>
              </v:shape>
            </v:group>
            <v:group style="position:absolute;left:5224;top:-741;width:90;height:2" coordorigin="5224,-741" coordsize="90,2">
              <v:shape style="position:absolute;left:5224;top:-741;width:90;height:2" coordorigin="5224,-741" coordsize="90,0" path="m5224,-741l5314,-741e" filled="f" stroked="t" strokeweight=".452277pt" strokecolor="#000000">
                <v:path arrowok="t"/>
              </v:shape>
            </v:group>
            <v:group style="position:absolute;left:5269;top:-786;width:2;height:90" coordorigin="5269,-786" coordsize="2,90">
              <v:shape style="position:absolute;left:5269;top:-786;width:2;height:90" coordorigin="5269,-786" coordsize="0,90" path="m5269,-696l5269,-786e" filled="f" stroked="t" strokeweight=".452277pt" strokecolor="#000000">
                <v:path arrowok="t"/>
              </v:shape>
            </v:group>
            <v:group style="position:absolute;left:5399;top:-731;width:90;height:2" coordorigin="5399,-731" coordsize="90,2">
              <v:shape style="position:absolute;left:5399;top:-731;width:90;height:2" coordorigin="5399,-731" coordsize="90,0" path="m5399,-731l5489,-731e" filled="f" stroked="t" strokeweight=".452277pt" strokecolor="#000000">
                <v:path arrowok="t"/>
              </v:shape>
            </v:group>
            <v:group style="position:absolute;left:5444;top:-776;width:2;height:90" coordorigin="5444,-776" coordsize="2,90">
              <v:shape style="position:absolute;left:5444;top:-776;width:2;height:90" coordorigin="5444,-776" coordsize="0,90" path="m5444,-686l5444,-776e" filled="f" stroked="t" strokeweight=".452277pt" strokecolor="#000000">
                <v:path arrowok="t"/>
              </v:shape>
            </v:group>
            <v:group style="position:absolute;left:5574;top:-743;width:90;height:2" coordorigin="5574,-743" coordsize="90,2">
              <v:shape style="position:absolute;left:5574;top:-743;width:90;height:2" coordorigin="5574,-743" coordsize="90,0" path="m5574,-743l5664,-743e" filled="f" stroked="t" strokeweight=".452277pt" strokecolor="#000000">
                <v:path arrowok="t"/>
              </v:shape>
            </v:group>
            <v:group style="position:absolute;left:5619;top:-787;width:2;height:90" coordorigin="5619,-787" coordsize="2,90">
              <v:shape style="position:absolute;left:5619;top:-787;width:2;height:90" coordorigin="5619,-787" coordsize="0,90" path="m5619,-698l5619,-787e" filled="f" stroked="t" strokeweight=".452277pt" strokecolor="#000000">
                <v:path arrowok="t"/>
              </v:shape>
            </v:group>
            <v:group style="position:absolute;left:5749;top:-834;width:90;height:2" coordorigin="5749,-834" coordsize="90,2">
              <v:shape style="position:absolute;left:5749;top:-834;width:90;height:2" coordorigin="5749,-834" coordsize="90,0" path="m5749,-834l5839,-834e" filled="f" stroked="t" strokeweight=".452277pt" strokecolor="#000000">
                <v:path arrowok="t"/>
              </v:shape>
            </v:group>
            <v:group style="position:absolute;left:5794;top:-879;width:2;height:90" coordorigin="5794,-879" coordsize="2,90">
              <v:shape style="position:absolute;left:5794;top:-879;width:2;height:90" coordorigin="5794,-879" coordsize="0,90" path="m5794,-789l5794,-879e" filled="f" stroked="t" strokeweight=".452277pt" strokecolor="#000000">
                <v:path arrowok="t"/>
              </v:shape>
            </v:group>
            <v:group style="position:absolute;left:2121;top:942;width:3673;height:323" coordorigin="2121,942" coordsize="3673,323">
              <v:shape style="position:absolute;left:2121;top:942;width:3673;height:323" coordorigin="2121,942" coordsize="3673,323" path="m2121,942l2214,973,2307,1003,2400,1032,2493,1059,2586,1084,2679,1109,2772,1131,2865,1152,2958,1171,3051,1189,3144,1205,3237,1221,3330,1235,3423,1246,3516,1255,3609,1261,3702,1264,3795,1265,3841,1265,3934,1263,4027,1257,4120,1248,4213,1237,4260,1232,4306,1228,4353,1224,4399,1221,4446,1218,4492,1215,4538,1212,4585,1209,4631,1206,4678,1203,4771,1197,4864,1193,4957,1191,5050,1190,5143,1190,5189,1190,5282,1191,5375,1192,5468,1195,5561,1199,5654,1204,5747,1210,5794,1213e" filled="f" stroked="t" strokeweight="1.019216pt" strokecolor="#333333">
                <v:path arrowok="t"/>
              </v:shape>
            </v:group>
            <v:group style="position:absolute;left:2121;top:1134;width:3673;height:201" coordorigin="2121,1134" coordsize="3673,201">
              <v:shape style="position:absolute;left:2121;top:1134;width:3673;height:201" coordorigin="2121,1134" coordsize="3673,201" path="m2121,1134l2214,1151,2307,1167,2400,1183,2493,1197,2586,1211,2679,1225,2725,1231,2772,1237,2865,1249,2958,1259,3051,1269,3144,1279,3237,1287,3330,1295,3423,1301,3516,1306,3609,1309,3655,1310,3702,1310,3748,1309,3795,1309,3841,1309,3888,1310,3934,1311,3981,1312,4027,1312,4074,1313,4120,1313,4167,1314,4213,1314,4260,1315,4306,1315,4353,1316,4399,1316,4492,1320,4585,1325,4631,1328,4678,1330,4724,1332,4771,1334,4817,1335,4864,1334,4957,1330,5050,1323,5143,1315,5236,1305,5329,1292,5422,1276,5515,1258,5608,1237,5701,1213,5747,1200,5794,1187e" filled="f" stroked="t" strokeweight="1.019216pt" strokecolor="#333333">
                <v:path arrowok="t"/>
              </v:shape>
            </v:group>
            <v:group style="position:absolute;left:2121;top:-638;width:3673;height:325" coordorigin="2121,-638" coordsize="3673,325">
              <v:shape style="position:absolute;left:2121;top:-638;width:3673;height:325" coordorigin="2121,-638" coordsize="3673,325" path="m2121,-638l2214,-609,2307,-581,2400,-554,2493,-527,2539,-514,2632,-489,2725,-465,2818,-442,2911,-421,3004,-402,3051,-393,3097,-383,3190,-365,3283,-347,3376,-332,3469,-320,3562,-313,3609,-314,3655,-315,3702,-318,3748,-322,3795,-325,3841,-327,3888,-328,3934,-329,4027,-334,4120,-342,4167,-347,4213,-351,4306,-358,4399,-362,4446,-363,4492,-363,4538,-364,4585,-364,4631,-364,4678,-364,4724,-364,4771,-364,4817,-363,4864,-362,4910,-362,5003,-359,5096,-356,5189,-353,5236,-351,5282,-348,5329,-346,5375,-344,5422,-341,5468,-339,5515,-336,5561,-333,5608,-330,5654,-327,5701,-324,5747,-320,5794,-317e" filled="f" stroked="t" strokeweight="1.019216pt" strokecolor="#333333">
                <v:path arrowok="t"/>
              </v:shape>
            </v:group>
            <v:group style="position:absolute;left:2121;top:-1065;width:3673;height:428" coordorigin="2121,-1065" coordsize="3673,428">
              <v:shape style="position:absolute;left:2121;top:-1065;width:3673;height:428" coordorigin="2121,-1065" coordsize="3673,428" path="m2121,-1065l2214,-1031,2307,-998,2400,-966,2493,-936,2586,-906,2679,-877,2772,-850,2865,-824,2958,-799,3004,-787,3051,-775,3144,-752,3237,-729,3330,-707,3423,-688,3516,-672,3609,-660,3702,-650,3795,-643,3888,-638,3934,-637,3981,-637,4074,-640,4167,-645,4260,-652,4306,-655,4353,-659,4446,-664,4538,-670,4631,-678,4724,-686,4771,-690,4817,-694,4864,-698,4910,-702,4957,-706,5003,-711,5096,-719,5189,-729,5282,-738,5375,-749,5468,-759,5561,-771,5654,-782,5701,-788,5747,-794,5794,-800e" filled="f" stroked="t" strokeweight="1.019216pt" strokecolor="#333333">
                <v:path arrowok="t"/>
              </v:shape>
            </v:group>
            <v:group style="position:absolute;left:1937;top:-1185;width:4040;height:2655" coordorigin="1937,-1185" coordsize="4040,2655">
              <v:shape style="position:absolute;left:1937;top:-1185;width:4040;height:2655" coordorigin="1937,-1185" coordsize="4040,2655" path="m1937,1470l5977,1470,5977,-1185,1937,-1185,1937,1470xe" filled="f" stroked="t" strokeweight=".681601pt" strokecolor="#000000">
                <v:path arrowok="t"/>
              </v:shape>
            </v:group>
            <v:group style="position:absolute;left:1902;top:822;width:35;height:2" coordorigin="1902,822" coordsize="35,2">
              <v:shape style="position:absolute;left:1902;top:822;width:35;height:2" coordorigin="1902,822" coordsize="35,0" path="m1902,822l1937,822e" filled="f" stroked="t" strokeweight=".681601pt" strokecolor="#333333">
                <v:path arrowok="t"/>
              </v:shape>
            </v:group>
            <v:group style="position:absolute;left:1902;top:111;width:35;height:2" coordorigin="1902,111" coordsize="35,2">
              <v:shape style="position:absolute;left:1902;top:111;width:35;height:2" coordorigin="1902,111" coordsize="35,0" path="m1902,111l1937,111e" filled="f" stroked="t" strokeweight=".681601pt" strokecolor="#333333">
                <v:path arrowok="t"/>
              </v:shape>
            </v:group>
            <v:group style="position:absolute;left:1902;top:-599;width:35;height:2" coordorigin="1902,-599" coordsize="35,2">
              <v:shape style="position:absolute;left:1902;top:-599;width:35;height:2" coordorigin="1902,-599" coordsize="35,0" path="m1902,-599l1937,-599e" filled="f" stroked="t" strokeweight=".681601pt" strokecolor="#333333">
                <v:path arrowok="t"/>
              </v:shape>
            </v:group>
            <v:group style="position:absolute;left:1946;top:1470;width:2;height:35" coordorigin="1946,1470" coordsize="2,35">
              <v:shape style="position:absolute;left:1946;top:1470;width:2;height:35" coordorigin="1946,1470" coordsize="0,35" path="m1946,1504l1946,1470e" filled="f" stroked="t" strokeweight=".681601pt" strokecolor="#333333">
                <v:path arrowok="t"/>
              </v:shape>
            </v:group>
            <v:group style="position:absolute;left:2646;top:1470;width:2;height:35" coordorigin="2646,1470" coordsize="2,35">
              <v:shape style="position:absolute;left:2646;top:1470;width:2;height:35" coordorigin="2646,1470" coordsize="0,35" path="m2646,1504l2646,1470e" filled="f" stroked="t" strokeweight=".681601pt" strokecolor="#333333">
                <v:path arrowok="t"/>
              </v:shape>
            </v:group>
            <v:group style="position:absolute;left:3345;top:1470;width:2;height:35" coordorigin="3345,1470" coordsize="2,35">
              <v:shape style="position:absolute;left:3345;top:1470;width:2;height:35" coordorigin="3345,1470" coordsize="0,35" path="m3345,1504l3345,1470e" filled="f" stroked="t" strokeweight=".681601pt" strokecolor="#333333">
                <v:path arrowok="t"/>
              </v:shape>
            </v:group>
            <v:group style="position:absolute;left:4045;top:1470;width:2;height:35" coordorigin="4045,1470" coordsize="2,35">
              <v:shape style="position:absolute;left:4045;top:1470;width:2;height:35" coordorigin="4045,1470" coordsize="0,35" path="m4045,1504l4045,1470e" filled="f" stroked="t" strokeweight=".681601pt" strokecolor="#333333">
                <v:path arrowok="t"/>
              </v:shape>
            </v:group>
            <v:group style="position:absolute;left:4744;top:1470;width:2;height:35" coordorigin="4744,1470" coordsize="2,35">
              <v:shape style="position:absolute;left:4744;top:1470;width:2;height:35" coordorigin="4744,1470" coordsize="0,35" path="m4744,1504l4744,1470e" filled="f" stroked="t" strokeweight=".681601pt" strokecolor="#333333">
                <v:path arrowok="t"/>
              </v:shape>
            </v:group>
            <v:group style="position:absolute;left:5444;top:1470;width:2;height:35" coordorigin="5444,1470" coordsize="2,35">
              <v:shape style="position:absolute;left:5444;top:1470;width:2;height:35" coordorigin="5444,1470" coordsize="0,35" path="m5444,1504l5444,1470e" filled="f" stroked="t" strokeweight=".681601pt" strokecolor="#333333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9.240295pt;margin-top:-28.741066pt;width:9.007110pt;height:71.706734pt;mso-position-horizontal-relative:page;mso-position-vertical-relative:paragraph;z-index:-3741" type="#_x0000_t202" filled="f" stroked="f">
            <v:textbox inset="0,0,0,0" style="layout-flow:vertical;mso-layout-flow-alt:bottom-to-top">
              <w:txbxContent>
                <w:p>
                  <w:pPr>
                    <w:spacing w:before="2" w:after="0" w:line="240" w:lineRule="auto"/>
                    <w:ind w:left="20" w:right="-41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spacing w:val="-6"/>
                      <w:w w:val="100"/>
                    </w:rPr>
                    <w:t>A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-4"/>
                      <w:w w:val="100"/>
                    </w:rPr>
                    <w:t>v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-1"/>
                      <w:w w:val="100"/>
                    </w:rPr>
                    <w:t>r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age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FPL100−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-1"/>
                      <w:w w:val="100"/>
                    </w:rPr>
                    <w:t>r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atio</w:t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  <w:position w:val="1"/>
        </w:rPr>
        <w:t>3.0</w:t>
      </w:r>
      <w:r>
        <w:rPr>
          <w:rFonts w:ascii="Arial" w:hAnsi="Arial" w:cs="Arial" w:eastAsia="Arial"/>
          <w:sz w:val="11"/>
          <w:szCs w:val="11"/>
          <w:color w:val="4D4D4D"/>
          <w:spacing w:val="-24"/>
          <w:w w:val="100"/>
          <w:position w:val="1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  <w:position w:val="1"/>
        </w:rPr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  <w:position w:val="-1"/>
        </w:rPr>
        <w:t>4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  <w:position w:val="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880"/>
        </w:sectPr>
      </w:pPr>
      <w:rPr/>
    </w:p>
    <w:p>
      <w:pPr>
        <w:spacing w:before="49" w:after="0" w:line="240" w:lineRule="auto"/>
        <w:ind w:right="-20"/>
        <w:jc w:val="righ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</w:rPr>
        <w:t>2.5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40" w:lineRule="auto"/>
        <w:ind w:right="-63"/>
        <w:jc w:val="left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6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6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6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2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2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5"/>
        <w:jc w:val="left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100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4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4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-4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8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82" w:lineRule="exact"/>
        <w:ind w:right="-64"/>
        <w:jc w:val="left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5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5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5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3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3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3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2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-2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2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-2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0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0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2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2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-2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5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1"/>
        <w:jc w:val="left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100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1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4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-4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  <w:position w:val="-4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3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spacing w:before="51" w:after="0" w:line="240" w:lineRule="auto"/>
        <w:ind w:left="965" w:right="-20"/>
        <w:jc w:val="left"/>
        <w:rPr>
          <w:rFonts w:ascii="Arial" w:hAnsi="Arial" w:cs="Arial" w:eastAsia="Arial"/>
          <w:sz w:val="11"/>
          <w:szCs w:val="11"/>
        </w:rPr>
      </w:pPr>
      <w:rPr/>
      <w:r>
        <w:rPr/>
        <w:br w:type="column"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</w:rPr>
        <w:t>3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MS PGothic" w:hAnsi="MS PGothic" w:cs="MS PGothic" w:eastAsia="MS PGothic"/>
          <w:sz w:val="8"/>
          <w:szCs w:val="8"/>
        </w:rPr>
      </w:pPr>
      <w:rPr/>
      <w:r>
        <w:rPr>
          <w:rFonts w:ascii="MS PGothic" w:hAnsi="MS PGothic" w:cs="MS PGothic" w:eastAsia="MS PGothic"/>
          <w:sz w:val="8"/>
          <w:szCs w:val="8"/>
          <w:spacing w:val="0"/>
          <w:w w:val="100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</w:rPr>
        <w:t>●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spacing w:val="14"/>
          <w:w w:val="100"/>
        </w:rPr>
        <w:t> 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-4"/>
        </w:rPr>
        <w:t>●</w:t>
      </w:r>
      <w:r>
        <w:rPr>
          <w:rFonts w:ascii="MS PGothic" w:hAnsi="MS PGothic" w:cs="MS PGothic" w:eastAsia="MS PGothic"/>
          <w:sz w:val="8"/>
          <w:szCs w:val="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880"/>
          <w:cols w:num="6" w:equalWidth="0">
            <w:col w:w="535" w:space="211"/>
            <w:col w:w="420" w:space="105"/>
            <w:col w:w="420" w:space="105"/>
            <w:col w:w="1294" w:space="105"/>
            <w:col w:w="769" w:space="105"/>
            <w:col w:w="5951"/>
          </w:cols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125" w:lineRule="exact"/>
        <w:ind w:left="478" w:right="-57"/>
        <w:jc w:val="left"/>
        <w:tabs>
          <w:tab w:pos="1160" w:val="left"/>
          <w:tab w:pos="1860" w:val="left"/>
          <w:tab w:pos="2560" w:val="left"/>
          <w:tab w:pos="3260" w:val="left"/>
          <w:tab w:pos="3960" w:val="left"/>
        </w:tabs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2008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2009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2010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2011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2012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</w:rPr>
        <w:t>2013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125" w:lineRule="exact"/>
        <w:ind w:right="-20"/>
        <w:jc w:val="left"/>
        <w:tabs>
          <w:tab w:pos="700" w:val="left"/>
          <w:tab w:pos="1420" w:val="left"/>
          <w:tab w:pos="2140" w:val="left"/>
          <w:tab w:pos="2860" w:val="left"/>
          <w:tab w:pos="3580" w:val="left"/>
        </w:tabs>
        <w:rPr>
          <w:rFonts w:ascii="Arial" w:hAnsi="Arial" w:cs="Arial" w:eastAsia="Arial"/>
          <w:sz w:val="11"/>
          <w:szCs w:val="11"/>
        </w:rPr>
      </w:pPr>
      <w:rPr/>
      <w:r>
        <w:rPr/>
        <w:pict>
          <v:group style="position:absolute;margin-left:322.95401pt;margin-top:-135.183914pt;width:209.219557pt;height:135.167147pt;mso-position-horizontal-relative:page;mso-position-vertical-relative:paragraph;z-index:-3747" coordorigin="6459,-2704" coordsize="4184,2703">
            <v:group style="position:absolute;left:6501;top:-341;width:4136;height:2" coordorigin="6501,-341" coordsize="4136,2">
              <v:shape style="position:absolute;left:6501;top:-341;width:4136;height:2" coordorigin="6501,-341" coordsize="4136,0" path="m6501,-341l10637,-341e" filled="f" stroked="t" strokeweight=".407686pt" strokecolor="#F2F2F2">
                <v:path arrowok="t"/>
              </v:shape>
            </v:group>
            <v:group style="position:absolute;left:6501;top:-1036;width:4136;height:2" coordorigin="6501,-1036" coordsize="4136,2">
              <v:shape style="position:absolute;left:6501;top:-1036;width:4136;height:2" coordorigin="6501,-1036" coordsize="4136,0" path="m6501,-1036l10637,-1036e" filled="f" stroked="t" strokeweight=".407686pt" strokecolor="#F2F2F2">
                <v:path arrowok="t"/>
              </v:shape>
            </v:group>
            <v:group style="position:absolute;left:6501;top:-1731;width:4136;height:2" coordorigin="6501,-1731" coordsize="4136,2">
              <v:shape style="position:absolute;left:6501;top:-1731;width:4136;height:2" coordorigin="6501,-1731" coordsize="4136,0" path="m6501,-1731l10637,-1731e" filled="f" stroked="t" strokeweight=".407686pt" strokecolor="#F2F2F2">
                <v:path arrowok="t"/>
              </v:shape>
            </v:group>
            <v:group style="position:absolute;left:6501;top:-2427;width:4136;height:2" coordorigin="6501,-2427" coordsize="4136,2">
              <v:shape style="position:absolute;left:6501;top:-2427;width:4136;height:2" coordorigin="6501,-2427" coordsize="4136,0" path="m6501,-2427l10637,-2427e" filled="f" stroked="t" strokeweight=".407686pt" strokecolor="#F2F2F2">
                <v:path arrowok="t"/>
              </v:shape>
            </v:group>
            <v:group style="position:absolute;left:6868;top:-2697;width:2;height:2655" coordorigin="6868,-2697" coordsize="2,2655">
              <v:shape style="position:absolute;left:6868;top:-2697;width:2;height:2655" coordorigin="6868,-2697" coordsize="0,2655" path="m6868,-42l6868,-2697e" filled="f" stroked="t" strokeweight=".407686pt" strokecolor="#F2F2F2">
                <v:path arrowok="t"/>
              </v:shape>
            </v:group>
            <v:group style="position:absolute;left:7584;top:-2697;width:2;height:2655" coordorigin="7584,-2697" coordsize="2,2655">
              <v:shape style="position:absolute;left:7584;top:-2697;width:2;height:2655" coordorigin="7584,-2697" coordsize="0,2655" path="m7584,-42l7584,-2697e" filled="f" stroked="t" strokeweight=".407686pt" strokecolor="#F2F2F2">
                <v:path arrowok="t"/>
              </v:shape>
            </v:group>
            <v:group style="position:absolute;left:8300;top:-2697;width:2;height:2655" coordorigin="8300,-2697" coordsize="2,2655">
              <v:shape style="position:absolute;left:8300;top:-2697;width:2;height:2655" coordorigin="8300,-2697" coordsize="0,2655" path="m8300,-42l8300,-2697e" filled="f" stroked="t" strokeweight=".407686pt" strokecolor="#F2F2F2">
                <v:path arrowok="t"/>
              </v:shape>
            </v:group>
            <v:group style="position:absolute;left:9016;top:-2697;width:2;height:2655" coordorigin="9016,-2697" coordsize="2,2655">
              <v:shape style="position:absolute;left:9016;top:-2697;width:2;height:2655" coordorigin="9016,-2697" coordsize="0,2655" path="m9016,-42l9016,-2697e" filled="f" stroked="t" strokeweight=".407686pt" strokecolor="#F2F2F2">
                <v:path arrowok="t"/>
              </v:shape>
            </v:group>
            <v:group style="position:absolute;left:9732;top:-2697;width:2;height:2655" coordorigin="9732,-2697" coordsize="2,2655">
              <v:shape style="position:absolute;left:9732;top:-2697;width:2;height:2655" coordorigin="9732,-2697" coordsize="0,2655" path="m9732,-42l9732,-2697e" filled="f" stroked="t" strokeweight=".407686pt" strokecolor="#F2F2F2">
                <v:path arrowok="t"/>
              </v:shape>
            </v:group>
            <v:group style="position:absolute;left:10449;top:-2697;width:2;height:2655" coordorigin="10449,-2697" coordsize="2,2655">
              <v:shape style="position:absolute;left:10449;top:-2697;width:2;height:2655" coordorigin="10449,-2697" coordsize="0,2655" path="m10449,-42l10449,-2697e" filled="f" stroked="t" strokeweight=".407686pt" strokecolor="#F2F2F2">
                <v:path arrowok="t"/>
              </v:shape>
            </v:group>
            <v:group style="position:absolute;left:6501;top:-688;width:4136;height:2" coordorigin="6501,-688" coordsize="4136,2">
              <v:shape style="position:absolute;left:6501;top:-688;width:4136;height:2" coordorigin="6501,-688" coordsize="4136,0" path="m6501,-688l10637,-688e" filled="f" stroked="t" strokeweight=".681601pt" strokecolor="#CCCCCC">
                <v:path arrowok="t"/>
              </v:shape>
            </v:group>
            <v:group style="position:absolute;left:6501;top:-1384;width:4136;height:2" coordorigin="6501,-1384" coordsize="4136,2">
              <v:shape style="position:absolute;left:6501;top:-1384;width:4136;height:2" coordorigin="6501,-1384" coordsize="4136,0" path="m6501,-1384l10637,-1384e" filled="f" stroked="t" strokeweight=".681601pt" strokecolor="#CCCCCC">
                <v:path arrowok="t"/>
              </v:shape>
            </v:group>
            <v:group style="position:absolute;left:6501;top:-2079;width:4136;height:2" coordorigin="6501,-2079" coordsize="4136,2">
              <v:shape style="position:absolute;left:6501;top:-2079;width:4136;height:2" coordorigin="6501,-2079" coordsize="4136,0" path="m6501,-2079l10637,-2079e" filled="f" stroked="t" strokeweight=".681601pt" strokecolor="#CCCCCC">
                <v:path arrowok="t"/>
              </v:shape>
            </v:group>
            <v:group style="position:absolute;left:6510;top:-2697;width:2;height:2655" coordorigin="6510,-2697" coordsize="2,2655">
              <v:shape style="position:absolute;left:6510;top:-2697;width:2;height:2655" coordorigin="6510,-2697" coordsize="0,2655" path="m6510,-42l6510,-2697e" filled="f" stroked="t" strokeweight=".681601pt" strokecolor="#CCCCCC">
                <v:path arrowok="t"/>
              </v:shape>
            </v:group>
            <v:group style="position:absolute;left:7226;top:-2697;width:2;height:2655" coordorigin="7226,-2697" coordsize="2,2655">
              <v:shape style="position:absolute;left:7226;top:-2697;width:2;height:2655" coordorigin="7226,-2697" coordsize="0,2655" path="m7226,-42l7226,-2697e" filled="f" stroked="t" strokeweight=".681601pt" strokecolor="#CCCCCC">
                <v:path arrowok="t"/>
              </v:shape>
            </v:group>
            <v:group style="position:absolute;left:7942;top:-2697;width:2;height:2655" coordorigin="7942,-2697" coordsize="2,2655">
              <v:shape style="position:absolute;left:7942;top:-2697;width:2;height:2655" coordorigin="7942,-2697" coordsize="0,2655" path="m7942,-42l7942,-2697e" filled="f" stroked="t" strokeweight=".681601pt" strokecolor="#CCCCCC">
                <v:path arrowok="t"/>
              </v:shape>
            </v:group>
            <v:group style="position:absolute;left:8658;top:-2697;width:2;height:2655" coordorigin="8658,-2697" coordsize="2,2655">
              <v:shape style="position:absolute;left:8658;top:-2697;width:2;height:2655" coordorigin="8658,-2697" coordsize="0,2655" path="m8658,-42l8658,-2697e" filled="f" stroked="t" strokeweight=".681601pt" strokecolor="#CCCCCC">
                <v:path arrowok="t"/>
              </v:shape>
            </v:group>
            <v:group style="position:absolute;left:9374;top:-2697;width:2;height:2655" coordorigin="9374,-2697" coordsize="2,2655">
              <v:shape style="position:absolute;left:9374;top:-2697;width:2;height:2655" coordorigin="9374,-2697" coordsize="0,2655" path="m9374,-42l9374,-2697e" filled="f" stroked="t" strokeweight=".681601pt" strokecolor="#CCCCCC">
                <v:path arrowok="t"/>
              </v:shape>
            </v:group>
            <v:group style="position:absolute;left:10091;top:-2697;width:2;height:2655" coordorigin="10091,-2697" coordsize="2,2655">
              <v:shape style="position:absolute;left:10091;top:-2697;width:2;height:2655" coordorigin="10091,-2697" coordsize="0,2655" path="m10091,-42l10091,-2697e" filled="f" stroked="t" strokeweight=".681601pt" strokecolor="#CCCCCC">
                <v:path arrowok="t"/>
              </v:shape>
            </v:group>
            <v:group style="position:absolute;left:6646;top:-373;width:85;height:74" coordorigin="6646,-373" coordsize="85,74">
              <v:shape style="position:absolute;left:6646;top:-373;width:85;height:74" coordorigin="6646,-373" coordsize="85,74" path="m6689,-373l6646,-299,6732,-299,6689,-373e" filled="t" fillcolor="#000000" stroked="f">
                <v:path arrowok="t"/>
                <v:fill/>
              </v:shape>
            </v:group>
            <v:group style="position:absolute;left:6825;top:-350;width:85;height:74" coordorigin="6825,-350" coordsize="85,74">
              <v:shape style="position:absolute;left:6825;top:-350;width:85;height:74" coordorigin="6825,-350" coordsize="85,74" path="m6868,-350l6825,-276,6911,-276,6868,-350e" filled="t" fillcolor="#000000" stroked="f">
                <v:path arrowok="t"/>
                <v:fill/>
              </v:shape>
            </v:group>
            <v:group style="position:absolute;left:7004;top:-335;width:85;height:74" coordorigin="7004,-335" coordsize="85,74">
              <v:shape style="position:absolute;left:7004;top:-335;width:85;height:74" coordorigin="7004,-335" coordsize="85,74" path="m7047,-335l7004,-261,7090,-261,7047,-335e" filled="t" fillcolor="#000000" stroked="f">
                <v:path arrowok="t"/>
                <v:fill/>
              </v:shape>
            </v:group>
            <v:group style="position:absolute;left:7183;top:-306;width:85;height:74" coordorigin="7183,-306" coordsize="85,74">
              <v:shape style="position:absolute;left:7183;top:-306;width:85;height:74" coordorigin="7183,-306" coordsize="85,74" path="m7226,-306l7183,-233,7269,-233,7226,-306e" filled="t" fillcolor="#000000" stroked="f">
                <v:path arrowok="t"/>
                <v:fill/>
              </v:shape>
            </v:group>
            <v:group style="position:absolute;left:7362;top:-286;width:85;height:74" coordorigin="7362,-286" coordsize="85,74">
              <v:shape style="position:absolute;left:7362;top:-286;width:85;height:74" coordorigin="7362,-286" coordsize="85,74" path="m7405,-286l7362,-212,7448,-212,7405,-286e" filled="t" fillcolor="#000000" stroked="f">
                <v:path arrowok="t"/>
                <v:fill/>
              </v:shape>
            </v:group>
            <v:group style="position:absolute;left:7541;top:-268;width:85;height:74" coordorigin="7541,-268" coordsize="85,74">
              <v:shape style="position:absolute;left:7541;top:-268;width:85;height:74" coordorigin="7541,-268" coordsize="85,74" path="m7584,-268l7541,-194,7627,-194,7584,-268e" filled="t" fillcolor="#000000" stroked="f">
                <v:path arrowok="t"/>
                <v:fill/>
              </v:shape>
            </v:group>
            <v:group style="position:absolute;left:7720;top:-251;width:85;height:74" coordorigin="7720,-251" coordsize="85,74">
              <v:shape style="position:absolute;left:7720;top:-251;width:85;height:74" coordorigin="7720,-251" coordsize="85,74" path="m7763,-251l7720,-177,7806,-177,7763,-251e" filled="t" fillcolor="#000000" stroked="f">
                <v:path arrowok="t"/>
                <v:fill/>
              </v:shape>
            </v:group>
            <v:group style="position:absolute;left:7899;top:-241;width:85;height:74" coordorigin="7899,-241" coordsize="85,74">
              <v:shape style="position:absolute;left:7899;top:-241;width:85;height:74" coordorigin="7899,-241" coordsize="85,74" path="m7942,-241l7899,-167,7985,-167,7942,-241e" filled="t" fillcolor="#000000" stroked="f">
                <v:path arrowok="t"/>
                <v:fill/>
              </v:shape>
            </v:group>
            <v:group style="position:absolute;left:8078;top:-223;width:85;height:74" coordorigin="8078,-223" coordsize="85,74">
              <v:shape style="position:absolute;left:8078;top:-223;width:85;height:74" coordorigin="8078,-223" coordsize="85,74" path="m8121,-223l8078,-149,8164,-149,8121,-223e" filled="t" fillcolor="#000000" stroked="f">
                <v:path arrowok="t"/>
                <v:fill/>
              </v:shape>
            </v:group>
            <v:group style="position:absolute;left:8257;top:-231;width:85;height:74" coordorigin="8257,-231" coordsize="85,74">
              <v:shape style="position:absolute;left:8257;top:-231;width:85;height:74" coordorigin="8257,-231" coordsize="85,74" path="m8300,-231l8257,-157,8343,-157,8300,-231e" filled="t" fillcolor="#000000" stroked="f">
                <v:path arrowok="t"/>
                <v:fill/>
              </v:shape>
            </v:group>
            <v:group style="position:absolute;left:8437;top:-212;width:85;height:74" coordorigin="8437,-212" coordsize="85,74">
              <v:shape style="position:absolute;left:8437;top:-212;width:85;height:74" coordorigin="8437,-212" coordsize="85,74" path="m8479,-212l8437,-138,8522,-138,8479,-212e" filled="t" fillcolor="#000000" stroked="f">
                <v:path arrowok="t"/>
                <v:fill/>
              </v:shape>
            </v:group>
            <v:group style="position:absolute;left:8616;top:-226;width:85;height:74" coordorigin="8616,-226" coordsize="85,74">
              <v:shape style="position:absolute;left:8616;top:-226;width:85;height:74" coordorigin="8616,-226" coordsize="85,74" path="m8658,-226l8616,-152,8701,-152,8658,-226e" filled="t" fillcolor="#000000" stroked="f">
                <v:path arrowok="t"/>
                <v:fill/>
              </v:shape>
            </v:group>
            <v:group style="position:absolute;left:8795;top:-234;width:85;height:74" coordorigin="8795,-234" coordsize="85,74">
              <v:shape style="position:absolute;left:8795;top:-234;width:85;height:74" coordorigin="8795,-234" coordsize="85,74" path="m8837,-234l8795,-160,8880,-160,8837,-234e" filled="t" fillcolor="#000000" stroked="f">
                <v:path arrowok="t"/>
                <v:fill/>
              </v:shape>
            </v:group>
            <v:group style="position:absolute;left:8974;top:-234;width:85;height:74" coordorigin="8974,-234" coordsize="85,74">
              <v:shape style="position:absolute;left:8974;top:-234;width:85;height:74" coordorigin="8974,-234" coordsize="85,74" path="m9016,-234l8974,-160,9059,-160,9016,-234e" filled="t" fillcolor="#000000" stroked="f">
                <v:path arrowok="t"/>
                <v:fill/>
              </v:shape>
            </v:group>
            <v:group style="position:absolute;left:9153;top:-236;width:85;height:74" coordorigin="9153,-236" coordsize="85,74">
              <v:shape style="position:absolute;left:9153;top:-236;width:85;height:74" coordorigin="9153,-236" coordsize="85,74" path="m9195,-236l9153,-162,9238,-162,9195,-236e" filled="t" fillcolor="#000000" stroked="f">
                <v:path arrowok="t"/>
                <v:fill/>
              </v:shape>
            </v:group>
            <v:group style="position:absolute;left:9332;top:-239;width:85;height:74" coordorigin="9332,-239" coordsize="85,74">
              <v:shape style="position:absolute;left:9332;top:-239;width:85;height:74" coordorigin="9332,-239" coordsize="85,74" path="m9374,-239l9332,-165,9417,-165,9374,-239e" filled="t" fillcolor="#000000" stroked="f">
                <v:path arrowok="t"/>
                <v:fill/>
              </v:shape>
            </v:group>
            <v:group style="position:absolute;left:9511;top:-254;width:85;height:74" coordorigin="9511,-254" coordsize="85,74">
              <v:shape style="position:absolute;left:9511;top:-254;width:85;height:74" coordorigin="9511,-254" coordsize="85,74" path="m9553,-254l9511,-180,9596,-180,9553,-254e" filled="t" fillcolor="#000000" stroked="f">
                <v:path arrowok="t"/>
                <v:fill/>
              </v:shape>
            </v:group>
            <v:group style="position:absolute;left:9690;top:-245;width:85;height:74" coordorigin="9690,-245" coordsize="85,74">
              <v:shape style="position:absolute;left:9690;top:-245;width:85;height:74" coordorigin="9690,-245" coordsize="85,74" path="m9732,-245l9690,-171,9775,-171,9732,-245e" filled="t" fillcolor="#000000" stroked="f">
                <v:path arrowok="t"/>
                <v:fill/>
              </v:shape>
            </v:group>
            <v:group style="position:absolute;left:9869;top:-237;width:85;height:74" coordorigin="9869,-237" coordsize="85,74">
              <v:shape style="position:absolute;left:9869;top:-237;width:85;height:74" coordorigin="9869,-237" coordsize="85,74" path="m9911,-237l9869,-163,9954,-163,9911,-237e" filled="t" fillcolor="#000000" stroked="f">
                <v:path arrowok="t"/>
                <v:fill/>
              </v:shape>
            </v:group>
            <v:group style="position:absolute;left:10048;top:-237;width:85;height:74" coordorigin="10048,-237" coordsize="85,74">
              <v:shape style="position:absolute;left:10048;top:-237;width:85;height:74" coordorigin="10048,-237" coordsize="85,74" path="m10091,-237l10048,-163,10133,-163,10091,-237e" filled="t" fillcolor="#000000" stroked="f">
                <v:path arrowok="t"/>
                <v:fill/>
              </v:shape>
            </v:group>
            <v:group style="position:absolute;left:10227;top:-242;width:85;height:74" coordorigin="10227,-242" coordsize="85,74">
              <v:shape style="position:absolute;left:10227;top:-242;width:85;height:74" coordorigin="10227,-242" coordsize="85,74" path="m10270,-242l10227,-168,10312,-168,10270,-242e" filled="t" fillcolor="#000000" stroked="f">
                <v:path arrowok="t"/>
                <v:fill/>
              </v:shape>
            </v:group>
            <v:group style="position:absolute;left:10406;top:-219;width:85;height:74" coordorigin="10406,-219" coordsize="85,74">
              <v:shape style="position:absolute;left:10406;top:-219;width:85;height:74" coordorigin="10406,-219" coordsize="85,74" path="m10449,-219l10406,-145,10491,-145,10449,-219e" filled="t" fillcolor="#000000" stroked="f">
                <v:path arrowok="t"/>
                <v:fill/>
              </v:shape>
            </v:group>
            <v:group style="position:absolute;left:6657;top:-885;width:63;height:63" coordorigin="6657,-885" coordsize="63,63">
              <v:shape style="position:absolute;left:6657;top:-885;width:63;height:63" coordorigin="6657,-885" coordsize="63,63" path="m6657,-853l6720,-853e" filled="f" stroked="t" strokeweight="3.26594pt" strokecolor="#000000">
                <v:path arrowok="t"/>
              </v:shape>
            </v:group>
            <v:group style="position:absolute;left:6836;top:-907;width:63;height:63" coordorigin="6836,-907" coordsize="63,63">
              <v:shape style="position:absolute;left:6836;top:-907;width:63;height:63" coordorigin="6836,-907" coordsize="63,63" path="m6836,-876l6900,-876e" filled="f" stroked="t" strokeweight="3.27231pt" strokecolor="#000000">
                <v:path arrowok="t"/>
              </v:shape>
            </v:group>
            <v:group style="position:absolute;left:7015;top:-895;width:63;height:63" coordorigin="7015,-895" coordsize="63,63">
              <v:shape style="position:absolute;left:7015;top:-895;width:63;height:63" coordorigin="7015,-895" coordsize="63,63" path="m7015,-863l7079,-863e" filled="f" stroked="t" strokeweight="3.27231pt" strokecolor="#000000">
                <v:path arrowok="t"/>
              </v:shape>
            </v:group>
            <v:group style="position:absolute;left:7194;top:-853;width:63;height:63" coordorigin="7194,-853" coordsize="63,63">
              <v:shape style="position:absolute;left:7194;top:-853;width:63;height:63" coordorigin="7194,-853" coordsize="63,63" path="m7194,-821l7258,-821e" filled="f" stroked="t" strokeweight="3.26594pt" strokecolor="#000000">
                <v:path arrowok="t"/>
              </v:shape>
            </v:group>
            <v:group style="position:absolute;left:7373;top:-820;width:63;height:63" coordorigin="7373,-820" coordsize="63,63">
              <v:shape style="position:absolute;left:7373;top:-820;width:63;height:63" coordorigin="7373,-820" coordsize="63,63" path="m7373,-788l7437,-788e" filled="f" stroked="t" strokeweight="3.27231pt" strokecolor="#000000">
                <v:path arrowok="t"/>
              </v:shape>
            </v:group>
            <v:group style="position:absolute;left:7552;top:-810;width:63;height:63" coordorigin="7552,-810" coordsize="63,63">
              <v:shape style="position:absolute;left:7552;top:-810;width:63;height:63" coordorigin="7552,-810" coordsize="63,63" path="m7552,-778l7616,-778e" filled="f" stroked="t" strokeweight="3.27231pt" strokecolor="#000000">
                <v:path arrowok="t"/>
              </v:shape>
            </v:group>
            <v:group style="position:absolute;left:7731;top:-790;width:63;height:63" coordorigin="7731,-790" coordsize="63,63">
              <v:shape style="position:absolute;left:7731;top:-790;width:63;height:63" coordorigin="7731,-790" coordsize="63,63" path="m7731,-759l7795,-759e" filled="f" stroked="t" strokeweight="3.26594pt" strokecolor="#000000">
                <v:path arrowok="t"/>
              </v:shape>
            </v:group>
            <v:group style="position:absolute;left:7910;top:-765;width:63;height:63" coordorigin="7910,-765" coordsize="63,63">
              <v:shape style="position:absolute;left:7910;top:-765;width:63;height:63" coordorigin="7910,-765" coordsize="63,63" path="m7910,-734l7974,-734e" filled="f" stroked="t" strokeweight="3.27231pt" strokecolor="#000000">
                <v:path arrowok="t"/>
              </v:shape>
            </v:group>
            <v:group style="position:absolute;left:8089;top:-742;width:63;height:63" coordorigin="8089,-742" coordsize="63,63">
              <v:shape style="position:absolute;left:8089;top:-742;width:63;height:63" coordorigin="8089,-742" coordsize="63,63" path="m8089,-710l8153,-710e" filled="f" stroked="t" strokeweight="3.26594pt" strokecolor="#000000">
                <v:path arrowok="t"/>
              </v:shape>
            </v:group>
            <v:group style="position:absolute;left:8269;top:-752;width:63;height:63" coordorigin="8269,-752" coordsize="63,63">
              <v:shape style="position:absolute;left:8269;top:-752;width:63;height:63" coordorigin="8269,-752" coordsize="63,63" path="m8269,-720l8332,-720e" filled="f" stroked="t" strokeweight="3.27231pt" strokecolor="#000000">
                <v:path arrowok="t"/>
              </v:shape>
            </v:group>
            <v:group style="position:absolute;left:8448;top:-731;width:63;height:63" coordorigin="8448,-731" coordsize="63,63">
              <v:shape style="position:absolute;left:8448;top:-731;width:63;height:63" coordorigin="8448,-731" coordsize="63,63" path="m8448,-699l8511,-699e" filled="f" stroked="t" strokeweight="3.26594pt" strokecolor="#000000">
                <v:path arrowok="t"/>
              </v:shape>
            </v:group>
            <v:group style="position:absolute;left:8627;top:-739;width:63;height:63" coordorigin="8627,-739" coordsize="63,63">
              <v:shape style="position:absolute;left:8627;top:-739;width:63;height:63" coordorigin="8627,-739" coordsize="63,63" path="m8627,-707l8690,-707e" filled="f" stroked="t" strokeweight="3.27231pt" strokecolor="#000000">
                <v:path arrowok="t"/>
              </v:shape>
            </v:group>
            <v:group style="position:absolute;left:8806;top:-739;width:63;height:63" coordorigin="8806,-739" coordsize="63,63">
              <v:shape style="position:absolute;left:8806;top:-739;width:63;height:63" coordorigin="8806,-739" coordsize="63,63" path="m8806,-708l8869,-708e" filled="f" stroked="t" strokeweight="3.26594pt" strokecolor="#000000">
                <v:path arrowok="t"/>
              </v:shape>
            </v:group>
            <v:group style="position:absolute;left:8985;top:-757;width:63;height:63" coordorigin="8985,-757" coordsize="63,63">
              <v:shape style="position:absolute;left:8985;top:-757;width:63;height:63" coordorigin="8985,-757" coordsize="63,63" path="m8985,-726l9048,-726e" filled="f" stroked="t" strokeweight="3.26594pt" strokecolor="#000000">
                <v:path arrowok="t"/>
              </v:shape>
            </v:group>
            <v:group style="position:absolute;left:9164;top:-762;width:63;height:63" coordorigin="9164,-762" coordsize="63,63">
              <v:shape style="position:absolute;left:9164;top:-762;width:63;height:63" coordorigin="9164,-762" coordsize="63,63" path="m9164,-730l9227,-730e" filled="f" stroked="t" strokeweight="3.27231pt" strokecolor="#000000">
                <v:path arrowok="t"/>
              </v:shape>
            </v:group>
            <v:group style="position:absolute;left:9343;top:-755;width:63;height:63" coordorigin="9343,-755" coordsize="63,63">
              <v:shape style="position:absolute;left:9343;top:-755;width:63;height:63" coordorigin="9343,-755" coordsize="63,63" path="m9343,-723l9406,-723e" filled="f" stroked="t" strokeweight="3.26594pt" strokecolor="#000000">
                <v:path arrowok="t"/>
              </v:shape>
            </v:group>
            <v:group style="position:absolute;left:9522;top:-761;width:63;height:63" coordorigin="9522,-761" coordsize="63,63">
              <v:shape style="position:absolute;left:9522;top:-761;width:63;height:63" coordorigin="9522,-761" coordsize="63,63" path="m9522,-729l9585,-729e" filled="f" stroked="t" strokeweight="3.26594pt" strokecolor="#000000">
                <v:path arrowok="t"/>
              </v:shape>
            </v:group>
            <v:group style="position:absolute;left:9701;top:-772;width:63;height:63" coordorigin="9701,-772" coordsize="63,63">
              <v:shape style="position:absolute;left:9701;top:-772;width:63;height:63" coordorigin="9701,-772" coordsize="63,63" path="m9701,-740l9764,-740e" filled="f" stroked="t" strokeweight="3.27231pt" strokecolor="#000000">
                <v:path arrowok="t"/>
              </v:shape>
            </v:group>
            <v:group style="position:absolute;left:9880;top:-778;width:63;height:63" coordorigin="9880,-778" coordsize="63,63">
              <v:shape style="position:absolute;left:9880;top:-778;width:63;height:63" coordorigin="9880,-778" coordsize="63,63" path="m9880,-746l9943,-746e" filled="f" stroked="t" strokeweight="3.27231pt" strokecolor="#000000">
                <v:path arrowok="t"/>
              </v:shape>
            </v:group>
            <v:group style="position:absolute;left:10059;top:-779;width:63;height:63" coordorigin="10059,-779" coordsize="63,63">
              <v:shape style="position:absolute;left:10059;top:-779;width:63;height:63" coordorigin="10059,-779" coordsize="63,63" path="m10059,-747l10122,-747e" filled="f" stroked="t" strokeweight="3.27231pt" strokecolor="#000000">
                <v:path arrowok="t"/>
              </v:shape>
            </v:group>
            <v:group style="position:absolute;left:10238;top:-795;width:63;height:63" coordorigin="10238,-795" coordsize="63,63">
              <v:shape style="position:absolute;left:10238;top:-795;width:63;height:63" coordorigin="10238,-795" coordsize="63,63" path="m10238,-763l10301,-763e" filled="f" stroked="t" strokeweight="3.26594pt" strokecolor="#000000">
                <v:path arrowok="t"/>
              </v:shape>
            </v:group>
            <v:group style="position:absolute;left:10417;top:-800;width:63;height:63" coordorigin="10417,-800" coordsize="63,63">
              <v:shape style="position:absolute;left:10417;top:-800;width:63;height:63" coordorigin="10417,-800" coordsize="63,63" path="m10417,-769l10480,-769e" filled="f" stroked="t" strokeweight="3.27231pt" strokecolor="#000000">
                <v:path arrowok="t"/>
              </v:shape>
            </v:group>
            <v:group style="position:absolute;left:6689;top:-2438;width:3760;height:275" coordorigin="6689,-2438" coordsize="3760,275">
              <v:shape style="position:absolute;left:6689;top:-2438;width:3760;height:275" coordorigin="6689,-2438" coordsize="3760,275" path="m6689,-2423l6736,-2415,6784,-2408,6832,-2401,6879,-2394,6974,-2379,7070,-2364,7165,-2349,7260,-2333,7308,-2325,7403,-2310,7498,-2295,7593,-2280,7641,-2272,7688,-2264,7736,-2256,7783,-2247,7831,-2238,7879,-2229,7974,-2213,8069,-2199,8164,-2188,8259,-2180,8355,-2173,8450,-2167,8545,-2164,8592,-2163,8640,-2163,8735,-2165,8830,-2168,8926,-2171,8973,-2173,9021,-2174,9068,-2175,9116,-2175,9164,-2175,9211,-2175,9259,-2174,9354,-2176,9449,-2180,9544,-2189,9640,-2203,9735,-2219,9830,-2237,9925,-2258,10020,-2283,10115,-2312,10211,-2344,10306,-2379,10401,-2418,10449,-2438e" filled="f" stroked="t" strokeweight="1.019216pt" strokecolor="#333333">
                <v:path arrowok="t"/>
              </v:shape>
            </v:group>
            <v:group style="position:absolute;left:6689;top:-329;width:3760;height:155" coordorigin="6689,-329" coordsize="3760,155">
              <v:shape style="position:absolute;left:6689;top:-329;width:3760;height:155" coordorigin="6689,-329" coordsize="3760,155" path="m6689,-329l6784,-314,6879,-300,6974,-287,7022,-280,7117,-268,7212,-256,7308,-245,7403,-235,7450,-230,7546,-221,7641,-213,7736,-205,7831,-197,7926,-191,8021,-185,8117,-181,8212,-178,8307,-176,8402,-175,8450,-174,8497,-174,8545,-174,8640,-175,8735,-177,8830,-180,8878,-181,8926,-183,8973,-184,9021,-184,9068,-185,9116,-186,9164,-187,9211,-188,9259,-189,9306,-190,9402,-192,9497,-193,9544,-193,9592,-193,9687,-193,9782,-192,9878,-191,9973,-190,10068,-188,10163,-186,10258,-184,10306,-182,10353,-181,10401,-179,10449,-177e" filled="f" stroked="t" strokeweight="1.019216pt" strokecolor="#333333">
                <v:path arrowok="t"/>
              </v:shape>
            </v:group>
            <v:group style="position:absolute;left:6689;top:-883;width:3760;height:175" coordorigin="6689,-883" coordsize="3760,175">
              <v:shape style="position:absolute;left:6689;top:-883;width:3760;height:175" coordorigin="6689,-883" coordsize="3760,175" path="m6689,-883l6736,-877,6784,-870,6832,-864,6879,-858,6927,-852,6974,-845,7022,-839,7070,-833,7117,-827,7165,-822,7212,-816,7260,-810,7355,-799,7450,-788,7546,-777,7641,-767,7688,-762,7736,-757,7783,-752,7831,-747,7926,-737,8021,-728,8117,-721,8212,-716,8307,-713,8402,-710,8450,-709,8497,-708,8545,-708,8592,-708,8688,-709,8783,-711,8830,-712,8878,-713,8926,-714,8973,-715,9021,-716,9068,-717,9116,-718,9164,-720,9211,-721,9259,-722,9306,-724,9354,-725,9402,-727,9449,-729,9497,-730,9544,-732,9592,-733,9640,-735,9687,-737,9735,-738,9782,-740,9830,-742,9878,-744,9973,-747,10068,-751,10115,-753,10163,-755,10211,-757,10258,-759,10306,-762,10353,-764,10401,-766,10449,-769e" filled="f" stroked="t" strokeweight="1.019216pt" strokecolor="#333333">
                <v:path arrowok="t"/>
              </v:shape>
            </v:group>
            <v:group style="position:absolute;left:6501;top:-2697;width:4136;height:2655" coordorigin="6501,-2697" coordsize="4136,2655">
              <v:shape style="position:absolute;left:6501;top:-2697;width:4136;height:2655" coordorigin="6501,-2697" coordsize="4136,2655" path="m6501,-42l10637,-42,10637,-2697,6501,-2697,6501,-42e" filled="f" stroked="t" strokeweight=".681601pt" strokecolor="#000000">
                <v:path arrowok="t"/>
              </v:shape>
            </v:group>
            <v:group style="position:absolute;left:6466;top:-688;width:35;height:2" coordorigin="6466,-688" coordsize="35,2">
              <v:shape style="position:absolute;left:6466;top:-688;width:35;height:2" coordorigin="6466,-688" coordsize="35,0" path="m6466,-688l6501,-688e" filled="f" stroked="t" strokeweight=".681601pt" strokecolor="#333333">
                <v:path arrowok="t"/>
              </v:shape>
            </v:group>
            <v:group style="position:absolute;left:6466;top:-1384;width:35;height:2" coordorigin="6466,-1384" coordsize="35,2">
              <v:shape style="position:absolute;left:6466;top:-1384;width:35;height:2" coordorigin="6466,-1384" coordsize="35,0" path="m6466,-1384l6501,-1384e" filled="f" stroked="t" strokeweight=".681601pt" strokecolor="#333333">
                <v:path arrowok="t"/>
              </v:shape>
            </v:group>
            <v:group style="position:absolute;left:6466;top:-2079;width:35;height:2" coordorigin="6466,-2079" coordsize="35,2">
              <v:shape style="position:absolute;left:6466;top:-2079;width:35;height:2" coordorigin="6466,-2079" coordsize="35,0" path="m6466,-2079l6501,-2079e" filled="f" stroked="t" strokeweight=".681601pt" strokecolor="#333333">
                <v:path arrowok="t"/>
              </v:shape>
            </v:group>
            <v:group style="position:absolute;left:6510;top:-42;width:2;height:35" coordorigin="6510,-42" coordsize="2,35">
              <v:shape style="position:absolute;left:6510;top:-42;width:2;height:35" coordorigin="6510,-42" coordsize="0,35" path="m6510,-7l6510,-42e" filled="f" stroked="t" strokeweight=".681601pt" strokecolor="#333333">
                <v:path arrowok="t"/>
              </v:shape>
            </v:group>
            <v:group style="position:absolute;left:7226;top:-42;width:2;height:35" coordorigin="7226,-42" coordsize="2,35">
              <v:shape style="position:absolute;left:7226;top:-42;width:2;height:35" coordorigin="7226,-42" coordsize="0,35" path="m7226,-7l7226,-42e" filled="f" stroked="t" strokeweight=".681601pt" strokecolor="#333333">
                <v:path arrowok="t"/>
              </v:shape>
            </v:group>
            <v:group style="position:absolute;left:7942;top:-42;width:2;height:35" coordorigin="7942,-42" coordsize="2,35">
              <v:shape style="position:absolute;left:7942;top:-42;width:2;height:35" coordorigin="7942,-42" coordsize="0,35" path="m7942,-7l7942,-42e" filled="f" stroked="t" strokeweight=".681601pt" strokecolor="#333333">
                <v:path arrowok="t"/>
              </v:shape>
            </v:group>
            <v:group style="position:absolute;left:8658;top:-42;width:2;height:35" coordorigin="8658,-42" coordsize="2,35">
              <v:shape style="position:absolute;left:8658;top:-42;width:2;height:35" coordorigin="8658,-42" coordsize="0,35" path="m8658,-7l8658,-42e" filled="f" stroked="t" strokeweight=".681601pt" strokecolor="#333333">
                <v:path arrowok="t"/>
              </v:shape>
            </v:group>
            <v:group style="position:absolute;left:9374;top:-42;width:2;height:35" coordorigin="9374,-42" coordsize="2,35">
              <v:shape style="position:absolute;left:9374;top:-42;width:2;height:35" coordorigin="9374,-42" coordsize="0,35" path="m9374,-7l9374,-42e" filled="f" stroked="t" strokeweight=".681601pt" strokecolor="#333333">
                <v:path arrowok="t"/>
              </v:shape>
            </v:group>
            <v:group style="position:absolute;left:10091;top:-42;width:2;height:35" coordorigin="10091,-42" coordsize="2,35">
              <v:shape style="position:absolute;left:10091;top:-42;width:2;height:35" coordorigin="10091,-42" coordsize="0,35" path="m10091,-7l10091,-42e" filled="f" stroked="t" strokeweight=".681601pt" strokecolor="#333333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2008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2009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2010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2011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>2012</w:t>
      </w:r>
      <w:r>
        <w:rPr>
          <w:rFonts w:ascii="Arial" w:hAnsi="Arial" w:cs="Arial" w:eastAsia="Arial"/>
          <w:sz w:val="11"/>
          <w:szCs w:val="11"/>
          <w:color w:val="4D4D4D"/>
          <w:spacing w:val="-21"/>
          <w:w w:val="100"/>
        </w:rPr>
        <w:t> </w:t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color w:val="4D4D4D"/>
          <w:spacing w:val="0"/>
          <w:w w:val="104"/>
        </w:rPr>
        <w:t>2013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880"/>
          <w:cols w:num="2" w:equalWidth="0">
            <w:col w:w="4232" w:space="810"/>
            <w:col w:w="4978"/>
          </w:cols>
        </w:sectPr>
      </w:pPr>
      <w:rPr/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880"/>
        </w:sectPr>
      </w:pPr>
      <w:rPr/>
    </w:p>
    <w:p>
      <w:pPr>
        <w:spacing w:before="22" w:after="0" w:line="240" w:lineRule="auto"/>
        <w:ind w:right="-2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4"/>
        </w:rPr>
        <w:t>(c)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2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(d)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880"/>
          <w:cols w:num="2" w:equalWidth="0">
            <w:col w:w="2524" w:space="4405"/>
            <w:col w:w="3091"/>
          </w:cols>
        </w:sectPr>
      </w:pPr>
      <w:rPr/>
    </w:p>
    <w:p>
      <w:pPr>
        <w:spacing w:before="59" w:after="0" w:line="240" w:lineRule="auto"/>
        <w:ind w:left="664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3: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rends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FPL100-ratios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households,</w:t>
      </w:r>
      <w:r>
        <w:rPr>
          <w:rFonts w:ascii="Arial" w:hAnsi="Arial" w:cs="Arial" w:eastAsia="Arial"/>
          <w:sz w:val="20"/>
          <w:szCs w:val="20"/>
          <w:spacing w:val="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trasting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household</w:t>
      </w:r>
      <w:r>
        <w:rPr>
          <w:rFonts w:ascii="Arial" w:hAnsi="Arial" w:cs="Arial" w:eastAsia="Arial"/>
          <w:sz w:val="20"/>
          <w:szCs w:val="20"/>
          <w:spacing w:val="1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y</w:t>
      </w:r>
      <w:r>
        <w:rPr>
          <w:rFonts w:ascii="Arial" w:hAnsi="Arial" w:cs="Arial" w:eastAsia="Arial"/>
          <w:sz w:val="20"/>
          <w:szCs w:val="20"/>
          <w:spacing w:val="6"/>
          <w:w w:val="102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806" w:top="1360" w:bottom="1000" w:left="1720" w:right="1720"/>
          <w:pgSz w:w="12240" w:h="15840"/>
        </w:sectPr>
      </w:pPr>
      <w:rPr/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6.7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170" w:lineRule="exact"/>
        <w:ind w:right="-20"/>
        <w:jc w:val="righ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6.6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43" w:after="0" w:line="240" w:lineRule="auto"/>
        <w:ind w:left="676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/>
        <w:br w:type="column"/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Mar</w:t>
      </w:r>
      <w:r>
        <w:rPr>
          <w:rFonts w:ascii="Arial" w:hAnsi="Arial" w:cs="Arial" w:eastAsia="Arial"/>
          <w:sz w:val="15"/>
          <w:szCs w:val="15"/>
          <w:color w:val="1A1A1A"/>
          <w:spacing w:val="2"/>
          <w:w w:val="100"/>
        </w:rPr>
        <w:t>r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ied</w:t>
      </w:r>
      <w:r>
        <w:rPr>
          <w:rFonts w:ascii="Arial" w:hAnsi="Arial" w:cs="Arial" w:eastAsia="Arial"/>
          <w:sz w:val="15"/>
          <w:szCs w:val="15"/>
          <w:color w:val="1A1A1A"/>
          <w:spacing w:val="1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Male</w:t>
      </w:r>
      <w:r>
        <w:rPr>
          <w:rFonts w:ascii="Arial" w:hAnsi="Arial" w:cs="Arial" w:eastAsia="Arial"/>
          <w:sz w:val="15"/>
          <w:szCs w:val="15"/>
          <w:color w:val="1A1A1A"/>
          <w:spacing w:val="7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White</w:t>
      </w:r>
      <w:r>
        <w:rPr>
          <w:rFonts w:ascii="Arial" w:hAnsi="Arial" w:cs="Arial" w:eastAsia="Arial"/>
          <w:sz w:val="15"/>
          <w:szCs w:val="15"/>
          <w:color w:val="1A1A1A"/>
          <w:spacing w:val="9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Bachelors</w:t>
      </w:r>
      <w:r>
        <w:rPr>
          <w:rFonts w:ascii="Arial" w:hAnsi="Arial" w:cs="Arial" w:eastAsia="Arial"/>
          <w:sz w:val="15"/>
          <w:szCs w:val="15"/>
          <w:color w:val="1A1A1A"/>
          <w:spacing w:val="1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or</w:t>
      </w:r>
      <w:r>
        <w:rPr>
          <w:rFonts w:ascii="Arial" w:hAnsi="Arial" w:cs="Arial" w:eastAsia="Arial"/>
          <w:sz w:val="15"/>
          <w:szCs w:val="15"/>
          <w:color w:val="1A1A1A"/>
          <w:spacing w:val="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higher</w:t>
      </w:r>
      <w:r>
        <w:rPr>
          <w:rFonts w:ascii="Arial" w:hAnsi="Arial" w:cs="Arial" w:eastAsia="Arial"/>
          <w:sz w:val="15"/>
          <w:szCs w:val="15"/>
          <w:color w:val="1A1A1A"/>
          <w:spacing w:val="9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Disability</w:t>
      </w:r>
      <w:r>
        <w:rPr>
          <w:rFonts w:ascii="Arial" w:hAnsi="Arial" w:cs="Arial" w:eastAsia="Arial"/>
          <w:sz w:val="15"/>
          <w:szCs w:val="15"/>
          <w:color w:val="1A1A1A"/>
          <w:spacing w:val="13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2"/>
        </w:rPr>
        <w:t>no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87" w:after="0" w:line="240" w:lineRule="auto"/>
        <w:ind w:left="211" w:right="5956"/>
        <w:jc w:val="center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21"/>
          <w:w w:val="100"/>
          <w:position w:val="1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84"/>
          <w:position w:val="0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2" w:after="0" w:line="240" w:lineRule="auto"/>
        <w:ind w:left="-29" w:right="5716"/>
        <w:jc w:val="center"/>
        <w:tabs>
          <w:tab w:pos="680" w:val="left"/>
        </w:tabs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</w:r>
      <w:r>
        <w:rPr>
          <w:rFonts w:ascii="MS PGothic" w:hAnsi="MS PGothic" w:cs="MS PGothic" w:eastAsia="MS PGothic"/>
          <w:sz w:val="11"/>
          <w:szCs w:val="11"/>
          <w:spacing w:val="0"/>
          <w:w w:val="84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</w:rPr>
      </w:r>
    </w:p>
    <w:p>
      <w:pPr>
        <w:spacing w:before="74" w:after="0" w:line="240" w:lineRule="auto"/>
        <w:ind w:left="965"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720" w:right="1720"/>
          <w:cols w:num="2" w:equalWidth="0">
            <w:col w:w="1941" w:space="278"/>
            <w:col w:w="6581"/>
          </w:cols>
        </w:sectPr>
      </w:pPr>
      <w:rPr/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15"/>
          <w:szCs w:val="15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5.839050pt;margin-top:9.020096pt;width:11.35pt;height:95.013805pt;mso-position-horizontal-relative:page;mso-position-vertical-relative:paragraph;z-index:-3737" type="#_x0000_t202" filled="f" stroked="f">
            <v:textbox inset="0,0,0,0" style="layout-flow:vertical;mso-layout-flow-alt:bottom-to-top">
              <w:txbxContent>
                <w:p>
                  <w:pPr>
                    <w:spacing w:before="2" w:after="0" w:line="240" w:lineRule="auto"/>
                    <w:ind w:left="20" w:right="-48"/>
                    <w:jc w:val="left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  <w:rPr/>
                  <w:r>
                    <w:rPr>
                      <w:rFonts w:ascii="Arial" w:hAnsi="Arial" w:cs="Arial" w:eastAsia="Arial"/>
                      <w:sz w:val="18"/>
                      <w:szCs w:val="18"/>
                      <w:spacing w:val="-7"/>
                      <w:w w:val="100"/>
                    </w:rPr>
                    <w:t>A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-5"/>
                      <w:w w:val="100"/>
                    </w:rPr>
                    <w:t>v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</w:rPr>
                    <w:t>e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-2"/>
                      <w:w w:val="100"/>
                    </w:rPr>
                    <w:t>r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</w:rPr>
                    <w:t>age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22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3"/>
                    </w:rPr>
                    <w:t>FPL100−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-2"/>
                      <w:w w:val="103"/>
                    </w:rPr>
                    <w:t>r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3"/>
                    </w:rPr>
                    <w:t>atio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6.5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6.4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0" w:after="0" w:line="121" w:lineRule="exact"/>
        <w:ind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/>
        <w:br w:type="column"/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1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80" w:after="0" w:line="138" w:lineRule="exact"/>
        <w:ind w:left="241"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2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0" w:after="0" w:line="147" w:lineRule="exact"/>
        <w:ind w:left="482"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2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2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21"/>
          <w:w w:val="100"/>
          <w:position w:val="2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5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0" w:after="0" w:line="141" w:lineRule="exact"/>
        <w:ind w:left="931" w:right="911"/>
        <w:jc w:val="center"/>
        <w:rPr>
          <w:rFonts w:ascii="MS PGothic" w:hAnsi="MS PGothic" w:cs="MS PGothic" w:eastAsia="MS PGothic"/>
          <w:sz w:val="11"/>
          <w:szCs w:val="11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5.789001pt;margin-top:5.077777pt;width:4.632492pt;height:5.85650pt;mso-position-horizontal-relative:page;mso-position-vertical-relative:paragraph;z-index:-3736" type="#_x0000_t202" filled="f" stroked="f">
            <v:textbox inset="0,0,0,0">
              <w:txbxContent>
                <w:p>
                  <w:pPr>
                    <w:spacing w:before="0" w:after="0" w:line="116" w:lineRule="exact"/>
                    <w:ind w:right="-58"/>
                    <w:jc w:val="left"/>
                    <w:rPr>
                      <w:rFonts w:ascii="MS PGothic" w:hAnsi="MS PGothic" w:cs="MS PGothic" w:eastAsia="MS PGothic"/>
                      <w:sz w:val="11"/>
                      <w:szCs w:val="11"/>
                    </w:rPr>
                  </w:pPr>
                  <w:rPr/>
                  <w:r>
                    <w:rPr>
                      <w:rFonts w:ascii="MS PGothic" w:hAnsi="MS PGothic" w:cs="MS PGothic" w:eastAsia="MS PGothic"/>
                      <w:sz w:val="11"/>
                      <w:szCs w:val="11"/>
                      <w:spacing w:val="0"/>
                      <w:w w:val="100"/>
                      <w:position w:val="-1"/>
                    </w:rPr>
                    <w:t>●</w:t>
                  </w:r>
                  <w:r>
                    <w:rPr>
                      <w:rFonts w:ascii="MS PGothic" w:hAnsi="MS PGothic" w:cs="MS PGothic" w:eastAsia="MS PGothic"/>
                      <w:sz w:val="11"/>
                      <w:szCs w:val="11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1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1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21"/>
          <w:w w:val="100"/>
          <w:position w:val="-1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84"/>
          <w:position w:val="5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0" w:after="0" w:line="197" w:lineRule="exact"/>
        <w:ind w:left="1447"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2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2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21"/>
          <w:w w:val="100"/>
          <w:position w:val="-2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1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1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21"/>
          <w:w w:val="100"/>
          <w:position w:val="-1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4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65" w:lineRule="exact"/>
        <w:ind w:left="482" w:right="-20"/>
        <w:jc w:val="left"/>
        <w:tabs>
          <w:tab w:pos="960" w:val="left"/>
        </w:tabs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3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-16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3"/>
        </w:rPr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4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4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21"/>
          <w:w w:val="100"/>
          <w:position w:val="-4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0" w:after="0" w:line="139" w:lineRule="exact"/>
        <w:ind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1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1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21"/>
          <w:w w:val="100"/>
          <w:position w:val="-1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4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17" w:after="0" w:line="240" w:lineRule="auto"/>
        <w:ind w:left="724"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720" w:right="1720"/>
          <w:cols w:num="3" w:equalWidth="0">
            <w:col w:w="1941" w:space="1484"/>
            <w:col w:w="2264" w:space="148"/>
            <w:col w:w="2963"/>
          </w:cols>
        </w:sectPr>
      </w:pPr>
      <w:rPr/>
    </w:p>
    <w:p>
      <w:pPr>
        <w:spacing w:before="74" w:after="0" w:line="240" w:lineRule="auto"/>
        <w:ind w:left="1854" w:right="-20"/>
        <w:jc w:val="left"/>
        <w:tabs>
          <w:tab w:pos="2800" w:val="left"/>
          <w:tab w:pos="3780" w:val="left"/>
          <w:tab w:pos="4740" w:val="left"/>
          <w:tab w:pos="5700" w:val="left"/>
          <w:tab w:pos="6660" w:val="left"/>
        </w:tabs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184.437256pt;margin-top:-98.949097pt;width:268.540508pt;height:102.786253pt;mso-position-horizontal-relative:page;mso-position-vertical-relative:paragraph;z-index:-3739" coordorigin="3689,-1979" coordsize="5371,2056">
            <v:group style="position:absolute;left:3744;top:-107;width:5306;height:2" coordorigin="3744,-107" coordsize="5306,2">
              <v:shape style="position:absolute;left:3744;top:-107;width:5306;height:2" coordorigin="3744,-107" coordsize="5306,0" path="m3744,-107l9050,-107e" filled="f" stroked="t" strokeweight=".544pt" strokecolor="#F2F2F2">
                <v:path arrowok="t"/>
              </v:shape>
            </v:group>
            <v:group style="position:absolute;left:3744;top:-524;width:5306;height:2" coordorigin="3744,-524" coordsize="5306,2">
              <v:shape style="position:absolute;left:3744;top:-524;width:5306;height:2" coordorigin="3744,-524" coordsize="5306,0" path="m3744,-524l9050,-524e" filled="f" stroked="t" strokeweight=".544pt" strokecolor="#F2F2F2">
                <v:path arrowok="t"/>
              </v:shape>
            </v:group>
            <v:group style="position:absolute;left:3744;top:-941;width:5306;height:2" coordorigin="3744,-941" coordsize="5306,2">
              <v:shape style="position:absolute;left:3744;top:-941;width:5306;height:2" coordorigin="3744,-941" coordsize="5306,0" path="m3744,-941l9050,-941e" filled="f" stroked="t" strokeweight=".544pt" strokecolor="#F2F2F2">
                <v:path arrowok="t"/>
              </v:shape>
            </v:group>
            <v:group style="position:absolute;left:3744;top:-1357;width:5306;height:2" coordorigin="3744,-1357" coordsize="5306,2">
              <v:shape style="position:absolute;left:3744;top:-1357;width:5306;height:2" coordorigin="3744,-1357" coordsize="5306,0" path="m3744,-1357l9050,-1357e" filled="f" stroked="t" strokeweight=".544pt" strokecolor="#F2F2F2">
                <v:path arrowok="t"/>
              </v:shape>
            </v:group>
            <v:group style="position:absolute;left:4227;top:-1674;width:2;height:1695" coordorigin="4227,-1674" coordsize="2,1695">
              <v:shape style="position:absolute;left:4227;top:-1674;width:2;height:1695" coordorigin="4227,-1674" coordsize="0,1695" path="m4227,21l4227,-1674e" filled="f" stroked="t" strokeweight=".544pt" strokecolor="#F2F2F2">
                <v:path arrowok="t"/>
              </v:shape>
            </v:group>
            <v:group style="position:absolute;left:5191;top:-1674;width:2;height:1695" coordorigin="5191,-1674" coordsize="2,1695">
              <v:shape style="position:absolute;left:5191;top:-1674;width:2;height:1695" coordorigin="5191,-1674" coordsize="0,1695" path="m5191,21l5191,-1674e" filled="f" stroked="t" strokeweight=".544pt" strokecolor="#F2F2F2">
                <v:path arrowok="t"/>
              </v:shape>
            </v:group>
            <v:group style="position:absolute;left:6156;top:-1674;width:2;height:1695" coordorigin="6156,-1674" coordsize="2,1695">
              <v:shape style="position:absolute;left:6156;top:-1674;width:2;height:1695" coordorigin="6156,-1674" coordsize="0,1695" path="m6156,21l6156,-1674e" filled="f" stroked="t" strokeweight=".544pt" strokecolor="#F2F2F2">
                <v:path arrowok="t"/>
              </v:shape>
            </v:group>
            <v:group style="position:absolute;left:7121;top:-1674;width:2;height:1695" coordorigin="7121,-1674" coordsize="2,1695">
              <v:shape style="position:absolute;left:7121;top:-1674;width:2;height:1695" coordorigin="7121,-1674" coordsize="0,1695" path="m7121,21l7121,-1674e" filled="f" stroked="t" strokeweight=".544pt" strokecolor="#F2F2F2">
                <v:path arrowok="t"/>
              </v:shape>
            </v:group>
            <v:group style="position:absolute;left:8086;top:-1674;width:2;height:1695" coordorigin="8086,-1674" coordsize="2,1695">
              <v:shape style="position:absolute;left:8086;top:-1674;width:2;height:1695" coordorigin="8086,-1674" coordsize="0,1695" path="m8086,21l8086,-1674e" filled="f" stroked="t" strokeweight=".544pt" strokecolor="#F2F2F2">
                <v:path arrowok="t"/>
              </v:shape>
            </v:group>
            <v:group style="position:absolute;left:9050;top:-1674;width:2;height:1695" coordorigin="9050,-1674" coordsize="2,1695">
              <v:shape style="position:absolute;left:9050;top:-1674;width:2;height:1695" coordorigin="9050,-1674" coordsize="0,1695" path="m9050,21l9050,-1674e" filled="f" stroked="t" strokeweight=".544pt" strokecolor="#F2F2F2">
                <v:path arrowok="t"/>
              </v:shape>
            </v:group>
            <v:group style="position:absolute;left:3744;top:-315;width:5306;height:2" coordorigin="3744,-315" coordsize="5306,2">
              <v:shape style="position:absolute;left:3744;top:-315;width:5306;height:2" coordorigin="3744,-315" coordsize="5306,0" path="m3744,-315l9050,-315e" filled="f" stroked="t" strokeweight=".9095pt" strokecolor="#CCCCCC">
                <v:path arrowok="t"/>
              </v:shape>
            </v:group>
            <v:group style="position:absolute;left:3744;top:-732;width:5306;height:2" coordorigin="3744,-732" coordsize="5306,2">
              <v:shape style="position:absolute;left:3744;top:-732;width:5306;height:2" coordorigin="3744,-732" coordsize="5306,0" path="m3744,-732l9050,-732e" filled="f" stroked="t" strokeweight=".9095pt" strokecolor="#CCCCCC">
                <v:path arrowok="t"/>
              </v:shape>
            </v:group>
            <v:group style="position:absolute;left:3744;top:-1149;width:5306;height:2" coordorigin="3744,-1149" coordsize="5306,2">
              <v:shape style="position:absolute;left:3744;top:-1149;width:5306;height:2" coordorigin="3744,-1149" coordsize="5306,0" path="m3744,-1149l9050,-1149e" filled="f" stroked="t" strokeweight=".9095pt" strokecolor="#CCCCCC">
                <v:path arrowok="t"/>
              </v:shape>
            </v:group>
            <v:group style="position:absolute;left:3744;top:-1566;width:5306;height:2" coordorigin="3744,-1566" coordsize="5306,2">
              <v:shape style="position:absolute;left:3744;top:-1566;width:5306;height:2" coordorigin="3744,-1566" coordsize="5306,0" path="m3744,-1566l9050,-1566e" filled="f" stroked="t" strokeweight=".9095pt" strokecolor="#CCCCCC">
                <v:path arrowok="t"/>
              </v:shape>
            </v:group>
            <v:group style="position:absolute;left:3744;top:-1674;width:2;height:1695" coordorigin="3744,-1674" coordsize="2,1695">
              <v:shape style="position:absolute;left:3744;top:-1674;width:2;height:1695" coordorigin="3744,-1674" coordsize="0,1695" path="m3744,21l3744,-1674e" filled="f" stroked="t" strokeweight=".9095pt" strokecolor="#CCCCCC">
                <v:path arrowok="t"/>
              </v:shape>
            </v:group>
            <v:group style="position:absolute;left:4709;top:-1674;width:2;height:1695" coordorigin="4709,-1674" coordsize="2,1695">
              <v:shape style="position:absolute;left:4709;top:-1674;width:2;height:1695" coordorigin="4709,-1674" coordsize="0,1695" path="m4709,21l4709,-1674e" filled="f" stroked="t" strokeweight=".9095pt" strokecolor="#CCCCCC">
                <v:path arrowok="t"/>
              </v:shape>
            </v:group>
            <v:group style="position:absolute;left:5674;top:-1674;width:2;height:1695" coordorigin="5674,-1674" coordsize="2,1695">
              <v:shape style="position:absolute;left:5674;top:-1674;width:2;height:1695" coordorigin="5674,-1674" coordsize="0,1695" path="m5674,21l5674,-1674e" filled="f" stroked="t" strokeweight=".9095pt" strokecolor="#CCCCCC">
                <v:path arrowok="t"/>
              </v:shape>
            </v:group>
            <v:group style="position:absolute;left:6639;top:-1674;width:2;height:1695" coordorigin="6639,-1674" coordsize="2,1695">
              <v:shape style="position:absolute;left:6639;top:-1674;width:2;height:1695" coordorigin="6639,-1674" coordsize="0,1695" path="m6639,21l6639,-1674e" filled="f" stroked="t" strokeweight=".9095pt" strokecolor="#CCCCCC">
                <v:path arrowok="t"/>
              </v:shape>
            </v:group>
            <v:group style="position:absolute;left:7603;top:-1674;width:2;height:1695" coordorigin="7603,-1674" coordsize="2,1695">
              <v:shape style="position:absolute;left:7603;top:-1674;width:2;height:1695" coordorigin="7603,-1674" coordsize="0,1695" path="m7603,21l7603,-1674e" filled="f" stroked="t" strokeweight=".9095pt" strokecolor="#CCCCCC">
                <v:path arrowok="t"/>
              </v:shape>
            </v:group>
            <v:group style="position:absolute;left:8568;top:-1674;width:2;height:1695" coordorigin="8568,-1674" coordsize="2,1695">
              <v:shape style="position:absolute;left:8568;top:-1674;width:2;height:1695" coordorigin="8568,-1674" coordsize="0,1695" path="m8568,21l8568,-1674e" filled="f" stroked="t" strokeweight=".9095pt" strokecolor="#CCCCCC">
                <v:path arrowok="t"/>
              </v:shape>
            </v:group>
            <v:group style="position:absolute;left:3986;top:-1597;width:4824;height:1337" coordorigin="3986,-1597" coordsize="4824,1337">
              <v:shape style="position:absolute;left:3986;top:-1597;width:4824;height:1337" coordorigin="3986,-1597" coordsize="4824,1337" path="m3986,-1597l4047,-1573,4108,-1547,4169,-1522,4230,-1496,4291,-1469,4352,-1442,4413,-1414,4474,-1386,4535,-1356,4596,-1326,4657,-1295,4718,-1264,4779,-1232,4840,-1199,4901,-1167,4962,-1134,5024,-1101,5085,-1068,5146,-1036,5207,-1004,5268,-970,5329,-934,5390,-896,5451,-857,5512,-817,5573,-778,5634,-739,5695,-702,5756,-666,5817,-633,5878,-604,5939,-578,6000,-554,6062,-533,6123,-514,6184,-497,6245,-481,6306,-465,6367,-449,6428,-434,6489,-421,6550,-409,6611,-398,6672,-389,6733,-381,6794,-374,6855,-366,6916,-360,6977,-353,7039,-346,7100,-338,7161,-330,7222,-321,7283,-312,7344,-303,7405,-295,7466,-287,7527,-281,7588,-275,7649,-271,7710,-268,7771,-265,7832,-263,7893,-261,7954,-260,8016,-260,8077,-260,8138,-261,8199,-263,8260,-266,8321,-269,8382,-273,8443,-277,8504,-282,8565,-288,8626,-295,8687,-302,8748,-310,8809,-318e" filled="f" stroked="t" strokeweight="1.36pt" strokecolor="#333333">
                <v:path arrowok="t"/>
              </v:shape>
            </v:group>
            <v:group style="position:absolute;left:3744;top:-1674;width:5306;height:1695" coordorigin="3744,-1674" coordsize="5306,1695">
              <v:shape style="position:absolute;left:3744;top:-1674;width:5306;height:1695" coordorigin="3744,-1674" coordsize="5306,1695" path="m3744,21l9050,21,9050,-1674,3744,-1674,3744,21e" filled="f" stroked="t" strokeweight=".9095pt" strokecolor="#000000">
                <v:path arrowok="t"/>
              </v:shape>
            </v:group>
            <v:group style="position:absolute;left:3744;top:-1970;width:5306;height:296" coordorigin="3744,-1970" coordsize="5306,296">
              <v:shape style="position:absolute;left:3744;top:-1970;width:5306;height:296" coordorigin="3744,-1970" coordsize="5306,296" path="m3744,-1674l9050,-1674,9050,-1970,3744,-1970,3744,-1674e" filled="t" fillcolor="#D9D9D9" stroked="f">
                <v:path arrowok="t"/>
                <v:fill/>
              </v:shape>
            </v:group>
            <v:group style="position:absolute;left:3698;top:-315;width:47;height:2" coordorigin="3698,-315" coordsize="47,2">
              <v:shape style="position:absolute;left:3698;top:-315;width:47;height:2" coordorigin="3698,-315" coordsize="47,0" path="m3698,-315l3744,-315e" filled="f" stroked="t" strokeweight=".9095pt" strokecolor="#333333">
                <v:path arrowok="t"/>
              </v:shape>
            </v:group>
            <v:group style="position:absolute;left:3698;top:-732;width:47;height:2" coordorigin="3698,-732" coordsize="47,2">
              <v:shape style="position:absolute;left:3698;top:-732;width:47;height:2" coordorigin="3698,-732" coordsize="47,0" path="m3698,-732l3744,-732e" filled="f" stroked="t" strokeweight=".9095pt" strokecolor="#333333">
                <v:path arrowok="t"/>
              </v:shape>
            </v:group>
            <v:group style="position:absolute;left:3698;top:-1149;width:47;height:2" coordorigin="3698,-1149" coordsize="47,2">
              <v:shape style="position:absolute;left:3698;top:-1149;width:47;height:2" coordorigin="3698,-1149" coordsize="47,0" path="m3698,-1149l3744,-1149e" filled="f" stroked="t" strokeweight=".9095pt" strokecolor="#333333">
                <v:path arrowok="t"/>
              </v:shape>
            </v:group>
            <v:group style="position:absolute;left:3698;top:-1566;width:47;height:2" coordorigin="3698,-1566" coordsize="47,2">
              <v:shape style="position:absolute;left:3698;top:-1566;width:47;height:2" coordorigin="3698,-1566" coordsize="47,0" path="m3698,-1566l3744,-1566e" filled="f" stroked="t" strokeweight=".9095pt" strokecolor="#333333">
                <v:path arrowok="t"/>
              </v:shape>
            </v:group>
            <v:group style="position:absolute;left:3744;top:21;width:2;height:47" coordorigin="3744,21" coordsize="2,47">
              <v:shape style="position:absolute;left:3744;top:21;width:2;height:47" coordorigin="3744,21" coordsize="0,47" path="m3744,68l3744,21e" filled="f" stroked="t" strokeweight=".9095pt" strokecolor="#333333">
                <v:path arrowok="t"/>
              </v:shape>
            </v:group>
            <v:group style="position:absolute;left:4709;top:21;width:2;height:47" coordorigin="4709,21" coordsize="2,47">
              <v:shape style="position:absolute;left:4709;top:21;width:2;height:47" coordorigin="4709,21" coordsize="0,47" path="m4709,68l4709,21e" filled="f" stroked="t" strokeweight=".9095pt" strokecolor="#333333">
                <v:path arrowok="t"/>
              </v:shape>
            </v:group>
            <v:group style="position:absolute;left:5674;top:21;width:2;height:47" coordorigin="5674,21" coordsize="2,47">
              <v:shape style="position:absolute;left:5674;top:21;width:2;height:47" coordorigin="5674,21" coordsize="0,47" path="m5674,68l5674,21e" filled="f" stroked="t" strokeweight=".9095pt" strokecolor="#333333">
                <v:path arrowok="t"/>
              </v:shape>
            </v:group>
            <v:group style="position:absolute;left:6639;top:21;width:2;height:47" coordorigin="6639,21" coordsize="2,47">
              <v:shape style="position:absolute;left:6639;top:21;width:2;height:47" coordorigin="6639,21" coordsize="0,47" path="m6639,68l6639,21e" filled="f" stroked="t" strokeweight=".9095pt" strokecolor="#333333">
                <v:path arrowok="t"/>
              </v:shape>
            </v:group>
            <v:group style="position:absolute;left:7603;top:21;width:2;height:47" coordorigin="7603,21" coordsize="2,47">
              <v:shape style="position:absolute;left:7603;top:21;width:2;height:47" coordorigin="7603,21" coordsize="0,47" path="m7603,68l7603,21e" filled="f" stroked="t" strokeweight=".9095pt" strokecolor="#333333">
                <v:path arrowok="t"/>
              </v:shape>
            </v:group>
            <v:group style="position:absolute;left:8568;top:21;width:2;height:47" coordorigin="8568,21" coordsize="2,47">
              <v:shape style="position:absolute;left:8568;top:21;width:2;height:47" coordorigin="8568,21" coordsize="0,47" path="m8568,68l8568,21e" filled="f" stroked="t" strokeweight=".9095pt" strokecolor="#333333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84.437256pt;margin-top:14.96791pt;width:268.540508pt;height:102.786253pt;mso-position-horizontal-relative:page;mso-position-vertical-relative:paragraph;z-index:-3738" coordorigin="3689,299" coordsize="5371,2056">
            <v:group style="position:absolute;left:3744;top:1993;width:5306;height:2" coordorigin="3744,1993" coordsize="5306,2">
              <v:shape style="position:absolute;left:3744;top:1993;width:5306;height:2" coordorigin="3744,1993" coordsize="5306,0" path="m3744,1993l9050,1993e" filled="f" stroked="t" strokeweight=".544pt" strokecolor="#F2F2F2">
                <v:path arrowok="t"/>
              </v:shape>
            </v:group>
            <v:group style="position:absolute;left:3744;top:1675;width:5306;height:2" coordorigin="3744,1675" coordsize="5306,2">
              <v:shape style="position:absolute;left:3744;top:1675;width:5306;height:2" coordorigin="3744,1675" coordsize="5306,0" path="m3744,1675l9050,1675e" filled="f" stroked="t" strokeweight=".544pt" strokecolor="#F2F2F2">
                <v:path arrowok="t"/>
              </v:shape>
            </v:group>
            <v:group style="position:absolute;left:3744;top:1357;width:5306;height:2" coordorigin="3744,1357" coordsize="5306,2">
              <v:shape style="position:absolute;left:3744;top:1357;width:5306;height:2" coordorigin="3744,1357" coordsize="5306,0" path="m3744,1357l9050,1357e" filled="f" stroked="t" strokeweight=".544pt" strokecolor="#F2F2F2">
                <v:path arrowok="t"/>
              </v:shape>
            </v:group>
            <v:group style="position:absolute;left:3744;top:1039;width:5306;height:2" coordorigin="3744,1039" coordsize="5306,2">
              <v:shape style="position:absolute;left:3744;top:1039;width:5306;height:2" coordorigin="3744,1039" coordsize="5306,0" path="m3744,1039l9050,1039e" filled="f" stroked="t" strokeweight=".544pt" strokecolor="#F2F2F2">
                <v:path arrowok="t"/>
              </v:shape>
            </v:group>
            <v:group style="position:absolute;left:3744;top:721;width:5306;height:2" coordorigin="3744,721" coordsize="5306,2">
              <v:shape style="position:absolute;left:3744;top:721;width:5306;height:2" coordorigin="3744,721" coordsize="5306,0" path="m3744,721l9050,721e" filled="f" stroked="t" strokeweight=".544pt" strokecolor="#F2F2F2">
                <v:path arrowok="t"/>
              </v:shape>
            </v:group>
            <v:group style="position:absolute;left:4227;top:604;width:2;height:1695" coordorigin="4227,604" coordsize="2,1695">
              <v:shape style="position:absolute;left:4227;top:604;width:2;height:1695" coordorigin="4227,604" coordsize="0,1695" path="m4227,2299l4227,604e" filled="f" stroked="t" strokeweight=".544pt" strokecolor="#F2F2F2">
                <v:path arrowok="t"/>
              </v:shape>
            </v:group>
            <v:group style="position:absolute;left:5191;top:604;width:2;height:1695" coordorigin="5191,604" coordsize="2,1695">
              <v:shape style="position:absolute;left:5191;top:604;width:2;height:1695" coordorigin="5191,604" coordsize="0,1695" path="m5191,2299l5191,604e" filled="f" stroked="t" strokeweight=".544pt" strokecolor="#F2F2F2">
                <v:path arrowok="t"/>
              </v:shape>
            </v:group>
            <v:group style="position:absolute;left:6156;top:604;width:2;height:1695" coordorigin="6156,604" coordsize="2,1695">
              <v:shape style="position:absolute;left:6156;top:604;width:2;height:1695" coordorigin="6156,604" coordsize="0,1695" path="m6156,2299l6156,604e" filled="f" stroked="t" strokeweight=".544pt" strokecolor="#F2F2F2">
                <v:path arrowok="t"/>
              </v:shape>
            </v:group>
            <v:group style="position:absolute;left:7121;top:604;width:2;height:1695" coordorigin="7121,604" coordsize="2,1695">
              <v:shape style="position:absolute;left:7121;top:604;width:2;height:1695" coordorigin="7121,604" coordsize="0,1695" path="m7121,2299l7121,604e" filled="f" stroked="t" strokeweight=".544pt" strokecolor="#F2F2F2">
                <v:path arrowok="t"/>
              </v:shape>
            </v:group>
            <v:group style="position:absolute;left:8086;top:604;width:2;height:1695" coordorigin="8086,604" coordsize="2,1695">
              <v:shape style="position:absolute;left:8086;top:604;width:2;height:1695" coordorigin="8086,604" coordsize="0,1695" path="m8086,2299l8086,604e" filled="f" stroked="t" strokeweight=".544pt" strokecolor="#F2F2F2">
                <v:path arrowok="t"/>
              </v:shape>
            </v:group>
            <v:group style="position:absolute;left:9050;top:604;width:2;height:1695" coordorigin="9050,604" coordsize="2,1695">
              <v:shape style="position:absolute;left:9050;top:604;width:2;height:1695" coordorigin="9050,604" coordsize="0,1695" path="m9050,2299l9050,604e" filled="f" stroked="t" strokeweight=".544pt" strokecolor="#F2F2F2">
                <v:path arrowok="t"/>
              </v:shape>
            </v:group>
            <v:group style="position:absolute;left:3744;top:2152;width:5306;height:2" coordorigin="3744,2152" coordsize="5306,2">
              <v:shape style="position:absolute;left:3744;top:2152;width:5306;height:2" coordorigin="3744,2152" coordsize="5306,0" path="m3744,2152l9050,2152e" filled="f" stroked="t" strokeweight=".9095pt" strokecolor="#CCCCCC">
                <v:path arrowok="t"/>
              </v:shape>
            </v:group>
            <v:group style="position:absolute;left:3744;top:1834;width:5306;height:2" coordorigin="3744,1834" coordsize="5306,2">
              <v:shape style="position:absolute;left:3744;top:1834;width:5306;height:2" coordorigin="3744,1834" coordsize="5306,0" path="m3744,1834l9050,1834e" filled="f" stroked="t" strokeweight=".9095pt" strokecolor="#CCCCCC">
                <v:path arrowok="t"/>
              </v:shape>
            </v:group>
            <v:group style="position:absolute;left:3744;top:1516;width:5306;height:2" coordorigin="3744,1516" coordsize="5306,2">
              <v:shape style="position:absolute;left:3744;top:1516;width:5306;height:2" coordorigin="3744,1516" coordsize="5306,0" path="m3744,1516l9050,1516e" filled="f" stroked="t" strokeweight=".9095pt" strokecolor="#CCCCCC">
                <v:path arrowok="t"/>
              </v:shape>
            </v:group>
            <v:group style="position:absolute;left:3744;top:1198;width:5306;height:2" coordorigin="3744,1198" coordsize="5306,2">
              <v:shape style="position:absolute;left:3744;top:1198;width:5306;height:2" coordorigin="3744,1198" coordsize="5306,0" path="m3744,1198l9050,1198e" filled="f" stroked="t" strokeweight=".9095pt" strokecolor="#CCCCCC">
                <v:path arrowok="t"/>
              </v:shape>
            </v:group>
            <v:group style="position:absolute;left:3744;top:880;width:5306;height:2" coordorigin="3744,880" coordsize="5306,2">
              <v:shape style="position:absolute;left:3744;top:880;width:5306;height:2" coordorigin="3744,880" coordsize="5306,0" path="m3744,880l9050,880e" filled="f" stroked="t" strokeweight=".9095pt" strokecolor="#CCCCCC">
                <v:path arrowok="t"/>
              </v:shape>
            </v:group>
            <v:group style="position:absolute;left:3744;top:604;width:2;height:1695" coordorigin="3744,604" coordsize="2,1695">
              <v:shape style="position:absolute;left:3744;top:604;width:2;height:1695" coordorigin="3744,604" coordsize="0,1695" path="m3744,2299l3744,604e" filled="f" stroked="t" strokeweight=".9095pt" strokecolor="#CCCCCC">
                <v:path arrowok="t"/>
              </v:shape>
            </v:group>
            <v:group style="position:absolute;left:4709;top:604;width:2;height:1695" coordorigin="4709,604" coordsize="2,1695">
              <v:shape style="position:absolute;left:4709;top:604;width:2;height:1695" coordorigin="4709,604" coordsize="0,1695" path="m4709,2299l4709,604e" filled="f" stroked="t" strokeweight=".9095pt" strokecolor="#CCCCCC">
                <v:path arrowok="t"/>
              </v:shape>
            </v:group>
            <v:group style="position:absolute;left:5674;top:604;width:2;height:1695" coordorigin="5674,604" coordsize="2,1695">
              <v:shape style="position:absolute;left:5674;top:604;width:2;height:1695" coordorigin="5674,604" coordsize="0,1695" path="m5674,2299l5674,604e" filled="f" stroked="t" strokeweight=".9095pt" strokecolor="#CCCCCC">
                <v:path arrowok="t"/>
              </v:shape>
            </v:group>
            <v:group style="position:absolute;left:6639;top:604;width:2;height:1695" coordorigin="6639,604" coordsize="2,1695">
              <v:shape style="position:absolute;left:6639;top:604;width:2;height:1695" coordorigin="6639,604" coordsize="0,1695" path="m6639,2299l6639,604e" filled="f" stroked="t" strokeweight=".9095pt" strokecolor="#CCCCCC">
                <v:path arrowok="t"/>
              </v:shape>
            </v:group>
            <v:group style="position:absolute;left:7603;top:604;width:2;height:1695" coordorigin="7603,604" coordsize="2,1695">
              <v:shape style="position:absolute;left:7603;top:604;width:2;height:1695" coordorigin="7603,604" coordsize="0,1695" path="m7603,2299l7603,604e" filled="f" stroked="t" strokeweight=".9095pt" strokecolor="#CCCCCC">
                <v:path arrowok="t"/>
              </v:shape>
            </v:group>
            <v:group style="position:absolute;left:8568;top:604;width:2;height:1695" coordorigin="8568,604" coordsize="2,1695">
              <v:shape style="position:absolute;left:8568;top:604;width:2;height:1695" coordorigin="8568,604" coordsize="0,1695" path="m8568,2299l8568,604e" filled="f" stroked="t" strokeweight=".9095pt" strokecolor="#CCCCCC">
                <v:path arrowok="t"/>
              </v:shape>
            </v:group>
            <v:group style="position:absolute;left:3929;top:615;width:114;height:99" coordorigin="3929,615" coordsize="114,99">
              <v:shape style="position:absolute;left:3929;top:615;width:114;height:99" coordorigin="3929,615" coordsize="114,99" path="m3986,615l3929,714,4043,714,3986,615e" filled="t" fillcolor="#000000" stroked="f">
                <v:path arrowok="t"/>
                <v:fill/>
              </v:shape>
            </v:group>
            <v:group style="position:absolute;left:4170;top:1130;width:114;height:99" coordorigin="4170,1130" coordsize="114,99">
              <v:shape style="position:absolute;left:4170;top:1130;width:114;height:99" coordorigin="4170,1130" coordsize="114,99" path="m4227,1130l4170,1228,4284,1228,4227,1130e" filled="t" fillcolor="#000000" stroked="f">
                <v:path arrowok="t"/>
                <v:fill/>
              </v:shape>
            </v:group>
            <v:group style="position:absolute;left:4411;top:1203;width:114;height:99" coordorigin="4411,1203" coordsize="114,99">
              <v:shape style="position:absolute;left:4411;top:1203;width:114;height:99" coordorigin="4411,1203" coordsize="114,99" path="m4468,1203l4411,1302,4525,1302,4468,1203e" filled="t" fillcolor="#000000" stroked="f">
                <v:path arrowok="t"/>
                <v:fill/>
              </v:shape>
            </v:group>
            <v:group style="position:absolute;left:4652;top:1413;width:114;height:99" coordorigin="4652,1413" coordsize="114,99">
              <v:shape style="position:absolute;left:4652;top:1413;width:114;height:99" coordorigin="4652,1413" coordsize="114,99" path="m4709,1413l4652,1511,4766,1511,4709,1413e" filled="t" fillcolor="#000000" stroked="f">
                <v:path arrowok="t"/>
                <v:fill/>
              </v:shape>
            </v:group>
            <v:group style="position:absolute;left:4893;top:1574;width:114;height:99" coordorigin="4893,1574" coordsize="114,99">
              <v:shape style="position:absolute;left:4893;top:1574;width:114;height:99" coordorigin="4893,1574" coordsize="114,99" path="m4950,1574l4893,1673,5007,1673,4950,1574e" filled="t" fillcolor="#000000" stroked="f">
                <v:path arrowok="t"/>
                <v:fill/>
              </v:shape>
            </v:group>
            <v:group style="position:absolute;left:5135;top:1652;width:114;height:99" coordorigin="5135,1652" coordsize="114,99">
              <v:shape style="position:absolute;left:5135;top:1652;width:114;height:99" coordorigin="5135,1652" coordsize="114,99" path="m5191,1652l5135,1751,5248,1751,5191,1652e" filled="t" fillcolor="#000000" stroked="f">
                <v:path arrowok="t"/>
                <v:fill/>
              </v:shape>
            </v:group>
            <v:group style="position:absolute;left:5376;top:1980;width:114;height:99" coordorigin="5376,1980" coordsize="114,99">
              <v:shape style="position:absolute;left:5376;top:1980;width:114;height:99" coordorigin="5376,1980" coordsize="114,99" path="m5433,1980l5376,2078,5490,2078,5433,1980e" filled="t" fillcolor="#000000" stroked="f">
                <v:path arrowok="t"/>
                <v:fill/>
              </v:shape>
            </v:group>
            <v:group style="position:absolute;left:5617;top:1903;width:114;height:99" coordorigin="5617,1903" coordsize="114,99">
              <v:shape style="position:absolute;left:5617;top:1903;width:114;height:99" coordorigin="5617,1903" coordsize="114,99" path="m5674,1903l5617,2002,5731,2002,5674,1903e" filled="t" fillcolor="#000000" stroked="f">
                <v:path arrowok="t"/>
                <v:fill/>
              </v:shape>
            </v:group>
            <v:group style="position:absolute;left:5858;top:2041;width:114;height:99" coordorigin="5858,2041" coordsize="114,99">
              <v:shape style="position:absolute;left:5858;top:2041;width:114;height:99" coordorigin="5858,2041" coordsize="114,99" path="m5915,2041l5858,2140,5972,2140,5915,2041e" filled="t" fillcolor="#000000" stroked="f">
                <v:path arrowok="t"/>
                <v:fill/>
              </v:shape>
            </v:group>
            <v:group style="position:absolute;left:6099;top:1953;width:114;height:99" coordorigin="6099,1953" coordsize="114,99">
              <v:shape style="position:absolute;left:6099;top:1953;width:114;height:99" coordorigin="6099,1953" coordsize="114,99" path="m6156,1953l6099,2051,6213,2051,6156,1953e" filled="t" fillcolor="#000000" stroked="f">
                <v:path arrowok="t"/>
                <v:fill/>
              </v:shape>
            </v:group>
            <v:group style="position:absolute;left:6340;top:1954;width:114;height:99" coordorigin="6340,1954" coordsize="114,99">
              <v:shape style="position:absolute;left:6340;top:1954;width:114;height:99" coordorigin="6340,1954" coordsize="114,99" path="m6397,1954l6340,2053,6454,2053,6397,1954e" filled="t" fillcolor="#000000" stroked="f">
                <v:path arrowok="t"/>
                <v:fill/>
              </v:shape>
            </v:group>
            <v:group style="position:absolute;left:6582;top:2079;width:114;height:99" coordorigin="6582,2079" coordsize="114,99">
              <v:shape style="position:absolute;left:6582;top:2079;width:114;height:99" coordorigin="6582,2079" coordsize="114,99" path="m6639,2079l6582,2178,6696,2178,6639,2079e" filled="t" fillcolor="#000000" stroked="f">
                <v:path arrowok="t"/>
                <v:fill/>
              </v:shape>
            </v:group>
            <v:group style="position:absolute;left:6823;top:1945;width:114;height:99" coordorigin="6823,1945" coordsize="114,99">
              <v:shape style="position:absolute;left:6823;top:1945;width:114;height:99" coordorigin="6823,1945" coordsize="114,99" path="m6880,1945l6823,2044,6937,2044,6880,1945e" filled="t" fillcolor="#000000" stroked="f">
                <v:path arrowok="t"/>
                <v:fill/>
              </v:shape>
            </v:group>
            <v:group style="position:absolute;left:7064;top:1847;width:114;height:99" coordorigin="7064,1847" coordsize="114,99">
              <v:shape style="position:absolute;left:7064;top:1847;width:114;height:99" coordorigin="7064,1847" coordsize="114,99" path="m7121,1847l7064,1946,7178,1946,7121,1847e" filled="t" fillcolor="#000000" stroked="f">
                <v:path arrowok="t"/>
                <v:fill/>
              </v:shape>
            </v:group>
            <v:group style="position:absolute;left:7305;top:1919;width:114;height:99" coordorigin="7305,1919" coordsize="114,99">
              <v:shape style="position:absolute;left:7305;top:1919;width:114;height:99" coordorigin="7305,1919" coordsize="114,99" path="m7362,1919l7305,2018,7419,2018,7362,1919e" filled="t" fillcolor="#000000" stroked="f">
                <v:path arrowok="t"/>
                <v:fill/>
              </v:shape>
            </v:group>
            <v:group style="position:absolute;left:7546;top:1805;width:114;height:99" coordorigin="7546,1805" coordsize="114,99">
              <v:shape style="position:absolute;left:7546;top:1805;width:114;height:99" coordorigin="7546,1805" coordsize="114,99" path="m7603,1805l7546,1904,7660,1904,7603,1805e" filled="t" fillcolor="#000000" stroked="f">
                <v:path arrowok="t"/>
                <v:fill/>
              </v:shape>
            </v:group>
            <v:group style="position:absolute;left:7788;top:1879;width:114;height:99" coordorigin="7788,1879" coordsize="114,99">
              <v:shape style="position:absolute;left:7788;top:1879;width:114;height:99" coordorigin="7788,1879" coordsize="114,99" path="m7844,1879l7788,1978,7901,1978,7844,1879e" filled="t" fillcolor="#000000" stroked="f">
                <v:path arrowok="t"/>
                <v:fill/>
              </v:shape>
            </v:group>
            <v:group style="position:absolute;left:8029;top:2074;width:114;height:99" coordorigin="8029,2074" coordsize="114,99">
              <v:shape style="position:absolute;left:8029;top:2074;width:114;height:99" coordorigin="8029,2074" coordsize="114,99" path="m8086,2074l8029,2172,8143,2172,8086,2074e" filled="t" fillcolor="#000000" stroked="f">
                <v:path arrowok="t"/>
                <v:fill/>
              </v:shape>
            </v:group>
            <v:group style="position:absolute;left:8270;top:1983;width:114;height:99" coordorigin="8270,1983" coordsize="114,99">
              <v:shape style="position:absolute;left:8270;top:1983;width:114;height:99" coordorigin="8270,1983" coordsize="114,99" path="m8327,1983l8270,2082,8384,2082,8327,1983e" filled="t" fillcolor="#000000" stroked="f">
                <v:path arrowok="t"/>
                <v:fill/>
              </v:shape>
            </v:group>
            <v:group style="position:absolute;left:8511;top:2157;width:114;height:99" coordorigin="8511,2157" coordsize="114,99">
              <v:shape style="position:absolute;left:8511;top:2157;width:114;height:99" coordorigin="8511,2157" coordsize="114,99" path="m8568,2157l8511,2255,8625,2255,8568,2157e" filled="t" fillcolor="#000000" stroked="f">
                <v:path arrowok="t"/>
                <v:fill/>
              </v:shape>
            </v:group>
            <v:group style="position:absolute;left:8752;top:2010;width:114;height:99" coordorigin="8752,2010" coordsize="114,99">
              <v:shape style="position:absolute;left:8752;top:2010;width:114;height:99" coordorigin="8752,2010" coordsize="114,99" path="m8809,2010l8752,2108,8866,2108,8809,2010e" filled="t" fillcolor="#000000" stroked="f">
                <v:path arrowok="t"/>
                <v:fill/>
              </v:shape>
            </v:group>
            <v:group style="position:absolute;left:3986;top:776;width:4824;height:1394" coordorigin="3986,776" coordsize="4824,1394">
              <v:shape style="position:absolute;left:3986;top:776;width:4824;height:1394" coordorigin="3986,776" coordsize="4824,1394" path="m3986,776l4047,846,4108,915,4169,982,4230,1047,4291,1110,4352,1171,4413,1230,4474,1287,4535,1342,4596,1395,4657,1446,4718,1494,4779,1541,4840,1585,4901,1628,4962,1669,5024,1707,5085,1744,5146,1779,5207,1812,5268,1843,5329,1872,5390,1899,5451,1924,5512,1947,5573,1968,5634,1988,5695,2006,5756,2022,5817,2036,5878,2049,5939,2061,6000,2068,6062,2073,6123,2074,6184,2074,6245,2073,6306,2071,6367,2070,6428,2069,6489,2065,6550,2059,6611,2050,6672,2039,6733,2028,6794,2016,6855,2004,6916,1993,6977,1983,7039,1976,7100,1971,7161,1969,7222,1968,7283,1968,7344,1968,7405,1969,7466,1971,7527,1974,7588,1977,7649,1980,7710,1985,7771,1989,7832,1995,7893,2001,7954,2008,8016,2015,8077,2023,8138,2032,8199,2041,8260,2051,8321,2061,8382,2073,8443,2085,8504,2097,8565,2110,8626,2124,8687,2139,8748,2154,8809,2169e" filled="f" stroked="t" strokeweight="1.36pt" strokecolor="#333333">
                <v:path arrowok="t"/>
              </v:shape>
            </v:group>
            <v:group style="position:absolute;left:3744;top:604;width:5306;height:1695" coordorigin="3744,604" coordsize="5306,1695">
              <v:shape style="position:absolute;left:3744;top:604;width:5306;height:1695" coordorigin="3744,604" coordsize="5306,1695" path="m3744,2299l9050,2299,9050,604,3744,604,3744,2299e" filled="f" stroked="t" strokeweight=".9095pt" strokecolor="#000000">
                <v:path arrowok="t"/>
              </v:shape>
            </v:group>
            <v:group style="position:absolute;left:3744;top:308;width:5306;height:296" coordorigin="3744,308" coordsize="5306,296">
              <v:shape style="position:absolute;left:3744;top:308;width:5306;height:296" coordorigin="3744,308" coordsize="5306,296" path="m3744,604l9050,604,9050,308,3744,308,3744,604e" filled="t" fillcolor="#D9D9D9" stroked="f">
                <v:path arrowok="t"/>
                <v:fill/>
              </v:shape>
            </v:group>
            <v:group style="position:absolute;left:3698;top:2152;width:47;height:2" coordorigin="3698,2152" coordsize="47,2">
              <v:shape style="position:absolute;left:3698;top:2152;width:47;height:2" coordorigin="3698,2152" coordsize="47,0" path="m3698,2152l3744,2152e" filled="f" stroked="t" strokeweight=".9095pt" strokecolor="#333333">
                <v:path arrowok="t"/>
              </v:shape>
            </v:group>
            <v:group style="position:absolute;left:3698;top:1834;width:47;height:2" coordorigin="3698,1834" coordsize="47,2">
              <v:shape style="position:absolute;left:3698;top:1834;width:47;height:2" coordorigin="3698,1834" coordsize="47,0" path="m3698,1834l3744,1834e" filled="f" stroked="t" strokeweight=".9095pt" strokecolor="#333333">
                <v:path arrowok="t"/>
              </v:shape>
            </v:group>
            <v:group style="position:absolute;left:3698;top:1516;width:47;height:2" coordorigin="3698,1516" coordsize="47,2">
              <v:shape style="position:absolute;left:3698;top:1516;width:47;height:2" coordorigin="3698,1516" coordsize="47,0" path="m3698,1516l3744,1516e" filled="f" stroked="t" strokeweight=".9095pt" strokecolor="#333333">
                <v:path arrowok="t"/>
              </v:shape>
            </v:group>
            <v:group style="position:absolute;left:3698;top:1198;width:47;height:2" coordorigin="3698,1198" coordsize="47,2">
              <v:shape style="position:absolute;left:3698;top:1198;width:47;height:2" coordorigin="3698,1198" coordsize="47,0" path="m3698,1198l3744,1198e" filled="f" stroked="t" strokeweight=".9095pt" strokecolor="#333333">
                <v:path arrowok="t"/>
              </v:shape>
            </v:group>
            <v:group style="position:absolute;left:3698;top:880;width:47;height:2" coordorigin="3698,880" coordsize="47,2">
              <v:shape style="position:absolute;left:3698;top:880;width:47;height:2" coordorigin="3698,880" coordsize="47,0" path="m3698,880l3744,880e" filled="f" stroked="t" strokeweight=".9095pt" strokecolor="#333333">
                <v:path arrowok="t"/>
              </v:shape>
            </v:group>
            <v:group style="position:absolute;left:3744;top:2299;width:2;height:47" coordorigin="3744,2299" coordsize="2,47">
              <v:shape style="position:absolute;left:3744;top:2299;width:2;height:47" coordorigin="3744,2299" coordsize="0,47" path="m3744,2346l3744,2299e" filled="f" stroked="t" strokeweight=".9095pt" strokecolor="#333333">
                <v:path arrowok="t"/>
              </v:shape>
            </v:group>
            <v:group style="position:absolute;left:4709;top:2299;width:2;height:47" coordorigin="4709,2299" coordsize="2,47">
              <v:shape style="position:absolute;left:4709;top:2299;width:2;height:47" coordorigin="4709,2299" coordsize="0,47" path="m4709,2346l4709,2299e" filled="f" stroked="t" strokeweight=".9095pt" strokecolor="#333333">
                <v:path arrowok="t"/>
              </v:shape>
            </v:group>
            <v:group style="position:absolute;left:5674;top:2299;width:2;height:47" coordorigin="5674,2299" coordsize="2,47">
              <v:shape style="position:absolute;left:5674;top:2299;width:2;height:47" coordorigin="5674,2299" coordsize="0,47" path="m5674,2346l5674,2299e" filled="f" stroked="t" strokeweight=".9095pt" strokecolor="#333333">
                <v:path arrowok="t"/>
              </v:shape>
            </v:group>
            <v:group style="position:absolute;left:6639;top:2299;width:2;height:47" coordorigin="6639,2299" coordsize="2,47">
              <v:shape style="position:absolute;left:6639;top:2299;width:2;height:47" coordorigin="6639,2299" coordsize="0,47" path="m6639,2346l6639,2299e" filled="f" stroked="t" strokeweight=".9095pt" strokecolor="#333333">
                <v:path arrowok="t"/>
              </v:shape>
            </v:group>
            <v:group style="position:absolute;left:7603;top:2299;width:2;height:47" coordorigin="7603,2299" coordsize="2,47">
              <v:shape style="position:absolute;left:7603;top:2299;width:2;height:47" coordorigin="7603,2299" coordsize="0,47" path="m7603,2346l7603,2299e" filled="f" stroked="t" strokeweight=".9095pt" strokecolor="#333333">
                <v:path arrowok="t"/>
              </v:shape>
            </v:group>
            <v:group style="position:absolute;left:8568;top:2299;width:2;height:47" coordorigin="8568,2299" coordsize="2,47">
              <v:shape style="position:absolute;left:8568;top:2299;width:2;height:47" coordorigin="8568,2299" coordsize="0,47" path="m8568,2346l8568,2299e" filled="f" stroked="t" strokeweight=".9095pt" strokecolor="#333333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2008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2009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2010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2011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2012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2013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170" w:lineRule="exact"/>
        <w:ind w:left="2648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Not</w:t>
      </w:r>
      <w:r>
        <w:rPr>
          <w:rFonts w:ascii="Arial" w:hAnsi="Arial" w:cs="Arial" w:eastAsia="Arial"/>
          <w:sz w:val="15"/>
          <w:szCs w:val="15"/>
          <w:color w:val="1A1A1A"/>
          <w:spacing w:val="6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mar</w:t>
      </w:r>
      <w:r>
        <w:rPr>
          <w:rFonts w:ascii="Arial" w:hAnsi="Arial" w:cs="Arial" w:eastAsia="Arial"/>
          <w:sz w:val="15"/>
          <w:szCs w:val="15"/>
          <w:color w:val="1A1A1A"/>
          <w:spacing w:val="2"/>
          <w:w w:val="100"/>
        </w:rPr>
        <w:t>r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ied</w:t>
      </w:r>
      <w:r>
        <w:rPr>
          <w:rFonts w:ascii="Arial" w:hAnsi="Arial" w:cs="Arial" w:eastAsia="Arial"/>
          <w:sz w:val="15"/>
          <w:szCs w:val="15"/>
          <w:color w:val="1A1A1A"/>
          <w:spacing w:val="1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-5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emale</w:t>
      </w:r>
      <w:r>
        <w:rPr>
          <w:rFonts w:ascii="Arial" w:hAnsi="Arial" w:cs="Arial" w:eastAsia="Arial"/>
          <w:sz w:val="15"/>
          <w:szCs w:val="15"/>
          <w:color w:val="1A1A1A"/>
          <w:spacing w:val="1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Black</w:t>
      </w:r>
      <w:r>
        <w:rPr>
          <w:rFonts w:ascii="Arial" w:hAnsi="Arial" w:cs="Arial" w:eastAsia="Arial"/>
          <w:sz w:val="15"/>
          <w:szCs w:val="15"/>
          <w:color w:val="1A1A1A"/>
          <w:spacing w:val="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High</w:t>
      </w:r>
      <w:r>
        <w:rPr>
          <w:rFonts w:ascii="Arial" w:hAnsi="Arial" w:cs="Arial" w:eastAsia="Arial"/>
          <w:sz w:val="15"/>
          <w:szCs w:val="15"/>
          <w:color w:val="1A1A1A"/>
          <w:spacing w:val="7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School</w:t>
      </w:r>
      <w:r>
        <w:rPr>
          <w:rFonts w:ascii="Arial" w:hAnsi="Arial" w:cs="Arial" w:eastAsia="Arial"/>
          <w:sz w:val="15"/>
          <w:szCs w:val="15"/>
          <w:color w:val="1A1A1A"/>
          <w:spacing w:val="1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or</w:t>
      </w:r>
      <w:r>
        <w:rPr>
          <w:rFonts w:ascii="Arial" w:hAnsi="Arial" w:cs="Arial" w:eastAsia="Arial"/>
          <w:sz w:val="15"/>
          <w:szCs w:val="15"/>
          <w:color w:val="1A1A1A"/>
          <w:spacing w:val="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less</w:t>
      </w:r>
      <w:r>
        <w:rPr>
          <w:rFonts w:ascii="Arial" w:hAnsi="Arial" w:cs="Arial" w:eastAsia="Arial"/>
          <w:sz w:val="15"/>
          <w:szCs w:val="15"/>
          <w:color w:val="1A1A1A"/>
          <w:spacing w:val="6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Disability</w:t>
      </w:r>
      <w:r>
        <w:rPr>
          <w:rFonts w:ascii="Arial" w:hAnsi="Arial" w:cs="Arial" w:eastAsia="Arial"/>
          <w:sz w:val="15"/>
          <w:szCs w:val="15"/>
          <w:color w:val="1A1A1A"/>
          <w:spacing w:val="13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-3"/>
          <w:w w:val="102"/>
        </w:rPr>
        <w:t>y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2"/>
        </w:rPr>
        <w:t>es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3" w:after="0" w:line="170" w:lineRule="exact"/>
        <w:ind w:left="1643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1.50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170" w:lineRule="exact"/>
        <w:ind w:left="1643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1.45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170" w:lineRule="exact"/>
        <w:ind w:left="1643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1.40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170" w:lineRule="exact"/>
        <w:ind w:left="1643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1.35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643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1.30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854" w:right="-20"/>
        <w:jc w:val="left"/>
        <w:tabs>
          <w:tab w:pos="2800" w:val="left"/>
          <w:tab w:pos="3780" w:val="left"/>
          <w:tab w:pos="4740" w:val="left"/>
          <w:tab w:pos="5700" w:val="left"/>
          <w:tab w:pos="6660" w:val="left"/>
        </w:tabs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2008</w:t>
      </w:r>
      <w:r>
        <w:rPr>
          <w:rFonts w:ascii="Arial" w:hAnsi="Arial" w:cs="Arial" w:eastAsia="Arial"/>
          <w:sz w:val="15"/>
          <w:szCs w:val="15"/>
          <w:color w:val="4D4D4D"/>
          <w:spacing w:val="-35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2009</w:t>
      </w:r>
      <w:r>
        <w:rPr>
          <w:rFonts w:ascii="Arial" w:hAnsi="Arial" w:cs="Arial" w:eastAsia="Arial"/>
          <w:sz w:val="15"/>
          <w:szCs w:val="15"/>
          <w:color w:val="4D4D4D"/>
          <w:spacing w:val="-35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2010</w:t>
      </w:r>
      <w:r>
        <w:rPr>
          <w:rFonts w:ascii="Arial" w:hAnsi="Arial" w:cs="Arial" w:eastAsia="Arial"/>
          <w:sz w:val="15"/>
          <w:szCs w:val="15"/>
          <w:color w:val="4D4D4D"/>
          <w:spacing w:val="-35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2011</w:t>
      </w:r>
      <w:r>
        <w:rPr>
          <w:rFonts w:ascii="Arial" w:hAnsi="Arial" w:cs="Arial" w:eastAsia="Arial"/>
          <w:sz w:val="15"/>
          <w:szCs w:val="15"/>
          <w:color w:val="4D4D4D"/>
          <w:spacing w:val="-35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2012</w:t>
      </w:r>
      <w:r>
        <w:rPr>
          <w:rFonts w:ascii="Arial" w:hAnsi="Arial" w:cs="Arial" w:eastAsia="Arial"/>
          <w:sz w:val="15"/>
          <w:szCs w:val="15"/>
          <w:color w:val="4D4D4D"/>
          <w:spacing w:val="-35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2013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720" w:right="1720"/>
        </w:sectPr>
      </w:pPr>
      <w:rPr/>
    </w:p>
    <w:p>
      <w:pPr>
        <w:spacing w:before="59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4: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articipation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rates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differe</w:t>
      </w:r>
      <w:r>
        <w:rPr>
          <w:rFonts w:ascii="Arial" w:hAnsi="Arial" w:cs="Arial" w:eastAsia="Arial"/>
          <w:sz w:val="20"/>
          <w:szCs w:val="20"/>
          <w:spacing w:val="-5"/>
          <w:w w:val="9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safe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net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programs,</w:t>
      </w:r>
      <w:r>
        <w:rPr>
          <w:rFonts w:ascii="Arial" w:hAnsi="Arial" w:cs="Arial" w:eastAsia="Arial"/>
          <w:sz w:val="20"/>
          <w:szCs w:val="20"/>
          <w:spacing w:val="13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eligible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households</w:t>
      </w:r>
      <w:r>
        <w:rPr>
          <w:rFonts w:ascii="Arial" w:hAnsi="Arial" w:cs="Arial" w:eastAsia="Arial"/>
          <w:sz w:val="20"/>
          <w:szCs w:val="20"/>
          <w:spacing w:val="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200%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FPL)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3" w:after="0" w:line="170" w:lineRule="exact"/>
        <w:ind w:left="4117" w:right="3223"/>
        <w:jc w:val="center"/>
        <w:tabs>
          <w:tab w:pos="5180" w:val="left"/>
        </w:tabs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260.452759pt;margin-top:-1.359338pt;width:15.5975pt;height:15.5975pt;mso-position-horizontal-relative:page;mso-position-vertical-relative:paragraph;z-index:-3731" coordorigin="5209,-27" coordsize="312,312">
            <v:group style="position:absolute;left:5218;top:-18;width:294;height:294" coordorigin="5218,-18" coordsize="294,294">
              <v:shape style="position:absolute;left:5218;top:-18;width:294;height:294" coordorigin="5218,-18" coordsize="294,294" path="m5218,276l5512,276,5512,-18,5218,-18,5218,276e" filled="t" fillcolor="#F2F2F2" stroked="f">
                <v:path arrowok="t"/>
                <v:fill/>
              </v:shape>
            </v:group>
            <v:group style="position:absolute;left:5218;top:-18;width:294;height:294" coordorigin="5218,-18" coordsize="294,294">
              <v:shape style="position:absolute;left:5218;top:-18;width:294;height:294" coordorigin="5218,-18" coordsize="294,294" path="m5218,276l5512,276,5512,-18,5218,-18,5218,276xe" filled="f" stroked="t" strokeweight=".9095pt" strokecolor="#FFFFFF">
                <v:path arrowok="t"/>
              </v:shape>
            </v:group>
            <v:group style="position:absolute;left:5248;top:129;width:235;height:2" coordorigin="5248,129" coordsize="235,2">
              <v:shape style="position:absolute;left:5248;top:129;width:235;height:2" coordorigin="5248,129" coordsize="235,0" path="m5248,129l5483,129e" filled="f" stroked="t" strokeweight="2.2695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14.096252pt;margin-top:-1.359338pt;width:15.5975pt;height:15.5975pt;mso-position-horizontal-relative:page;mso-position-vertical-relative:paragraph;z-index:-3730" coordorigin="6282,-27" coordsize="312,312">
            <v:group style="position:absolute;left:6291;top:-18;width:294;height:294" coordorigin="6291,-18" coordsize="294,294">
              <v:shape style="position:absolute;left:6291;top:-18;width:294;height:294" coordorigin="6291,-18" coordsize="294,294" path="m6291,276l6585,276,6585,-18,6291,-18,6291,276e" filled="t" fillcolor="#F2F2F2" stroked="f">
                <v:path arrowok="t"/>
                <v:fill/>
              </v:shape>
            </v:group>
            <v:group style="position:absolute;left:6291;top:-18;width:294;height:294" coordorigin="6291,-18" coordsize="294,294">
              <v:shape style="position:absolute;left:6291;top:-18;width:294;height:294" coordorigin="6291,-18" coordsize="294,294" path="m6291,276l6585,276,6585,-18,6291,-18,6291,276xe" filled="f" stroked="t" strokeweight=".9095pt" strokecolor="#FFFFFF">
                <v:path arrowok="t"/>
              </v:shape>
            </v:group>
            <v:group style="position:absolute;left:6320;top:129;width:235;height:2" coordorigin="6320,129" coordsize="235,2">
              <v:shape style="position:absolute;left:6320;top:129;width:235;height:2" coordorigin="6320,129" coordsize="235,0" path="m6320,129l6555,129e" filled="f" stroked="t" strokeweight="2.2695pt" strokecolor="#000000">
                <v:path arrowok="t"/>
                <v:stroke dashstyle="longDash"/>
              </v:shape>
            </v:group>
            <w10:wrap type="none"/>
          </v:group>
        </w:pic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with</w:t>
      </w:r>
      <w:r>
        <w:rPr>
          <w:rFonts w:ascii="Arial" w:hAnsi="Arial" w:cs="Arial" w:eastAsia="Arial"/>
          <w:sz w:val="15"/>
          <w:szCs w:val="15"/>
          <w:spacing w:val="4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Disab</w:t>
      </w:r>
      <w:r>
        <w:rPr>
          <w:rFonts w:ascii="Arial" w:hAnsi="Arial" w:cs="Arial" w:eastAsia="Arial"/>
          <w:sz w:val="15"/>
          <w:szCs w:val="15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with</w:t>
      </w:r>
      <w:r>
        <w:rPr>
          <w:rFonts w:ascii="Arial" w:hAnsi="Arial" w:cs="Arial" w:eastAsia="Arial"/>
          <w:sz w:val="15"/>
          <w:szCs w:val="15"/>
          <w:spacing w:val="4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No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1"/>
        </w:rPr>
        <w:t>Disab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pgMar w:header="0" w:footer="806" w:top="1360" w:bottom="1000" w:left="1400" w:right="1400"/>
          <w:pgSz w:w="12240" w:h="15840"/>
        </w:sectPr>
      </w:pPr>
      <w:rPr/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170" w:lineRule="exact"/>
        <w:ind w:right="-20"/>
        <w:jc w:val="right"/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118.978752pt;margin-top:-11.308091pt;width:196.885506pt;height:178.912255pt;mso-position-horizontal-relative:page;mso-position-vertical-relative:paragraph;z-index:-3735" coordorigin="2380,-226" coordsize="3938,3578">
            <v:group style="position:absolute;left:2435;top:2719;width:3873;height:2" coordorigin="2435,2719" coordsize="3873,2">
              <v:shape style="position:absolute;left:2435;top:2719;width:3873;height:2" coordorigin="2435,2719" coordsize="3873,0" path="m2435,2719l6308,2719e" filled="f" stroked="t" strokeweight=".544pt" strokecolor="#F2F2F2">
                <v:path arrowok="t"/>
              </v:shape>
            </v:group>
            <v:group style="position:absolute;left:2435;top:1666;width:3873;height:2" coordorigin="2435,1666" coordsize="3873,2">
              <v:shape style="position:absolute;left:2435;top:1666;width:3873;height:2" coordorigin="2435,1666" coordsize="3873,0" path="m2435,1666l6308,1666e" filled="f" stroked="t" strokeweight=".544pt" strokecolor="#F2F2F2">
                <v:path arrowok="t"/>
              </v:shape>
            </v:group>
            <v:group style="position:absolute;left:2435;top:612;width:3873;height:2" coordorigin="2435,612" coordsize="3873,2">
              <v:shape style="position:absolute;left:2435;top:612;width:3873;height:2" coordorigin="2435,612" coordsize="3873,0" path="m2435,612l6308,612e" filled="f" stroked="t" strokeweight=".544pt" strokecolor="#F2F2F2">
                <v:path arrowok="t"/>
              </v:shape>
            </v:group>
            <v:group style="position:absolute;left:2548;top:78;width:2;height:3265" coordorigin="2548,78" coordsize="2,3265">
              <v:shape style="position:absolute;left:2548;top:78;width:2;height:3265" coordorigin="2548,78" coordsize="0,3265" path="m2548,3343l2548,78e" filled="f" stroked="t" strokeweight=".544pt" strokecolor="#F2F2F2">
                <v:path arrowok="t"/>
              </v:shape>
            </v:group>
            <v:group style="position:absolute;left:3303;top:78;width:2;height:3265" coordorigin="3303,78" coordsize="2,3265">
              <v:shape style="position:absolute;left:3303;top:78;width:2;height:3265" coordorigin="3303,78" coordsize="0,3265" path="m3303,3343l3303,78e" filled="f" stroked="t" strokeweight=".544pt" strokecolor="#F2F2F2">
                <v:path arrowok="t"/>
              </v:shape>
            </v:group>
            <v:group style="position:absolute;left:4057;top:78;width:2;height:3265" coordorigin="4057,78" coordsize="2,3265">
              <v:shape style="position:absolute;left:4057;top:78;width:2;height:3265" coordorigin="4057,78" coordsize="0,3265" path="m4057,3343l4057,78e" filled="f" stroked="t" strokeweight=".544pt" strokecolor="#F2F2F2">
                <v:path arrowok="t"/>
              </v:shape>
            </v:group>
            <v:group style="position:absolute;left:4812;top:78;width:2;height:3265" coordorigin="4812,78" coordsize="2,3265">
              <v:shape style="position:absolute;left:4812;top:78;width:2;height:3265" coordorigin="4812,78" coordsize="0,3265" path="m4812,3343l4812,78e" filled="f" stroked="t" strokeweight=".544pt" strokecolor="#F2F2F2">
                <v:path arrowok="t"/>
              </v:shape>
            </v:group>
            <v:group style="position:absolute;left:5566;top:78;width:2;height:3265" coordorigin="5566,78" coordsize="2,3265">
              <v:shape style="position:absolute;left:5566;top:78;width:2;height:3265" coordorigin="5566,78" coordsize="0,3265" path="m5566,3343l5566,78e" filled="f" stroked="t" strokeweight=".544pt" strokecolor="#F2F2F2">
                <v:path arrowok="t"/>
              </v:shape>
            </v:group>
            <v:group style="position:absolute;left:2435;top:3245;width:3873;height:2" coordorigin="2435,3245" coordsize="3873,2">
              <v:shape style="position:absolute;left:2435;top:3245;width:3873;height:2" coordorigin="2435,3245" coordsize="3873,0" path="m2435,3245l6308,3245e" filled="f" stroked="t" strokeweight=".9095pt" strokecolor="#CCCCCC">
                <v:path arrowok="t"/>
              </v:shape>
            </v:group>
            <v:group style="position:absolute;left:2435;top:2192;width:3873;height:2" coordorigin="2435,2192" coordsize="3873,2">
              <v:shape style="position:absolute;left:2435;top:2192;width:3873;height:2" coordorigin="2435,2192" coordsize="3873,0" path="m2435,2192l6308,2192e" filled="f" stroked="t" strokeweight=".9095pt" strokecolor="#CCCCCC">
                <v:path arrowok="t"/>
              </v:shape>
            </v:group>
            <v:group style="position:absolute;left:2435;top:1139;width:3873;height:2" coordorigin="2435,1139" coordsize="3873,2">
              <v:shape style="position:absolute;left:2435;top:1139;width:3873;height:2" coordorigin="2435,1139" coordsize="3873,0" path="m2435,1139l6308,1139e" filled="f" stroked="t" strokeweight=".9095pt" strokecolor="#CCCCCC">
                <v:path arrowok="t"/>
              </v:shape>
            </v:group>
            <v:group style="position:absolute;left:2435;top:86;width:3873;height:2" coordorigin="2435,86" coordsize="3873,2">
              <v:shape style="position:absolute;left:2435;top:86;width:3873;height:2" coordorigin="2435,86" coordsize="3873,0" path="m2435,86l6308,86e" filled="f" stroked="t" strokeweight=".9095pt" strokecolor="#CCCCCC">
                <v:path arrowok="t"/>
              </v:shape>
            </v:group>
            <v:group style="position:absolute;left:2926;top:78;width:2;height:3265" coordorigin="2926,78" coordsize="2,3265">
              <v:shape style="position:absolute;left:2926;top:78;width:2;height:3265" coordorigin="2926,78" coordsize="0,3265" path="m2926,3343l2926,78e" filled="f" stroked="t" strokeweight=".9095pt" strokecolor="#CCCCCC">
                <v:path arrowok="t"/>
              </v:shape>
            </v:group>
            <v:group style="position:absolute;left:3680;top:78;width:2;height:3265" coordorigin="3680,78" coordsize="2,3265">
              <v:shape style="position:absolute;left:3680;top:78;width:2;height:3265" coordorigin="3680,78" coordsize="0,3265" path="m3680,3343l3680,78e" filled="f" stroked="t" strokeweight=".9095pt" strokecolor="#CCCCCC">
                <v:path arrowok="t"/>
              </v:shape>
            </v:group>
            <v:group style="position:absolute;left:4435;top:78;width:2;height:3265" coordorigin="4435,78" coordsize="2,3265">
              <v:shape style="position:absolute;left:4435;top:78;width:2;height:3265" coordorigin="4435,78" coordsize="0,3265" path="m4435,3343l4435,78e" filled="f" stroked="t" strokeweight=".9095pt" strokecolor="#CCCCCC">
                <v:path arrowok="t"/>
              </v:shape>
            </v:group>
            <v:group style="position:absolute;left:5189;top:78;width:2;height:3265" coordorigin="5189,78" coordsize="2,3265">
              <v:shape style="position:absolute;left:5189;top:78;width:2;height:3265" coordorigin="5189,78" coordsize="0,3265" path="m5189,3343l5189,78e" filled="f" stroked="t" strokeweight=".9095pt" strokecolor="#CCCCCC">
                <v:path arrowok="t"/>
              </v:shape>
            </v:group>
            <v:group style="position:absolute;left:5944;top:78;width:2;height:3265" coordorigin="5944,78" coordsize="2,3265">
              <v:shape style="position:absolute;left:5944;top:78;width:2;height:3265" coordorigin="5944,78" coordsize="0,3265" path="m5944,3343l5944,78e" filled="f" stroked="t" strokeweight=".9095pt" strokecolor="#CCCCCC">
                <v:path arrowok="t"/>
              </v:shape>
            </v:group>
            <v:group style="position:absolute;left:2611;top:227;width:3521;height:1341" coordorigin="2611,227" coordsize="3521,1341">
              <v:shape style="position:absolute;left:2611;top:227;width:3521;height:1341" coordorigin="2611,227" coordsize="3521,1341" path="m2611,1568l2674,1520,2737,1462,2800,1395,2863,1387,2926,1354,2989,1296,3052,1250,3114,1184,3177,1107,3240,1049,3303,982,3366,919,3429,857,3492,794,3555,703,3617,605,3680,532,3743,438,3806,340,3869,232,3932,227,3995,265,4057,340,4120,431,4183,513,4246,564,4309,595,4372,623,4435,655,4498,635,4560,667,4623,719,4686,773,4749,854,4812,881,4875,924,4938,974,5001,1020,5063,1051,5126,1085,5189,1119,5252,1138,5315,1176,5378,1234,5441,1243,5504,1253,5566,1258,5629,1308,5692,1303,5755,1325,5818,1313,5881,1330,5944,1376,6007,1407,6069,1428,6132,1476e" filled="f" stroked="t" strokeweight="2.2695pt" strokecolor="#000000">
                <v:path arrowok="t"/>
              </v:shape>
            </v:group>
            <v:group style="position:absolute;left:2611;top:1923;width:3521;height:622" coordorigin="2611,1923" coordsize="3521,622">
              <v:shape style="position:absolute;left:2611;top:1923;width:3521;height:622" coordorigin="2611,1923" coordsize="3521,622" path="m2611,2545l2674,2516,2737,2490,2800,2480,2863,2459,2926,2424,2989,2397,3052,2368,3114,2326,3177,2302,3240,2271,3303,2248,3366,2223,3429,2201,3492,2160,3555,2123,3617,2086,3680,2042,3743,1993,3806,1948,3869,1923,3932,1929,3995,1939,4057,1970,4120,2006,4183,2022,4246,2047,4309,2045,4372,2040,4435,2068,4498,2090,4560,2118,4623,2140,4686,2157,4749,2177,4812,2198,4875,2207,4938,2221,5001,2241,5063,2250,5126,2259,5189,2285,5252,2293,5315,2306,5378,2317,5441,2331,5504,2337,5566,2340,5629,2360,5692,2374,5755,2378,5818,2387,5881,2386,5944,2408,6007,2418,6069,2433,6132,2458e" filled="f" stroked="t" strokeweight="2.2695pt" strokecolor="#000000">
                <v:path arrowok="t"/>
                <v:stroke dashstyle="longDash"/>
              </v:shape>
            </v:group>
            <v:group style="position:absolute;left:2435;top:78;width:3873;height:3265" coordorigin="2435,78" coordsize="3873,3265">
              <v:shape style="position:absolute;left:2435;top:78;width:3873;height:3265" coordorigin="2435,78" coordsize="3873,3265" path="m2435,3343l6308,3343,6308,78,2435,78,2435,3343e" filled="f" stroked="t" strokeweight=".9095pt" strokecolor="#000000">
                <v:path arrowok="t"/>
              </v:shape>
            </v:group>
            <v:group style="position:absolute;left:2435;top:-218;width:3873;height:296" coordorigin="2435,-218" coordsize="3873,296">
              <v:shape style="position:absolute;left:2435;top:-218;width:3873;height:296" coordorigin="2435,-218" coordsize="3873,296" path="m2435,78l6308,78,6308,-218,2435,-218,2435,78e" filled="t" fillcolor="#D9D9D9" stroked="f">
                <v:path arrowok="t"/>
                <v:fill/>
              </v:shape>
            </v:group>
            <v:group style="position:absolute;left:2389;top:3245;width:47;height:2" coordorigin="2389,3245" coordsize="47,2">
              <v:shape style="position:absolute;left:2389;top:3245;width:47;height:2" coordorigin="2389,3245" coordsize="47,0" path="m2389,3245l2435,3245e" filled="f" stroked="t" strokeweight=".9095pt" strokecolor="#333333">
                <v:path arrowok="t"/>
              </v:shape>
            </v:group>
            <v:group style="position:absolute;left:2389;top:2192;width:47;height:2" coordorigin="2389,2192" coordsize="47,2">
              <v:shape style="position:absolute;left:2389;top:2192;width:47;height:2" coordorigin="2389,2192" coordsize="47,0" path="m2389,2192l2435,2192e" filled="f" stroked="t" strokeweight=".9095pt" strokecolor="#333333">
                <v:path arrowok="t"/>
              </v:shape>
            </v:group>
            <v:group style="position:absolute;left:2389;top:1139;width:47;height:2" coordorigin="2389,1139" coordsize="47,2">
              <v:shape style="position:absolute;left:2389;top:1139;width:47;height:2" coordorigin="2389,1139" coordsize="47,0" path="m2389,1139l2435,1139e" filled="f" stroked="t" strokeweight=".9095pt" strokecolor="#333333">
                <v:path arrowok="t"/>
              </v:shape>
            </v:group>
            <v:group style="position:absolute;left:2389;top:86;width:47;height:2" coordorigin="2389,86" coordsize="47,2">
              <v:shape style="position:absolute;left:2389;top:86;width:47;height:2" coordorigin="2389,86" coordsize="47,0" path="m2389,86l2435,86e" filled="f" stroked="t" strokeweight=".9095pt" strokecolor="#333333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0.3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43" w:after="0" w:line="240" w:lineRule="auto"/>
        <w:ind w:right="-20"/>
        <w:jc w:val="left"/>
        <w:tabs>
          <w:tab w:pos="4280" w:val="left"/>
        </w:tabs>
        <w:rPr>
          <w:rFonts w:ascii="Arial" w:hAnsi="Arial" w:cs="Arial" w:eastAsia="Arial"/>
          <w:sz w:val="15"/>
          <w:szCs w:val="15"/>
        </w:rPr>
      </w:pPr>
      <w:rPr/>
      <w:r>
        <w:rPr/>
        <w:br w:type="column"/>
      </w:r>
      <w:r>
        <w:rPr>
          <w:rFonts w:ascii="Arial" w:hAnsi="Arial" w:cs="Arial" w:eastAsia="Arial"/>
          <w:sz w:val="15"/>
          <w:szCs w:val="15"/>
          <w:color w:val="1A1A1A"/>
          <w:spacing w:val="-5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ood</w:t>
      </w:r>
      <w:r>
        <w:rPr>
          <w:rFonts w:ascii="Arial" w:hAnsi="Arial" w:cs="Arial" w:eastAsia="Arial"/>
          <w:sz w:val="15"/>
          <w:szCs w:val="15"/>
          <w:color w:val="1A1A1A"/>
          <w:spacing w:val="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Stamps</w:t>
      </w:r>
      <w:r>
        <w:rPr>
          <w:rFonts w:ascii="Arial" w:hAnsi="Arial" w:cs="Arial" w:eastAsia="Arial"/>
          <w:sz w:val="15"/>
          <w:szCs w:val="15"/>
          <w:color w:val="1A1A1A"/>
          <w:spacing w:val="-3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2"/>
        </w:rPr>
        <w:t>SSI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400" w:right="1400"/>
          <w:cols w:num="2" w:equalWidth="0">
            <w:col w:w="952" w:space="1567"/>
            <w:col w:w="6921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3" w:after="0" w:line="170" w:lineRule="exact"/>
        <w:ind w:left="73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0.2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3" w:after="0" w:line="170" w:lineRule="exact"/>
        <w:ind w:left="73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0.1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3" w:after="0" w:line="170" w:lineRule="exact"/>
        <w:ind w:left="73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4.639061pt;margin-top:-33.306152pt;width:11.35pt;height:108.711556pt;mso-position-horizontal-relative:page;mso-position-vertical-relative:paragraph;z-index:-3729" type="#_x0000_t202" filled="f" stroked="f">
            <v:textbox inset="0,0,0,0" style="layout-flow:vertical;mso-layout-flow-alt:bottom-to-top">
              <w:txbxContent>
                <w:p>
                  <w:pPr>
                    <w:spacing w:before="2" w:after="0" w:line="240" w:lineRule="auto"/>
                    <w:ind w:left="20" w:right="-48"/>
                    <w:jc w:val="left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  <w:rPr/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</w:rPr>
                    <w:t>prog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-2"/>
                      <w:w w:val="100"/>
                    </w:rPr>
                    <w:t>r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</w:rPr>
                    <w:t>am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22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</w:rPr>
                    <w:t>pa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7"/>
                      <w:w w:val="100"/>
                    </w:rPr>
                    <w:t>r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</w:rPr>
                    <w:t>ticipation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31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-2"/>
                      <w:w w:val="103"/>
                    </w:rPr>
                    <w:t>r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3"/>
                    </w:rPr>
                    <w:t>ate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0.0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400" w:right="1400"/>
        </w:sectPr>
      </w:pPr>
      <w:rPr/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70" w:lineRule="exact"/>
        <w:ind w:right="-20"/>
        <w:jc w:val="righ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0.3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40" w:lineRule="auto"/>
        <w:ind w:right="-20"/>
        <w:jc w:val="left"/>
        <w:tabs>
          <w:tab w:pos="3640" w:val="left"/>
        </w:tabs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319.621246pt;margin-top:-186.229599pt;width:194.556505pt;height:178.912255pt;mso-position-horizontal-relative:page;mso-position-vertical-relative:paragraph;z-index:-3734" coordorigin="6392,-3725" coordsize="3891,3578">
            <v:group style="position:absolute;left:6402;top:-780;width:3873;height:2" coordorigin="6402,-780" coordsize="3873,2">
              <v:shape style="position:absolute;left:6402;top:-780;width:3873;height:2" coordorigin="6402,-780" coordsize="3873,0" path="m6402,-780l10274,-780e" filled="f" stroked="t" strokeweight=".544pt" strokecolor="#F2F2F2">
                <v:path arrowok="t"/>
              </v:shape>
            </v:group>
            <v:group style="position:absolute;left:6402;top:-1833;width:3873;height:2" coordorigin="6402,-1833" coordsize="3873,2">
              <v:shape style="position:absolute;left:6402;top:-1833;width:3873;height:2" coordorigin="6402,-1833" coordsize="3873,0" path="m6402,-1833l10274,-1833e" filled="f" stroked="t" strokeweight=".544pt" strokecolor="#F2F2F2">
                <v:path arrowok="t"/>
              </v:shape>
            </v:group>
            <v:group style="position:absolute;left:6402;top:-2886;width:3873;height:2" coordorigin="6402,-2886" coordsize="3873,2">
              <v:shape style="position:absolute;left:6402;top:-2886;width:3873;height:2" coordorigin="6402,-2886" coordsize="3873,0" path="m6402,-2886l10274,-2886e" filled="f" stroked="t" strokeweight=".544pt" strokecolor="#F2F2F2">
                <v:path arrowok="t"/>
              </v:shape>
            </v:group>
            <v:group style="position:absolute;left:6515;top:-3420;width:2;height:3265" coordorigin="6515,-3420" coordsize="2,3265">
              <v:shape style="position:absolute;left:6515;top:-3420;width:2;height:3265" coordorigin="6515,-3420" coordsize="0,3265" path="m6515,-155l6515,-3420e" filled="f" stroked="t" strokeweight=".544pt" strokecolor="#F2F2F2">
                <v:path arrowok="t"/>
              </v:shape>
            </v:group>
            <v:group style="position:absolute;left:7269;top:-3420;width:2;height:3265" coordorigin="7269,-3420" coordsize="2,3265">
              <v:shape style="position:absolute;left:7269;top:-3420;width:2;height:3265" coordorigin="7269,-3420" coordsize="0,3265" path="m7269,-155l7269,-3420e" filled="f" stroked="t" strokeweight=".544pt" strokecolor="#F2F2F2">
                <v:path arrowok="t"/>
              </v:shape>
            </v:group>
            <v:group style="position:absolute;left:8024;top:-3420;width:2;height:3265" coordorigin="8024,-3420" coordsize="2,3265">
              <v:shape style="position:absolute;left:8024;top:-3420;width:2;height:3265" coordorigin="8024,-3420" coordsize="0,3265" path="m8024,-155l8024,-3420e" filled="f" stroked="t" strokeweight=".544pt" strokecolor="#F2F2F2">
                <v:path arrowok="t"/>
              </v:shape>
            </v:group>
            <v:group style="position:absolute;left:8778;top:-3420;width:2;height:3265" coordorigin="8778,-3420" coordsize="2,3265">
              <v:shape style="position:absolute;left:8778;top:-3420;width:2;height:3265" coordorigin="8778,-3420" coordsize="0,3265" path="m8778,-155l8778,-3420e" filled="f" stroked="t" strokeweight=".544pt" strokecolor="#F2F2F2">
                <v:path arrowok="t"/>
              </v:shape>
            </v:group>
            <v:group style="position:absolute;left:9533;top:-3420;width:2;height:3265" coordorigin="9533,-3420" coordsize="2,3265">
              <v:shape style="position:absolute;left:9533;top:-3420;width:2;height:3265" coordorigin="9533,-3420" coordsize="0,3265" path="m9533,-155l9533,-3420e" filled="f" stroked="t" strokeweight=".544pt" strokecolor="#F2F2F2">
                <v:path arrowok="t"/>
              </v:shape>
            </v:group>
            <v:group style="position:absolute;left:6402;top:-253;width:3873;height:2" coordorigin="6402,-253" coordsize="3873,2">
              <v:shape style="position:absolute;left:6402;top:-253;width:3873;height:2" coordorigin="6402,-253" coordsize="3873,0" path="m6402,-253l10274,-253e" filled="f" stroked="t" strokeweight=".9095pt" strokecolor="#CCCCCC">
                <v:path arrowok="t"/>
              </v:shape>
            </v:group>
            <v:group style="position:absolute;left:6402;top:-1306;width:3873;height:2" coordorigin="6402,-1306" coordsize="3873,2">
              <v:shape style="position:absolute;left:6402;top:-1306;width:3873;height:2" coordorigin="6402,-1306" coordsize="3873,0" path="m6402,-1306l10274,-1306e" filled="f" stroked="t" strokeweight=".9095pt" strokecolor="#CCCCCC">
                <v:path arrowok="t"/>
              </v:shape>
            </v:group>
            <v:group style="position:absolute;left:6402;top:-2359;width:3873;height:2" coordorigin="6402,-2359" coordsize="3873,2">
              <v:shape style="position:absolute;left:6402;top:-2359;width:3873;height:2" coordorigin="6402,-2359" coordsize="3873,0" path="m6402,-2359l10274,-2359e" filled="f" stroked="t" strokeweight=".9095pt" strokecolor="#CCCCCC">
                <v:path arrowok="t"/>
              </v:shape>
            </v:group>
            <v:group style="position:absolute;left:6402;top:-3413;width:3873;height:2" coordorigin="6402,-3413" coordsize="3873,2">
              <v:shape style="position:absolute;left:6402;top:-3413;width:3873;height:2" coordorigin="6402,-3413" coordsize="3873,0" path="m6402,-3413l10274,-3413e" filled="f" stroked="t" strokeweight=".9095pt" strokecolor="#CCCCCC">
                <v:path arrowok="t"/>
              </v:shape>
            </v:group>
            <v:group style="position:absolute;left:6892;top:-3420;width:2;height:3265" coordorigin="6892,-3420" coordsize="2,3265">
              <v:shape style="position:absolute;left:6892;top:-3420;width:2;height:3265" coordorigin="6892,-3420" coordsize="0,3265" path="m6892,-155l6892,-3420e" filled="f" stroked="t" strokeweight=".9095pt" strokecolor="#CCCCCC">
                <v:path arrowok="t"/>
              </v:shape>
            </v:group>
            <v:group style="position:absolute;left:7646;top:-3420;width:2;height:3265" coordorigin="7646,-3420" coordsize="2,3265">
              <v:shape style="position:absolute;left:7646;top:-3420;width:2;height:3265" coordorigin="7646,-3420" coordsize="0,3265" path="m7646,-155l7646,-3420e" filled="f" stroked="t" strokeweight=".9095pt" strokecolor="#CCCCCC">
                <v:path arrowok="t"/>
              </v:shape>
            </v:group>
            <v:group style="position:absolute;left:8401;top:-3420;width:2;height:3265" coordorigin="8401,-3420" coordsize="2,3265">
              <v:shape style="position:absolute;left:8401;top:-3420;width:2;height:3265" coordorigin="8401,-3420" coordsize="0,3265" path="m8401,-155l8401,-3420e" filled="f" stroked="t" strokeweight=".9095pt" strokecolor="#CCCCCC">
                <v:path arrowok="t"/>
              </v:shape>
            </v:group>
            <v:group style="position:absolute;left:9155;top:-3420;width:2;height:3265" coordorigin="9155,-3420" coordsize="2,3265">
              <v:shape style="position:absolute;left:9155;top:-3420;width:2;height:3265" coordorigin="9155,-3420" coordsize="0,3265" path="m9155,-155l9155,-3420e" filled="f" stroked="t" strokeweight=".9095pt" strokecolor="#CCCCCC">
                <v:path arrowok="t"/>
              </v:shape>
            </v:group>
            <v:group style="position:absolute;left:9910;top:-3420;width:2;height:3265" coordorigin="9910,-3420" coordsize="2,3265">
              <v:shape style="position:absolute;left:9910;top:-3420;width:2;height:3265" coordorigin="9910,-3420" coordsize="0,3265" path="m9910,-155l9910,-3420e" filled="f" stroked="t" strokeweight=".9095pt" strokecolor="#CCCCCC">
                <v:path arrowok="t"/>
              </v:shape>
            </v:group>
            <v:group style="position:absolute;left:6577;top:-2208;width:3521;height:726" coordorigin="6577,-2208" coordsize="3521,726">
              <v:shape style="position:absolute;left:6577;top:-2208;width:3521;height:726" coordorigin="6577,-2208" coordsize="3521,726" path="m6577,-1557l6640,-1562,6703,-1562,6766,-1620,6829,-1659,6892,-1685,6955,-1687,7018,-1702,7080,-1728,7143,-1778,7206,-1812,7269,-1836,7332,-1862,7395,-1886,7458,-1922,7521,-1944,7584,-1980,7646,-2057,7709,-2139,7772,-2172,7835,-2206,7898,-2208,7961,-2173,8024,-2155,8087,-2132,8149,-2090,8212,-2055,8275,-2038,8338,-1997,8401,-1990,8464,-1975,8527,-1964,8589,-1918,8652,-1910,8715,-1899,8778,-1860,8841,-1827,8904,-1824,8967,-1795,9030,-1776,9092,-1750,9155,-1709,9218,-1692,9281,-1670,9344,-1635,9407,-1615,9470,-1606,9533,-1608,9595,-1594,9658,-1600,9721,-1594,9784,-1570,9847,-1545,9910,-1502,9973,-1488,10036,-1488,10098,-1481e" filled="f" stroked="t" strokeweight="2.2695pt" strokecolor="#000000">
                <v:path arrowok="t"/>
              </v:shape>
            </v:group>
            <v:group style="position:absolute;left:6577;top:-678;width:3521;height:118" coordorigin="6577,-678" coordsize="3521,118">
              <v:shape style="position:absolute;left:6577;top:-678;width:3521;height:118" coordorigin="6577,-678" coordsize="3521,118" path="m6577,-594l6640,-599,6703,-608,6766,-605,6829,-612,6892,-618,6955,-619,7018,-624,7080,-628,7143,-636,7206,-639,7269,-636,7332,-644,7395,-640,7458,-643,7521,-649,7584,-651,7646,-659,7709,-664,7772,-666,7835,-678,7898,-672,7961,-673,8024,-666,8087,-647,8149,-634,8212,-631,8275,-631,8338,-625,8401,-625,8464,-622,8527,-616,8589,-616,8652,-612,8715,-612,8778,-607,8841,-604,8904,-598,8967,-596,9030,-597,9092,-597,9155,-593,9218,-586,9281,-582,9344,-573,9407,-576,9470,-573,9533,-577,9595,-569,9658,-563,9721,-562,9784,-566,9847,-564,9910,-563,9973,-569,10036,-564,10098,-560e" filled="f" stroked="t" strokeweight="2.2695pt" strokecolor="#000000">
                <v:path arrowok="t"/>
                <v:stroke dashstyle="longDash"/>
              </v:shape>
            </v:group>
            <v:group style="position:absolute;left:6402;top:-3420;width:3873;height:3265" coordorigin="6402,-3420" coordsize="3873,3265">
              <v:shape style="position:absolute;left:6402;top:-3420;width:3873;height:3265" coordorigin="6402,-3420" coordsize="3873,3265" path="m6402,-155l10274,-155,10274,-3420,6402,-3420,6402,-155xe" filled="f" stroked="t" strokeweight=".9095pt" strokecolor="#000000">
                <v:path arrowok="t"/>
              </v:shape>
            </v:group>
            <v:group style="position:absolute;left:6402;top:-3716;width:3873;height:296" coordorigin="6402,-3716" coordsize="3873,296">
              <v:shape style="position:absolute;left:6402;top:-3716;width:3873;height:296" coordorigin="6402,-3716" coordsize="3873,296" path="m6402,-3420l10274,-3420,10274,-3716,6402,-3716,6402,-3420e" filled="t" fillcolor="#D9D9D9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118.978752pt;margin-top:-3.539095pt;width:196.885506pt;height:181.241255pt;mso-position-horizontal-relative:page;mso-position-vertical-relative:paragraph;z-index:-3733" coordorigin="2380,-71" coordsize="3938,3625">
            <v:group style="position:absolute;left:2435;top:2874;width:3873;height:2" coordorigin="2435,2874" coordsize="3873,2">
              <v:shape style="position:absolute;left:2435;top:2874;width:3873;height:2" coordorigin="2435,2874" coordsize="3873,0" path="m2435,2874l6308,2874e" filled="f" stroked="t" strokeweight=".544pt" strokecolor="#F2F2F2">
                <v:path arrowok="t"/>
              </v:shape>
            </v:group>
            <v:group style="position:absolute;left:2435;top:1821;width:3873;height:2" coordorigin="2435,1821" coordsize="3873,2">
              <v:shape style="position:absolute;left:2435;top:1821;width:3873;height:2" coordorigin="2435,1821" coordsize="3873,0" path="m2435,1821l6308,1821e" filled="f" stroked="t" strokeweight=".544pt" strokecolor="#F2F2F2">
                <v:path arrowok="t"/>
              </v:shape>
            </v:group>
            <v:group style="position:absolute;left:2435;top:768;width:3873;height:2" coordorigin="2435,768" coordsize="3873,2">
              <v:shape style="position:absolute;left:2435;top:768;width:3873;height:2" coordorigin="2435,768" coordsize="3873,0" path="m2435,768l6308,768e" filled="f" stroked="t" strokeweight=".544pt" strokecolor="#F2F2F2">
                <v:path arrowok="t"/>
              </v:shape>
            </v:group>
            <v:group style="position:absolute;left:2548;top:234;width:2;height:3265" coordorigin="2548,234" coordsize="2,3265">
              <v:shape style="position:absolute;left:2548;top:234;width:2;height:3265" coordorigin="2548,234" coordsize="0,3265" path="m2548,3498l2548,234e" filled="f" stroked="t" strokeweight=".544pt" strokecolor="#F2F2F2">
                <v:path arrowok="t"/>
              </v:shape>
            </v:group>
            <v:group style="position:absolute;left:3303;top:234;width:2;height:3265" coordorigin="3303,234" coordsize="2,3265">
              <v:shape style="position:absolute;left:3303;top:234;width:2;height:3265" coordorigin="3303,234" coordsize="0,3265" path="m3303,3498l3303,234e" filled="f" stroked="t" strokeweight=".544pt" strokecolor="#F2F2F2">
                <v:path arrowok="t"/>
              </v:shape>
            </v:group>
            <v:group style="position:absolute;left:4057;top:234;width:2;height:3265" coordorigin="4057,234" coordsize="2,3265">
              <v:shape style="position:absolute;left:4057;top:234;width:2;height:3265" coordorigin="4057,234" coordsize="0,3265" path="m4057,3498l4057,234e" filled="f" stroked="t" strokeweight=".544pt" strokecolor="#F2F2F2">
                <v:path arrowok="t"/>
              </v:shape>
            </v:group>
            <v:group style="position:absolute;left:4812;top:234;width:2;height:3265" coordorigin="4812,234" coordsize="2,3265">
              <v:shape style="position:absolute;left:4812;top:234;width:2;height:3265" coordorigin="4812,234" coordsize="0,3265" path="m4812,3498l4812,234e" filled="f" stroked="t" strokeweight=".544pt" strokecolor="#F2F2F2">
                <v:path arrowok="t"/>
              </v:shape>
            </v:group>
            <v:group style="position:absolute;left:5566;top:234;width:2;height:3265" coordorigin="5566,234" coordsize="2,3265">
              <v:shape style="position:absolute;left:5566;top:234;width:2;height:3265" coordorigin="5566,234" coordsize="0,3265" path="m5566,3498l5566,234e" filled="f" stroked="t" strokeweight=".544pt" strokecolor="#F2F2F2">
                <v:path arrowok="t"/>
              </v:shape>
            </v:group>
            <v:group style="position:absolute;left:2435;top:3401;width:3873;height:2" coordorigin="2435,3401" coordsize="3873,2">
              <v:shape style="position:absolute;left:2435;top:3401;width:3873;height:2" coordorigin="2435,3401" coordsize="3873,0" path="m2435,3401l6308,3401e" filled="f" stroked="t" strokeweight=".9095pt" strokecolor="#CCCCCC">
                <v:path arrowok="t"/>
              </v:shape>
            </v:group>
            <v:group style="position:absolute;left:2435;top:2348;width:3873;height:2" coordorigin="2435,2348" coordsize="3873,2">
              <v:shape style="position:absolute;left:2435;top:2348;width:3873;height:2" coordorigin="2435,2348" coordsize="3873,0" path="m2435,2348l6308,2348e" filled="f" stroked="t" strokeweight=".9095pt" strokecolor="#CCCCCC">
                <v:path arrowok="t"/>
              </v:shape>
            </v:group>
            <v:group style="position:absolute;left:2435;top:1294;width:3873;height:2" coordorigin="2435,1294" coordsize="3873,2">
              <v:shape style="position:absolute;left:2435;top:1294;width:3873;height:2" coordorigin="2435,1294" coordsize="3873,0" path="m2435,1294l6308,1294e" filled="f" stroked="t" strokeweight=".9095pt" strokecolor="#CCCCCC">
                <v:path arrowok="t"/>
              </v:shape>
            </v:group>
            <v:group style="position:absolute;left:2435;top:241;width:3873;height:2" coordorigin="2435,241" coordsize="3873,2">
              <v:shape style="position:absolute;left:2435;top:241;width:3873;height:2" coordorigin="2435,241" coordsize="3873,0" path="m2435,241l6308,241e" filled="f" stroked="t" strokeweight=".9095pt" strokecolor="#CCCCCC">
                <v:path arrowok="t"/>
              </v:shape>
            </v:group>
            <v:group style="position:absolute;left:2926;top:234;width:2;height:3265" coordorigin="2926,234" coordsize="2,3265">
              <v:shape style="position:absolute;left:2926;top:234;width:2;height:3265" coordorigin="2926,234" coordsize="0,3265" path="m2926,3498l2926,234e" filled="f" stroked="t" strokeweight=".9095pt" strokecolor="#CCCCCC">
                <v:path arrowok="t"/>
              </v:shape>
            </v:group>
            <v:group style="position:absolute;left:3680;top:234;width:2;height:3265" coordorigin="3680,234" coordsize="2,3265">
              <v:shape style="position:absolute;left:3680;top:234;width:2;height:3265" coordorigin="3680,234" coordsize="0,3265" path="m3680,3498l3680,234e" filled="f" stroked="t" strokeweight=".9095pt" strokecolor="#CCCCCC">
                <v:path arrowok="t"/>
              </v:shape>
            </v:group>
            <v:group style="position:absolute;left:4435;top:234;width:2;height:3265" coordorigin="4435,234" coordsize="2,3265">
              <v:shape style="position:absolute;left:4435;top:234;width:2;height:3265" coordorigin="4435,234" coordsize="0,3265" path="m4435,3498l4435,234e" filled="f" stroked="t" strokeweight=".9095pt" strokecolor="#CCCCCC">
                <v:path arrowok="t"/>
              </v:shape>
            </v:group>
            <v:group style="position:absolute;left:5189;top:234;width:2;height:3265" coordorigin="5189,234" coordsize="2,3265">
              <v:shape style="position:absolute;left:5189;top:234;width:2;height:3265" coordorigin="5189,234" coordsize="0,3265" path="m5189,3498l5189,234e" filled="f" stroked="t" strokeweight=".9095pt" strokecolor="#CCCCCC">
                <v:path arrowok="t"/>
              </v:shape>
            </v:group>
            <v:group style="position:absolute;left:5944;top:234;width:2;height:3265" coordorigin="5944,234" coordsize="2,3265">
              <v:shape style="position:absolute;left:5944;top:234;width:2;height:3265" coordorigin="5944,234" coordsize="0,3265" path="m5944,3498l5944,234e" filled="f" stroked="t" strokeweight=".9095pt" strokecolor="#CCCCCC">
                <v:path arrowok="t"/>
              </v:shape>
            </v:group>
            <v:group style="position:absolute;left:2611;top:3077;width:3521;height:207" coordorigin="2611,3077" coordsize="3521,207">
              <v:shape style="position:absolute;left:2611;top:3077;width:3521;height:207" coordorigin="2611,3077" coordsize="3521,207" path="m2611,3202l2674,3190,2737,3188,2800,3173,2863,3159,2926,3152,2989,3154,3052,3156,3114,3159,3177,3166,3240,3166,3303,3149,3366,3139,3429,3130,3492,3127,3555,3111,3617,3103,3680,3086,3743,3079,3806,3079,3869,3087,3932,3084,3995,3077,4057,3098,4120,3101,4183,3128,4246,3139,4309,3151,4372,3152,4435,3146,4498,3135,4560,3142,4623,3152,4686,3166,4749,3180,4812,3187,4875,3202,4938,3199,5001,3207,5063,3221,5126,3235,5189,3240,5252,3245,5315,3257,5378,3267,5441,3267,5504,3276,5566,3269,5629,3276,5692,3269,5755,3269,5818,3281,5881,3284,5944,3281,6007,3278,6069,3276,6132,3278e" filled="f" stroked="t" strokeweight="2.2695pt" strokecolor="#000000">
                <v:path arrowok="t"/>
              </v:shape>
            </v:group>
            <v:group style="position:absolute;left:2611;top:3274;width:3521;height:76" coordorigin="2611,3274" coordsize="3521,76">
              <v:shape style="position:absolute;left:2611;top:3274;width:3521;height:76" coordorigin="2611,3274" coordsize="3521,76" path="m2611,3296l2674,3299,2737,3300,2800,3300,2863,3302,2926,3301,2989,3299,3052,3299,3114,3297,3177,3293,3240,3290,3303,3292,3366,3287,3429,3286,3492,3286,3555,3282,3617,3278,3680,3276,3743,3278,3806,3276,3869,3275,3932,3274,3995,3280,4057,3287,4120,3291,4183,3293,4246,3296,4309,3297,4372,3301,4435,3305,4498,3310,4560,3314,4623,3316,4686,3317,4749,3319,4812,3319,4875,3320,4938,3323,5001,3326,5063,3325,5126,3329,5189,3331,5252,3332,5315,3334,5378,3336,5441,3337,5504,3336,5566,3337,5629,3334,5692,3332,5755,3333,5818,3337,5881,3341,5944,3344,6007,3347,6069,3347,6132,3350e" filled="f" stroked="t" strokeweight="2.2695pt" strokecolor="#000000">
                <v:path arrowok="t"/>
                <v:stroke dashstyle="longDash"/>
              </v:shape>
            </v:group>
            <v:group style="position:absolute;left:2435;top:234;width:3873;height:3265" coordorigin="2435,234" coordsize="3873,3265">
              <v:shape style="position:absolute;left:2435;top:234;width:3873;height:3265" coordorigin="2435,234" coordsize="3873,3265" path="m2435,3498l6308,3498,6308,234,2435,234,2435,3498e" filled="f" stroked="t" strokeweight=".9095pt" strokecolor="#000000">
                <v:path arrowok="t"/>
              </v:shape>
            </v:group>
            <v:group style="position:absolute;left:2435;top:-62;width:3873;height:296" coordorigin="2435,-62" coordsize="3873,296">
              <v:shape style="position:absolute;left:2435;top:-62;width:3873;height:296" coordorigin="2435,-62" coordsize="3873,296" path="m2435,234l6308,234,6308,-62,2435,-62,2435,234e" filled="t" fillcolor="#D9D9D9" stroked="f">
                <v:path arrowok="t"/>
                <v:fill/>
              </v:shape>
            </v:group>
            <v:group style="position:absolute;left:2389;top:3401;width:47;height:2" coordorigin="2389,3401" coordsize="47,2">
              <v:shape style="position:absolute;left:2389;top:3401;width:47;height:2" coordorigin="2389,3401" coordsize="47,0" path="m2389,3401l2435,3401e" filled="f" stroked="t" strokeweight=".9095pt" strokecolor="#333333">
                <v:path arrowok="t"/>
              </v:shape>
            </v:group>
            <v:group style="position:absolute;left:2389;top:2348;width:47;height:2" coordorigin="2389,2348" coordsize="47,2">
              <v:shape style="position:absolute;left:2389;top:2348;width:47;height:2" coordorigin="2389,2348" coordsize="47,0" path="m2389,2348l2435,2348e" filled="f" stroked="t" strokeweight=".9095pt" strokecolor="#333333">
                <v:path arrowok="t"/>
              </v:shape>
            </v:group>
            <v:group style="position:absolute;left:2389;top:1294;width:47;height:2" coordorigin="2389,1294" coordsize="47,2">
              <v:shape style="position:absolute;left:2389;top:1294;width:47;height:2" coordorigin="2389,1294" coordsize="47,0" path="m2389,1294l2435,1294e" filled="f" stroked="t" strokeweight=".9095pt" strokecolor="#333333">
                <v:path arrowok="t"/>
              </v:shape>
            </v:group>
            <v:group style="position:absolute;left:2389;top:241;width:47;height:2" coordorigin="2389,241" coordsize="47,2">
              <v:shape style="position:absolute;left:2389;top:241;width:47;height:2" coordorigin="2389,241" coordsize="47,0" path="m2389,241l2435,241e" filled="f" stroked="t" strokeweight=".9095pt" strokecolor="#333333">
                <v:path arrowok="t"/>
              </v:shape>
            </v:group>
            <v:group style="position:absolute;left:2926;top:3498;width:2;height:47" coordorigin="2926,3498" coordsize="2,47">
              <v:shape style="position:absolute;left:2926;top:3498;width:2;height:47" coordorigin="2926,3498" coordsize="0,47" path="m2926,3545l2926,3498e" filled="f" stroked="t" strokeweight=".9095pt" strokecolor="#333333">
                <v:path arrowok="t"/>
              </v:shape>
            </v:group>
            <v:group style="position:absolute;left:3680;top:3498;width:2;height:47" coordorigin="3680,3498" coordsize="2,47">
              <v:shape style="position:absolute;left:3680;top:3498;width:2;height:47" coordorigin="3680,3498" coordsize="0,47" path="m3680,3545l3680,3498e" filled="f" stroked="t" strokeweight=".9095pt" strokecolor="#333333">
                <v:path arrowok="t"/>
              </v:shape>
            </v:group>
            <v:group style="position:absolute;left:4435;top:3498;width:2;height:47" coordorigin="4435,3498" coordsize="2,47">
              <v:shape style="position:absolute;left:4435;top:3498;width:2;height:47" coordorigin="4435,3498" coordsize="0,47" path="m4435,3545l4435,3498e" filled="f" stroked="t" strokeweight=".9095pt" strokecolor="#333333">
                <v:path arrowok="t"/>
              </v:shape>
            </v:group>
            <v:group style="position:absolute;left:5189;top:3498;width:2;height:47" coordorigin="5189,3498" coordsize="2,47">
              <v:shape style="position:absolute;left:5189;top:3498;width:2;height:47" coordorigin="5189,3498" coordsize="0,47" path="m5189,3545l5189,3498e" filled="f" stroked="t" strokeweight=".9095pt" strokecolor="#333333">
                <v:path arrowok="t"/>
              </v:shape>
            </v:group>
            <v:group style="position:absolute;left:5944;top:3498;width:2;height:47" coordorigin="5944,3498" coordsize="2,47">
              <v:shape style="position:absolute;left:5944;top:3498;width:2;height:47" coordorigin="5944,3498" coordsize="0,47" path="m5944,3545l5944,3498e" filled="f" stroked="t" strokeweight=".9095pt" strokecolor="#333333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19.621246pt;margin-top:-3.539095pt;width:194.556505pt;height:181.241255pt;mso-position-horizontal-relative:page;mso-position-vertical-relative:paragraph;z-index:-3732" coordorigin="6392,-71" coordsize="3891,3625">
            <v:group style="position:absolute;left:6402;top:2874;width:3873;height:2" coordorigin="6402,2874" coordsize="3873,2">
              <v:shape style="position:absolute;left:6402;top:2874;width:3873;height:2" coordorigin="6402,2874" coordsize="3873,0" path="m6402,2874l10274,2874e" filled="f" stroked="t" strokeweight=".544pt" strokecolor="#F2F2F2">
                <v:path arrowok="t"/>
              </v:shape>
            </v:group>
            <v:group style="position:absolute;left:6402;top:1821;width:3873;height:2" coordorigin="6402,1821" coordsize="3873,2">
              <v:shape style="position:absolute;left:6402;top:1821;width:3873;height:2" coordorigin="6402,1821" coordsize="3873,0" path="m6402,1821l10274,1821e" filled="f" stroked="t" strokeweight=".544pt" strokecolor="#F2F2F2">
                <v:path arrowok="t"/>
              </v:shape>
            </v:group>
            <v:group style="position:absolute;left:6402;top:768;width:3873;height:2" coordorigin="6402,768" coordsize="3873,2">
              <v:shape style="position:absolute;left:6402;top:768;width:3873;height:2" coordorigin="6402,768" coordsize="3873,0" path="m6402,768l10274,768e" filled="f" stroked="t" strokeweight=".544pt" strokecolor="#F2F2F2">
                <v:path arrowok="t"/>
              </v:shape>
            </v:group>
            <v:group style="position:absolute;left:6515;top:234;width:2;height:3265" coordorigin="6515,234" coordsize="2,3265">
              <v:shape style="position:absolute;left:6515;top:234;width:2;height:3265" coordorigin="6515,234" coordsize="0,3265" path="m6515,3498l6515,234e" filled="f" stroked="t" strokeweight=".544pt" strokecolor="#F2F2F2">
                <v:path arrowok="t"/>
              </v:shape>
            </v:group>
            <v:group style="position:absolute;left:7269;top:234;width:2;height:3265" coordorigin="7269,234" coordsize="2,3265">
              <v:shape style="position:absolute;left:7269;top:234;width:2;height:3265" coordorigin="7269,234" coordsize="0,3265" path="m7269,3498l7269,234e" filled="f" stroked="t" strokeweight=".544pt" strokecolor="#F2F2F2">
                <v:path arrowok="t"/>
              </v:shape>
            </v:group>
            <v:group style="position:absolute;left:8024;top:234;width:2;height:3265" coordorigin="8024,234" coordsize="2,3265">
              <v:shape style="position:absolute;left:8024;top:234;width:2;height:3265" coordorigin="8024,234" coordsize="0,3265" path="m8024,3498l8024,234e" filled="f" stroked="t" strokeweight=".544pt" strokecolor="#F2F2F2">
                <v:path arrowok="t"/>
              </v:shape>
            </v:group>
            <v:group style="position:absolute;left:8778;top:234;width:2;height:3265" coordorigin="8778,234" coordsize="2,3265">
              <v:shape style="position:absolute;left:8778;top:234;width:2;height:3265" coordorigin="8778,234" coordsize="0,3265" path="m8778,3498l8778,234e" filled="f" stroked="t" strokeweight=".544pt" strokecolor="#F2F2F2">
                <v:path arrowok="t"/>
              </v:shape>
            </v:group>
            <v:group style="position:absolute;left:9533;top:234;width:2;height:3265" coordorigin="9533,234" coordsize="2,3265">
              <v:shape style="position:absolute;left:9533;top:234;width:2;height:3265" coordorigin="9533,234" coordsize="0,3265" path="m9533,3498l9533,234e" filled="f" stroked="t" strokeweight=".544pt" strokecolor="#F2F2F2">
                <v:path arrowok="t"/>
              </v:shape>
            </v:group>
            <v:group style="position:absolute;left:6402;top:3401;width:3873;height:2" coordorigin="6402,3401" coordsize="3873,2">
              <v:shape style="position:absolute;left:6402;top:3401;width:3873;height:2" coordorigin="6402,3401" coordsize="3873,0" path="m6402,3401l10274,3401e" filled="f" stroked="t" strokeweight=".9095pt" strokecolor="#CCCCCC">
                <v:path arrowok="t"/>
              </v:shape>
            </v:group>
            <v:group style="position:absolute;left:6402;top:2348;width:3873;height:2" coordorigin="6402,2348" coordsize="3873,2">
              <v:shape style="position:absolute;left:6402;top:2348;width:3873;height:2" coordorigin="6402,2348" coordsize="3873,0" path="m6402,2348l10274,2348e" filled="f" stroked="t" strokeweight=".9095pt" strokecolor="#CCCCCC">
                <v:path arrowok="t"/>
              </v:shape>
            </v:group>
            <v:group style="position:absolute;left:6402;top:1294;width:3873;height:2" coordorigin="6402,1294" coordsize="3873,2">
              <v:shape style="position:absolute;left:6402;top:1294;width:3873;height:2" coordorigin="6402,1294" coordsize="3873,0" path="m6402,1294l10274,1294e" filled="f" stroked="t" strokeweight=".9095pt" strokecolor="#CCCCCC">
                <v:path arrowok="t"/>
              </v:shape>
            </v:group>
            <v:group style="position:absolute;left:6402;top:241;width:3873;height:2" coordorigin="6402,241" coordsize="3873,2">
              <v:shape style="position:absolute;left:6402;top:241;width:3873;height:2" coordorigin="6402,241" coordsize="3873,0" path="m6402,241l10274,241e" filled="f" stroked="t" strokeweight=".9095pt" strokecolor="#CCCCCC">
                <v:path arrowok="t"/>
              </v:shape>
            </v:group>
            <v:group style="position:absolute;left:6892;top:234;width:2;height:3265" coordorigin="6892,234" coordsize="2,3265">
              <v:shape style="position:absolute;left:6892;top:234;width:2;height:3265" coordorigin="6892,234" coordsize="0,3265" path="m6892,3498l6892,234e" filled="f" stroked="t" strokeweight=".9095pt" strokecolor="#CCCCCC">
                <v:path arrowok="t"/>
              </v:shape>
            </v:group>
            <v:group style="position:absolute;left:7646;top:234;width:2;height:3265" coordorigin="7646,234" coordsize="2,3265">
              <v:shape style="position:absolute;left:7646;top:234;width:2;height:3265" coordorigin="7646,234" coordsize="0,3265" path="m7646,3498l7646,234e" filled="f" stroked="t" strokeweight=".9095pt" strokecolor="#CCCCCC">
                <v:path arrowok="t"/>
              </v:shape>
            </v:group>
            <v:group style="position:absolute;left:8401;top:234;width:2;height:3265" coordorigin="8401,234" coordsize="2,3265">
              <v:shape style="position:absolute;left:8401;top:234;width:2;height:3265" coordorigin="8401,234" coordsize="0,3265" path="m8401,3498l8401,234e" filled="f" stroked="t" strokeweight=".9095pt" strokecolor="#CCCCCC">
                <v:path arrowok="t"/>
              </v:shape>
            </v:group>
            <v:group style="position:absolute;left:9155;top:234;width:2;height:3265" coordorigin="9155,234" coordsize="2,3265">
              <v:shape style="position:absolute;left:9155;top:234;width:2;height:3265" coordorigin="9155,234" coordsize="0,3265" path="m9155,3498l9155,234e" filled="f" stroked="t" strokeweight=".9095pt" strokecolor="#CCCCCC">
                <v:path arrowok="t"/>
              </v:shape>
            </v:group>
            <v:group style="position:absolute;left:9910;top:234;width:2;height:3265" coordorigin="9910,234" coordsize="2,3265">
              <v:shape style="position:absolute;left:9910;top:234;width:2;height:3265" coordorigin="9910,234" coordsize="0,3265" path="m9910,3498l9910,234e" filled="f" stroked="t" strokeweight=".9095pt" strokecolor="#CCCCCC">
                <v:path arrowok="t"/>
              </v:shape>
            </v:group>
            <v:group style="position:absolute;left:6577;top:2460;width:3521;height:732" coordorigin="6577,2460" coordsize="3521,732">
              <v:shape style="position:absolute;left:6577;top:2460;width:3521;height:732" coordorigin="6577,2460" coordsize="3521,732" path="m6577,3072l6640,3068,6703,3055,6766,2990,6829,2894,6892,2849,6955,2812,7018,2769,7080,2738,7143,2705,7206,2688,7269,2702,7332,2699,7395,2695,7458,2654,7521,2615,7584,2529,7646,2478,7709,2465,7772,2460,7835,2513,7898,2565,7961,2639,8024,2683,8087,2726,8149,2767,8212,2777,8275,2767,8338,2752,8401,2772,8464,2796,8527,2841,8589,2895,8652,2950,8715,2937,8778,2976,8841,2990,8904,3015,8967,3026,9030,3024,9092,3012,9155,2986,9218,3010,9281,3017,9344,3072,9407,3099,9470,3096,9533,3118,9595,3110,9658,3147,9721,3142,9784,3125,9847,3122,9910,3141,9973,3161,10036,3161,10098,3192e" filled="f" stroked="t" strokeweight="2.2695pt" strokecolor="#000000">
                <v:path arrowok="t"/>
              </v:shape>
            </v:group>
            <v:group style="position:absolute;left:6577;top:2695;width:3521;height:542" coordorigin="6577,2695" coordsize="3521,542">
              <v:shape style="position:absolute;left:6577;top:2695;width:3521;height:542" coordorigin="6577,2695" coordsize="3521,542" path="m6577,3184l6640,3186,6703,3163,6766,3109,6829,3024,6892,2963,6955,2938,7018,2921,7080,2912,7143,2887,7206,2849,7269,2841,7332,2837,7395,2837,7458,2815,7521,2777,7584,2739,7646,2700,7709,2696,7772,2695,7835,2713,7898,2754,7961,2788,8024,2824,8087,2850,8149,2890,8212,2897,8275,2900,8338,2901,8401,2914,8464,2930,8527,2976,8589,3026,8652,3051,8715,3070,8778,3053,8841,3098,8904,3119,8967,3116,9030,3109,9092,3093,9155,3094,9218,3106,9281,3125,9344,3148,9407,3163,9470,3184,9533,3190,9595,3209,9658,3224,9721,3222,9784,3205,9847,3192,9910,3201,9973,3198,10036,3218,10098,3236e" filled="f" stroked="t" strokeweight="2.2695pt" strokecolor="#000000">
                <v:path arrowok="t"/>
                <v:stroke dashstyle="longDash"/>
              </v:shape>
            </v:group>
            <v:group style="position:absolute;left:6402;top:234;width:3873;height:3265" coordorigin="6402,234" coordsize="3873,3265">
              <v:shape style="position:absolute;left:6402;top:234;width:3873;height:3265" coordorigin="6402,234" coordsize="3873,3265" path="m6402,3498l10274,3498,10274,234,6402,234,6402,3498xe" filled="f" stroked="t" strokeweight=".9095pt" strokecolor="#000000">
                <v:path arrowok="t"/>
              </v:shape>
            </v:group>
            <v:group style="position:absolute;left:6402;top:-62;width:3873;height:296" coordorigin="6402,-62" coordsize="3873,296">
              <v:shape style="position:absolute;left:6402;top:-62;width:3873;height:296" coordorigin="6402,-62" coordsize="3873,296" path="m6402,234l10274,234,10274,-62,6402,-62,6402,234e" filled="t" fillcolor="#D9D9D9" stroked="f">
                <v:path arrowok="t"/>
                <v:fill/>
              </v:shape>
            </v:group>
            <v:group style="position:absolute;left:6892;top:3498;width:2;height:47" coordorigin="6892,3498" coordsize="2,47">
              <v:shape style="position:absolute;left:6892;top:3498;width:2;height:47" coordorigin="6892,3498" coordsize="0,47" path="m6892,3545l6892,3498e" filled="f" stroked="t" strokeweight=".9095pt" strokecolor="#333333">
                <v:path arrowok="t"/>
              </v:shape>
            </v:group>
            <v:group style="position:absolute;left:7646;top:3498;width:2;height:47" coordorigin="7646,3498" coordsize="2,47">
              <v:shape style="position:absolute;left:7646;top:3498;width:2;height:47" coordorigin="7646,3498" coordsize="0,47" path="m7646,3545l7646,3498e" filled="f" stroked="t" strokeweight=".9095pt" strokecolor="#333333">
                <v:path arrowok="t"/>
              </v:shape>
            </v:group>
            <v:group style="position:absolute;left:8401;top:3498;width:2;height:47" coordorigin="8401,3498" coordsize="2,47">
              <v:shape style="position:absolute;left:8401;top:3498;width:2;height:47" coordorigin="8401,3498" coordsize="0,47" path="m8401,3545l8401,3498e" filled="f" stroked="t" strokeweight=".9095pt" strokecolor="#333333">
                <v:path arrowok="t"/>
              </v:shape>
            </v:group>
            <v:group style="position:absolute;left:9155;top:3498;width:2;height:47" coordorigin="9155,3498" coordsize="2,47">
              <v:shape style="position:absolute;left:9155;top:3498;width:2;height:47" coordorigin="9155,3498" coordsize="0,47" path="m9155,3545l9155,3498e" filled="f" stroked="t" strokeweight=".9095pt" strokecolor="#333333">
                <v:path arrowok="t"/>
              </v:shape>
            </v:group>
            <v:group style="position:absolute;left:9910;top:3498;width:2;height:47" coordorigin="9910,3498" coordsize="2,47">
              <v:shape style="position:absolute;left:9910;top:3498;width:2;height:47" coordorigin="9910,3498" coordsize="0,47" path="m9910,3545l9910,3498e" filled="f" stroked="t" strokeweight=".9095pt" strokecolor="#333333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5"/>
          <w:szCs w:val="15"/>
          <w:color w:val="1A1A1A"/>
          <w:spacing w:val="-18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ANF</w:t>
      </w:r>
      <w:r>
        <w:rPr>
          <w:rFonts w:ascii="Arial" w:hAnsi="Arial" w:cs="Arial" w:eastAsia="Arial"/>
          <w:sz w:val="15"/>
          <w:szCs w:val="15"/>
          <w:color w:val="1A1A1A"/>
          <w:spacing w:val="-3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2"/>
        </w:rPr>
        <w:t>Unempl</w:t>
      </w:r>
      <w:r>
        <w:rPr>
          <w:rFonts w:ascii="Arial" w:hAnsi="Arial" w:cs="Arial" w:eastAsia="Arial"/>
          <w:sz w:val="15"/>
          <w:szCs w:val="15"/>
          <w:color w:val="1A1A1A"/>
          <w:spacing w:val="-5"/>
          <w:w w:val="102"/>
        </w:rPr>
        <w:t>o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2"/>
        </w:rPr>
        <w:t>yment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400" w:right="1400"/>
          <w:cols w:num="2" w:equalWidth="0">
            <w:col w:w="952" w:space="1829"/>
            <w:col w:w="6659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3" w:after="0" w:line="170" w:lineRule="exact"/>
        <w:ind w:left="73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0.2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3" w:after="0" w:line="170" w:lineRule="exact"/>
        <w:ind w:left="73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0.1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400" w:right="1400"/>
        </w:sectPr>
      </w:pPr>
      <w:rPr/>
    </w:p>
    <w:p>
      <w:pPr>
        <w:spacing w:before="43" w:after="0" w:line="240" w:lineRule="auto"/>
        <w:ind w:right="-20"/>
        <w:jc w:val="righ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0.0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40" w:lineRule="auto"/>
        <w:ind w:left="-36" w:right="705"/>
        <w:jc w:val="center"/>
        <w:tabs>
          <w:tab w:pos="700" w:val="left"/>
          <w:tab w:pos="1460" w:val="left"/>
          <w:tab w:pos="2220" w:val="left"/>
          <w:tab w:pos="2980" w:val="left"/>
          <w:tab w:pos="3920" w:val="left"/>
          <w:tab w:pos="4680" w:val="left"/>
          <w:tab w:pos="5420" w:val="left"/>
          <w:tab w:pos="6180" w:val="left"/>
          <w:tab w:pos="6940" w:val="left"/>
        </w:tabs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2009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2010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2011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2012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2013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2009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2010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2011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2012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2013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8" w:after="0" w:line="240" w:lineRule="auto"/>
        <w:ind w:left="3389" w:right="4254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3"/>
        </w:rPr>
        <w:t>time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480" w:bottom="1000" w:left="1400" w:right="1400"/>
          <w:cols w:num="2" w:equalWidth="0">
            <w:col w:w="952" w:space="404"/>
            <w:col w:w="8084"/>
          </w:cols>
        </w:sectPr>
      </w:pPr>
      <w:rPr/>
    </w:p>
    <w:p>
      <w:pPr>
        <w:spacing w:before="56" w:after="0" w:line="240" w:lineRule="auto"/>
        <w:ind w:left="100" w:right="-20"/>
        <w:jc w:val="left"/>
        <w:tabs>
          <w:tab w:pos="58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8"/>
          <w:szCs w:val="28"/>
          <w:spacing w:val="-7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8"/>
          <w:szCs w:val="28"/>
          <w:spacing w:val="-27"/>
          <w:w w:val="131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97"/>
          <w:b/>
          <w:bCs/>
        </w:rPr>
        <w:t>ables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0" w:lineRule="auto"/>
        <w:ind w:left="178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92.262001pt;margin-top:24.227913pt;width:423.84pt;height:.1pt;mso-position-horizontal-relative:page;mso-position-vertical-relative:paragraph;z-index:-3728" coordorigin="1845,485" coordsize="8477,2">
            <v:shape style="position:absolute;left:1845;top:485;width:8477;height:2" coordorigin="1845,485" coordsize="8477,0" path="m1845,485l10322,485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able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1: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crip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ti</w:t>
      </w:r>
      <w:r>
        <w:rPr>
          <w:rFonts w:ascii="Arial" w:hAnsi="Arial" w:cs="Arial" w:eastAsia="Arial"/>
          <w:sz w:val="20"/>
          <w:szCs w:val="20"/>
          <w:spacing w:val="-5"/>
          <w:w w:val="11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statistics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sample</w:t>
      </w:r>
      <w:r>
        <w:rPr>
          <w:rFonts w:ascii="Arial" w:hAnsi="Arial" w:cs="Arial" w:eastAsia="Arial"/>
          <w:sz w:val="20"/>
          <w:szCs w:val="20"/>
          <w:spacing w:val="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1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six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study</w:t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05.239983" w:type="dxa"/>
      </w:tblPr>
      <w:tblGrid/>
      <w:tr>
        <w:trPr>
          <w:trHeight w:val="267" w:hRule="exact"/>
        </w:trPr>
        <w:tc>
          <w:tcPr>
            <w:tcW w:w="3227" w:type="dxa"/>
            <w:gridSpan w:val="2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15" w:type="dxa"/>
            <w:tcBorders>
              <w:top w:val="single" w:sz="3.184" w:space="0" w:color="000000"/>
              <w:bottom w:val="single" w:sz="3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240" w:lineRule="auto"/>
              <w:ind w:left="40" w:right="-6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HH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34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0"/>
                <w:b/>
                <w:bCs/>
              </w:rPr>
              <w:t>with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73" w:type="dxa"/>
            <w:tcBorders>
              <w:top w:val="single" w:sz="3.184" w:space="0" w:color="000000"/>
              <w:bottom w:val="single" w:sz="3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240" w:lineRule="auto"/>
              <w:ind w:left="7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No</w:t>
            </w:r>
            <w:r>
              <w:rPr>
                <w:rFonts w:ascii="Arial" w:hAnsi="Arial" w:cs="Arial" w:eastAsia="Arial"/>
                <w:sz w:val="22"/>
                <w:szCs w:val="22"/>
                <w:spacing w:val="48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8"/>
                <w:b/>
                <w:bCs/>
              </w:rPr>
              <w:t>Disabili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8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8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21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240" w:lineRule="auto"/>
              <w:ind w:left="3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HH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34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3"/>
                <w:b/>
                <w:bCs/>
              </w:rPr>
              <w:t>wit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1" w:type="dxa"/>
            <w:tcBorders>
              <w:top w:val="single" w:sz="3.184" w:space="0" w:color="000000"/>
              <w:bottom w:val="single" w:sz="3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240" w:lineRule="auto"/>
              <w:ind w:left="-7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27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8"/>
                <w:b/>
                <w:bCs/>
              </w:rPr>
              <w:t>Disabili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8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8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88" w:hRule="exact"/>
        </w:trPr>
        <w:tc>
          <w:tcPr>
            <w:tcW w:w="3227" w:type="dxa"/>
            <w:gridSpan w:val="2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5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Demographic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4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factors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single" w:sz="3.488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5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111"/>
                <w:b/>
                <w:bCs/>
              </w:rPr>
              <w:t>Nu</w:t>
            </w:r>
            <w:r>
              <w:rPr>
                <w:rFonts w:ascii="Arial" w:hAnsi="Arial" w:cs="Arial" w:eastAsia="Arial"/>
                <w:sz w:val="22"/>
                <w:szCs w:val="22"/>
                <w:spacing w:val="-7"/>
                <w:w w:val="111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7"/>
                <w:w w:val="103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4"/>
                <w:b/>
                <w:bCs/>
              </w:rPr>
              <w:t>er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73" w:type="dxa"/>
            <w:tcBorders>
              <w:top w:val="single" w:sz="3.488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5" w:lineRule="exact"/>
              <w:ind w:left="33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7"/>
                <w:w w:val="116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9"/>
                <w:b/>
                <w:bCs/>
              </w:rPr>
              <w:t>erce</w:t>
            </w:r>
            <w:r>
              <w:rPr>
                <w:rFonts w:ascii="Arial" w:hAnsi="Arial" w:cs="Arial" w:eastAsia="Arial"/>
                <w:sz w:val="22"/>
                <w:szCs w:val="22"/>
                <w:spacing w:val="-7"/>
                <w:w w:val="99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1"/>
                <w:b/>
                <w:bCs/>
              </w:rPr>
              <w:t>tage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21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5" w:lineRule="exact"/>
              <w:ind w:left="19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111"/>
                <w:b/>
                <w:bCs/>
              </w:rPr>
              <w:t>Nu</w:t>
            </w:r>
            <w:r>
              <w:rPr>
                <w:rFonts w:ascii="Arial" w:hAnsi="Arial" w:cs="Arial" w:eastAsia="Arial"/>
                <w:sz w:val="22"/>
                <w:szCs w:val="22"/>
                <w:spacing w:val="-7"/>
                <w:w w:val="111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7"/>
                <w:w w:val="103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4"/>
                <w:b/>
                <w:bCs/>
              </w:rPr>
              <w:t>er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1" w:type="dxa"/>
            <w:tcBorders>
              <w:top w:val="single" w:sz="3.488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5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7"/>
                <w:w w:val="116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9"/>
                <w:b/>
                <w:bCs/>
              </w:rPr>
              <w:t>erce</w:t>
            </w:r>
            <w:r>
              <w:rPr>
                <w:rFonts w:ascii="Arial" w:hAnsi="Arial" w:cs="Arial" w:eastAsia="Arial"/>
                <w:sz w:val="22"/>
                <w:szCs w:val="22"/>
                <w:spacing w:val="-7"/>
                <w:w w:val="99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1"/>
                <w:b/>
                <w:bCs/>
              </w:rPr>
              <w:t>tage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3227" w:type="dxa"/>
            <w:gridSpan w:val="2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8"/>
                <w:w w:val="117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2"/>
              </w:rPr>
              <w:t>otal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33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26,104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73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03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77.81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21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60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7,443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1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82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22.19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322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Gender: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5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2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71" w:hRule="exact"/>
        </w:trPr>
        <w:tc>
          <w:tcPr>
            <w:tcW w:w="322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Male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3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12,626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03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48.37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60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3,378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82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45.38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45" w:hRule="exact"/>
        </w:trPr>
        <w:tc>
          <w:tcPr>
            <w:tcW w:w="322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8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emale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3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13,478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03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51.63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60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4,065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82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54.62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97" w:hRule="exact"/>
        </w:trPr>
        <w:tc>
          <w:tcPr>
            <w:tcW w:w="322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22"/>
                <w:szCs w:val="22"/>
                <w:spacing w:val="5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status: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5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2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71" w:hRule="exact"/>
        </w:trPr>
        <w:tc>
          <w:tcPr>
            <w:tcW w:w="322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1"/>
              </w:rPr>
              <w:t>Married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3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13,555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03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51.93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60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3,968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82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53.31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45" w:hRule="exact"/>
        </w:trPr>
        <w:tc>
          <w:tcPr>
            <w:tcW w:w="322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22"/>
                <w:szCs w:val="22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1"/>
              </w:rPr>
              <w:t>Married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3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12,549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03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48.07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60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3,474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82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46.67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97" w:hRule="exact"/>
        </w:trPr>
        <w:tc>
          <w:tcPr>
            <w:tcW w:w="8477" w:type="dxa"/>
            <w:gridSpan w:val="6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Race</w:t>
            </w:r>
            <w:r>
              <w:rPr>
                <w:rFonts w:ascii="Arial" w:hAnsi="Arial" w:cs="Arial" w:eastAsia="Arial"/>
                <w:sz w:val="22"/>
                <w:szCs w:val="22"/>
                <w:spacing w:val="18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4"/>
              </w:rPr>
              <w:t>ethnici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4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2"/>
              </w:rPr>
              <w:t>y: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322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4"/>
              </w:rPr>
              <w:t>White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3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18,765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03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71.89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60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4,965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82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66.71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322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4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2,996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03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11.48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77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908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82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12.20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322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4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2,912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03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11.16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60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1,092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82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14.67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45" w:hRule="exact"/>
        </w:trPr>
        <w:tc>
          <w:tcPr>
            <w:tcW w:w="322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4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1,431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right="20"/>
              <w:jc w:val="righ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5.48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77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479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93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6.44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97" w:hRule="exact"/>
        </w:trPr>
        <w:tc>
          <w:tcPr>
            <w:tcW w:w="8477" w:type="dxa"/>
            <w:gridSpan w:val="6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Education: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2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29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22"/>
                <w:szCs w:val="22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91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5"/>
                <w:w w:val="91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ol</w:t>
            </w:r>
            <w:r>
              <w:rPr>
                <w:rFonts w:ascii="Arial" w:hAnsi="Arial" w:cs="Arial" w:eastAsia="Arial"/>
                <w:sz w:val="22"/>
                <w:szCs w:val="22"/>
                <w:spacing w:val="21"/>
                <w:w w:val="9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2"/>
                <w:szCs w:val="22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4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8,496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03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32.55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60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2,994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82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40.23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2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29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Some</w:t>
            </w:r>
            <w:r>
              <w:rPr>
                <w:rFonts w:ascii="Arial" w:hAnsi="Arial" w:cs="Arial" w:eastAsia="Arial"/>
                <w:sz w:val="22"/>
                <w:szCs w:val="22"/>
                <w:spacing w:val="13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college,</w:t>
            </w:r>
            <w:r>
              <w:rPr>
                <w:rFonts w:ascii="Arial" w:hAnsi="Arial" w:cs="Arial" w:eastAsia="Arial"/>
                <w:sz w:val="22"/>
                <w:szCs w:val="22"/>
                <w:spacing w:val="34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22"/>
                <w:szCs w:val="22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3"/>
              </w:rPr>
              <w:t>ass</w:t>
            </w:r>
            <w:r>
              <w:rPr>
                <w:rFonts w:ascii="Arial" w:hAnsi="Arial" w:cs="Arial" w:eastAsia="Arial"/>
                <w:sz w:val="22"/>
                <w:szCs w:val="22"/>
                <w:spacing w:val="6"/>
                <w:w w:val="83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4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8,916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03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34.16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60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2,863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82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38.47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327" w:hRule="exact"/>
        </w:trPr>
        <w:tc>
          <w:tcPr>
            <w:tcW w:w="252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2975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3"/>
              </w:rPr>
              <w:t>Ba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93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3"/>
              </w:rPr>
              <w:t>helors</w:t>
            </w:r>
            <w:r>
              <w:rPr>
                <w:rFonts w:ascii="Arial" w:hAnsi="Arial" w:cs="Arial" w:eastAsia="Arial"/>
                <w:sz w:val="22"/>
                <w:szCs w:val="22"/>
                <w:spacing w:val="23"/>
                <w:w w:val="9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2"/>
                <w:szCs w:val="22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5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4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8,692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73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03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33.30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21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60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1,586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1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82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21.31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806" w:top="1340" w:bottom="1000" w:left="1340" w:right="1720"/>
          <w:pgSz w:w="12240" w:h="15840"/>
        </w:sectPr>
      </w:pPr>
      <w:rPr/>
    </w:p>
    <w:p>
      <w:pPr>
        <w:spacing w:before="59" w:after="0" w:line="249" w:lineRule="auto"/>
        <w:ind w:left="113" w:right="28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able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2: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Mixed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effects</w:t>
      </w:r>
      <w:r>
        <w:rPr>
          <w:rFonts w:ascii="Arial" w:hAnsi="Arial" w:cs="Arial" w:eastAsia="Arial"/>
          <w:sz w:val="20"/>
          <w:szCs w:val="20"/>
          <w:spacing w:val="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gression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ouput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testing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difference</w:t>
      </w:r>
      <w:r>
        <w:rPr>
          <w:rFonts w:ascii="Arial" w:hAnsi="Arial" w:cs="Arial" w:eastAsia="Arial"/>
          <w:sz w:val="20"/>
          <w:szCs w:val="20"/>
          <w:spacing w:val="15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income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een</w:t>
      </w:r>
      <w:r>
        <w:rPr>
          <w:rFonts w:ascii="Arial" w:hAnsi="Arial" w:cs="Arial" w:eastAsia="Arial"/>
          <w:sz w:val="20"/>
          <w:szCs w:val="20"/>
          <w:spacing w:val="2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families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without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orking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age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adult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disabili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g</w:t>
      </w:r>
      <w:r>
        <w:rPr>
          <w:rFonts w:ascii="Arial" w:hAnsi="Arial" w:cs="Arial" w:eastAsia="Arial"/>
          <w:sz w:val="20"/>
          <w:szCs w:val="20"/>
          <w:spacing w:val="-9"/>
          <w:w w:val="94"/>
          <w:i/>
        </w:rPr>
        <w:t>r</w:t>
      </w:r>
      <w:r>
        <w:rPr>
          <w:rFonts w:ascii="Arial" w:hAnsi="Arial" w:cs="Arial" w:eastAsia="Arial"/>
          <w:sz w:val="20"/>
          <w:szCs w:val="20"/>
          <w:spacing w:val="-9"/>
          <w:w w:val="94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at</w:t>
      </w:r>
      <w:r>
        <w:rPr>
          <w:rFonts w:ascii="Arial" w:hAnsi="Arial" w:cs="Arial" w:eastAsia="Arial"/>
          <w:sz w:val="20"/>
          <w:szCs w:val="20"/>
          <w:spacing w:val="22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25"/>
          <w:i/>
        </w:rPr>
        <w:t>r</w:t>
      </w:r>
      <w:r>
        <w:rPr>
          <w:rFonts w:ascii="Arial" w:hAnsi="Arial" w:cs="Arial" w:eastAsia="Arial"/>
          <w:sz w:val="20"/>
          <w:szCs w:val="20"/>
          <w:spacing w:val="-10"/>
          <w:w w:val="82"/>
          <w:i/>
        </w:rPr>
        <w:t>e</w:t>
      </w:r>
      <w:r>
        <w:rPr>
          <w:rFonts w:ascii="Arial" w:hAnsi="Arial" w:cs="Arial" w:eastAsia="Arial"/>
          <w:sz w:val="20"/>
          <w:szCs w:val="20"/>
          <w:spacing w:val="-10"/>
          <w:w w:val="91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ession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trolling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demographic</w:t>
      </w:r>
      <w:r>
        <w:rPr>
          <w:rFonts w:ascii="Arial" w:hAnsi="Arial" w:cs="Arial" w:eastAsia="Arial"/>
          <w:sz w:val="20"/>
          <w:szCs w:val="20"/>
          <w:spacing w:val="15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factors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23.799973" w:type="dxa"/>
      </w:tblPr>
      <w:tblGrid/>
      <w:tr>
        <w:trPr>
          <w:trHeight w:val="279" w:hRule="exact"/>
        </w:trPr>
        <w:tc>
          <w:tcPr>
            <w:tcW w:w="4556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Predictor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9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3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Co</w:t>
            </w:r>
            <w:r>
              <w:rPr>
                <w:rFonts w:ascii="Arial" w:hAnsi="Arial" w:cs="Arial" w:eastAsia="Arial"/>
                <w:sz w:val="22"/>
                <w:szCs w:val="22"/>
                <w:spacing w:val="-7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trol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8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4"/>
                <w:w w:val="108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ariables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44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β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1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7"/>
                <w:b/>
                <w:bCs/>
              </w:rPr>
              <w:t>Std.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76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5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11"/>
                <w:b/>
                <w:bCs/>
              </w:rPr>
              <w:t>Error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107"/>
                <w:b/>
                <w:bCs/>
              </w:rPr>
              <w:t>p-</w:t>
            </w:r>
            <w:r>
              <w:rPr>
                <w:rFonts w:ascii="Arial" w:hAnsi="Arial" w:cs="Arial" w:eastAsia="Arial"/>
                <w:sz w:val="22"/>
                <w:szCs w:val="22"/>
                <w:spacing w:val="-14"/>
                <w:w w:val="107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1"/>
                <w:b/>
                <w:bCs/>
              </w:rPr>
              <w:t>alue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108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8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9"/>
              </w:rPr>
              <w:t>tercept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5.90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1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0.037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50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1"/>
              </w:rPr>
              <w:t>Time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-0.05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92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8" w:lineRule="exact"/>
              <w:ind w:left="12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101"/>
              </w:rPr>
              <w:t>Time</w:t>
            </w:r>
            <w:r>
              <w:rPr>
                <w:rFonts w:ascii="Arial" w:hAnsi="Arial" w:cs="Arial" w:eastAsia="Arial"/>
                <w:sz w:val="16"/>
                <w:szCs w:val="16"/>
                <w:w w:val="95"/>
                <w:position w:val="8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w w:val="100"/>
                <w:position w:val="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1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40" w:lineRule="auto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Adult</w:t>
            </w:r>
            <w:r>
              <w:rPr>
                <w:rFonts w:ascii="Arial" w:hAnsi="Arial" w:cs="Arial" w:eastAsia="Arial"/>
                <w:sz w:val="22"/>
                <w:szCs w:val="22"/>
                <w:spacing w:val="5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5"/>
              </w:rPr>
              <w:t>Disabili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5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4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-0.73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0.068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53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Adult</w:t>
            </w:r>
            <w:r>
              <w:rPr>
                <w:rFonts w:ascii="Arial" w:hAnsi="Arial" w:cs="Arial" w:eastAsia="Arial"/>
                <w:sz w:val="22"/>
                <w:szCs w:val="22"/>
                <w:spacing w:val="5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Disabili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5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1"/>
              </w:rPr>
              <w:t>Time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4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Gende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10"/>
                <w:w w:val="100"/>
                <w:position w:val="7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  <w:spacing w:val="-14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-18"/>
                <w:w w:val="100"/>
                <w:position w:val="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  <w:t>emale)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-0.37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1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0.043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4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22"/>
                <w:szCs w:val="22"/>
                <w:spacing w:val="5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statu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10"/>
                <w:w w:val="100"/>
                <w:position w:val="8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  <w:spacing w:val="13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  <w:t>(Not</w:t>
            </w:r>
            <w:r>
              <w:rPr>
                <w:rFonts w:ascii="Arial" w:hAnsi="Arial" w:cs="Arial" w:eastAsia="Arial"/>
                <w:sz w:val="22"/>
                <w:szCs w:val="22"/>
                <w:spacing w:val="37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  <w:t>married)</w:t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-0.61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1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0.034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4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Race</w:t>
            </w:r>
            <w:r>
              <w:rPr>
                <w:rFonts w:ascii="Arial" w:hAnsi="Arial" w:cs="Arial" w:eastAsia="Arial"/>
                <w:sz w:val="16"/>
                <w:szCs w:val="16"/>
                <w:spacing w:val="10"/>
                <w:w w:val="100"/>
                <w:position w:val="8"/>
              </w:rPr>
              <w:t>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Race2:</w:t>
            </w:r>
            <w:r>
              <w:rPr>
                <w:rFonts w:ascii="Arial" w:hAnsi="Arial" w:cs="Arial" w:eastAsia="Arial"/>
                <w:sz w:val="22"/>
                <w:szCs w:val="22"/>
                <w:spacing w:val="42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(Bla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9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8"/>
              </w:rPr>
              <w:t>k)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-1.28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0.086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Race3:</w:t>
            </w:r>
            <w:r>
              <w:rPr>
                <w:rFonts w:ascii="Arial" w:hAnsi="Arial" w:cs="Arial" w:eastAsia="Arial"/>
                <w:sz w:val="22"/>
                <w:szCs w:val="22"/>
                <w:spacing w:val="42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(Hispa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ic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-1.51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0.088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45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Race4:</w:t>
            </w:r>
            <w:r>
              <w:rPr>
                <w:rFonts w:ascii="Arial" w:hAnsi="Arial" w:cs="Arial" w:eastAsia="Arial"/>
                <w:sz w:val="22"/>
                <w:szCs w:val="22"/>
                <w:spacing w:val="42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7"/>
              </w:rPr>
              <w:t>(Oth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6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8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5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-0.36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0.087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97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3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-1"/>
              </w:rPr>
              <w:t>Educatio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position w:val="-1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10"/>
                <w:w w:val="100"/>
                <w:position w:val="7"/>
              </w:rPr>
              <w:t>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-1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Education2:</w:t>
            </w:r>
            <w:r>
              <w:rPr>
                <w:rFonts w:ascii="Arial" w:hAnsi="Arial" w:cs="Arial" w:eastAsia="Arial"/>
                <w:sz w:val="22"/>
                <w:szCs w:val="22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(Some</w:t>
            </w:r>
            <w:r>
              <w:rPr>
                <w:rFonts w:ascii="Arial" w:hAnsi="Arial" w:cs="Arial" w:eastAsia="Arial"/>
                <w:sz w:val="22"/>
                <w:szCs w:val="22"/>
                <w:spacing w:val="17"/>
                <w:w w:val="9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college,</w:t>
            </w:r>
            <w:r>
              <w:rPr>
                <w:rFonts w:ascii="Arial" w:hAnsi="Arial" w:cs="Arial" w:eastAsia="Arial"/>
                <w:sz w:val="22"/>
                <w:szCs w:val="22"/>
                <w:spacing w:val="17"/>
                <w:w w:val="9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22"/>
                <w:szCs w:val="22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3"/>
              </w:rPr>
              <w:t>ass</w:t>
            </w:r>
            <w:r>
              <w:rPr>
                <w:rFonts w:ascii="Arial" w:hAnsi="Arial" w:cs="Arial" w:eastAsia="Arial"/>
                <w:sz w:val="22"/>
                <w:szCs w:val="22"/>
                <w:spacing w:val="6"/>
                <w:w w:val="83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9"/>
              </w:rPr>
              <w:t>c)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-1.52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0.045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Education3:</w:t>
            </w:r>
            <w:r>
              <w:rPr>
                <w:rFonts w:ascii="Arial" w:hAnsi="Arial" w:cs="Arial" w:eastAsia="Arial"/>
                <w:sz w:val="22"/>
                <w:szCs w:val="22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(High</w:t>
            </w:r>
            <w:r>
              <w:rPr>
                <w:rFonts w:ascii="Arial" w:hAnsi="Arial" w:cs="Arial" w:eastAsia="Arial"/>
                <w:sz w:val="22"/>
                <w:szCs w:val="22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91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5"/>
                <w:w w:val="91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ol</w:t>
            </w:r>
            <w:r>
              <w:rPr>
                <w:rFonts w:ascii="Arial" w:hAnsi="Arial" w:cs="Arial" w:eastAsia="Arial"/>
                <w:sz w:val="22"/>
                <w:szCs w:val="22"/>
                <w:spacing w:val="21"/>
                <w:w w:val="9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2"/>
                <w:szCs w:val="22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less)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-2.20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0.048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Adult</w:t>
            </w:r>
            <w:r>
              <w:rPr>
                <w:rFonts w:ascii="Arial" w:hAnsi="Arial" w:cs="Arial" w:eastAsia="Arial"/>
                <w:sz w:val="22"/>
                <w:szCs w:val="22"/>
                <w:spacing w:val="5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Disabili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5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Gender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050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Adult</w:t>
            </w:r>
            <w:r>
              <w:rPr>
                <w:rFonts w:ascii="Arial" w:hAnsi="Arial" w:cs="Arial" w:eastAsia="Arial"/>
                <w:sz w:val="22"/>
                <w:szCs w:val="22"/>
                <w:spacing w:val="5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Disabili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5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Education: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Adult</w:t>
            </w:r>
            <w:r>
              <w:rPr>
                <w:rFonts w:ascii="Arial" w:hAnsi="Arial" w:cs="Arial" w:eastAsia="Arial"/>
                <w:sz w:val="22"/>
                <w:szCs w:val="22"/>
                <w:spacing w:val="5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Disabili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5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068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0.1002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Adult</w:t>
            </w:r>
            <w:r>
              <w:rPr>
                <w:rFonts w:ascii="Arial" w:hAnsi="Arial" w:cs="Arial" w:eastAsia="Arial"/>
                <w:sz w:val="22"/>
                <w:szCs w:val="22"/>
                <w:spacing w:val="5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Disabili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5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072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0.0022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4"/>
              </w:rPr>
              <w:t>Gender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9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22"/>
                <w:szCs w:val="22"/>
                <w:spacing w:val="5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status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-0.52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0.032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4"/>
              </w:rPr>
              <w:t>Gender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9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ati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on: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4"/>
              </w:rPr>
              <w:t>Gender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9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0.10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0.051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0.0448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4"/>
              </w:rPr>
              <w:t>Gender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9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0.26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0.052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22"/>
                <w:szCs w:val="22"/>
                <w:spacing w:val="5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status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Race: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22"/>
                <w:szCs w:val="22"/>
                <w:spacing w:val="5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status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Race2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0.21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0.051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22"/>
                <w:szCs w:val="22"/>
                <w:spacing w:val="5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status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Race3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0.53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0.046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22"/>
                <w:szCs w:val="22"/>
                <w:spacing w:val="5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status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Race4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0.18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0.069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0.0081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22"/>
                <w:szCs w:val="22"/>
                <w:spacing w:val="5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status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Education: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22"/>
                <w:szCs w:val="22"/>
                <w:spacing w:val="5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status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0.12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0.037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45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22"/>
                <w:szCs w:val="22"/>
                <w:spacing w:val="5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status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0.23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0.038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97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Race</w:t>
            </w:r>
            <w:r>
              <w:rPr>
                <w:rFonts w:ascii="Arial" w:hAnsi="Arial" w:cs="Arial" w:eastAsia="Arial"/>
                <w:sz w:val="22"/>
                <w:szCs w:val="22"/>
                <w:spacing w:val="18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Education: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Race2</w:t>
            </w:r>
            <w:r>
              <w:rPr>
                <w:rFonts w:ascii="Arial" w:hAnsi="Arial" w:cs="Arial" w:eastAsia="Arial"/>
                <w:sz w:val="22"/>
                <w:szCs w:val="22"/>
                <w:spacing w:val="18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0.34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0.087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Race3</w:t>
            </w:r>
            <w:r>
              <w:rPr>
                <w:rFonts w:ascii="Arial" w:hAnsi="Arial" w:cs="Arial" w:eastAsia="Arial"/>
                <w:sz w:val="22"/>
                <w:szCs w:val="22"/>
                <w:spacing w:val="18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0.40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0.092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Race4</w:t>
            </w:r>
            <w:r>
              <w:rPr>
                <w:rFonts w:ascii="Arial" w:hAnsi="Arial" w:cs="Arial" w:eastAsia="Arial"/>
                <w:sz w:val="22"/>
                <w:szCs w:val="22"/>
                <w:spacing w:val="18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-0.21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0.104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0.0460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Race2</w:t>
            </w:r>
            <w:r>
              <w:rPr>
                <w:rFonts w:ascii="Arial" w:hAnsi="Arial" w:cs="Arial" w:eastAsia="Arial"/>
                <w:sz w:val="22"/>
                <w:szCs w:val="22"/>
                <w:spacing w:val="18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0.37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0.093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4556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Race3</w:t>
            </w:r>
            <w:r>
              <w:rPr>
                <w:rFonts w:ascii="Arial" w:hAnsi="Arial" w:cs="Arial" w:eastAsia="Arial"/>
                <w:sz w:val="22"/>
                <w:szCs w:val="22"/>
                <w:spacing w:val="18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Education3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9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0.50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1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76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0.092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2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3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18" w:after="0" w:line="240" w:lineRule="auto"/>
        <w:ind w:left="917" w:right="-20"/>
        <w:jc w:val="left"/>
        <w:tabs>
          <w:tab w:pos="412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  <w:position w:val="8"/>
        </w:rPr>
        <w:t>1</w:t>
      </w:r>
      <w:r>
        <w:rPr>
          <w:rFonts w:ascii="Arial" w:hAnsi="Arial" w:cs="Arial" w:eastAsia="Arial"/>
          <w:sz w:val="12"/>
          <w:szCs w:val="12"/>
          <w:spacing w:val="1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Base</w:t>
      </w:r>
      <w:r>
        <w:rPr>
          <w:rFonts w:ascii="Arial" w:hAnsi="Arial" w:cs="Arial" w:eastAsia="Arial"/>
          <w:sz w:val="18"/>
          <w:szCs w:val="18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category</w:t>
      </w:r>
      <w:r>
        <w:rPr>
          <w:rFonts w:ascii="Arial" w:hAnsi="Arial" w:cs="Arial" w:eastAsia="Arial"/>
          <w:sz w:val="18"/>
          <w:szCs w:val="18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gender</w:t>
      </w:r>
      <w:r>
        <w:rPr>
          <w:rFonts w:ascii="Arial" w:hAnsi="Arial" w:cs="Arial" w:eastAsia="Arial"/>
          <w:sz w:val="18"/>
          <w:szCs w:val="18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8"/>
          <w:szCs w:val="18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5"/>
          <w:position w:val="0"/>
        </w:rPr>
        <w:t>“Ma</w:t>
      </w:r>
      <w:r>
        <w:rPr>
          <w:rFonts w:ascii="Arial" w:hAnsi="Arial" w:cs="Arial" w:eastAsia="Arial"/>
          <w:sz w:val="18"/>
          <w:szCs w:val="18"/>
          <w:spacing w:val="0"/>
          <w:w w:val="115"/>
          <w:position w:val="0"/>
        </w:rPr>
        <w:t>le”</w:t>
      </w:r>
      <w:r>
        <w:rPr>
          <w:rFonts w:ascii="Arial" w:hAnsi="Arial" w:cs="Arial" w:eastAsia="Arial"/>
          <w:sz w:val="18"/>
          <w:szCs w:val="18"/>
          <w:spacing w:val="-56"/>
          <w:w w:val="11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8"/>
        </w:rPr>
        <w:t>2</w:t>
      </w:r>
      <w:r>
        <w:rPr>
          <w:rFonts w:ascii="Arial" w:hAnsi="Arial" w:cs="Arial" w:eastAsia="Arial"/>
          <w:sz w:val="12"/>
          <w:szCs w:val="12"/>
          <w:spacing w:val="1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Base</w:t>
      </w:r>
      <w:r>
        <w:rPr>
          <w:rFonts w:ascii="Arial" w:hAnsi="Arial" w:cs="Arial" w:eastAsia="Arial"/>
          <w:sz w:val="18"/>
          <w:szCs w:val="18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category</w:t>
      </w:r>
      <w:r>
        <w:rPr>
          <w:rFonts w:ascii="Arial" w:hAnsi="Arial" w:cs="Arial" w:eastAsia="Arial"/>
          <w:sz w:val="18"/>
          <w:szCs w:val="18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marital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status</w:t>
      </w:r>
      <w:r>
        <w:rPr>
          <w:rFonts w:ascii="Arial" w:hAnsi="Arial" w:cs="Arial" w:eastAsia="Arial"/>
          <w:sz w:val="18"/>
          <w:szCs w:val="18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8"/>
          <w:szCs w:val="18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5"/>
          <w:position w:val="0"/>
        </w:rPr>
        <w:t>“Married”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5" w:after="0" w:line="220" w:lineRule="exact"/>
        <w:ind w:left="924" w:right="1140" w:firstLine="-4"/>
        <w:jc w:val="left"/>
        <w:tabs>
          <w:tab w:pos="392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  <w:position w:val="8"/>
        </w:rPr>
        <w:t>3</w:t>
      </w:r>
      <w:r>
        <w:rPr>
          <w:rFonts w:ascii="Arial" w:hAnsi="Arial" w:cs="Arial" w:eastAsia="Arial"/>
          <w:sz w:val="12"/>
          <w:szCs w:val="12"/>
          <w:spacing w:val="1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Base</w:t>
      </w:r>
      <w:r>
        <w:rPr>
          <w:rFonts w:ascii="Arial" w:hAnsi="Arial" w:cs="Arial" w:eastAsia="Arial"/>
          <w:sz w:val="18"/>
          <w:szCs w:val="18"/>
          <w:spacing w:val="17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category</w:t>
      </w:r>
      <w:r>
        <w:rPr>
          <w:rFonts w:ascii="Arial" w:hAnsi="Arial" w:cs="Arial" w:eastAsia="Arial"/>
          <w:sz w:val="18"/>
          <w:szCs w:val="18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race</w:t>
      </w:r>
      <w:r>
        <w:rPr>
          <w:rFonts w:ascii="Arial" w:hAnsi="Arial" w:cs="Arial" w:eastAsia="Arial"/>
          <w:sz w:val="18"/>
          <w:szCs w:val="18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5"/>
          <w:position w:val="0"/>
        </w:rPr>
        <w:t>“White”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8"/>
        </w:rPr>
        <w:t>4</w:t>
      </w:r>
      <w:r>
        <w:rPr>
          <w:rFonts w:ascii="Arial" w:hAnsi="Arial" w:cs="Arial" w:eastAsia="Arial"/>
          <w:sz w:val="12"/>
          <w:szCs w:val="12"/>
          <w:spacing w:val="1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Base</w:t>
      </w:r>
      <w:r>
        <w:rPr>
          <w:rFonts w:ascii="Arial" w:hAnsi="Arial" w:cs="Arial" w:eastAsia="Arial"/>
          <w:sz w:val="18"/>
          <w:szCs w:val="18"/>
          <w:spacing w:val="17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category</w:t>
      </w:r>
      <w:r>
        <w:rPr>
          <w:rFonts w:ascii="Arial" w:hAnsi="Arial" w:cs="Arial" w:eastAsia="Arial"/>
          <w:sz w:val="18"/>
          <w:szCs w:val="18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education</w:t>
      </w:r>
      <w:r>
        <w:rPr>
          <w:rFonts w:ascii="Arial" w:hAnsi="Arial" w:cs="Arial" w:eastAsia="Arial"/>
          <w:sz w:val="18"/>
          <w:szCs w:val="18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“Ba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helors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8"/>
          <w:szCs w:val="18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5"/>
          <w:position w:val="0"/>
        </w:rPr>
        <w:t>highe</w:t>
      </w:r>
      <w:r>
        <w:rPr>
          <w:rFonts w:ascii="Arial" w:hAnsi="Arial" w:cs="Arial" w:eastAsia="Arial"/>
          <w:sz w:val="18"/>
          <w:szCs w:val="18"/>
          <w:spacing w:val="0"/>
          <w:w w:val="134"/>
          <w:position w:val="0"/>
        </w:rPr>
        <w:t>r”</w:t>
      </w:r>
      <w:r>
        <w:rPr>
          <w:rFonts w:ascii="Arial" w:hAnsi="Arial" w:cs="Arial" w:eastAsia="Arial"/>
          <w:sz w:val="18"/>
          <w:szCs w:val="18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Note: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teractions</w:t>
      </w:r>
      <w:r>
        <w:rPr>
          <w:rFonts w:ascii="Arial" w:hAnsi="Arial" w:cs="Arial" w:eastAsia="Arial"/>
          <w:sz w:val="18"/>
          <w:szCs w:val="18"/>
          <w:spacing w:val="3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18"/>
          <w:szCs w:val="18"/>
          <w:spacing w:val="4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p-</w:t>
      </w:r>
      <w:r>
        <w:rPr>
          <w:rFonts w:ascii="Arial" w:hAnsi="Arial" w:cs="Arial" w:eastAsia="Arial"/>
          <w:sz w:val="18"/>
          <w:szCs w:val="18"/>
          <w:spacing w:val="-10"/>
          <w:w w:val="100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alues</w:t>
      </w:r>
      <w:r>
        <w:rPr>
          <w:rFonts w:ascii="Arial" w:hAnsi="Arial" w:cs="Arial" w:eastAsia="Arial"/>
          <w:sz w:val="18"/>
          <w:szCs w:val="18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6"/>
          <w:i/>
          <w:position w:val="0"/>
        </w:rPr>
        <w:t>&lt;</w:t>
      </w:r>
      <w:r>
        <w:rPr>
          <w:rFonts w:ascii="Arial" w:hAnsi="Arial" w:cs="Arial" w:eastAsia="Arial"/>
          <w:sz w:val="18"/>
          <w:szCs w:val="18"/>
          <w:spacing w:val="-17"/>
          <w:w w:val="136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0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05</w:t>
      </w:r>
      <w:r>
        <w:rPr>
          <w:rFonts w:ascii="Arial" w:hAnsi="Arial" w:cs="Arial" w:eastAsia="Arial"/>
          <w:sz w:val="18"/>
          <w:szCs w:val="18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are</w:t>
      </w:r>
      <w:r>
        <w:rPr>
          <w:rFonts w:ascii="Arial" w:hAnsi="Arial" w:cs="Arial" w:eastAsia="Arial"/>
          <w:sz w:val="18"/>
          <w:szCs w:val="18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displ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-5"/>
          <w:w w:val="100"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ed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8"/>
          <w:szCs w:val="18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18"/>
          <w:szCs w:val="18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2"/>
          <w:position w:val="0"/>
        </w:rPr>
        <w:t>table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4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able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3: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5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ost-h</w:t>
      </w:r>
      <w:r>
        <w:rPr>
          <w:rFonts w:ascii="Arial" w:hAnsi="Arial" w:cs="Arial" w:eastAsia="Arial"/>
          <w:sz w:val="20"/>
          <w:szCs w:val="20"/>
          <w:spacing w:val="6"/>
          <w:w w:val="9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c</w:t>
      </w:r>
      <w:r>
        <w:rPr>
          <w:rFonts w:ascii="Arial" w:hAnsi="Arial" w:cs="Arial" w:eastAsia="Arial"/>
          <w:sz w:val="20"/>
          <w:szCs w:val="20"/>
          <w:spacing w:val="15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tests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demograph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c</w:t>
      </w:r>
      <w:r>
        <w:rPr>
          <w:rFonts w:ascii="Arial" w:hAnsi="Arial" w:cs="Arial" w:eastAsia="Arial"/>
          <w:sz w:val="20"/>
          <w:szCs w:val="20"/>
          <w:spacing w:val="17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factors,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households</w:t>
      </w:r>
      <w:r>
        <w:rPr>
          <w:rFonts w:ascii="Arial" w:hAnsi="Arial" w:cs="Arial" w:eastAsia="Arial"/>
          <w:sz w:val="20"/>
          <w:szCs w:val="20"/>
          <w:spacing w:val="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orking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age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adult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disabili</w:t>
      </w:r>
      <w:r>
        <w:rPr>
          <w:rFonts w:ascii="Arial" w:hAnsi="Arial" w:cs="Arial" w:eastAsia="Arial"/>
          <w:sz w:val="20"/>
          <w:szCs w:val="20"/>
          <w:spacing w:val="-4"/>
          <w:w w:val="104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33" w:after="0" w:line="240" w:lineRule="auto"/>
        <w:ind w:left="240" w:right="-20"/>
        <w:jc w:val="left"/>
        <w:tabs>
          <w:tab w:pos="7020" w:val="left"/>
          <w:tab w:pos="8100" w:val="left"/>
          <w:tab w:pos="8960" w:val="left"/>
        </w:tabs>
        <w:rPr>
          <w:rFonts w:ascii="Arial" w:hAnsi="Arial" w:cs="Arial" w:eastAsia="Arial"/>
          <w:sz w:val="12"/>
          <w:szCs w:val="12"/>
        </w:rPr>
      </w:pPr>
      <w:rPr/>
      <w:r>
        <w:rPr/>
        <w:pict>
          <v:group style="position:absolute;margin-left:72pt;margin-top:3.407928pt;width:486.008pt;height:.1pt;mso-position-horizontal-relative:page;mso-position-vertical-relative:paragraph;z-index:-3727" coordorigin="1440,68" coordsize="9720,2">
            <v:shape style="position:absolute;left:1440;top:68;width:9720;height:2" coordorigin="1440,68" coordsize="9720,0" path="m1440,68l11160,68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spacing w:val="0"/>
          <w:w w:val="106"/>
          <w:b/>
          <w:bCs/>
        </w:rPr>
        <w:t>Demographic</w:t>
      </w:r>
      <w:r>
        <w:rPr>
          <w:rFonts w:ascii="Arial" w:hAnsi="Arial" w:cs="Arial" w:eastAsia="Arial"/>
          <w:sz w:val="18"/>
          <w:szCs w:val="18"/>
          <w:spacing w:val="19"/>
          <w:w w:val="106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factors</w:t>
      </w:r>
      <w:r>
        <w:rPr>
          <w:rFonts w:ascii="Arial" w:hAnsi="Arial" w:cs="Arial" w:eastAsia="Arial"/>
          <w:sz w:val="18"/>
          <w:szCs w:val="18"/>
          <w:spacing w:val="-3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9"/>
          <w:b/>
          <w:bCs/>
        </w:rPr>
        <w:t>Estimate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t-</w:t>
      </w:r>
      <w:r>
        <w:rPr>
          <w:rFonts w:ascii="Arial" w:hAnsi="Arial" w:cs="Arial" w:eastAsia="Arial"/>
          <w:sz w:val="18"/>
          <w:szCs w:val="18"/>
          <w:spacing w:val="-12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alue</w:t>
      </w:r>
      <w:r>
        <w:rPr>
          <w:rFonts w:ascii="Arial" w:hAnsi="Arial" w:cs="Arial" w:eastAsia="Arial"/>
          <w:sz w:val="18"/>
          <w:szCs w:val="18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11"/>
          <w:b/>
          <w:bCs/>
        </w:rPr>
        <w:t>p-</w:t>
      </w:r>
      <w:r>
        <w:rPr>
          <w:rFonts w:ascii="Arial" w:hAnsi="Arial" w:cs="Arial" w:eastAsia="Arial"/>
          <w:sz w:val="18"/>
          <w:szCs w:val="18"/>
          <w:spacing w:val="-12"/>
          <w:w w:val="111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4"/>
          <w:b/>
          <w:bCs/>
        </w:rPr>
        <w:t>alue</w:t>
      </w:r>
      <w:r>
        <w:rPr>
          <w:rFonts w:ascii="Arial" w:hAnsi="Arial" w:cs="Arial" w:eastAsia="Arial"/>
          <w:sz w:val="12"/>
          <w:szCs w:val="12"/>
          <w:spacing w:val="0"/>
          <w:w w:val="109"/>
          <w:position w:val="8"/>
        </w:rPr>
        <w:t>1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0"/>
        </w:rPr>
      </w:r>
    </w:p>
    <w:p>
      <w:pPr>
        <w:spacing w:before="20" w:after="0" w:line="240" w:lineRule="auto"/>
        <w:ind w:left="2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pt;margin-top:1.571896pt;width:486.008pt;height:.1pt;mso-position-horizontal-relative:page;mso-position-vertical-relative:paragraph;z-index:-3726" coordorigin="1440,31" coordsize="9720,2">
            <v:shape style="position:absolute;left:1440;top:31;width:9720;height:2" coordorigin="1440,31" coordsize="9720,0" path="m1440,31l11160,3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Race</w:t>
      </w:r>
      <w:r>
        <w:rPr>
          <w:rFonts w:ascii="Arial" w:hAnsi="Arial" w:cs="Arial" w:eastAsia="Arial"/>
          <w:sz w:val="18"/>
          <w:szCs w:val="18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18"/>
          <w:szCs w:val="18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0"/>
          <w:b/>
          <w:bCs/>
        </w:rPr>
        <w:t>ethnici</w:t>
      </w:r>
      <w:r>
        <w:rPr>
          <w:rFonts w:ascii="Arial" w:hAnsi="Arial" w:cs="Arial" w:eastAsia="Arial"/>
          <w:sz w:val="18"/>
          <w:szCs w:val="18"/>
          <w:spacing w:val="-5"/>
          <w:w w:val="11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11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240" w:right="-20"/>
        <w:jc w:val="left"/>
        <w:tabs>
          <w:tab w:pos="7520" w:val="left"/>
          <w:tab w:pos="8300" w:val="left"/>
          <w:tab w:pos="9200" w:val="left"/>
        </w:tabs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pt;margin-top:12.528894pt;width:486.008pt;height:.1pt;mso-position-horizontal-relative:page;mso-position-vertical-relative:paragraph;z-index:-3725" coordorigin="1440,251" coordsize="9720,2">
            <v:shape style="position:absolute;left:1440;top:251;width:9720;height:2" coordorigin="1440,251" coordsize="9720,0" path="m1440,251l11160,25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White</w:t>
      </w:r>
      <w:r>
        <w:rPr>
          <w:rFonts w:ascii="Arial" w:hAnsi="Arial" w:cs="Arial" w:eastAsia="Arial"/>
          <w:sz w:val="18"/>
          <w:szCs w:val="18"/>
          <w:spacing w:val="4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Bla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k</w:t>
      </w:r>
      <w:r>
        <w:rPr>
          <w:rFonts w:ascii="Arial" w:hAnsi="Arial" w:cs="Arial" w:eastAsia="Arial"/>
          <w:sz w:val="18"/>
          <w:szCs w:val="18"/>
          <w:spacing w:val="-4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0.90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11.19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0.0000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pgMar w:header="0" w:footer="806" w:top="1360" w:bottom="1000" w:left="1320" w:right="1100"/>
          <w:pgSz w:w="12240" w:h="15840"/>
        </w:sectPr>
      </w:pPr>
      <w:rPr/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/>
        <w:pict>
          <v:group style="position:absolute;margin-left:72pt;margin-top:92.303986pt;width:486.008pt;height:.1pt;mso-position-horizontal-relative:page;mso-position-vertical-relative:page;z-index:-3724" coordorigin="1440,1846" coordsize="9720,2">
            <v:shape style="position:absolute;left:1440;top:1846;width:9720;height:2" coordorigin="1440,1846" coordsize="9720,0" path="m1440,1846l11160,1846e" filled="f" stroked="t" strokeweight=".398pt" strokecolor="#000000">
              <v:path arrowok="t"/>
            </v:shape>
          </v:group>
          <w10:wrap type="none"/>
        </w:pict>
      </w:r>
      <w:r>
        <w:rPr>
          <w:sz w:val="11"/>
          <w:szCs w:val="11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" w:type="dxa"/>
      </w:tblPr>
      <w:tblGrid/>
      <w:tr>
        <w:trPr>
          <w:trHeight w:val="340" w:hRule="exact"/>
        </w:trPr>
        <w:tc>
          <w:tcPr>
            <w:tcW w:w="6424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  <w:b/>
                <w:bCs/>
              </w:rPr>
              <w:t>Demographic</w:t>
            </w:r>
            <w:r>
              <w:rPr>
                <w:rFonts w:ascii="Arial" w:hAnsi="Arial" w:cs="Arial" w:eastAsia="Arial"/>
                <w:sz w:val="18"/>
                <w:szCs w:val="18"/>
                <w:spacing w:val="43"/>
                <w:w w:val="104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  <w:b/>
                <w:bCs/>
              </w:rPr>
              <w:t>factors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49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9"/>
                <w:b/>
                <w:bCs/>
              </w:rPr>
              <w:t>Estimate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20"/>
                <w:b/>
                <w:bCs/>
              </w:rPr>
              <w:t>t-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2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  <w:b/>
                <w:bCs/>
              </w:rPr>
              <w:t>alue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73" w:after="0" w:line="240" w:lineRule="auto"/>
              <w:ind w:left="120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11"/>
                <w:b/>
                <w:bCs/>
              </w:rPr>
              <w:t>p-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11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  <w:b/>
                <w:bCs/>
              </w:rPr>
              <w:t>alue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9"/>
                <w:position w:val="8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0"/>
              </w:rPr>
            </w:r>
          </w:p>
        </w:tc>
      </w:tr>
      <w:tr>
        <w:trPr>
          <w:trHeight w:val="218" w:hRule="exact"/>
        </w:trPr>
        <w:tc>
          <w:tcPr>
            <w:tcW w:w="6424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</w:p>
        </w:tc>
        <w:tc>
          <w:tcPr>
            <w:tcW w:w="1438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0.84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9.78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93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-0.61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-5.49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93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-0.56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-4.67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0.29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3.11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0.0023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32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93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-0.06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-0.49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0.6218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338" w:hRule="exact"/>
        </w:trPr>
        <w:tc>
          <w:tcPr>
            <w:tcW w:w="6424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5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  <w:b/>
                <w:bCs/>
              </w:rPr>
              <w:t>Education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7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8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18" w:hRule="exact"/>
        </w:trPr>
        <w:tc>
          <w:tcPr>
            <w:tcW w:w="6424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1.60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21.08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ma,</w:t>
            </w:r>
            <w:r>
              <w:rPr>
                <w:rFonts w:ascii="Arial" w:hAnsi="Arial" w:cs="Arial" w:eastAsia="Arial"/>
                <w:sz w:val="18"/>
                <w:szCs w:val="18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1.13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15.29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32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0.47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8.21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338" w:hRule="exact"/>
        </w:trPr>
        <w:tc>
          <w:tcPr>
            <w:tcW w:w="6424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5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Gender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x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1"/>
                <w:b/>
                <w:bCs/>
              </w:rPr>
              <w:t>Marital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1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11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1"/>
                <w:b/>
                <w:bCs/>
              </w:rPr>
              <w:t>status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7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8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18" w:hRule="exact"/>
        </w:trPr>
        <w:tc>
          <w:tcPr>
            <w:tcW w:w="6424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Male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emale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0.87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16.00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emale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emale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0.77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15.77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Male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emale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0.46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9.74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Male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ale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0.41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7.87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emale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Male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0.31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5.35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32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Male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emale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0.10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2.03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0.0428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338" w:hRule="exact"/>
        </w:trPr>
        <w:tc>
          <w:tcPr>
            <w:tcW w:w="6424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5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19"/>
                <w:b/>
                <w:bCs/>
              </w:rPr>
              <w:t>Marital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119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status</w:t>
            </w:r>
            <w:r>
              <w:rPr>
                <w:rFonts w:ascii="Arial" w:hAnsi="Arial" w:cs="Arial" w:eastAsia="Arial"/>
                <w:sz w:val="18"/>
                <w:szCs w:val="18"/>
                <w:spacing w:val="4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x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Race</w:t>
            </w:r>
            <w:r>
              <w:rPr>
                <w:rFonts w:ascii="Arial" w:hAnsi="Arial" w:cs="Arial" w:eastAsia="Arial"/>
                <w:sz w:val="18"/>
                <w:szCs w:val="18"/>
                <w:spacing w:val="4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and</w:t>
            </w:r>
            <w:r>
              <w:rPr>
                <w:rFonts w:ascii="Arial" w:hAnsi="Arial" w:cs="Arial" w:eastAsia="Arial"/>
                <w:sz w:val="18"/>
                <w:szCs w:val="18"/>
                <w:spacing w:val="37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0"/>
                <w:b/>
                <w:bCs/>
              </w:rPr>
              <w:t>ethnici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1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1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7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8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18" w:hRule="exact"/>
        </w:trPr>
        <w:tc>
          <w:tcPr>
            <w:tcW w:w="6424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0.84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23.37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1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1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1.70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19.73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1"/>
              </w:rPr>
              <w:t>Hisp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9"/>
              </w:rPr>
              <w:t>anic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1.37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13.74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arried</w:t>
            </w:r>
            <w:r>
              <w:rPr>
                <w:rFonts w:ascii="Arial" w:hAnsi="Arial" w:cs="Arial" w:eastAsia="Arial"/>
                <w:sz w:val="18"/>
                <w:szCs w:val="18"/>
                <w:spacing w:val="3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1.16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12.66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93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-1.27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69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-10.16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1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1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0.86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9.96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arried</w:t>
            </w:r>
            <w:r>
              <w:rPr>
                <w:rFonts w:ascii="Arial" w:hAnsi="Arial" w:cs="Arial" w:eastAsia="Arial"/>
                <w:sz w:val="18"/>
                <w:szCs w:val="18"/>
                <w:spacing w:val="3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1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1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0.94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9.87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1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1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0.76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9.73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9"/>
              </w:rPr>
              <w:t>Oth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0"/>
              </w:rPr>
              <w:t>ers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0.98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8.81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9"/>
              </w:rPr>
              <w:t>Oth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0"/>
              </w:rPr>
              <w:t>ers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93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-0.93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-6.81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arried</w:t>
            </w:r>
            <w:r>
              <w:rPr>
                <w:rFonts w:ascii="Arial" w:hAnsi="Arial" w:cs="Arial" w:eastAsia="Arial"/>
                <w:sz w:val="18"/>
                <w:szCs w:val="18"/>
                <w:spacing w:val="3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93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-0.73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-5.52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93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-0.72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-5.51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0.53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5.30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42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Othe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</w:rPr>
              <w:t>rs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0.55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5.00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93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-0.54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-4.55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arried</w:t>
            </w:r>
            <w:r>
              <w:rPr>
                <w:rFonts w:ascii="Arial" w:hAnsi="Arial" w:cs="Arial" w:eastAsia="Arial"/>
                <w:sz w:val="18"/>
                <w:szCs w:val="18"/>
                <w:spacing w:val="3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0.43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4.09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Othe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</w:rPr>
              <w:t>rs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93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-0.51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-3.89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9"/>
              </w:rPr>
              <w:t>Oth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0"/>
              </w:rPr>
              <w:t>ers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93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-0.41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-3.84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1"/>
              </w:rPr>
              <w:t>Hisp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9"/>
              </w:rPr>
              <w:t>anic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0.32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3.46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0.43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3.27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0.0015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93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-0.33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-2.73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0.0080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93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-0.38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-2.73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0.0080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panic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0.20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2.69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0.0088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ic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0.22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1.79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0.0854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9"/>
              </w:rPr>
              <w:t>Oth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0"/>
              </w:rPr>
              <w:t>ers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93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-0.18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-1.31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0.2116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0.14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1.27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0.2202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1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1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0.10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1.02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0.3199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32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0.32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0.7492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338" w:hRule="exact"/>
        </w:trPr>
        <w:tc>
          <w:tcPr>
            <w:tcW w:w="6424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5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19"/>
                <w:b/>
                <w:bCs/>
              </w:rPr>
              <w:t>Marital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119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status</w:t>
            </w:r>
            <w:r>
              <w:rPr>
                <w:rFonts w:ascii="Arial" w:hAnsi="Arial" w:cs="Arial" w:eastAsia="Arial"/>
                <w:sz w:val="18"/>
                <w:szCs w:val="18"/>
                <w:spacing w:val="4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x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  <w:b/>
                <w:bCs/>
              </w:rPr>
              <w:t>Education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7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8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18" w:hRule="exact"/>
        </w:trPr>
        <w:tc>
          <w:tcPr>
            <w:tcW w:w="6424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2.27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26.30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2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1.98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23.55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92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1.87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21.45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loma,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1.46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17.37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4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14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1.07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15.84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28" w:hRule="exact"/>
        </w:trPr>
        <w:tc>
          <w:tcPr>
            <w:tcW w:w="6424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3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1.21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14.39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1421" w:footer="806" w:top="1620" w:bottom="1000" w:left="1340" w:right="960"/>
          <w:headerReference w:type="default" r:id="rId8"/>
          <w:pgSz w:w="12240" w:h="15840"/>
        </w:sectPr>
      </w:pPr>
      <w:rPr/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/>
        <w:pict>
          <v:group style="position:absolute;margin-left:72pt;margin-top:92.303986pt;width:486.008pt;height:.1pt;mso-position-horizontal-relative:page;mso-position-vertical-relative:page;z-index:-3723" coordorigin="1440,1846" coordsize="9720,2">
            <v:shape style="position:absolute;left:1440;top:1846;width:9720;height:2" coordorigin="1440,1846" coordsize="9720,0" path="m1440,1846l11160,1846e" filled="f" stroked="t" strokeweight=".398pt" strokecolor="#000000">
              <v:path arrowok="t"/>
            </v:shape>
          </v:group>
          <w10:wrap type="none"/>
        </w:pict>
      </w:r>
      <w:r>
        <w:rPr>
          <w:sz w:val="11"/>
          <w:szCs w:val="11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" w:type="dxa"/>
      </w:tblPr>
      <w:tblGrid/>
      <w:tr>
        <w:trPr>
          <w:trHeight w:val="340" w:hRule="exact"/>
        </w:trPr>
        <w:tc>
          <w:tcPr>
            <w:tcW w:w="679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  <w:b/>
                <w:bCs/>
              </w:rPr>
              <w:t>Demographic</w:t>
            </w:r>
            <w:r>
              <w:rPr>
                <w:rFonts w:ascii="Arial" w:hAnsi="Arial" w:cs="Arial" w:eastAsia="Arial"/>
                <w:sz w:val="18"/>
                <w:szCs w:val="18"/>
                <w:spacing w:val="43"/>
                <w:w w:val="104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  <w:b/>
                <w:bCs/>
              </w:rPr>
              <w:t>factors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9"/>
                <w:b/>
                <w:bCs/>
              </w:rPr>
              <w:t>Estimate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20"/>
                <w:b/>
                <w:bCs/>
              </w:rPr>
              <w:t>t-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2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  <w:b/>
                <w:bCs/>
              </w:rPr>
              <w:t>alue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73" w:after="0" w:line="240" w:lineRule="auto"/>
              <w:ind w:left="120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11"/>
                <w:b/>
                <w:bCs/>
              </w:rPr>
              <w:t>p-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11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  <w:b/>
                <w:bCs/>
              </w:rPr>
              <w:t>alue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9"/>
                <w:position w:val="8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0"/>
              </w:rPr>
            </w:r>
          </w:p>
        </w:tc>
      </w:tr>
      <w:tr>
        <w:trPr>
          <w:trHeight w:val="218" w:hRule="exact"/>
        </w:trPr>
        <w:tc>
          <w:tcPr>
            <w:tcW w:w="679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0.82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11.81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0.92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10.10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0.80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9.90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3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87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7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97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27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0.53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7.95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0.41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7.61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0.41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6.48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0.29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5.87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92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0.39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4.33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32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0.12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1.62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0.1046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338" w:hRule="exact"/>
        </w:trPr>
        <w:tc>
          <w:tcPr>
            <w:tcW w:w="679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5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Race</w:t>
            </w:r>
            <w:r>
              <w:rPr>
                <w:rFonts w:ascii="Arial" w:hAnsi="Arial" w:cs="Arial" w:eastAsia="Arial"/>
                <w:sz w:val="18"/>
                <w:szCs w:val="18"/>
                <w:spacing w:val="4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and</w:t>
            </w:r>
            <w:r>
              <w:rPr>
                <w:rFonts w:ascii="Arial" w:hAnsi="Arial" w:cs="Arial" w:eastAsia="Arial"/>
                <w:sz w:val="18"/>
                <w:szCs w:val="18"/>
                <w:spacing w:val="37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2"/>
                <w:b/>
                <w:bCs/>
              </w:rPr>
              <w:t>Ethnici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12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2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21"/>
                <w:w w:val="112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x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  <w:b/>
                <w:bCs/>
              </w:rPr>
              <w:t>Education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7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8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18" w:hRule="exact"/>
        </w:trPr>
        <w:tc>
          <w:tcPr>
            <w:tcW w:w="679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1.66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25.14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2.52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24.36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2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2.37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23.62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loma,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1.26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20.15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1.99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18.96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Som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91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9"/>
                <w:w w:val="91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ploma,</w:t>
            </w:r>
            <w:r>
              <w:rPr>
                <w:rFonts w:ascii="Arial" w:hAnsi="Arial" w:cs="Arial" w:eastAsia="Arial"/>
                <w:sz w:val="18"/>
                <w:szCs w:val="18"/>
                <w:spacing w:val="2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2.07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17.14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2.13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16.70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2.35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13.87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2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2.20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13.00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1.26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13.00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1.11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11.86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1.96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11.16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ma,</w:t>
            </w:r>
            <w:r>
              <w:rPr>
                <w:rFonts w:ascii="Arial" w:hAnsi="Arial" w:cs="Arial" w:eastAsia="Arial"/>
                <w:sz w:val="18"/>
                <w:szCs w:val="18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1.48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10.99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1.82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10.67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oma,</w:t>
            </w:r>
            <w:r>
              <w:rPr>
                <w:rFonts w:ascii="Arial" w:hAnsi="Arial" w:cs="Arial" w:eastAsia="Arial"/>
                <w:sz w:val="18"/>
                <w:szCs w:val="18"/>
                <w:spacing w:val="2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1.90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3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10.39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1.49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9.72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0.87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8.95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2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1.35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8.78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1.51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8.70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1.42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8.60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1.31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7.89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0.71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7.75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te</w:t>
            </w:r>
            <w:r>
              <w:rPr>
                <w:rFonts w:ascii="Arial" w:hAnsi="Arial" w:cs="Arial" w:eastAsia="Arial"/>
                <w:sz w:val="18"/>
                <w:szCs w:val="18"/>
                <w:spacing w:val="4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87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7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97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27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0.40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7.57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0.73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7.47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1.27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7.33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ma,</w:t>
            </w:r>
            <w:r>
              <w:rPr>
                <w:rFonts w:ascii="Arial" w:hAnsi="Arial" w:cs="Arial" w:eastAsia="Arial"/>
                <w:sz w:val="18"/>
                <w:szCs w:val="18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1.09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7.15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rs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0.87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7.14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ege,</w:t>
            </w:r>
            <w:r>
              <w:rPr>
                <w:rFonts w:ascii="Arial" w:hAnsi="Arial" w:cs="Arial" w:eastAsia="Arial"/>
                <w:sz w:val="18"/>
                <w:szCs w:val="18"/>
                <w:spacing w:val="25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0.81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7.06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1.04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6.92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1.10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6.90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Som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91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9"/>
                <w:w w:val="91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6.63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1.02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6.51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ic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0.89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5.99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2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1.11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5.93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0.98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5.60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0.89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5.50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1.03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5.45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0.97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5.20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llege,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0.53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4.93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55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-0.93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-4.62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0.65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4.34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2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0.64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4.15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55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-0.84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-4.03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6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0.47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3.91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.0002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28" w:hRule="exact"/>
        </w:trPr>
        <w:tc>
          <w:tcPr>
            <w:tcW w:w="679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ers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ge,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3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55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-0.59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-3.61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1421" w:footer="806" w:top="1620" w:bottom="1000" w:left="1340" w:right="960"/>
          <w:pgSz w:w="12240" w:h="15840"/>
        </w:sectPr>
      </w:pPr>
      <w:rPr/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/>
        <w:pict>
          <v:group style="position:absolute;margin-left:72pt;margin-top:92.303986pt;width:486.008pt;height:.1pt;mso-position-horizontal-relative:page;mso-position-vertical-relative:page;z-index:-3722" coordorigin="1440,1846" coordsize="9720,2">
            <v:shape style="position:absolute;left:1440;top:1846;width:9720;height:2" coordorigin="1440,1846" coordsize="9720,0" path="m1440,1846l11160,1846e" filled="f" stroked="t" strokeweight=".398pt" strokecolor="#000000">
              <v:path arrowok="t"/>
            </v:shape>
          </v:group>
          <w10:wrap type="none"/>
        </w:pict>
      </w:r>
      <w:r>
        <w:rPr>
          <w:sz w:val="10"/>
          <w:szCs w:val="1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" w:type="dxa"/>
      </w:tblPr>
      <w:tblGrid/>
      <w:tr>
        <w:trPr>
          <w:trHeight w:val="340" w:hRule="exact"/>
        </w:trPr>
        <w:tc>
          <w:tcPr>
            <w:tcW w:w="6554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  <w:b/>
                <w:bCs/>
              </w:rPr>
              <w:t>Demographic</w:t>
            </w:r>
            <w:r>
              <w:rPr>
                <w:rFonts w:ascii="Arial" w:hAnsi="Arial" w:cs="Arial" w:eastAsia="Arial"/>
                <w:sz w:val="18"/>
                <w:szCs w:val="18"/>
                <w:spacing w:val="43"/>
                <w:w w:val="104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  <w:b/>
                <w:bCs/>
              </w:rPr>
              <w:t>factors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0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364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9"/>
                <w:b/>
                <w:bCs/>
              </w:rPr>
              <w:t>Estimate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20"/>
                <w:b/>
                <w:bCs/>
              </w:rPr>
              <w:t>t-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2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  <w:b/>
                <w:bCs/>
              </w:rPr>
              <w:t>alue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81" w:after="0" w:line="240" w:lineRule="auto"/>
              <w:ind w:left="120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11"/>
                <w:b/>
                <w:bCs/>
              </w:rPr>
              <w:t>p-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11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  <w:b/>
                <w:bCs/>
              </w:rPr>
              <w:t>alue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9"/>
                <w:position w:val="8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0"/>
              </w:rPr>
            </w:r>
          </w:p>
        </w:tc>
      </w:tr>
      <w:tr>
        <w:trPr>
          <w:trHeight w:val="218" w:hRule="exact"/>
        </w:trPr>
        <w:tc>
          <w:tcPr>
            <w:tcW w:w="6554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0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08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0" w:lineRule="exact"/>
              <w:ind w:left="8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-0.41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0" w:lineRule="exact"/>
              <w:ind w:left="3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-3.59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0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.0004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5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8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0.56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3.55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5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llege,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8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-0.51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36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-3.40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5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llege,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8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-0.34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36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-3.39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5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8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0.45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3.25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0.0015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5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llege,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8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0.38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0.0030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5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8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-0.39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3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-2.77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0.0071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5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8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0.30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2.62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.0110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5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oma,</w:t>
            </w:r>
            <w:r>
              <w:rPr>
                <w:rFonts w:ascii="Arial" w:hAnsi="Arial" w:cs="Arial" w:eastAsia="Arial"/>
                <w:sz w:val="18"/>
                <w:szCs w:val="18"/>
                <w:spacing w:val="2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8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0.46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2.40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0.0200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5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8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0.38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1.96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0.0598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5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8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-0.24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36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-1.72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0.1008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5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rs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92"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e,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8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0.22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1.68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0.1065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5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Som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91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9"/>
                <w:w w:val="91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ploma,</w:t>
            </w:r>
            <w:r>
              <w:rPr>
                <w:rFonts w:ascii="Arial" w:hAnsi="Arial" w:cs="Arial" w:eastAsia="Arial"/>
                <w:sz w:val="18"/>
                <w:szCs w:val="18"/>
                <w:spacing w:val="2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8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0.25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1.59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0.1270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5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8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0.18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1.37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0.1926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5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8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-0.15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36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-1.27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0.2238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5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13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8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0.17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1.10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.2921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5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8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0.16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1.02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.3257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5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llege,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8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0.14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0.93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0.3690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5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llege,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8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0.54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0.6097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5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9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</w:rPr>
              <w:t>helo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9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13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80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-0.09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36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-0.41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0.6944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28" w:hRule="exact"/>
        </w:trPr>
        <w:tc>
          <w:tcPr>
            <w:tcW w:w="6554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ers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0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86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7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42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0.38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8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1" w:lineRule="exact"/>
              <w:ind w:left="35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0.7043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spacing w:before="0" w:after="0" w:line="173" w:lineRule="exact"/>
        <w:ind w:left="20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Note: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[1]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p-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alues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le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els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ea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factor</w:t>
      </w:r>
      <w:r>
        <w:rPr>
          <w:rFonts w:ascii="Arial" w:hAnsi="Arial" w:cs="Arial" w:eastAsia="Arial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or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teraction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6"/>
        </w:rPr>
        <w:t>h</w:t>
      </w:r>
      <w:r>
        <w:rPr>
          <w:rFonts w:ascii="Arial" w:hAnsi="Arial" w:cs="Arial" w:eastAsia="Arial"/>
          <w:sz w:val="18"/>
          <w:szCs w:val="18"/>
          <w:spacing w:val="-5"/>
          <w:w w:val="96"/>
        </w:rPr>
        <w:t>a</w:t>
      </w:r>
      <w:r>
        <w:rPr>
          <w:rFonts w:ascii="Arial" w:hAnsi="Arial" w:cs="Arial" w:eastAsia="Arial"/>
          <w:sz w:val="18"/>
          <w:szCs w:val="18"/>
          <w:spacing w:val="-5"/>
          <w:w w:val="96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96"/>
        </w:rPr>
        <w:t>e</w:t>
      </w:r>
      <w:r>
        <w:rPr>
          <w:rFonts w:ascii="Arial" w:hAnsi="Arial" w:cs="Arial" w:eastAsia="Arial"/>
          <w:sz w:val="18"/>
          <w:szCs w:val="18"/>
          <w:spacing w:val="17"/>
          <w:w w:val="96"/>
        </w:rPr>
        <w:t> 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een</w:t>
      </w:r>
      <w:r>
        <w:rPr>
          <w:rFonts w:ascii="Arial" w:hAnsi="Arial" w:cs="Arial" w:eastAsia="Arial"/>
          <w:sz w:val="18"/>
          <w:szCs w:val="18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adjusted</w:t>
      </w:r>
      <w:r>
        <w:rPr>
          <w:rFonts w:ascii="Arial" w:hAnsi="Arial" w:cs="Arial" w:eastAsia="Arial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for</w:t>
      </w:r>
      <w:r>
        <w:rPr>
          <w:rFonts w:ascii="Arial" w:hAnsi="Arial" w:cs="Arial" w:eastAsia="Arial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ultiple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testing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2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pt;margin-top:21.942921pt;width:486.008pt;height:.1pt;mso-position-horizontal-relative:page;mso-position-vertical-relative:paragraph;z-index:-3721" coordorigin="1440,439" coordsize="9720,2">
            <v:shape style="position:absolute;left:1440;top:439;width:9720;height:2" coordorigin="1440,439" coordsize="9720,0" path="m1440,439l11160,439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using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81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13"/>
        </w:rPr>
        <w:t>nj</w: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mini-H</w:t>
      </w:r>
      <w:r>
        <w:rPr>
          <w:rFonts w:ascii="Arial" w:hAnsi="Arial" w:cs="Arial" w:eastAsia="Arial"/>
          <w:sz w:val="18"/>
          <w:szCs w:val="18"/>
          <w:spacing w:val="6"/>
          <w:w w:val="104"/>
        </w:rPr>
        <w:t>o</w:t>
      </w:r>
      <w:r>
        <w:rPr>
          <w:rFonts w:ascii="Arial" w:hAnsi="Arial" w:cs="Arial" w:eastAsia="Arial"/>
          <w:sz w:val="18"/>
          <w:szCs w:val="18"/>
          <w:spacing w:val="-5"/>
          <w:w w:val="90"/>
        </w:rPr>
        <w:t>c</w:t>
      </w:r>
      <w:r>
        <w:rPr>
          <w:rFonts w:ascii="Arial" w:hAnsi="Arial" w:cs="Arial" w:eastAsia="Arial"/>
          <w:sz w:val="18"/>
          <w:szCs w:val="18"/>
          <w:spacing w:val="-5"/>
          <w:w w:val="102"/>
        </w:rPr>
        <w:t>h</w:t>
      </w:r>
      <w:r>
        <w:rPr>
          <w:rFonts w:ascii="Arial" w:hAnsi="Arial" w:cs="Arial" w:eastAsia="Arial"/>
          <w:sz w:val="18"/>
          <w:szCs w:val="18"/>
          <w:spacing w:val="5"/>
          <w:w w:val="102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94"/>
        </w:rPr>
        <w:t>erg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1"/>
        </w:rPr>
        <w:t>correction.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pgMar w:header="1421" w:footer="806" w:top="1620" w:bottom="1000" w:left="1340" w:right="960"/>
          <w:pgSz w:w="12240" w:h="15840"/>
        </w:sectPr>
      </w:pPr>
      <w:rPr/>
    </w:p>
    <w:p>
      <w:pPr>
        <w:spacing w:before="56" w:after="0" w:line="240" w:lineRule="auto"/>
        <w:ind w:left="10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References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28" w:lineRule="auto"/>
        <w:ind w:left="318" w:right="103" w:firstLine="-21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2"/>
        </w:rPr>
        <w:t>Bates,</w:t>
      </w:r>
      <w:r>
        <w:rPr>
          <w:rFonts w:ascii="Arial" w:hAnsi="Arial" w:cs="Arial" w:eastAsia="Arial"/>
          <w:sz w:val="22"/>
          <w:szCs w:val="22"/>
          <w:spacing w:val="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D.,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Mae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hler,</w:t>
      </w:r>
      <w:r>
        <w:rPr>
          <w:rFonts w:ascii="Arial" w:hAnsi="Arial" w:cs="Arial" w:eastAsia="Arial"/>
          <w:sz w:val="22"/>
          <w:szCs w:val="22"/>
          <w:spacing w:val="1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B.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er,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(2014).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lme4: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Linear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mixed-eff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cts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dels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eigen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s4.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88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ackage</w:t>
      </w:r>
      <w:r>
        <w:rPr>
          <w:rFonts w:ascii="Arial" w:hAnsi="Arial" w:cs="Arial" w:eastAsia="Arial"/>
          <w:sz w:val="22"/>
          <w:szCs w:val="22"/>
          <w:spacing w:val="27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ver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sion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1</w:t>
      </w:r>
      <w:r>
        <w:rPr>
          <w:rFonts w:ascii="Arial" w:hAnsi="Arial" w:cs="Arial" w:eastAsia="Arial"/>
          <w:sz w:val="22"/>
          <w:szCs w:val="22"/>
          <w:spacing w:val="-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(7).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428" w:lineRule="auto"/>
        <w:ind w:left="318" w:right="72" w:firstLine="-21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Benjamini,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Y.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Y.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erg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(1995).</w:t>
      </w:r>
      <w:r>
        <w:rPr>
          <w:rFonts w:ascii="Arial" w:hAnsi="Arial" w:cs="Arial" w:eastAsia="Arial"/>
          <w:sz w:val="22"/>
          <w:szCs w:val="22"/>
          <w:spacing w:val="3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trolling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false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disc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ery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rate: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rac</w:t>
      </w:r>
      <w:r>
        <w:rPr>
          <w:rFonts w:ascii="Arial" w:hAnsi="Arial" w:cs="Arial" w:eastAsia="Arial"/>
          <w:sz w:val="22"/>
          <w:szCs w:val="22"/>
          <w:spacing w:val="0"/>
          <w:w w:val="129"/>
        </w:rPr>
        <w:t>ti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erful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approa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</w:t>
      </w:r>
      <w:r>
        <w:rPr>
          <w:rFonts w:ascii="Arial" w:hAnsi="Arial" w:cs="Arial" w:eastAsia="Arial"/>
          <w:sz w:val="22"/>
          <w:szCs w:val="22"/>
          <w:spacing w:val="2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ultiple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testing.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Journal</w:t>
      </w:r>
      <w:r>
        <w:rPr>
          <w:rFonts w:ascii="Arial" w:hAnsi="Arial" w:cs="Arial" w:eastAsia="Arial"/>
          <w:sz w:val="22"/>
          <w:szCs w:val="22"/>
          <w:spacing w:val="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26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oyal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statisti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al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ciety.</w:t>
      </w:r>
      <w:r>
        <w:rPr>
          <w:rFonts w:ascii="Arial" w:hAnsi="Arial" w:cs="Arial" w:eastAsia="Arial"/>
          <w:sz w:val="22"/>
          <w:szCs w:val="22"/>
          <w:spacing w:val="-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Ser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ies</w:t>
      </w:r>
      <w:r>
        <w:rPr>
          <w:rFonts w:ascii="Arial" w:hAnsi="Arial" w:cs="Arial" w:eastAsia="Arial"/>
          <w:sz w:val="22"/>
          <w:szCs w:val="22"/>
          <w:spacing w:val="27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</w:t>
      </w:r>
      <w:r>
        <w:rPr>
          <w:rFonts w:ascii="Arial" w:hAnsi="Arial" w:cs="Arial" w:eastAsia="Arial"/>
          <w:sz w:val="22"/>
          <w:szCs w:val="22"/>
          <w:spacing w:val="2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(Meth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dol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gi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al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40" w:lineRule="auto"/>
        <w:ind w:left="31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289–300.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28" w:lineRule="auto"/>
        <w:ind w:left="307" w:right="119" w:firstLine="-207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Holm,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(1979).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simple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seque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tially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rejecti</w:t>
      </w:r>
      <w:r>
        <w:rPr>
          <w:rFonts w:ascii="Arial" w:hAnsi="Arial" w:cs="Arial" w:eastAsia="Arial"/>
          <w:sz w:val="22"/>
          <w:szCs w:val="22"/>
          <w:spacing w:val="-5"/>
          <w:w w:val="10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ultiple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cedure.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S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andinavian</w:t>
      </w:r>
      <w:r>
        <w:rPr>
          <w:rFonts w:ascii="Arial" w:hAnsi="Arial" w:cs="Arial" w:eastAsia="Arial"/>
          <w:sz w:val="22"/>
          <w:szCs w:val="22"/>
          <w:spacing w:val="28"/>
          <w:w w:val="9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journal</w:t>
      </w:r>
      <w:r>
        <w:rPr>
          <w:rFonts w:ascii="Arial" w:hAnsi="Arial" w:cs="Arial" w:eastAsia="Arial"/>
          <w:sz w:val="22"/>
          <w:szCs w:val="22"/>
          <w:spacing w:val="3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statistics</w:t>
      </w:r>
      <w:r>
        <w:rPr>
          <w:rFonts w:ascii="Arial" w:hAnsi="Arial" w:cs="Arial" w:eastAsia="Arial"/>
          <w:sz w:val="22"/>
          <w:szCs w:val="22"/>
          <w:spacing w:val="-4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65–70.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428" w:lineRule="auto"/>
        <w:ind w:left="304" w:right="102" w:firstLine="-20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Kuznets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A.,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B.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khoff,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H.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B.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Christensen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(2015).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age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lmertest.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2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ackage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version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428" w:lineRule="auto"/>
        <w:ind w:left="318" w:right="102" w:firstLine="-21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Morrell,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C.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H.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(1998).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elih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ratio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testing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ariance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com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one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ts</w:t>
      </w:r>
      <w:r>
        <w:rPr>
          <w:rFonts w:ascii="Arial" w:hAnsi="Arial" w:cs="Arial" w:eastAsia="Arial"/>
          <w:sz w:val="22"/>
          <w:szCs w:val="22"/>
          <w:spacing w:val="2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linear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mixed-ef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restricted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maxi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elih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d.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Biometrics</w:t>
      </w:r>
      <w:r>
        <w:rPr>
          <w:rFonts w:ascii="Arial" w:hAnsi="Arial" w:cs="Arial" w:eastAsia="Arial"/>
          <w:sz w:val="22"/>
          <w:szCs w:val="22"/>
          <w:spacing w:val="-4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1560–1568.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428" w:lineRule="auto"/>
        <w:ind w:left="318" w:right="73" w:firstLine="-21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eam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(2016).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R:</w:t>
      </w:r>
      <w:r>
        <w:rPr>
          <w:rFonts w:ascii="Arial" w:hAnsi="Arial" w:cs="Arial" w:eastAsia="Arial"/>
          <w:sz w:val="22"/>
          <w:szCs w:val="22"/>
          <w:spacing w:val="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3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9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anguage</w:t>
      </w:r>
      <w:r>
        <w:rPr>
          <w:rFonts w:ascii="Arial" w:hAnsi="Arial" w:cs="Arial" w:eastAsia="Arial"/>
          <w:sz w:val="22"/>
          <w:szCs w:val="22"/>
          <w:spacing w:val="29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Envi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onment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for</w:t>
      </w:r>
      <w:r>
        <w:rPr>
          <w:rFonts w:ascii="Arial" w:hAnsi="Arial" w:cs="Arial" w:eastAsia="Arial"/>
          <w:sz w:val="22"/>
          <w:szCs w:val="22"/>
          <w:spacing w:val="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Statisti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Computin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Vienna,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Austria: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oundation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Statistical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Computing.</w:t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Sattert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aite,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F.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(1946).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ximate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distribution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estimates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ariance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305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Biometrics</w:t>
      </w:r>
      <w:r>
        <w:rPr>
          <w:rFonts w:ascii="Arial" w:hAnsi="Arial" w:cs="Arial" w:eastAsia="Arial"/>
          <w:sz w:val="22"/>
          <w:szCs w:val="22"/>
          <w:spacing w:val="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bu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letin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2</w:t>
      </w:r>
      <w:r>
        <w:rPr>
          <w:rFonts w:ascii="Arial" w:hAnsi="Arial" w:cs="Arial" w:eastAsia="Arial"/>
          <w:sz w:val="22"/>
          <w:szCs w:val="22"/>
          <w:spacing w:val="-3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(6),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110–114.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sectPr>
      <w:pgNumType w:start="19"/>
      <w:pgMar w:header="0" w:footer="806" w:top="1340" w:bottom="1000" w:left="1340" w:right="1280"/>
      <w:headerReference w:type="default" r:id="rId9"/>
      <w:footerReference w:type="default" r:id="rId1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S PGothic">
    <w:altName w:val="MS PGothic"/>
    <w:charset w:val="0"/>
    <w:family w:val="swiss"/>
    <w:pitch w:val="variable"/>
  </w:font>
  <w:font w:name="Meiryo">
    <w:altName w:val="Meiry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545013pt;margin-top:740.706177pt;width:14.909101pt;height:12.9091pt;mso-position-horizontal-relative:page;mso-position-vertical-relative:page;z-index:-3784" type="#_x0000_t202" filled="f" stroked="f">
          <v:textbox inset="0,0,0,0">
            <w:txbxContent>
              <w:p>
                <w:pPr>
                  <w:spacing w:before="0" w:after="0" w:line="230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545013pt;margin-top:740.706177pt;width:14.909101pt;height:12.9091pt;mso-position-horizontal-relative:page;mso-position-vertical-relative:page;z-index:-3782" type="#_x0000_t202" filled="f" stroked="f">
          <v:textbox inset="0,0,0,0">
            <w:txbxContent>
              <w:p>
                <w:pPr>
                  <w:spacing w:before="0" w:after="0" w:line="230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7.257004pt;margin-top:70.083054pt;width:452.056483pt;height:11.9626pt;mso-position-horizontal-relative:page;mso-position-vertical-relative:page;z-index:-3783" type="#_x0000_t202" filled="f" stroked="f">
          <v:textbox inset="0,0,0,0">
            <w:txbxContent>
              <w:p>
                <w:pPr>
                  <w:spacing w:before="0" w:after="0" w:line="212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-16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able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3: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5"/>
                    <w:w w:val="95"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95"/>
                  </w:rPr>
                  <w:t>ost-h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6"/>
                    <w:w w:val="95"/>
                  </w:rPr>
                  <w:t>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95"/>
                  </w:rPr>
                  <w:t>c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5"/>
                    <w:w w:val="95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tests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of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95"/>
                  </w:rPr>
                  <w:t>demograph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"/>
                    <w:w w:val="95"/>
                  </w:rPr>
                  <w:t>i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95"/>
                  </w:rPr>
                  <w:t>c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7"/>
                    <w:w w:val="95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factors,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for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92"/>
                  </w:rPr>
                  <w:t>households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6"/>
                    <w:w w:val="92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with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3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5"/>
                    <w:w w:val="100"/>
                  </w:rPr>
                  <w:t>w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orking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86"/>
                  </w:rPr>
                  <w:t>age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9"/>
                    <w:w w:val="86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adult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w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th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4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4"/>
                  </w:rPr>
                  <w:t>disabili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4"/>
                  </w:rPr>
                  <w:t>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5"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census.gov/programs-surveys/sipp/data/2008-panel.html" TargetMode="External"/><Relationship Id="rId7" Type="http://schemas.openxmlformats.org/officeDocument/2006/relationships/hyperlink" Target="http://www.nber.org/cycles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2017-03-31T17:46:39Z</dcterms:created>
  <dcterms:modified xsi:type="dcterms:W3CDTF">2017-03-31T17:46:39Z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2017-03-31T00:00:00Z</vt:filetime>
  </property>
  <property fmtid="{D5CDD505-2E9C-101B-9397-08002B2CF9AE}" pid="3" name="LastSaved">
    <vt:filetime>2017-03-31T00:00:00Z</vt:filetime>
  </property>
</Properties>
</file>