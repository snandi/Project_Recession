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90" w:lineRule="exact"/>
        <w:ind w:left="1593" w:right="1621"/>
        <w:jc w:val="center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88"/>
          <w:position w:val="-1"/>
        </w:rPr>
        <w:t>Effects</w:t>
      </w:r>
      <w:r>
        <w:rPr>
          <w:rFonts w:ascii="Arial" w:hAnsi="Arial" w:cs="Arial" w:eastAsia="Arial"/>
          <w:sz w:val="34"/>
          <w:szCs w:val="34"/>
          <w:spacing w:val="21"/>
          <w:w w:val="88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34"/>
          <w:szCs w:val="34"/>
          <w:spacing w:val="-21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Great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12"/>
          <w:w w:val="85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Reces</w:t>
      </w:r>
      <w:r>
        <w:rPr>
          <w:rFonts w:ascii="Arial" w:hAnsi="Arial" w:cs="Arial" w:eastAsia="Arial"/>
          <w:sz w:val="34"/>
          <w:szCs w:val="34"/>
          <w:spacing w:val="0"/>
          <w:w w:val="85"/>
          <w:position w:val="-1"/>
        </w:rPr>
        <w:t>sion</w:t>
      </w:r>
      <w:r>
        <w:rPr>
          <w:rFonts w:ascii="Arial" w:hAnsi="Arial" w:cs="Arial" w:eastAsia="Arial"/>
          <w:sz w:val="34"/>
          <w:szCs w:val="34"/>
          <w:spacing w:val="-12"/>
          <w:w w:val="85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-1"/>
        </w:rPr>
        <w:t>on</w:t>
      </w:r>
      <w:r>
        <w:rPr>
          <w:rFonts w:ascii="Arial" w:hAnsi="Arial" w:cs="Arial" w:eastAsia="Arial"/>
          <w:sz w:val="34"/>
          <w:szCs w:val="34"/>
          <w:spacing w:val="-35"/>
          <w:w w:val="100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8"/>
          <w:position w:val="-1"/>
        </w:rPr>
        <w:t>Income</w:t>
      </w:r>
      <w:r>
        <w:rPr>
          <w:rFonts w:ascii="Arial" w:hAnsi="Arial" w:cs="Arial" w:eastAsia="Arial"/>
          <w:sz w:val="34"/>
          <w:szCs w:val="34"/>
          <w:spacing w:val="21"/>
          <w:w w:val="88"/>
          <w:position w:val="-1"/>
        </w:rPr>
        <w:t> </w:t>
      </w:r>
      <w:r>
        <w:rPr>
          <w:rFonts w:ascii="Arial" w:hAnsi="Arial" w:cs="Arial" w:eastAsia="Arial"/>
          <w:sz w:val="34"/>
          <w:szCs w:val="34"/>
          <w:spacing w:val="-9"/>
          <w:w w:val="95"/>
          <w:position w:val="-1"/>
        </w:rPr>
        <w:t>P</w:t>
      </w:r>
      <w:r>
        <w:rPr>
          <w:rFonts w:ascii="Arial" w:hAnsi="Arial" w:cs="Arial" w:eastAsia="Arial"/>
          <w:sz w:val="34"/>
          <w:szCs w:val="34"/>
          <w:spacing w:val="-9"/>
          <w:w w:val="83"/>
          <w:position w:val="-1"/>
        </w:rPr>
        <w:t>o</w:t>
      </w:r>
      <w:r>
        <w:rPr>
          <w:rFonts w:ascii="Arial" w:hAnsi="Arial" w:cs="Arial" w:eastAsia="Arial"/>
          <w:sz w:val="34"/>
          <w:szCs w:val="34"/>
          <w:spacing w:val="-9"/>
          <w:w w:val="98"/>
          <w:position w:val="-1"/>
        </w:rPr>
        <w:t>v</w:t>
      </w:r>
      <w:r>
        <w:rPr>
          <w:rFonts w:ascii="Arial" w:hAnsi="Arial" w:cs="Arial" w:eastAsia="Arial"/>
          <w:sz w:val="34"/>
          <w:szCs w:val="34"/>
          <w:spacing w:val="0"/>
          <w:w w:val="96"/>
          <w:position w:val="-1"/>
        </w:rPr>
        <w:t>er</w:t>
      </w:r>
      <w:r>
        <w:rPr>
          <w:rFonts w:ascii="Arial" w:hAnsi="Arial" w:cs="Arial" w:eastAsia="Arial"/>
          <w:sz w:val="34"/>
          <w:szCs w:val="34"/>
          <w:spacing w:val="-9"/>
          <w:w w:val="96"/>
          <w:position w:val="-1"/>
        </w:rPr>
        <w:t>t</w:t>
      </w:r>
      <w:r>
        <w:rPr>
          <w:rFonts w:ascii="Arial" w:hAnsi="Arial" w:cs="Arial" w:eastAsia="Arial"/>
          <w:sz w:val="34"/>
          <w:szCs w:val="34"/>
          <w:spacing w:val="0"/>
          <w:w w:val="98"/>
          <w:position w:val="-1"/>
        </w:rPr>
        <w:t>y</w:t>
      </w:r>
      <w:r>
        <w:rPr>
          <w:rFonts w:ascii="Arial" w:hAnsi="Arial" w:cs="Arial" w:eastAsia="Arial"/>
          <w:sz w:val="34"/>
          <w:szCs w:val="3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979" w:right="201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Subharati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Ghosh,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ubhrangs</w:t>
      </w:r>
      <w:r>
        <w:rPr>
          <w:rFonts w:ascii="Arial" w:hAnsi="Arial" w:cs="Arial" w:eastAsia="Arial"/>
          <w:sz w:val="24"/>
          <w:szCs w:val="24"/>
          <w:spacing w:val="-5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</w:t>
      </w:r>
      <w:r>
        <w:rPr>
          <w:rFonts w:ascii="Arial" w:hAnsi="Arial" w:cs="Arial" w:eastAsia="Arial"/>
          <w:sz w:val="24"/>
          <w:szCs w:val="24"/>
          <w:spacing w:val="2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ndi,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Susan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Murp</w:t>
      </w:r>
      <w:r>
        <w:rPr>
          <w:rFonts w:ascii="Arial" w:hAnsi="Arial" w:cs="Arial" w:eastAsia="Arial"/>
          <w:sz w:val="24"/>
          <w:szCs w:val="24"/>
          <w:spacing w:val="-5"/>
          <w:w w:val="102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tabs>
          <w:tab w:pos="5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Study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3"/>
          <w:b/>
          <w:bCs/>
        </w:rPr>
        <w:t>Aim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100" w:right="94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analyze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compare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g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at</w:t>
      </w:r>
      <w:r>
        <w:rPr>
          <w:rFonts w:ascii="Arial" w:hAnsi="Arial" w:cs="Arial" w:eastAsia="Arial"/>
          <w:sz w:val="22"/>
          <w:szCs w:val="22"/>
          <w:spacing w:val="22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6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2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ession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“Income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measure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economic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ll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eing,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mograp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hic</w:t>
      </w:r>
      <w:r>
        <w:rPr>
          <w:rFonts w:ascii="Arial" w:hAnsi="Arial" w:cs="Arial" w:eastAsia="Arial"/>
          <w:sz w:val="22"/>
          <w:szCs w:val="22"/>
          <w:spacing w:val="2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gender,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education,</w:t>
      </w:r>
      <w:r>
        <w:rPr>
          <w:rFonts w:ascii="Arial" w:hAnsi="Arial" w:cs="Arial" w:eastAsia="Arial"/>
          <w:sz w:val="22"/>
          <w:szCs w:val="22"/>
          <w:spacing w:val="4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race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origin.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5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Sample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0" w:lineRule="atLeast"/>
        <w:ind w:left="100" w:right="61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analysis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Census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Bureau’s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SIPP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2008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panel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sur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ey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used.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Questions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whether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24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orking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adul</w:t>
      </w:r>
      <w:r>
        <w:rPr>
          <w:rFonts w:ascii="Arial" w:hAnsi="Arial" w:cs="Arial" w:eastAsia="Arial"/>
          <w:sz w:val="22"/>
          <w:szCs w:val="22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5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e-6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17"/>
          <w:w w:val="94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ended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August,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2010.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participated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e-6</w:t>
      </w:r>
      <w:r>
        <w:rPr>
          <w:rFonts w:ascii="Arial" w:hAnsi="Arial" w:cs="Arial" w:eastAsia="Arial"/>
          <w:sz w:val="22"/>
          <w:szCs w:val="22"/>
          <w:spacing w:val="3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included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sample.</w:t>
      </w:r>
      <w:r>
        <w:rPr>
          <w:rFonts w:ascii="Arial" w:hAnsi="Arial" w:cs="Arial" w:eastAsia="Arial"/>
          <w:sz w:val="22"/>
          <w:szCs w:val="22"/>
          <w:spacing w:val="4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re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total</w:t>
      </w:r>
      <w:r>
        <w:rPr>
          <w:rFonts w:ascii="Arial" w:hAnsi="Arial" w:cs="Arial" w:eastAsia="Arial"/>
          <w:sz w:val="22"/>
          <w:szCs w:val="22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34,850</w:t>
      </w:r>
      <w:r>
        <w:rPr>
          <w:rFonts w:ascii="Arial" w:hAnsi="Arial" w:cs="Arial" w:eastAsia="Arial"/>
          <w:sz w:val="22"/>
          <w:szCs w:val="22"/>
          <w:spacing w:val="1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2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six.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ey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data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e-15</w:t>
      </w:r>
      <w:r>
        <w:rPr>
          <w:rFonts w:ascii="Arial" w:hAnsi="Arial" w:cs="Arial" w:eastAsia="Arial"/>
          <w:sz w:val="22"/>
          <w:szCs w:val="22"/>
          <w:spacing w:val="3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ample.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Sur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ey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results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Jul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2008</w:t>
      </w:r>
      <w:r>
        <w:rPr>
          <w:rFonts w:ascii="Arial" w:hAnsi="Arial" w:cs="Arial" w:eastAsia="Arial"/>
          <w:sz w:val="22"/>
          <w:szCs w:val="22"/>
          <w:spacing w:val="2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through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June,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2013</w:t>
      </w:r>
      <w:r>
        <w:rPr>
          <w:rFonts w:ascii="Arial" w:hAnsi="Arial" w:cs="Arial" w:eastAsia="Arial"/>
          <w:sz w:val="22"/>
          <w:szCs w:val="22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included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analysis.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52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whose</w:t>
      </w:r>
      <w:r>
        <w:rPr>
          <w:rFonts w:ascii="Arial" w:hAnsi="Arial" w:cs="Arial" w:eastAsia="Arial"/>
          <w:sz w:val="22"/>
          <w:szCs w:val="22"/>
          <w:spacing w:val="22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reference</w:t>
      </w:r>
      <w:r>
        <w:rPr>
          <w:rFonts w:ascii="Arial" w:hAnsi="Arial" w:cs="Arial" w:eastAsia="Arial"/>
          <w:sz w:val="22"/>
          <w:szCs w:val="22"/>
          <w:spacing w:val="2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erson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remained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same</w:t>
      </w:r>
      <w:r>
        <w:rPr>
          <w:rFonts w:ascii="Arial" w:hAnsi="Arial" w:cs="Arial" w:eastAsia="Arial"/>
          <w:sz w:val="22"/>
          <w:szCs w:val="22"/>
          <w:spacing w:val="3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throughout</w:t>
      </w:r>
      <w:r>
        <w:rPr>
          <w:rFonts w:ascii="Arial" w:hAnsi="Arial" w:cs="Arial" w:eastAsia="Arial"/>
          <w:sz w:val="22"/>
          <w:szCs w:val="22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2008</w:t>
      </w:r>
      <w:r>
        <w:rPr>
          <w:rFonts w:ascii="Arial" w:hAnsi="Arial" w:cs="Arial" w:eastAsia="Arial"/>
          <w:sz w:val="22"/>
          <w:szCs w:val="22"/>
          <w:spacing w:val="2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panel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ept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sample.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reference</w:t>
      </w:r>
      <w:r>
        <w:rPr>
          <w:rFonts w:ascii="Arial" w:hAnsi="Arial" w:cs="Arial" w:eastAsia="Arial"/>
          <w:sz w:val="22"/>
          <w:szCs w:val="22"/>
          <w:spacing w:val="3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ersons</w:t>
      </w:r>
      <w:r>
        <w:rPr>
          <w:rFonts w:ascii="Arial" w:hAnsi="Arial" w:cs="Arial" w:eastAsia="Arial"/>
          <w:sz w:val="22"/>
          <w:szCs w:val="22"/>
          <w:spacing w:val="3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ehold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2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ere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required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18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ears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older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throughout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7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2008</w:t>
      </w:r>
      <w:r>
        <w:rPr>
          <w:rFonts w:ascii="Arial" w:hAnsi="Arial" w:cs="Arial" w:eastAsia="Arial"/>
          <w:sz w:val="22"/>
          <w:szCs w:val="22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panel.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final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sample</w:t>
      </w:r>
      <w:r>
        <w:rPr>
          <w:rFonts w:ascii="Arial" w:hAnsi="Arial" w:cs="Arial" w:eastAsia="Arial"/>
          <w:sz w:val="22"/>
          <w:szCs w:val="22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33,547</w:t>
      </w:r>
      <w:r>
        <w:rPr>
          <w:rFonts w:ascii="Arial" w:hAnsi="Arial" w:cs="Arial" w:eastAsia="Arial"/>
          <w:sz w:val="22"/>
          <w:szCs w:val="22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3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satisfied</w:t>
      </w:r>
      <w:r>
        <w:rPr>
          <w:rFonts w:ascii="Arial" w:hAnsi="Arial" w:cs="Arial" w:eastAsia="Arial"/>
          <w:sz w:val="22"/>
          <w:szCs w:val="22"/>
          <w:spacing w:val="17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inclusion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position w:val="0"/>
        </w:rPr>
        <w:t>criteria.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4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-.833063pt;width:187.197pt;height:.1pt;mso-position-horizontal-relative:page;mso-position-vertical-relative:paragraph;z-index:-2816" coordorigin="1440,-17" coordsize="3744,2">
            <v:shape style="position:absolute;left:1440;top:-17;width:3744;height:2" coordorigin="1440,-17" coordsize="3744,0" path="m1440,-17l5184,-1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10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more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information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SIPP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2008</w:t>
      </w:r>
      <w:r>
        <w:rPr>
          <w:rFonts w:ascii="Arial" w:hAnsi="Arial" w:cs="Arial" w:eastAsia="Arial"/>
          <w:sz w:val="18"/>
          <w:szCs w:val="18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panel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5"/>
          <w:w w:val="92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hedule,</w:t>
      </w:r>
      <w:r>
        <w:rPr>
          <w:rFonts w:ascii="Arial" w:hAnsi="Arial" w:cs="Arial" w:eastAsia="Arial"/>
          <w:sz w:val="18"/>
          <w:szCs w:val="18"/>
          <w:spacing w:val="33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please</w:t>
      </w:r>
      <w:r>
        <w:rPr>
          <w:rFonts w:ascii="Arial" w:hAnsi="Arial" w:cs="Arial" w:eastAsia="Arial"/>
          <w:sz w:val="18"/>
          <w:szCs w:val="18"/>
          <w:spacing w:val="5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refer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29"/>
          <w:w w:val="100"/>
          <w:position w:val="0"/>
        </w:rPr>
        <w:t> </w:t>
      </w:r>
      <w:hyperlink r:id="rId6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US</w:t>
        </w:r>
        <w:r>
          <w:rPr>
            <w:rFonts w:ascii="Arial" w:hAnsi="Arial" w:cs="Arial" w:eastAsia="Arial"/>
            <w:sz w:val="18"/>
            <w:szCs w:val="18"/>
            <w:spacing w:val="2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92"/>
            <w:position w:val="0"/>
          </w:rPr>
          <w:t>Census</w:t>
        </w:r>
        <w:r>
          <w:rPr>
            <w:rFonts w:ascii="Arial" w:hAnsi="Arial" w:cs="Arial" w:eastAsia="Arial"/>
            <w:sz w:val="18"/>
            <w:szCs w:val="18"/>
            <w:spacing w:val="16"/>
            <w:w w:val="92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Bureau</w:t>
        </w:r>
        <w:r>
          <w:rPr>
            <w:rFonts w:ascii="Arial" w:hAnsi="Arial" w:cs="Arial" w:eastAsia="Arial"/>
            <w:sz w:val="18"/>
            <w:szCs w:val="18"/>
            <w:spacing w:val="12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-5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ebsite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pgNumType w:start="1"/>
          <w:pgMar w:footer="806" w:top="1480" w:bottom="1000" w:left="1340" w:right="1280"/>
          <w:footerReference w:type="default" r:id="rId5"/>
          <w:type w:val="continuous"/>
          <w:pgSz w:w="12240" w:h="15840"/>
        </w:sectPr>
      </w:pPr>
      <w:rPr/>
    </w:p>
    <w:p>
      <w:pPr>
        <w:spacing w:before="56" w:after="0" w:line="240" w:lineRule="auto"/>
        <w:ind w:left="160" w:right="771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Meth</w:t>
      </w:r>
      <w:r>
        <w:rPr>
          <w:rFonts w:ascii="Arial" w:hAnsi="Arial" w:cs="Arial" w:eastAsia="Arial"/>
          <w:sz w:val="28"/>
          <w:szCs w:val="28"/>
          <w:spacing w:val="9"/>
          <w:w w:val="111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ds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154" w:right="75" w:firstLine="3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otal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thly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income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divided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thly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federal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(FPL)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qu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art</w:t>
      </w:r>
      <w:r>
        <w:rPr>
          <w:rFonts w:ascii="Arial" w:hAnsi="Arial" w:cs="Arial" w:eastAsia="Arial"/>
          <w:sz w:val="22"/>
          <w:szCs w:val="22"/>
          <w:spacing w:val="1"/>
          <w:w w:val="9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estimate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indicated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100%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ederal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aging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thly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alues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reduced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noise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iable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eliminating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th-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y-mo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ari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sample,</w:t>
      </w:r>
      <w:r>
        <w:rPr>
          <w:rFonts w:ascii="Arial" w:hAnsi="Arial" w:cs="Arial" w:eastAsia="Arial"/>
          <w:sz w:val="22"/>
          <w:szCs w:val="22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thly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ranged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-$27,180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428" w:lineRule="auto"/>
        <w:ind w:left="160" w:right="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$108,900,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erage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$5240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$3,874.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negati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incomes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ciated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business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incurred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lossed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those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ths.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L100-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ranged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31" w:right="8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-17.95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89.48,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erage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3.817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2.924.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sample,</w:t>
      </w:r>
      <w:r>
        <w:rPr>
          <w:rFonts w:ascii="Arial" w:hAnsi="Arial" w:cs="Arial" w:eastAsia="Arial"/>
          <w:sz w:val="22"/>
          <w:szCs w:val="22"/>
          <w:spacing w:val="3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7,865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60" w:right="74" w:firstLine="-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33,547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(23.44%)</w:t>
      </w:r>
      <w:r>
        <w:rPr>
          <w:rFonts w:ascii="Arial" w:hAnsi="Arial" w:cs="Arial" w:eastAsia="Arial"/>
          <w:sz w:val="22"/>
          <w:szCs w:val="22"/>
          <w:spacing w:val="4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least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obser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tified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e-6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rom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July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2008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(2008-Q3)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9" w:lineRule="exact"/>
        <w:ind w:left="155" w:right="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  <w:position w:val="-1"/>
        </w:rPr>
        <w:t>2013</w:t>
      </w:r>
      <w:r>
        <w:rPr>
          <w:rFonts w:ascii="Arial" w:hAnsi="Arial" w:cs="Arial" w:eastAsia="Arial"/>
          <w:sz w:val="22"/>
          <w:szCs w:val="22"/>
          <w:spacing w:val="3"/>
          <w:w w:val="91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1"/>
        </w:rPr>
        <w:t>(2013-Q1)</w:t>
      </w:r>
      <w:r>
        <w:rPr>
          <w:rFonts w:ascii="Arial" w:hAnsi="Arial" w:cs="Arial" w:eastAsia="Arial"/>
          <w:sz w:val="22"/>
          <w:szCs w:val="22"/>
          <w:spacing w:val="48"/>
          <w:w w:val="91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1"/>
        </w:rPr>
        <w:t>ere</w:t>
      </w:r>
      <w:r>
        <w:rPr>
          <w:rFonts w:ascii="Arial" w:hAnsi="Arial" w:cs="Arial" w:eastAsia="Arial"/>
          <w:sz w:val="22"/>
          <w:szCs w:val="22"/>
          <w:spacing w:val="12"/>
          <w:w w:val="91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1"/>
        </w:rPr>
        <w:t>analyzed.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1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8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3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-1"/>
        </w:rPr>
        <w:t>lap</w:t>
      </w:r>
      <w:r>
        <w:rPr>
          <w:rFonts w:ascii="Arial" w:hAnsi="Arial" w:cs="Arial" w:eastAsia="Arial"/>
          <w:sz w:val="22"/>
          <w:szCs w:val="22"/>
          <w:spacing w:val="6"/>
          <w:w w:val="98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ed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7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8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-1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95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1"/>
        </w:rPr>
        <w:t>eig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-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1"/>
        </w:rPr>
        <w:t>teen</w:t>
      </w:r>
      <w:r>
        <w:rPr>
          <w:rFonts w:ascii="Arial" w:hAnsi="Arial" w:cs="Arial" w:eastAsia="Arial"/>
          <w:sz w:val="22"/>
          <w:szCs w:val="22"/>
          <w:spacing w:val="25"/>
          <w:w w:val="91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ths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2</w:t>
      </w:r>
      <w:r>
        <w:rPr>
          <w:rFonts w:ascii="Arial" w:hAnsi="Arial" w:cs="Arial" w:eastAsia="Arial"/>
          <w:sz w:val="16"/>
          <w:szCs w:val="16"/>
          <w:spacing w:val="34"/>
          <w:w w:val="100"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5" w:right="60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“Great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reces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ion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60" w:right="415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Mixed-effects</w:t>
      </w:r>
      <w:r>
        <w:rPr>
          <w:rFonts w:ascii="Arial" w:hAnsi="Arial" w:cs="Arial" w:eastAsia="Arial"/>
          <w:sz w:val="24"/>
          <w:szCs w:val="24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del</w:t>
      </w:r>
      <w:r>
        <w:rPr>
          <w:rFonts w:ascii="Arial" w:hAnsi="Arial" w:cs="Arial" w:eastAsia="Arial"/>
          <w:sz w:val="24"/>
          <w:szCs w:val="24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for</w:t>
      </w:r>
      <w:r>
        <w:rPr>
          <w:rFonts w:ascii="Arial" w:hAnsi="Arial" w:cs="Arial" w:eastAsia="Arial"/>
          <w:sz w:val="24"/>
          <w:szCs w:val="24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income</w:t>
      </w:r>
      <w:r>
        <w:rPr>
          <w:rFonts w:ascii="Arial" w:hAnsi="Arial" w:cs="Arial" w:eastAsia="Arial"/>
          <w:sz w:val="24"/>
          <w:szCs w:val="24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1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-8"/>
          <w:w w:val="91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106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9"/>
          <w:b/>
          <w:bCs/>
        </w:rPr>
        <w:t>er</w:t>
      </w:r>
      <w:r>
        <w:rPr>
          <w:rFonts w:ascii="Arial" w:hAnsi="Arial" w:cs="Arial" w:eastAsia="Arial"/>
          <w:sz w:val="24"/>
          <w:szCs w:val="24"/>
          <w:spacing w:val="-7"/>
          <w:w w:val="109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152" w:right="53" w:firstLine="3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(fixed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random)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effects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estimate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impact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ence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ing-age</w:t>
      </w:r>
      <w:r>
        <w:rPr>
          <w:rFonts w:ascii="Arial" w:hAnsi="Arial" w:cs="Arial" w:eastAsia="Arial"/>
          <w:sz w:val="22"/>
          <w:szCs w:val="22"/>
          <w:spacing w:val="1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ehol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denote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ctor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onses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(FPL100-ratio).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Θ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denote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effect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tor</w:t>
      </w:r>
      <w:r>
        <w:rPr>
          <w:rFonts w:ascii="Arial" w:hAnsi="Arial" w:cs="Arial" w:eastAsia="Arial"/>
          <w:sz w:val="22"/>
          <w:szCs w:val="22"/>
          <w:spacing w:val="0"/>
          <w:w w:val="76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1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gender,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education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race,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head,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denote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another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represe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ted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quarters,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starting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2008-Q3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2013-Q1.</w:t>
      </w:r>
      <w:r>
        <w:rPr>
          <w:rFonts w:ascii="Arial" w:hAnsi="Arial" w:cs="Arial" w:eastAsia="Arial"/>
          <w:sz w:val="22"/>
          <w:szCs w:val="22"/>
          <w:spacing w:val="4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denote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hold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random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(random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t).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mixed-effects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([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])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onses,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i</w:t>
      </w:r>
      <w:r>
        <w:rPr>
          <w:rFonts w:ascii="Arial" w:hAnsi="Arial" w:cs="Arial" w:eastAsia="Arial"/>
          <w:sz w:val="22"/>
          <w:szCs w:val="22"/>
          <w:spacing w:val="-20"/>
          <w:w w:val="15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7" w:after="0" w:line="240" w:lineRule="auto"/>
        <w:ind w:left="3359" w:right="-20"/>
        <w:jc w:val="left"/>
        <w:tabs>
          <w:tab w:pos="92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6"/>
          <w:i/>
        </w:rPr>
        <w:t>Y</w:t>
      </w:r>
      <w:r>
        <w:rPr>
          <w:rFonts w:ascii="Arial" w:hAnsi="Arial" w:cs="Arial" w:eastAsia="Arial"/>
          <w:sz w:val="16"/>
          <w:szCs w:val="16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8"/>
          <w:i/>
          <w:position w:val="0"/>
        </w:rPr>
        <w:t>β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14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4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46"/>
          <w:w w:val="15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5"/>
          <w:w w:val="154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4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-52"/>
          <w:w w:val="154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(1)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3" w:lineRule="auto"/>
        <w:ind w:left="160" w:right="76" w:firstLine="-8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72pt;margin-top:65.850876pt;width:187.197pt;height:.1pt;mso-position-horizontal-relative:page;mso-position-vertical-relative:paragraph;z-index:-2815" coordorigin="1440,1317" coordsize="3744,2">
            <v:shape style="position:absolute;left:1440;top:1317;width:3744;height:2" coordorigin="1440,1317" coordsize="3744,0" path="m1440,1317l5184,131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17"/>
          <w:w w:val="177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regarded</w:t>
      </w:r>
      <w:r>
        <w:rPr>
          <w:rFonts w:ascii="Arial" w:hAnsi="Arial" w:cs="Arial" w:eastAsia="Arial"/>
          <w:sz w:val="22"/>
          <w:szCs w:val="22"/>
          <w:spacing w:val="19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measureme</w:t>
      </w:r>
      <w:r>
        <w:rPr>
          <w:rFonts w:ascii="Arial" w:hAnsi="Arial" w:cs="Arial" w:eastAsia="Arial"/>
          <w:sz w:val="22"/>
          <w:szCs w:val="22"/>
          <w:spacing w:val="-5"/>
          <w:w w:val="93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ors,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16"/>
          <w:w w:val="153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85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2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households,</w:t>
      </w:r>
      <w:r>
        <w:rPr>
          <w:rFonts w:ascii="Arial" w:hAnsi="Arial" w:cs="Arial" w:eastAsia="Arial"/>
          <w:sz w:val="22"/>
          <w:szCs w:val="22"/>
          <w:spacing w:val="2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83"/>
          <w:i/>
          <w:position w:val="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83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82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20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total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5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5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13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quarterly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obser</w:t>
      </w:r>
      <w:r>
        <w:rPr>
          <w:rFonts w:ascii="Arial" w:hAnsi="Arial" w:cs="Arial" w:eastAsia="Arial"/>
          <w:sz w:val="22"/>
          <w:szCs w:val="22"/>
          <w:spacing w:val="-11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ation</w:t>
      </w:r>
      <w:r>
        <w:rPr>
          <w:rFonts w:ascii="Arial" w:hAnsi="Arial" w:cs="Arial" w:eastAsia="Arial"/>
          <w:sz w:val="22"/>
          <w:szCs w:val="22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ery</w:t>
      </w:r>
      <w:r>
        <w:rPr>
          <w:rFonts w:ascii="Arial" w:hAnsi="Arial" w:cs="Arial" w:eastAsia="Arial"/>
          <w:sz w:val="22"/>
          <w:szCs w:val="22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household.</w:t>
      </w:r>
      <w:r>
        <w:rPr>
          <w:rFonts w:ascii="Arial" w:hAnsi="Arial" w:cs="Arial" w:eastAsia="Arial"/>
          <w:sz w:val="22"/>
          <w:szCs w:val="22"/>
          <w:spacing w:val="4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3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del,</w:t>
      </w:r>
      <w:r>
        <w:rPr>
          <w:rFonts w:ascii="Arial" w:hAnsi="Arial" w:cs="Arial" w:eastAsia="Arial"/>
          <w:sz w:val="22"/>
          <w:szCs w:val="22"/>
          <w:spacing w:val="14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res</w:t>
      </w:r>
      <w:r>
        <w:rPr>
          <w:rFonts w:ascii="Arial" w:hAnsi="Arial" w:cs="Arial" w:eastAsia="Arial"/>
          <w:sz w:val="22"/>
          <w:szCs w:val="22"/>
          <w:spacing w:val="5"/>
          <w:w w:val="86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onse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  <w:i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27"/>
          <w:i/>
          <w:position w:val="8"/>
        </w:rPr>
        <w:t>th</w:t>
      </w:r>
      <w:r>
        <w:rPr>
          <w:rFonts w:ascii="Arial" w:hAnsi="Arial" w:cs="Arial" w:eastAsia="Arial"/>
          <w:sz w:val="16"/>
          <w:szCs w:val="16"/>
          <w:spacing w:val="23"/>
          <w:w w:val="127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1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assumed</w:t>
      </w:r>
      <w:r>
        <w:rPr>
          <w:rFonts w:ascii="Arial" w:hAnsi="Arial" w:cs="Arial" w:eastAsia="Arial"/>
          <w:sz w:val="22"/>
          <w:szCs w:val="22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differ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opulation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mean</w:t>
      </w:r>
      <w:r>
        <w:rPr>
          <w:rFonts w:ascii="Arial" w:hAnsi="Arial" w:cs="Arial" w:eastAsia="Arial"/>
          <w:sz w:val="22"/>
          <w:szCs w:val="22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9"/>
          <w:w w:val="12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8"/>
          <w:i/>
          <w:position w:val="0"/>
        </w:rPr>
        <w:t>β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94" w:lineRule="exact"/>
        <w:ind w:left="40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10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NBER</w:t>
        </w:r>
        <w:r>
          <w:rPr>
            <w:rFonts w:ascii="Arial" w:hAnsi="Arial" w:cs="Arial" w:eastAsia="Arial"/>
            <w:sz w:val="18"/>
            <w:szCs w:val="18"/>
            <w:spacing w:val="37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91"/>
            <w:position w:val="0"/>
          </w:rPr>
          <w:t>R</w:t>
        </w:r>
        <w:r>
          <w:rPr>
            <w:rFonts w:ascii="Arial" w:hAnsi="Arial" w:cs="Arial" w:eastAsia="Arial"/>
            <w:sz w:val="18"/>
            <w:szCs w:val="18"/>
            <w:spacing w:val="0"/>
            <w:w w:val="91"/>
            <w:position w:val="0"/>
          </w:rPr>
          <w:t>ecession</w:t>
        </w:r>
        <w:r>
          <w:rPr>
            <w:rFonts w:ascii="Arial" w:hAnsi="Arial" w:cs="Arial" w:eastAsia="Arial"/>
            <w:sz w:val="18"/>
            <w:szCs w:val="18"/>
            <w:spacing w:val="19"/>
            <w:w w:val="91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Cycles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jc w:val="left"/>
        <w:spacing w:after="0"/>
        <w:sectPr>
          <w:pgMar w:header="0" w:footer="806" w:top="1340" w:bottom="1000" w:left="1280" w:right="1300"/>
          <w:pgSz w:w="12240" w:h="15840"/>
        </w:sectPr>
      </w:pPr>
      <w:rPr/>
    </w:p>
    <w:p>
      <w:pPr>
        <w:spacing w:before="53" w:after="0" w:line="240" w:lineRule="auto"/>
        <w:ind w:left="1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ffect</w:t>
      </w:r>
      <w:r>
        <w:rPr>
          <w:rFonts w:ascii="Arial" w:hAnsi="Arial" w:cs="Arial" w:eastAsia="Arial"/>
          <w:sz w:val="22"/>
          <w:szCs w:val="22"/>
          <w:spacing w:val="3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measureme</w:t>
      </w:r>
      <w:r>
        <w:rPr>
          <w:rFonts w:ascii="Arial" w:hAnsi="Arial" w:cs="Arial" w:eastAsia="Arial"/>
          <w:sz w:val="22"/>
          <w:szCs w:val="22"/>
          <w:spacing w:val="-5"/>
          <w:w w:val="93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error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8" w:after="0" w:line="240" w:lineRule="auto"/>
        <w:ind w:left="160" w:right="-20"/>
        <w:jc w:val="left"/>
        <w:tabs>
          <w:tab w:pos="9120" w:val="left"/>
        </w:tabs>
        <w:rPr>
          <w:rFonts w:ascii="Meiryo" w:hAnsi="Meiryo" w:cs="Meiryo" w:eastAsia="Meiryo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4.630005pt;margin-top:16.738033pt;width:3.618426pt;height:7.9701pt;mso-position-horizontal-relative:page;mso-position-vertical-relative:paragraph;z-index:-2813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81"/>
                      <w:i/>
                    </w:rPr>
                    <w:t>b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een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household</w:t>
      </w:r>
      <w:r>
        <w:rPr>
          <w:rFonts w:ascii="Arial" w:hAnsi="Arial" w:cs="Arial" w:eastAsia="Arial"/>
          <w:sz w:val="22"/>
          <w:szCs w:val="22"/>
          <w:spacing w:val="3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assumed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normal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inde</w:t>
      </w:r>
      <w:r>
        <w:rPr>
          <w:rFonts w:ascii="Arial" w:hAnsi="Arial" w:cs="Arial" w:eastAsia="Arial"/>
          <w:sz w:val="22"/>
          <w:szCs w:val="22"/>
          <w:spacing w:val="7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  <w:position w:val="-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0"/>
        </w:rPr>
        <w:t>∼</w:t>
      </w:r>
      <w:r>
        <w:rPr>
          <w:rFonts w:ascii="Meiryo" w:hAnsi="Meiryo" w:cs="Meiryo" w:eastAsia="Meiryo"/>
          <w:sz w:val="22"/>
          <w:szCs w:val="22"/>
          <w:spacing w:val="-18"/>
          <w:w w:val="100"/>
          <w:i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Meiryo" w:hAnsi="Meiryo" w:cs="Meiryo" w:eastAsia="Meiryo"/>
          <w:sz w:val="22"/>
          <w:szCs w:val="22"/>
          <w:spacing w:val="-2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  <w:position w:val="0"/>
        </w:rPr>
        <w:t>σ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</w:r>
      <w:r>
        <w:rPr>
          <w:rFonts w:ascii="Arial" w:hAnsi="Arial" w:cs="Arial" w:eastAsia="Arial"/>
          <w:sz w:val="16"/>
          <w:szCs w:val="16"/>
          <w:spacing w:val="0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6"/>
          <w:w w:val="177"/>
          <w:i/>
          <w:position w:val="-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0"/>
        </w:rPr>
        <w:t>∼</w:t>
      </w:r>
      <w:r>
        <w:rPr>
          <w:rFonts w:ascii="Meiryo" w:hAnsi="Meiryo" w:cs="Meiryo" w:eastAsia="Meiryo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806" w:top="1400" w:bottom="1000" w:left="1280" w:right="1280"/>
          <w:pgSz w:w="12240" w:h="15840"/>
        </w:sectPr>
      </w:pPr>
      <w:rPr/>
    </w:p>
    <w:p>
      <w:pPr>
        <w:spacing w:before="25" w:after="0" w:line="240" w:lineRule="auto"/>
        <w:ind w:left="160" w:right="-8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1.477173pt;margin-top:9.177238pt;width:16.217984pt;height:11.688371pt;mso-position-horizontal-relative:page;mso-position-vertical-relative:paragraph;z-index:-2811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280" w:lineRule="exact"/>
                    <w:ind w:left="20" w:right="-6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Meiryo" w:hAnsi="Meiryo" w:cs="Meiryo" w:eastAsia="Meiryo"/>
                      <w:sz w:val="22"/>
                      <w:szCs w:val="22"/>
                      <w:spacing w:val="-36"/>
                      <w:w w:val="62"/>
                      <w:i/>
                      <w:position w:val="4"/>
                    </w:rPr>
                    <w:t>|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31"/>
                      <w:position w:val="4"/>
                    </w:rPr>
                    <w:t>=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N</w:t>
      </w:r>
      <w:r>
        <w:rPr>
          <w:rFonts w:ascii="Meiryo" w:hAnsi="Meiryo" w:cs="Meiryo" w:eastAsia="Meiryo"/>
          <w:sz w:val="22"/>
          <w:szCs w:val="22"/>
          <w:spacing w:val="-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(0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,</w:t>
      </w:r>
      <w:r>
        <w:rPr>
          <w:rFonts w:ascii="Arial" w:hAnsi="Arial" w:cs="Arial" w:eastAsia="Arial"/>
          <w:sz w:val="22"/>
          <w:szCs w:val="22"/>
          <w:spacing w:val="-23"/>
          <w:w w:val="97"/>
          <w:i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σ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5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55"/>
          <w:i/>
          <w:position w:val="0"/>
        </w:rPr>
        <w:t>∀</w:t>
      </w:r>
      <w:r>
        <w:rPr>
          <w:rFonts w:ascii="Arial" w:hAnsi="Arial" w:cs="Arial" w:eastAsia="Arial"/>
          <w:sz w:val="22"/>
          <w:szCs w:val="22"/>
          <w:spacing w:val="0"/>
          <w:w w:val="123"/>
          <w:i/>
          <w:position w:val="0"/>
        </w:rPr>
        <w:t>i,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83"/>
          <w:i/>
          <w:position w:val="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eff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ect</w:t>
      </w:r>
      <w:r>
        <w:rPr>
          <w:rFonts w:ascii="Arial" w:hAnsi="Arial" w:cs="Arial" w:eastAsia="Arial"/>
          <w:sz w:val="22"/>
          <w:szCs w:val="22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“tim</w:t>
      </w:r>
      <w:r>
        <w:rPr>
          <w:rFonts w:ascii="Arial" w:hAnsi="Arial" w:cs="Arial" w:eastAsia="Arial"/>
          <w:sz w:val="22"/>
          <w:szCs w:val="22"/>
          <w:spacing w:val="1"/>
          <w:w w:val="10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45"/>
          <w:position w:val="0"/>
        </w:rPr>
        <w:t>”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fixed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2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could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1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dered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280" w:right="1280"/>
          <w:cols w:num="2" w:equalWidth="0">
            <w:col w:w="1360" w:space="316"/>
            <w:col w:w="8004"/>
          </w:cols>
        </w:sectPr>
      </w:pPr>
      <w:rPr/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28" w:lineRule="auto"/>
        <w:ind w:left="160" w:right="9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effe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ct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design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matrix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er,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othesis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y-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y-time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mean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onse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Hence,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“time”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ariate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denoted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separatel</w:t>
      </w:r>
      <w:r>
        <w:rPr>
          <w:rFonts w:ascii="Arial" w:hAnsi="Arial" w:cs="Arial" w:eastAsia="Arial"/>
          <w:sz w:val="22"/>
          <w:szCs w:val="22"/>
          <w:spacing w:val="-16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.</w:t>
      </w:r>
      <w:r>
        <w:rPr>
          <w:rFonts w:ascii="Arial" w:hAnsi="Arial" w:cs="Arial" w:eastAsia="Arial"/>
          <w:sz w:val="22"/>
          <w:szCs w:val="22"/>
          <w:spacing w:val="5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estimation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it</w:t>
      </w:r>
      <w:r>
        <w:rPr>
          <w:rFonts w:ascii="Arial" w:hAnsi="Arial" w:cs="Arial" w:eastAsia="Arial"/>
          <w:sz w:val="22"/>
          <w:szCs w:val="22"/>
          <w:spacing w:val="-6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estimated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413" w:lineRule="auto"/>
        <w:ind w:left="152" w:right="56" w:firstLine="3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ottom,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trough,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great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recession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hed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second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quarter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2009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(marking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recession,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defined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lea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7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7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consecuti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quar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declini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According</w:t>
      </w:r>
      <w:r>
        <w:rPr>
          <w:rFonts w:ascii="Arial" w:hAnsi="Arial" w:cs="Arial" w:eastAsia="Arial"/>
          <w:sz w:val="22"/>
          <w:szCs w:val="22"/>
          <w:spacing w:val="9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NBER,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June</w:t>
      </w:r>
      <w:r>
        <w:rPr>
          <w:rFonts w:ascii="Arial" w:hAnsi="Arial" w:cs="Arial" w:eastAsia="Arial"/>
          <w:sz w:val="22"/>
          <w:szCs w:val="22"/>
          <w:spacing w:val="3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2009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nal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recession.</w:t>
      </w:r>
      <w:r>
        <w:rPr>
          <w:rFonts w:ascii="Arial" w:hAnsi="Arial" w:cs="Arial" w:eastAsia="Arial"/>
          <w:sz w:val="22"/>
          <w:szCs w:val="22"/>
          <w:spacing w:val="4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ted</w:t>
      </w:r>
      <w:r>
        <w:rPr>
          <w:rFonts w:ascii="Arial" w:hAnsi="Arial" w:cs="Arial" w:eastAsia="Arial"/>
          <w:sz w:val="22"/>
          <w:szCs w:val="22"/>
          <w:spacing w:val="15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he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reflected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ard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initial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quarters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ard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trend.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simple</w:t>
      </w:r>
      <w:r>
        <w:rPr>
          <w:rFonts w:ascii="Arial" w:hAnsi="Arial" w:cs="Arial" w:eastAsia="Arial"/>
          <w:sz w:val="22"/>
          <w:szCs w:val="22"/>
          <w:spacing w:val="12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linear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“time”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ould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insufficie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t.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added</w:t>
      </w:r>
      <w:r>
        <w:rPr>
          <w:rFonts w:ascii="Arial" w:hAnsi="Arial" w:cs="Arial" w:eastAsia="Arial"/>
          <w:sz w:val="22"/>
          <w:szCs w:val="22"/>
          <w:spacing w:val="1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second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order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34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hange</w:t>
      </w:r>
      <w:r>
        <w:rPr>
          <w:rFonts w:ascii="Arial" w:hAnsi="Arial" w:cs="Arial" w:eastAsia="Arial"/>
          <w:sz w:val="22"/>
          <w:szCs w:val="22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direction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trend.</w:t>
      </w:r>
      <w:r>
        <w:rPr>
          <w:rFonts w:ascii="Arial" w:hAnsi="Arial" w:cs="Arial" w:eastAsia="Arial"/>
          <w:sz w:val="22"/>
          <w:szCs w:val="22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second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order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added</w:t>
      </w:r>
      <w:r>
        <w:rPr>
          <w:rFonts w:ascii="Arial" w:hAnsi="Arial" w:cs="Arial" w:eastAsia="Arial"/>
          <w:sz w:val="22"/>
          <w:szCs w:val="22"/>
          <w:spacing w:val="3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aft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94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tering</w:t>
      </w:r>
      <w:r>
        <w:rPr>
          <w:rFonts w:ascii="Arial" w:hAnsi="Arial" w:cs="Arial" w:eastAsia="Arial"/>
          <w:sz w:val="22"/>
          <w:szCs w:val="22"/>
          <w:spacing w:val="23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original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1" w:after="0" w:line="240" w:lineRule="auto"/>
        <w:ind w:left="105" w:right="432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4"/>
        </w:rPr>
        <w:t>“time”</w:t>
      </w:r>
      <w:r>
        <w:rPr>
          <w:rFonts w:ascii="Arial" w:hAnsi="Arial" w:cs="Arial" w:eastAsia="Arial"/>
          <w:sz w:val="22"/>
          <w:szCs w:val="22"/>
          <w:spacing w:val="3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ducing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ulticollineari</w:t>
      </w:r>
      <w:r>
        <w:rPr>
          <w:rFonts w:ascii="Arial" w:hAnsi="Arial" w:cs="Arial" w:eastAsia="Arial"/>
          <w:sz w:val="22"/>
          <w:szCs w:val="22"/>
          <w:spacing w:val="-4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280" w:right="1280"/>
        </w:sectPr>
      </w:pPr>
      <w:rPr/>
    </w:p>
    <w:p>
      <w:pPr>
        <w:spacing w:before="17" w:after="0" w:line="240" w:lineRule="auto"/>
        <w:ind w:left="49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fit: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90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8.979004pt;margin-top:8.723334pt;width:3.419173pt;height:7.9701pt;mso-position-horizontal-relative:page;mso-position-vertical-relative:paragraph;z-index:-2812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92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4.510010pt;margin-top:10.424709pt;width:2.660032pt;height:5.9776pt;mso-position-horizontal-relative:page;mso-position-vertical-relative:paragraph;z-index:-2810" type="#_x0000_t202" filled="f" stroked="f">
            <v:textbox inset="0,0,0,0">
              <w:txbxContent>
                <w:p>
                  <w:pPr>
                    <w:spacing w:before="0" w:after="0" w:line="115" w:lineRule="exact"/>
                    <w:ind w:right="-58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99"/>
                      <w:i/>
                    </w:rPr>
                    <w:t>i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w w:val="86"/>
          <w:i/>
        </w:rPr>
        <w:t>Y</w:t>
      </w:r>
      <w:r>
        <w:rPr>
          <w:rFonts w:ascii="Arial" w:hAnsi="Arial" w:cs="Arial" w:eastAsia="Arial"/>
          <w:sz w:val="16"/>
          <w:szCs w:val="16"/>
          <w:w w:val="177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85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-3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2"/>
          <w:i/>
        </w:rPr>
        <w:t>γ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6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tabs>
          <w:tab w:pos="34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79"/>
          <w:i/>
        </w:rPr>
        <w:t>∗</w:t>
      </w:r>
      <w:r>
        <w:rPr>
          <w:rFonts w:ascii="Meiryo" w:hAnsi="Meiryo" w:cs="Meiryo" w:eastAsia="Meiryo"/>
          <w:sz w:val="22"/>
          <w:szCs w:val="22"/>
          <w:spacing w:val="-10"/>
          <w:w w:val="7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  <w:i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10"/>
          <w:w w:val="162"/>
          <w:i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-3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14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4"/>
          <w:position w:val="0"/>
        </w:rPr>
        <w:t>+</w:t>
      </w:r>
      <w:r>
        <w:rPr>
          <w:rFonts w:ascii="Arial" w:hAnsi="Arial" w:cs="Arial" w:eastAsia="Arial"/>
          <w:sz w:val="22"/>
          <w:szCs w:val="22"/>
          <w:spacing w:val="14"/>
          <w:w w:val="15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4"/>
          <w:i/>
          <w:position w:val="-3"/>
        </w:rPr>
        <w:t>ij</w:t>
      </w:r>
      <w:r>
        <w:rPr>
          <w:rFonts w:ascii="Arial" w:hAnsi="Arial" w:cs="Arial" w:eastAsia="Arial"/>
          <w:sz w:val="16"/>
          <w:szCs w:val="16"/>
          <w:spacing w:val="-52"/>
          <w:w w:val="154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(2)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280" w:right="1280"/>
          <w:cols w:num="3" w:equalWidth="0">
            <w:col w:w="4864" w:space="68"/>
            <w:col w:w="754" w:space="68"/>
            <w:col w:w="392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68" w:after="0" w:line="371" w:lineRule="auto"/>
        <w:ind w:left="160" w:right="95" w:firstLine="33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where,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6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6"/>
        </w:rPr>
        <w:t>  </w:t>
      </w:r>
      <w:r>
        <w:rPr>
          <w:rFonts w:ascii="Arial" w:hAnsi="Arial" w:cs="Arial" w:eastAsia="Arial"/>
          <w:sz w:val="12"/>
          <w:szCs w:val="12"/>
          <w:spacing w:val="11"/>
          <w:w w:val="100"/>
          <w:i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9"/>
          <w:w w:val="13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1,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53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has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orking</w:t>
      </w:r>
      <w:r>
        <w:rPr>
          <w:rFonts w:ascii="Arial" w:hAnsi="Arial" w:cs="Arial" w:eastAsia="Arial"/>
          <w:sz w:val="22"/>
          <w:szCs w:val="22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</w:t>
      </w:r>
      <w:r>
        <w:rPr>
          <w:rFonts w:ascii="Arial" w:hAnsi="Arial" w:cs="Arial" w:eastAsia="Arial"/>
          <w:sz w:val="22"/>
          <w:szCs w:val="22"/>
          <w:spacing w:val="5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30"/>
          <w:position w:val="0"/>
        </w:rPr>
        <w:t>ili</w:t>
      </w:r>
      <w:r>
        <w:rPr>
          <w:rFonts w:ascii="Arial" w:hAnsi="Arial" w:cs="Arial" w:eastAsia="Arial"/>
          <w:sz w:val="22"/>
          <w:szCs w:val="22"/>
          <w:spacing w:val="-5"/>
          <w:w w:val="13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6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else</w:t>
      </w:r>
      <w:r>
        <w:rPr>
          <w:rFonts w:ascii="Arial" w:hAnsi="Arial" w:cs="Arial" w:eastAsia="Arial"/>
          <w:sz w:val="22"/>
          <w:szCs w:val="22"/>
          <w:spacing w:val="3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20"/>
          <w:i/>
          <w:position w:val="-3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6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i/>
          <w:position w:val="-6"/>
        </w:rPr>
        <w:t>  </w:t>
      </w:r>
      <w:r>
        <w:rPr>
          <w:rFonts w:ascii="Arial" w:hAnsi="Arial" w:cs="Arial" w:eastAsia="Arial"/>
          <w:sz w:val="12"/>
          <w:szCs w:val="12"/>
          <w:spacing w:val="11"/>
          <w:w w:val="100"/>
          <w:i/>
          <w:position w:val="-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9"/>
          <w:w w:val="13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91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otheses</w:t>
      </w:r>
      <w:r>
        <w:rPr>
          <w:rFonts w:ascii="Arial" w:hAnsi="Arial" w:cs="Arial" w:eastAsia="Arial"/>
          <w:sz w:val="22"/>
          <w:szCs w:val="22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terests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67" w:lineRule="exact"/>
        <w:ind w:left="1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0</w:t>
      </w:r>
      <w:r>
        <w:rPr>
          <w:rFonts w:ascii="Arial" w:hAnsi="Arial" w:cs="Arial" w:eastAsia="Arial"/>
          <w:sz w:val="16"/>
          <w:szCs w:val="16"/>
          <w:spacing w:val="44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2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1"/>
        </w:rPr>
        <w:t> </w:t>
      </w:r>
      <w:r>
        <w:rPr>
          <w:rFonts w:ascii="Meiryo" w:hAnsi="Meiryo" w:cs="Meiryo" w:eastAsia="Meiryo"/>
          <w:sz w:val="22"/>
          <w:szCs w:val="22"/>
          <w:spacing w:val="-2"/>
          <w:w w:val="117"/>
          <w:i/>
          <w:position w:val="2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17"/>
          <w:position w:val="2"/>
        </w:rPr>
        <w:t>=</w:t>
      </w:r>
      <w:r>
        <w:rPr>
          <w:rFonts w:ascii="Arial" w:hAnsi="Arial" w:cs="Arial" w:eastAsia="Arial"/>
          <w:sz w:val="22"/>
          <w:szCs w:val="22"/>
          <w:spacing w:val="-9"/>
          <w:w w:val="117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0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tested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if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FPL100-ratio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2"/>
        </w:rPr>
        <w:t>hanged</w:t>
      </w:r>
      <w:r>
        <w:rPr>
          <w:rFonts w:ascii="Arial" w:hAnsi="Arial" w:cs="Arial" w:eastAsia="Arial"/>
          <w:sz w:val="22"/>
          <w:szCs w:val="22"/>
          <w:spacing w:val="21"/>
          <w:w w:val="91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2"/>
        </w:rPr>
        <w:t>time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5" w:after="0" w:line="240" w:lineRule="auto"/>
        <w:ind w:left="1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44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Meiryo" w:hAnsi="Meiryo" w:cs="Meiryo" w:eastAsia="Meiryo"/>
          <w:sz w:val="22"/>
          <w:szCs w:val="22"/>
          <w:spacing w:val="-2"/>
          <w:w w:val="117"/>
          <w:i/>
          <w:position w:val="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17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9"/>
          <w:w w:val="11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tested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trend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hanged</w:t>
      </w:r>
      <w:r>
        <w:rPr>
          <w:rFonts w:ascii="Arial" w:hAnsi="Arial" w:cs="Arial" w:eastAsia="Arial"/>
          <w:sz w:val="22"/>
          <w:szCs w:val="22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direction</w:t>
      </w:r>
    </w:p>
    <w:p>
      <w:pPr>
        <w:spacing w:before="25" w:after="0" w:line="240" w:lineRule="auto"/>
        <w:ind w:left="1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44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  <w:position w:val="-3"/>
        </w:rPr>
        <w:t> </w:t>
      </w:r>
      <w:r>
        <w:rPr>
          <w:rFonts w:ascii="Meiryo" w:hAnsi="Meiryo" w:cs="Meiryo" w:eastAsia="Meiryo"/>
          <w:sz w:val="22"/>
          <w:szCs w:val="22"/>
          <w:spacing w:val="-2"/>
          <w:w w:val="117"/>
          <w:i/>
          <w:position w:val="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17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9"/>
          <w:w w:val="11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tested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</w:p>
    <w:p>
      <w:pPr>
        <w:spacing w:before="25" w:after="0" w:line="323" w:lineRule="auto"/>
        <w:ind w:left="160" w:right="9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44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γ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γ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-2"/>
          <w:w w:val="116"/>
          <w:i/>
          <w:position w:val="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16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9"/>
          <w:w w:val="11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tested</w:t>
      </w:r>
      <w:r>
        <w:rPr>
          <w:rFonts w:ascii="Arial" w:hAnsi="Arial" w:cs="Arial" w:eastAsia="Arial"/>
          <w:sz w:val="22"/>
          <w:szCs w:val="22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slo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during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416" w:lineRule="exact"/>
        <w:ind w:left="1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0</w:t>
      </w:r>
      <w:r>
        <w:rPr>
          <w:rFonts w:ascii="Arial" w:hAnsi="Arial" w:cs="Arial" w:eastAsia="Arial"/>
          <w:sz w:val="16"/>
          <w:szCs w:val="16"/>
          <w:spacing w:val="44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Θ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2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Θ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1"/>
        </w:rPr>
        <w:t> </w:t>
      </w:r>
      <w:r>
        <w:rPr>
          <w:rFonts w:ascii="Meiryo" w:hAnsi="Meiryo" w:cs="Meiryo" w:eastAsia="Meiryo"/>
          <w:sz w:val="22"/>
          <w:szCs w:val="22"/>
          <w:spacing w:val="-2"/>
          <w:w w:val="117"/>
          <w:i/>
          <w:position w:val="1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17"/>
          <w:position w:val="1"/>
        </w:rPr>
        <w:t>=</w:t>
      </w:r>
      <w:r>
        <w:rPr>
          <w:rFonts w:ascii="Arial" w:hAnsi="Arial" w:cs="Arial" w:eastAsia="Arial"/>
          <w:sz w:val="22"/>
          <w:szCs w:val="22"/>
          <w:spacing w:val="-9"/>
          <w:w w:val="11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0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tested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f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1"/>
        </w:rPr>
        <w:t>demographic</w:t>
      </w:r>
      <w:r>
        <w:rPr>
          <w:rFonts w:ascii="Arial" w:hAnsi="Arial" w:cs="Arial" w:eastAsia="Arial"/>
          <w:sz w:val="22"/>
          <w:szCs w:val="22"/>
          <w:spacing w:val="15"/>
          <w:w w:val="9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had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1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3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FPL100-ratio.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28" w:lineRule="auto"/>
        <w:ind w:left="160" w:right="10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addition,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demographic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en</w:t>
      </w:r>
      <w:r>
        <w:rPr>
          <w:rFonts w:ascii="Arial" w:hAnsi="Arial" w:cs="Arial" w:eastAsia="Arial"/>
          <w:sz w:val="22"/>
          <w:szCs w:val="22"/>
          <w:spacing w:val="3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demograhic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6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Demographic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factors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09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pt;margin-top:-.833072pt;width:187.197pt;height:.1pt;mso-position-horizontal-relative:page;mso-position-vertical-relative:paragraph;z-index:-2814" coordorigin="1440,-17" coordsize="3744,2">
            <v:shape style="position:absolute;left:1440;top:-17;width:3744;height:2" coordorigin="1440,-17" coordsize="3744,0" path="m1440,-17l5184,-1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109"/>
          <w:position w:val="8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Business</w:t>
      </w:r>
      <w:r>
        <w:rPr>
          <w:rFonts w:ascii="Arial" w:hAnsi="Arial" w:cs="Arial" w:eastAsia="Arial"/>
          <w:sz w:val="18"/>
          <w:szCs w:val="18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7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cl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Dating</w:t>
      </w:r>
      <w:r>
        <w:rPr>
          <w:rFonts w:ascii="Arial" w:hAnsi="Arial" w:cs="Arial" w:eastAsia="Arial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Commit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tee,</w:t>
      </w:r>
      <w:r>
        <w:rPr>
          <w:rFonts w:ascii="Arial" w:hAnsi="Arial" w:cs="Arial" w:eastAsia="Arial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National</w:t>
      </w:r>
      <w:r>
        <w:rPr>
          <w:rFonts w:ascii="Arial" w:hAnsi="Arial" w:cs="Arial" w:eastAsia="Arial"/>
          <w:sz w:val="18"/>
          <w:szCs w:val="18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reau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Economic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Resear</w:t>
      </w:r>
      <w:r>
        <w:rPr>
          <w:rFonts w:ascii="Arial" w:hAnsi="Arial" w:cs="Arial" w:eastAsia="Arial"/>
          <w:sz w:val="18"/>
          <w:szCs w:val="18"/>
          <w:spacing w:val="-5"/>
          <w:w w:val="93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(NBER)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280" w:right="1280"/>
        </w:sectPr>
      </w:pPr>
      <w:rPr/>
    </w:p>
    <w:p>
      <w:pPr>
        <w:spacing w:before="53" w:after="0" w:line="428" w:lineRule="auto"/>
        <w:ind w:left="152" w:right="5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demographic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considered</w:t>
      </w:r>
      <w:r>
        <w:rPr>
          <w:rFonts w:ascii="Arial" w:hAnsi="Arial" w:cs="Arial" w:eastAsia="Arial"/>
          <w:sz w:val="22"/>
          <w:szCs w:val="22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effects.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inclu</w:t>
      </w:r>
      <w:r>
        <w:rPr>
          <w:rFonts w:ascii="Arial" w:hAnsi="Arial" w:cs="Arial" w:eastAsia="Arial"/>
          <w:sz w:val="22"/>
          <w:szCs w:val="22"/>
          <w:spacing w:val="1"/>
          <w:w w:val="10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analysis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gender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marital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status</w:t>
      </w:r>
      <w:r>
        <w:rPr>
          <w:rFonts w:ascii="Arial" w:hAnsi="Arial" w:cs="Arial" w:eastAsia="Arial"/>
          <w:sz w:val="22"/>
          <w:szCs w:val="22"/>
          <w:spacing w:val="-4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8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du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ation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e/origin</w:t>
      </w:r>
      <w:r>
        <w:rPr>
          <w:rFonts w:ascii="Arial" w:hAnsi="Arial" w:cs="Arial" w:eastAsia="Arial"/>
          <w:sz w:val="22"/>
          <w:szCs w:val="22"/>
          <w:spacing w:val="5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e/Origin</w:t>
      </w:r>
      <w:r>
        <w:rPr>
          <w:rFonts w:ascii="Arial" w:hAnsi="Arial" w:cs="Arial" w:eastAsia="Arial"/>
          <w:sz w:val="22"/>
          <w:szCs w:val="22"/>
          <w:spacing w:val="3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included</w:t>
      </w:r>
      <w:r>
        <w:rPr>
          <w:rFonts w:ascii="Arial" w:hAnsi="Arial" w:cs="Arial" w:eastAsia="Arial"/>
          <w:sz w:val="22"/>
          <w:szCs w:val="22"/>
          <w:spacing w:val="-1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“non-hispanic</w:t>
      </w:r>
      <w:r>
        <w:rPr>
          <w:rFonts w:ascii="Arial" w:hAnsi="Arial" w:cs="Arial" w:eastAsia="Arial"/>
          <w:sz w:val="22"/>
          <w:szCs w:val="22"/>
          <w:spacing w:val="1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white”,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“non-hispanic</w:t>
      </w:r>
      <w:r>
        <w:rPr>
          <w:rFonts w:ascii="Arial" w:hAnsi="Arial" w:cs="Arial" w:eastAsia="Arial"/>
          <w:sz w:val="22"/>
          <w:szCs w:val="22"/>
          <w:spacing w:val="-3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ispanic”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“others”.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“white”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categories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ispanic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“non-hispanic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household</w:t>
      </w:r>
      <w:r>
        <w:rPr>
          <w:rFonts w:ascii="Arial" w:hAnsi="Arial" w:cs="Arial" w:eastAsia="Arial"/>
          <w:sz w:val="22"/>
          <w:szCs w:val="22"/>
          <w:spacing w:val="2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categories: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“male”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“female”.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household</w:t>
      </w:r>
      <w:r>
        <w:rPr>
          <w:rFonts w:ascii="Arial" w:hAnsi="Arial" w:cs="Arial" w:eastAsia="Arial"/>
          <w:sz w:val="22"/>
          <w:szCs w:val="22"/>
          <w:spacing w:val="2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categories: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“high-s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s”,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“some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college,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diploma,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ciated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degre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s”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helors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higher”.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ehol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4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heads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categories: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“married”</w:t>
      </w:r>
      <w:r>
        <w:rPr>
          <w:rFonts w:ascii="Arial" w:hAnsi="Arial" w:cs="Arial" w:eastAsia="Arial"/>
          <w:sz w:val="22"/>
          <w:szCs w:val="22"/>
          <w:spacing w:val="1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married”.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orced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ehold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heads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considered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married”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categor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Computational</w:t>
      </w:r>
      <w:r>
        <w:rPr>
          <w:rFonts w:ascii="Arial" w:hAnsi="Arial" w:cs="Arial" w:eastAsia="Arial"/>
          <w:sz w:val="22"/>
          <w:szCs w:val="22"/>
          <w:spacing w:val="19"/>
          <w:w w:val="10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b/>
          <w:bCs/>
        </w:rPr>
        <w:t>sof</w:t>
      </w:r>
      <w:r>
        <w:rPr>
          <w:rFonts w:ascii="Arial" w:hAnsi="Arial" w:cs="Arial" w:eastAsia="Arial"/>
          <w:sz w:val="22"/>
          <w:szCs w:val="22"/>
          <w:spacing w:val="-7"/>
          <w:w w:val="9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105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428" w:lineRule="auto"/>
        <w:ind w:left="105" w:right="117" w:firstLine="4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analysis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ere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conducted</w:t>
      </w:r>
      <w:r>
        <w:rPr>
          <w:rFonts w:ascii="Arial" w:hAnsi="Arial" w:cs="Arial" w:eastAsia="Arial"/>
          <w:sz w:val="22"/>
          <w:szCs w:val="22"/>
          <w:spacing w:val="3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([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]),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ersion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3.3.1.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R-pa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age</w:t>
      </w:r>
      <w:r>
        <w:rPr>
          <w:rFonts w:ascii="Arial" w:hAnsi="Arial" w:cs="Arial" w:eastAsia="Arial"/>
          <w:sz w:val="22"/>
          <w:szCs w:val="22"/>
          <w:spacing w:val="3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“lme4”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([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])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othesis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age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“lmer</w:t>
      </w:r>
      <w:r>
        <w:rPr>
          <w:rFonts w:ascii="Arial" w:hAnsi="Arial" w:cs="Arial" w:eastAsia="Arial"/>
          <w:sz w:val="22"/>
          <w:szCs w:val="22"/>
          <w:spacing w:val="-19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est”</w:t>
      </w:r>
      <w:r>
        <w:rPr>
          <w:rFonts w:ascii="Arial" w:hAnsi="Arial" w:cs="Arial" w:eastAsia="Arial"/>
          <w:sz w:val="22"/>
          <w:szCs w:val="22"/>
          <w:spacing w:val="29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([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nal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some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tor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erforming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elimination”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Elimination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effects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princi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marginali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is: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highest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teractions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first: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effects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significance.</w:t>
      </w:r>
      <w:r>
        <w:rPr>
          <w:rFonts w:ascii="Arial" w:hAnsi="Arial" w:cs="Arial" w:eastAsia="Arial"/>
          <w:sz w:val="22"/>
          <w:szCs w:val="22"/>
          <w:spacing w:val="4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p-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alues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fix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eff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ects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estimated</w:t>
      </w:r>
      <w:r>
        <w:rPr>
          <w:rFonts w:ascii="Arial" w:hAnsi="Arial" w:cs="Arial" w:eastAsia="Arial"/>
          <w:sz w:val="22"/>
          <w:szCs w:val="22"/>
          <w:spacing w:val="1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“Sattert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aite”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ximation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([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])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denominator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degrees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freedom.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p-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random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effect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ere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computed</w:t>
      </w:r>
      <w:r>
        <w:rPr>
          <w:rFonts w:ascii="Arial" w:hAnsi="Arial" w:cs="Arial" w:eastAsia="Arial"/>
          <w:sz w:val="22"/>
          <w:szCs w:val="22"/>
          <w:spacing w:val="4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([6]).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0" w:right="721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ost-h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tests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105" w:right="86" w:firstLine="39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ost-h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ere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conducted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categories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mograp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hic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tor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calculating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differenc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“Least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Squar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Means”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age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“lmer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([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]),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wit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“Sattert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aite”</w:t>
      </w:r>
      <w:r>
        <w:rPr>
          <w:rFonts w:ascii="Arial" w:hAnsi="Arial" w:cs="Arial" w:eastAsia="Arial"/>
          <w:sz w:val="22"/>
          <w:szCs w:val="22"/>
          <w:spacing w:val="17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ximation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([8])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denominator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degrees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freedom.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60" w:right="653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2"/>
          <w:b/>
          <w:bCs/>
        </w:rPr>
        <w:t>Multiple</w:t>
      </w:r>
      <w:r>
        <w:rPr>
          <w:rFonts w:ascii="Arial" w:hAnsi="Arial" w:cs="Arial" w:eastAsia="Arial"/>
          <w:sz w:val="22"/>
          <w:szCs w:val="22"/>
          <w:spacing w:val="16"/>
          <w:w w:val="11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testing</w:t>
      </w:r>
      <w:r>
        <w:rPr>
          <w:rFonts w:ascii="Arial" w:hAnsi="Arial" w:cs="Arial" w:eastAsia="Arial"/>
          <w:sz w:val="22"/>
          <w:szCs w:val="22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correction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428" w:lineRule="auto"/>
        <w:ind w:left="160" w:right="81" w:firstLine="-1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demographic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ultiple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categories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size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mig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inflated.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tially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rejecti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Bonfer</w:t>
      </w:r>
      <w:r>
        <w:rPr>
          <w:rFonts w:ascii="Arial" w:hAnsi="Arial" w:cs="Arial" w:eastAsia="Arial"/>
          <w:sz w:val="22"/>
          <w:szCs w:val="22"/>
          <w:spacing w:val="-10"/>
          <w:w w:val="10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oni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c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du</w:t>
      </w:r>
      <w:r>
        <w:rPr>
          <w:rFonts w:ascii="Arial" w:hAnsi="Arial" w:cs="Arial" w:eastAsia="Arial"/>
          <w:sz w:val="22"/>
          <w:szCs w:val="22"/>
          <w:spacing w:val="-10"/>
          <w:w w:val="9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([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])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Benjamini-H</w:t>
      </w:r>
      <w:r>
        <w:rPr>
          <w:rFonts w:ascii="Arial" w:hAnsi="Arial" w:cs="Arial" w:eastAsia="Arial"/>
          <w:sz w:val="22"/>
          <w:szCs w:val="22"/>
          <w:spacing w:val="-10"/>
          <w:w w:val="96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ch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du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51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([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])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remain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ultiple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testing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correction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cedures.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Holm’s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seque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tially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rejecti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Bonferroni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cedure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family-wise</w:t>
      </w:r>
      <w:r>
        <w:rPr>
          <w:rFonts w:ascii="Arial" w:hAnsi="Arial" w:cs="Arial" w:eastAsia="Arial"/>
          <w:sz w:val="22"/>
          <w:szCs w:val="22"/>
          <w:spacing w:val="1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e-I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(FWER)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erful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classical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Bonferroni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cedure.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06" w:top="1400" w:bottom="1000" w:left="1280" w:right="1260"/>
          <w:pgSz w:w="12240" w:h="15840"/>
        </w:sectPr>
      </w:pPr>
      <w:rPr/>
    </w:p>
    <w:p>
      <w:pPr>
        <w:spacing w:before="53" w:after="0" w:line="428" w:lineRule="auto"/>
        <w:ind w:left="120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Benjamini-H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false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(FDR)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ected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false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FWER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usually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es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Hence,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Benjamini-H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erg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cedure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less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conser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ati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erful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Bonferroni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correction.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ost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p-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alues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Benjamini-H</w:t>
      </w:r>
      <w:r>
        <w:rPr>
          <w:rFonts w:ascii="Arial" w:hAnsi="Arial" w:cs="Arial" w:eastAsia="Arial"/>
          <w:sz w:val="22"/>
          <w:szCs w:val="22"/>
          <w:spacing w:val="7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erg</w:t>
      </w:r>
      <w:r>
        <w:rPr>
          <w:rFonts w:ascii="Arial" w:hAnsi="Arial" w:cs="Arial" w:eastAsia="Arial"/>
          <w:sz w:val="22"/>
          <w:szCs w:val="22"/>
          <w:spacing w:val="14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793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Results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120" w:right="102" w:firstLine="33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efficie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asured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ear-quarters),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tera</w:t>
      </w:r>
      <w:r>
        <w:rPr>
          <w:rFonts w:ascii="Arial" w:hAnsi="Arial" w:cs="Arial" w:eastAsia="Arial"/>
          <w:sz w:val="22"/>
          <w:szCs w:val="22"/>
          <w:spacing w:val="1"/>
          <w:w w:val="9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een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includes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ogr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aphic</w:t>
      </w:r>
      <w:r>
        <w:rPr>
          <w:rFonts w:ascii="Arial" w:hAnsi="Arial" w:cs="Arial" w:eastAsia="Arial"/>
          <w:sz w:val="22"/>
          <w:szCs w:val="22"/>
          <w:spacing w:val="2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explained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equation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9" w:lineRule="exact"/>
        <w:ind w:left="115" w:right="9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2.</w:t>
      </w:r>
      <w:r>
        <w:rPr>
          <w:rFonts w:ascii="Arial" w:hAnsi="Arial" w:cs="Arial" w:eastAsia="Arial"/>
          <w:sz w:val="22"/>
          <w:szCs w:val="22"/>
          <w:spacing w:val="5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3"/>
        </w:rPr>
        <w:t>O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table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these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3"/>
        </w:rPr>
        <w:t>demograph</w:t>
      </w:r>
      <w:r>
        <w:rPr>
          <w:rFonts w:ascii="Arial" w:hAnsi="Arial" w:cs="Arial" w:eastAsia="Arial"/>
          <w:sz w:val="22"/>
          <w:szCs w:val="22"/>
          <w:spacing w:val="1"/>
          <w:w w:val="96"/>
          <w:position w:val="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3"/>
        </w:rPr>
        <w:t>c</w:t>
      </w:r>
      <w:r>
        <w:rPr>
          <w:rFonts w:ascii="Arial" w:hAnsi="Arial" w:cs="Arial" w:eastAsia="Arial"/>
          <w:sz w:val="22"/>
          <w:szCs w:val="22"/>
          <w:spacing w:val="26"/>
          <w:w w:val="96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factors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table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2.</w:t>
      </w:r>
      <w:r>
        <w:rPr>
          <w:rFonts w:ascii="Arial" w:hAnsi="Arial" w:cs="Arial" w:eastAsia="Arial"/>
          <w:sz w:val="22"/>
          <w:szCs w:val="22"/>
          <w:spacing w:val="5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-7"/>
          <w:w w:val="134"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5"/>
          <w:i/>
          <w:position w:val="3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0553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3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p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3"/>
        </w:rPr>
        <w:t>&lt;</w:t>
      </w:r>
      <w:r>
        <w:rPr>
          <w:rFonts w:ascii="Arial" w:hAnsi="Arial" w:cs="Arial" w:eastAsia="Arial"/>
          <w:sz w:val="22"/>
          <w:szCs w:val="22"/>
          <w:spacing w:val="-5"/>
          <w:w w:val="131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01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17" w:lineRule="auto"/>
        <w:ind w:left="112" w:right="71" w:firstLine="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ng,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decreased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0553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efficie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9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Disability</w:t>
      </w:r>
      <w:r>
        <w:rPr>
          <w:rFonts w:ascii="Arial" w:hAnsi="Arial" w:cs="Arial" w:eastAsia="Arial"/>
          <w:sz w:val="22"/>
          <w:szCs w:val="22"/>
          <w:spacing w:val="5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20"/>
          <w:w w:val="133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5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5061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01</w:t>
      </w:r>
      <w:r>
        <w:rPr>
          <w:rFonts w:ascii="Arial" w:hAnsi="Arial" w:cs="Arial" w:eastAsia="Arial"/>
          <w:sz w:val="22"/>
          <w:szCs w:val="22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indicating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king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adu</w:t>
      </w:r>
      <w:r>
        <w:rPr>
          <w:rFonts w:ascii="Arial" w:hAnsi="Arial" w:cs="Arial" w:eastAsia="Arial"/>
          <w:sz w:val="22"/>
          <w:szCs w:val="22"/>
          <w:spacing w:val="0"/>
          <w:w w:val="133"/>
          <w:position w:val="0"/>
        </w:rPr>
        <w:t>lt</w:t>
      </w:r>
      <w:r>
        <w:rPr>
          <w:rFonts w:ascii="Arial" w:hAnsi="Arial" w:cs="Arial" w:eastAsia="Arial"/>
          <w:sz w:val="22"/>
          <w:szCs w:val="22"/>
          <w:spacing w:val="0"/>
          <w:w w:val="13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had</w:t>
      </w:r>
      <w:r>
        <w:rPr>
          <w:rFonts w:ascii="Arial" w:hAnsi="Arial" w:cs="Arial" w:eastAsia="Arial"/>
          <w:sz w:val="22"/>
          <w:szCs w:val="22"/>
          <w:spacing w:val="4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their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FPL100-ratios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5061</w:t>
      </w:r>
      <w:r>
        <w:rPr>
          <w:rFonts w:ascii="Arial" w:hAnsi="Arial" w:cs="Arial" w:eastAsia="Arial"/>
          <w:sz w:val="22"/>
          <w:szCs w:val="22"/>
          <w:spacing w:val="-15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er,</w:t>
      </w:r>
      <w:r>
        <w:rPr>
          <w:rFonts w:ascii="Arial" w:hAnsi="Arial" w:cs="Arial" w:eastAsia="Arial"/>
          <w:sz w:val="22"/>
          <w:szCs w:val="22"/>
          <w:spacing w:val="3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erage,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compared</w:t>
      </w:r>
      <w:r>
        <w:rPr>
          <w:rFonts w:ascii="Arial" w:hAnsi="Arial" w:cs="Arial" w:eastAsia="Arial"/>
          <w:sz w:val="22"/>
          <w:szCs w:val="22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428" w:lineRule="auto"/>
        <w:ind w:left="120" w:right="9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Next,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obser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efficie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γ</w:t>
      </w:r>
      <w:r>
        <w:rPr>
          <w:rFonts w:ascii="Arial" w:hAnsi="Arial" w:cs="Arial" w:eastAsia="Arial"/>
          <w:sz w:val="22"/>
          <w:szCs w:val="22"/>
          <w:spacing w:val="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0150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01)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ositi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implies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slo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9" w:lineRule="exact"/>
        <w:ind w:left="120" w:right="9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  <w:position w:val="3"/>
        </w:rPr>
        <w:t>households</w:t>
      </w:r>
      <w:r>
        <w:rPr>
          <w:rFonts w:ascii="Arial" w:hAnsi="Arial" w:cs="Arial" w:eastAsia="Arial"/>
          <w:sz w:val="22"/>
          <w:szCs w:val="22"/>
          <w:spacing w:val="20"/>
          <w:w w:val="89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0"/>
          <w:i/>
          <w:position w:val="3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0443(</w:t>
      </w:r>
      <w:r>
        <w:rPr>
          <w:rFonts w:ascii="Meiryo" w:hAnsi="Meiryo" w:cs="Meiryo" w:eastAsia="Meiryo"/>
          <w:sz w:val="22"/>
          <w:szCs w:val="22"/>
          <w:spacing w:val="0"/>
          <w:w w:val="90"/>
          <w:i/>
          <w:position w:val="3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0553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3"/>
        </w:rPr>
        <w:t>+</w:t>
      </w:r>
      <w:r>
        <w:rPr>
          <w:rFonts w:ascii="Arial" w:hAnsi="Arial" w:cs="Arial" w:eastAsia="Arial"/>
          <w:sz w:val="22"/>
          <w:szCs w:val="22"/>
          <w:spacing w:val="-30"/>
          <w:w w:val="129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0150),</w:t>
      </w:r>
      <w:r>
        <w:rPr>
          <w:rFonts w:ascii="Arial" w:hAnsi="Arial" w:cs="Arial" w:eastAsia="Arial"/>
          <w:sz w:val="22"/>
          <w:szCs w:val="22"/>
          <w:spacing w:val="26"/>
          <w:w w:val="9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3"/>
        </w:rPr>
        <w:t>less</w:t>
      </w:r>
      <w:r>
        <w:rPr>
          <w:rFonts w:ascii="Arial" w:hAnsi="Arial" w:cs="Arial" w:eastAsia="Arial"/>
          <w:sz w:val="22"/>
          <w:szCs w:val="22"/>
          <w:spacing w:val="23"/>
          <w:w w:val="82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3"/>
        </w:rPr>
        <w:t>negati</w:t>
      </w:r>
      <w:r>
        <w:rPr>
          <w:rFonts w:ascii="Arial" w:hAnsi="Arial" w:cs="Arial" w:eastAsia="Arial"/>
          <w:sz w:val="22"/>
          <w:szCs w:val="22"/>
          <w:spacing w:val="-5"/>
          <w:w w:val="96"/>
          <w:position w:val="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3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than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3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423" w:lineRule="auto"/>
        <w:ind w:left="112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appare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tradi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finding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leads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conclude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“significa</w:t>
      </w:r>
      <w:r>
        <w:rPr>
          <w:rFonts w:ascii="Arial" w:hAnsi="Arial" w:cs="Arial" w:eastAsia="Arial"/>
          <w:sz w:val="22"/>
          <w:szCs w:val="22"/>
          <w:spacing w:val="-5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tly”</w:t>
      </w:r>
      <w:r>
        <w:rPr>
          <w:rFonts w:ascii="Arial" w:hAnsi="Arial" w:cs="Arial" w:eastAsia="Arial"/>
          <w:sz w:val="22"/>
          <w:szCs w:val="22"/>
          <w:spacing w:val="18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orse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throughout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erienced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declines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lig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impact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suppleme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tary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erage</w:t>
      </w:r>
      <w:r>
        <w:rPr>
          <w:rFonts w:ascii="Arial" w:hAnsi="Arial" w:cs="Arial" w:eastAsia="Arial"/>
          <w:sz w:val="22"/>
          <w:szCs w:val="22"/>
          <w:spacing w:val="-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programs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efficie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quadratic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33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20"/>
          <w:w w:val="13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0073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9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8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01)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indicates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rate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hange</w:t>
      </w:r>
      <w:r>
        <w:rPr>
          <w:rFonts w:ascii="Arial" w:hAnsi="Arial" w:cs="Arial" w:eastAsia="Arial"/>
          <w:sz w:val="22"/>
          <w:szCs w:val="22"/>
          <w:spacing w:val="3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slo</w:t>
      </w:r>
      <w:r>
        <w:rPr>
          <w:rFonts w:ascii="Arial" w:hAnsi="Arial" w:cs="Arial" w:eastAsia="Arial"/>
          <w:sz w:val="22"/>
          <w:szCs w:val="22"/>
          <w:spacing w:val="5"/>
          <w:w w:val="91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ositi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other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ords,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ough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</w:t>
      </w:r>
      <w:r>
        <w:rPr>
          <w:rFonts w:ascii="Arial" w:hAnsi="Arial" w:cs="Arial" w:eastAsia="Arial"/>
          <w:sz w:val="22"/>
          <w:szCs w:val="22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9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18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ased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(as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0),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-9"/>
          <w:w w:val="13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flattened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out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start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increasing</w:t>
      </w:r>
      <w:r>
        <w:rPr>
          <w:rFonts w:ascii="Arial" w:hAnsi="Arial" w:cs="Arial" w:eastAsia="Arial"/>
          <w:sz w:val="22"/>
          <w:szCs w:val="22"/>
          <w:spacing w:val="16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ards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latter</w:t>
      </w:r>
      <w:r>
        <w:rPr>
          <w:rFonts w:ascii="Arial" w:hAnsi="Arial" w:cs="Arial" w:eastAsia="Arial"/>
          <w:sz w:val="22"/>
          <w:szCs w:val="22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parts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illustrated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figure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1.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-11"/>
          <w:w w:val="13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ws</w:t>
      </w:r>
      <w:r>
        <w:rPr>
          <w:rFonts w:ascii="Arial" w:hAnsi="Arial" w:cs="Arial" w:eastAsia="Arial"/>
          <w:sz w:val="22"/>
          <w:szCs w:val="22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erage</w:t>
      </w:r>
      <w:r>
        <w:rPr>
          <w:rFonts w:ascii="Arial" w:hAnsi="Arial" w:cs="Arial" w:eastAsia="Arial"/>
          <w:sz w:val="22"/>
          <w:szCs w:val="22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tt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alues</w:t>
      </w:r>
      <w:r>
        <w:rPr>
          <w:rFonts w:ascii="Arial" w:hAnsi="Arial" w:cs="Arial" w:eastAsia="Arial"/>
          <w:sz w:val="22"/>
          <w:szCs w:val="22"/>
          <w:spacing w:val="1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0"/>
        </w:rPr>
        <w:t>FPL100-ratios</w:t>
      </w:r>
      <w:r>
        <w:rPr>
          <w:rFonts w:ascii="Arial" w:hAnsi="Arial" w:cs="Arial" w:eastAsia="Arial"/>
          <w:sz w:val="22"/>
          <w:szCs w:val="22"/>
          <w:spacing w:val="10"/>
          <w:w w:val="9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households</w:t>
      </w:r>
      <w:r>
        <w:rPr>
          <w:rFonts w:ascii="Arial" w:hAnsi="Arial" w:cs="Arial" w:eastAsia="Arial"/>
          <w:sz w:val="22"/>
          <w:szCs w:val="22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without</w:t>
      </w:r>
      <w:r>
        <w:rPr>
          <w:rFonts w:ascii="Arial" w:hAnsi="Arial" w:cs="Arial" w:eastAsia="Arial"/>
          <w:sz w:val="22"/>
          <w:szCs w:val="22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orking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adult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L100-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atios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decline</w:t>
      </w:r>
      <w:r>
        <w:rPr>
          <w:rFonts w:ascii="Arial" w:hAnsi="Arial" w:cs="Arial" w:eastAsia="Arial"/>
          <w:sz w:val="22"/>
          <w:szCs w:val="22"/>
          <w:spacing w:val="17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sharply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2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2008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2010,</w:t>
      </w:r>
      <w:r>
        <w:rPr>
          <w:rFonts w:ascii="Arial" w:hAnsi="Arial" w:cs="Arial" w:eastAsia="Arial"/>
          <w:sz w:val="22"/>
          <w:szCs w:val="22"/>
          <w:spacing w:val="1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flatten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out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then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increase</w:t>
      </w:r>
      <w:r>
        <w:rPr>
          <w:rFonts w:ascii="Arial" w:hAnsi="Arial" w:cs="Arial" w:eastAsia="Arial"/>
          <w:sz w:val="22"/>
          <w:szCs w:val="22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gradually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after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2011.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quadratic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term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Time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del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position w:val="0"/>
        </w:rPr>
        <w:t>captur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eh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vior.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5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-9"/>
          <w:w w:val="13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noticable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decline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FPL100-ratios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shar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han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gradual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ncline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ed.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similar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eh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vior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obser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1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oth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es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ehol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ds.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0" w:after="0" w:line="240" w:lineRule="auto"/>
        <w:ind w:left="45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tiated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806" w:top="1400" w:bottom="1000" w:left="1320" w:right="1280"/>
          <w:pgSz w:w="12240" w:h="15840"/>
        </w:sectPr>
      </w:pPr>
      <w:rPr/>
    </w:p>
    <w:p>
      <w:pPr>
        <w:spacing w:before="53" w:after="0" w:line="428" w:lineRule="auto"/>
        <w:ind w:left="105" w:right="72" w:firstLine="5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</w:rPr>
        <w:t>gender,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els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household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heads.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“hispanic”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heads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had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FPL100-ratios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Another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obser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iff</w:t>
      </w:r>
      <w:r>
        <w:rPr>
          <w:rFonts w:ascii="Arial" w:hAnsi="Arial" w:cs="Arial" w:eastAsia="Arial"/>
          <w:sz w:val="22"/>
          <w:szCs w:val="22"/>
          <w:spacing w:val="1"/>
          <w:w w:val="9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sha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L100-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races.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Households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“white”</w:t>
      </w:r>
      <w:r>
        <w:rPr>
          <w:rFonts w:ascii="Arial" w:hAnsi="Arial" w:cs="Arial" w:eastAsia="Arial"/>
          <w:sz w:val="22"/>
          <w:szCs w:val="22"/>
          <w:spacing w:val="3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heads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gradual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steady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incline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2011.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obser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3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“bla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k”,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“hispanic”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“others”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heads.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ducation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heads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“high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ol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less”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erienced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decline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FPL100-ratios,</w:t>
      </w:r>
      <w:r>
        <w:rPr>
          <w:rFonts w:ascii="Arial" w:hAnsi="Arial" w:cs="Arial" w:eastAsia="Arial"/>
          <w:sz w:val="22"/>
          <w:szCs w:val="22"/>
          <w:spacing w:val="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grou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ps,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erienced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impr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latter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olutions</w:t>
      </w:r>
      <w:r>
        <w:rPr>
          <w:rFonts w:ascii="Arial" w:hAnsi="Arial" w:cs="Arial" w:eastAsia="Arial"/>
          <w:sz w:val="22"/>
          <w:szCs w:val="22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L100-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trasting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household</w:t>
      </w:r>
      <w:r>
        <w:rPr>
          <w:rFonts w:ascii="Arial" w:hAnsi="Arial" w:cs="Arial" w:eastAsia="Arial"/>
          <w:sz w:val="22"/>
          <w:szCs w:val="22"/>
          <w:spacing w:val="1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male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helors</w:t>
      </w:r>
      <w:r>
        <w:rPr>
          <w:rFonts w:ascii="Arial" w:hAnsi="Arial" w:cs="Arial" w:eastAsia="Arial"/>
          <w:sz w:val="22"/>
          <w:szCs w:val="22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higher)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</w:t>
      </w:r>
      <w:r>
        <w:rPr>
          <w:rFonts w:ascii="Arial" w:hAnsi="Arial" w:cs="Arial" w:eastAsia="Arial"/>
          <w:sz w:val="22"/>
          <w:szCs w:val="22"/>
          <w:spacing w:val="4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heads,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female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ss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428" w:lineRule="auto"/>
        <w:ind w:left="160" w:right="102" w:firstLine="33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Gender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household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head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40" w:lineRule="auto"/>
        <w:ind w:left="160" w:right="7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Gender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statistically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del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“female”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head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has,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erage,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5" w:after="0" w:line="323" w:lineRule="auto"/>
        <w:ind w:left="152" w:right="55" w:firstLine="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0.113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98"/>
          <w:position w:val="-4"/>
        </w:rPr>
        <w:t>female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male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1"/>
          <w:w w:val="134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113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9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01)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sample,</w:t>
      </w:r>
      <w:r>
        <w:rPr>
          <w:rFonts w:ascii="Arial" w:hAnsi="Arial" w:cs="Arial" w:eastAsia="Arial"/>
          <w:sz w:val="22"/>
          <w:szCs w:val="22"/>
          <w:spacing w:val="24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prei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illustrated</w:t>
      </w:r>
      <w:r>
        <w:rPr>
          <w:rFonts w:ascii="Arial" w:hAnsi="Arial" w:cs="Arial" w:eastAsia="Arial"/>
          <w:sz w:val="22"/>
          <w:szCs w:val="22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figu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60" w:right="584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5"/>
          <w:b/>
          <w:bCs/>
        </w:rPr>
        <w:t>Marital</w:t>
      </w:r>
      <w:r>
        <w:rPr>
          <w:rFonts w:ascii="Arial" w:hAnsi="Arial" w:cs="Arial" w:eastAsia="Arial"/>
          <w:sz w:val="22"/>
          <w:szCs w:val="22"/>
          <w:spacing w:val="14"/>
          <w:w w:val="11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stat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household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head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17" w:lineRule="auto"/>
        <w:ind w:left="160" w:right="7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statistically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del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married”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head,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has,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erage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0.168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PL-100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not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5"/>
          <w:position w:val="-4"/>
        </w:rPr>
        <w:t>married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5"/>
          <w:position w:val="-4"/>
        </w:rPr>
        <w:t>married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2"/>
          <w:w w:val="134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168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-10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01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sample,</w:t>
      </w:r>
      <w:r>
        <w:rPr>
          <w:rFonts w:ascii="Arial" w:hAnsi="Arial" w:cs="Arial" w:eastAsia="Arial"/>
          <w:sz w:val="22"/>
          <w:szCs w:val="22"/>
          <w:spacing w:val="23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study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d.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llustrated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figure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3.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60" w:right="528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Race</w:t>
      </w:r>
      <w:r>
        <w:rPr>
          <w:rFonts w:ascii="Arial" w:hAnsi="Arial" w:cs="Arial" w:eastAsia="Arial"/>
          <w:sz w:val="22"/>
          <w:szCs w:val="22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Ethnici</w:t>
      </w:r>
      <w:r>
        <w:rPr>
          <w:rFonts w:ascii="Arial" w:hAnsi="Arial" w:cs="Arial" w:eastAsia="Arial"/>
          <w:sz w:val="22"/>
          <w:szCs w:val="22"/>
          <w:spacing w:val="-7"/>
          <w:w w:val="109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10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house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head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60" w:right="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table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4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can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see</w:t>
      </w:r>
      <w:r>
        <w:rPr>
          <w:rFonts w:ascii="Arial" w:hAnsi="Arial" w:cs="Arial" w:eastAsia="Arial"/>
          <w:sz w:val="22"/>
          <w:szCs w:val="22"/>
          <w:spacing w:val="1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regardless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7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ili</w:t>
      </w:r>
      <w:r>
        <w:rPr>
          <w:rFonts w:ascii="Arial" w:hAnsi="Arial" w:cs="Arial" w:eastAsia="Arial"/>
          <w:sz w:val="22"/>
          <w:szCs w:val="22"/>
          <w:spacing w:val="-5"/>
          <w:w w:val="125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del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1,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ehold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2"/>
          <w:position w:val="-4"/>
        </w:rPr>
        <w:t>bla</w:t>
      </w:r>
      <w:r>
        <w:rPr>
          <w:rFonts w:ascii="Arial" w:hAnsi="Arial" w:cs="Arial" w:eastAsia="Arial"/>
          <w:sz w:val="16"/>
          <w:szCs w:val="16"/>
          <w:spacing w:val="-4"/>
          <w:w w:val="102"/>
          <w:position w:val="-4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11"/>
          <w:position w:val="-4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1"/>
          <w:position w:val="-4"/>
        </w:rPr>
        <w:t>others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8" w:after="0" w:line="319" w:lineRule="auto"/>
        <w:ind w:left="105" w:right="76" w:firstLine="5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92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54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=</w:t>
      </w:r>
      <w:r>
        <w:rPr>
          <w:rFonts w:ascii="Arial" w:hAnsi="Arial" w:cs="Arial" w:eastAsia="Arial"/>
          <w:sz w:val="22"/>
          <w:szCs w:val="22"/>
          <w:spacing w:val="-20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0000)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“hispanic”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2"/>
          <w:position w:val="-4"/>
        </w:rPr>
        <w:t>hispanic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1"/>
          <w:position w:val="-4"/>
        </w:rPr>
        <w:t>others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20"/>
          <w:w w:val="133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54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20"/>
          <w:w w:val="13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0000)</w:t>
      </w:r>
      <w:r>
        <w:rPr>
          <w:rFonts w:ascii="Arial" w:hAnsi="Arial" w:cs="Arial" w:eastAsia="Arial"/>
          <w:sz w:val="22"/>
          <w:szCs w:val="22"/>
          <w:spacing w:val="20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e/ethnici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head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orse</w:t>
      </w:r>
      <w:r>
        <w:rPr>
          <w:rFonts w:ascii="Arial" w:hAnsi="Arial" w:cs="Arial" w:eastAsia="Arial"/>
          <w:sz w:val="22"/>
          <w:szCs w:val="22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off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compared</w:t>
      </w:r>
      <w:r>
        <w:rPr>
          <w:rFonts w:ascii="Arial" w:hAnsi="Arial" w:cs="Arial" w:eastAsia="Arial"/>
          <w:sz w:val="22"/>
          <w:szCs w:val="22"/>
          <w:spacing w:val="1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those</w:t>
      </w:r>
      <w:r>
        <w:rPr>
          <w:rFonts w:ascii="Arial" w:hAnsi="Arial" w:cs="Arial" w:eastAsia="Arial"/>
          <w:sz w:val="22"/>
          <w:szCs w:val="22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“others”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race/ethnici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4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discrepancy</w:t>
      </w:r>
      <w:r>
        <w:rPr>
          <w:rFonts w:ascii="Arial" w:hAnsi="Arial" w:cs="Arial" w:eastAsia="Arial"/>
          <w:sz w:val="22"/>
          <w:szCs w:val="22"/>
          <w:spacing w:val="1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higher</w:t>
      </w:r>
      <w:r>
        <w:rPr>
          <w:rFonts w:ascii="Arial" w:hAnsi="Arial" w:cs="Arial" w:eastAsia="Arial"/>
          <w:sz w:val="22"/>
          <w:szCs w:val="22"/>
          <w:spacing w:val="9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“bla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k”</w:t>
      </w:r>
      <w:r>
        <w:rPr>
          <w:rFonts w:ascii="Arial" w:hAnsi="Arial" w:cs="Arial" w:eastAsia="Arial"/>
          <w:sz w:val="22"/>
          <w:szCs w:val="22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“white”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household</w:t>
      </w:r>
      <w:r>
        <w:rPr>
          <w:rFonts w:ascii="Arial" w:hAnsi="Arial" w:cs="Arial" w:eastAsia="Arial"/>
          <w:sz w:val="22"/>
          <w:szCs w:val="22"/>
          <w:spacing w:val="3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heads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2"/>
          <w:position w:val="-4"/>
        </w:rPr>
        <w:t>bla</w:t>
      </w:r>
      <w:r>
        <w:rPr>
          <w:rFonts w:ascii="Arial" w:hAnsi="Arial" w:cs="Arial" w:eastAsia="Arial"/>
          <w:sz w:val="16"/>
          <w:szCs w:val="16"/>
          <w:spacing w:val="-5"/>
          <w:w w:val="102"/>
          <w:position w:val="-4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11"/>
          <w:position w:val="-4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8"/>
          <w:position w:val="-4"/>
        </w:rPr>
        <w:t>white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2"/>
          <w:position w:val="-4"/>
        </w:rPr>
        <w:t>hispanic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8"/>
          <w:position w:val="-4"/>
        </w:rPr>
        <w:t>white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94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0000).</w:t>
      </w:r>
      <w:r>
        <w:rPr>
          <w:rFonts w:ascii="Arial" w:hAnsi="Arial" w:cs="Arial" w:eastAsia="Arial"/>
          <w:sz w:val="22"/>
          <w:szCs w:val="22"/>
          <w:spacing w:val="4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illustrated</w:t>
      </w:r>
      <w:r>
        <w:rPr>
          <w:rFonts w:ascii="Arial" w:hAnsi="Arial" w:cs="Arial" w:eastAsia="Arial"/>
          <w:sz w:val="22"/>
          <w:szCs w:val="22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figure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4.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60" w:right="629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Education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household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head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11" w:lineRule="auto"/>
        <w:ind w:left="152" w:right="76" w:firstLine="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regardless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“high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ol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less”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orse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“some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college,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diploma”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-4"/>
        </w:rPr>
        <w:t>HS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5"/>
          <w:position w:val="-4"/>
        </w:rPr>
        <w:t>Col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7"/>
          <w:w w:val="134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47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7"/>
          <w:w w:val="13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0000),</w:t>
      </w:r>
      <w:r>
        <w:rPr>
          <w:rFonts w:ascii="Arial" w:hAnsi="Arial" w:cs="Arial" w:eastAsia="Arial"/>
          <w:sz w:val="22"/>
          <w:szCs w:val="22"/>
          <w:spacing w:val="22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turn</w:t>
      </w:r>
      <w:r>
        <w:rPr>
          <w:rFonts w:ascii="Arial" w:hAnsi="Arial" w:cs="Arial" w:eastAsia="Arial"/>
          <w:sz w:val="22"/>
          <w:szCs w:val="22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orse</w:t>
      </w:r>
      <w:r>
        <w:rPr>
          <w:rFonts w:ascii="Arial" w:hAnsi="Arial" w:cs="Arial" w:eastAsia="Arial"/>
          <w:sz w:val="22"/>
          <w:szCs w:val="22"/>
          <w:spacing w:val="2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806" w:top="1400" w:bottom="1000" w:left="1280" w:right="1280"/>
          <w:pgSz w:w="12240" w:h="15840"/>
        </w:sectPr>
      </w:pPr>
      <w:rPr/>
    </w:p>
    <w:p>
      <w:pPr>
        <w:spacing w:before="0" w:after="0" w:line="356" w:lineRule="exact"/>
        <w:ind w:left="160" w:right="14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3"/>
        </w:rPr>
        <w:t>“ba</w:t>
      </w:r>
      <w:r>
        <w:rPr>
          <w:rFonts w:ascii="Arial" w:hAnsi="Arial" w:cs="Arial" w:eastAsia="Arial"/>
          <w:sz w:val="22"/>
          <w:szCs w:val="22"/>
          <w:spacing w:val="-6"/>
          <w:w w:val="96"/>
          <w:position w:val="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3"/>
        </w:rPr>
        <w:t>helors</w:t>
      </w:r>
      <w:r>
        <w:rPr>
          <w:rFonts w:ascii="Arial" w:hAnsi="Arial" w:cs="Arial" w:eastAsia="Arial"/>
          <w:sz w:val="22"/>
          <w:szCs w:val="22"/>
          <w:spacing w:val="18"/>
          <w:w w:val="96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higher”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3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5"/>
          <w:position w:val="-1"/>
        </w:rPr>
        <w:t>Col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1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BS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  <w:position w:val="3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3"/>
        </w:rPr>
        <w:t>29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3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92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0000).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also</w:t>
      </w:r>
      <w:r>
        <w:rPr>
          <w:rFonts w:ascii="Arial" w:hAnsi="Arial" w:cs="Arial" w:eastAsia="Arial"/>
          <w:sz w:val="22"/>
          <w:szCs w:val="22"/>
          <w:spacing w:val="18"/>
          <w:w w:val="9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illustrated</w:t>
      </w:r>
      <w:r>
        <w:rPr>
          <w:rFonts w:ascii="Arial" w:hAnsi="Arial" w:cs="Arial" w:eastAsia="Arial"/>
          <w:sz w:val="22"/>
          <w:szCs w:val="22"/>
          <w:spacing w:val="41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figure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5.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60" w:right="579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7"/>
          <w:w w:val="107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teraction</w:t>
      </w:r>
      <w:r>
        <w:rPr>
          <w:rFonts w:ascii="Arial" w:hAnsi="Arial" w:cs="Arial" w:eastAsia="Arial"/>
          <w:sz w:val="22"/>
          <w:szCs w:val="22"/>
          <w:spacing w:val="24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Gender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b/>
          <w:bCs/>
        </w:rPr>
        <w:t>Marital</w:t>
      </w:r>
      <w:r>
        <w:rPr>
          <w:rFonts w:ascii="Arial" w:hAnsi="Arial" w:cs="Arial" w:eastAsia="Arial"/>
          <w:sz w:val="22"/>
          <w:szCs w:val="22"/>
          <w:spacing w:val="14"/>
          <w:w w:val="11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status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60" w:right="8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see</w:t>
      </w:r>
      <w:r>
        <w:rPr>
          <w:rFonts w:ascii="Arial" w:hAnsi="Arial" w:cs="Arial" w:eastAsia="Arial"/>
          <w:sz w:val="22"/>
          <w:szCs w:val="22"/>
          <w:spacing w:val="-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del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“female,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married”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households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orse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“male,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married”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0" w:after="0" w:line="240" w:lineRule="auto"/>
        <w:ind w:left="134" w:right="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female,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5"/>
          <w:position w:val="0"/>
        </w:rPr>
        <w:t>married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0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male,</w:t>
      </w:r>
      <w:r>
        <w:rPr>
          <w:rFonts w:ascii="Arial" w:hAnsi="Arial" w:cs="Arial" w:eastAsia="Arial"/>
          <w:sz w:val="16"/>
          <w:szCs w:val="16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married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4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  <w:position w:val="4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4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4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4"/>
        </w:rPr>
        <w:t>94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1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4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4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4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4"/>
        </w:rPr>
        <w:t>0000),</w:t>
      </w:r>
      <w:r>
        <w:rPr>
          <w:rFonts w:ascii="Arial" w:hAnsi="Arial" w:cs="Arial" w:eastAsia="Arial"/>
          <w:sz w:val="22"/>
          <w:szCs w:val="22"/>
          <w:spacing w:val="6"/>
          <w:w w:val="9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than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4"/>
        </w:rPr>
        <w:t>“female,</w:t>
      </w:r>
      <w:r>
        <w:rPr>
          <w:rFonts w:ascii="Arial" w:hAnsi="Arial" w:cs="Arial" w:eastAsia="Arial"/>
          <w:sz w:val="22"/>
          <w:szCs w:val="22"/>
          <w:spacing w:val="-5"/>
          <w:w w:val="96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  <w:position w:val="4"/>
        </w:rPr>
        <w:t>marri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45"/>
          <w:position w:val="4"/>
        </w:rPr>
        <w:t>”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female,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5"/>
          <w:position w:val="0"/>
        </w:rPr>
        <w:t>married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0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female,</w:t>
      </w:r>
      <w:r>
        <w:rPr>
          <w:rFonts w:ascii="Arial" w:hAnsi="Arial" w:cs="Arial" w:eastAsia="Arial"/>
          <w:sz w:val="16"/>
          <w:szCs w:val="16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married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4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9" w:after="0" w:line="240" w:lineRule="auto"/>
        <w:ind w:left="160" w:right="9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91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78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0000)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“male,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married”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female,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not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5"/>
          <w:position w:val="-4"/>
        </w:rPr>
        <w:t>married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4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male,</w:t>
      </w:r>
      <w:r>
        <w:rPr>
          <w:rFonts w:ascii="Arial" w:hAnsi="Arial" w:cs="Arial" w:eastAsia="Arial"/>
          <w:sz w:val="16"/>
          <w:szCs w:val="16"/>
          <w:spacing w:val="12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not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married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67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0000).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60" w:right="624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7"/>
          <w:w w:val="107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teraction</w:t>
      </w:r>
      <w:r>
        <w:rPr>
          <w:rFonts w:ascii="Arial" w:hAnsi="Arial" w:cs="Arial" w:eastAsia="Arial"/>
          <w:sz w:val="22"/>
          <w:szCs w:val="22"/>
          <w:spacing w:val="24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Gender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Education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3" w:after="0" w:line="452" w:lineRule="exact"/>
        <w:ind w:left="134" w:right="851" w:firstLine="2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gender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effects,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largest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differences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erage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een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subgroups</w:t>
      </w:r>
      <w:r>
        <w:rPr>
          <w:rFonts w:ascii="Arial" w:hAnsi="Arial" w:cs="Arial" w:eastAsia="Arial"/>
          <w:sz w:val="22"/>
          <w:szCs w:val="22"/>
          <w:spacing w:val="1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thi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tera</w:t>
      </w:r>
      <w:r>
        <w:rPr>
          <w:rFonts w:ascii="Arial" w:hAnsi="Arial" w:cs="Arial" w:eastAsia="Arial"/>
          <w:sz w:val="22"/>
          <w:szCs w:val="22"/>
          <w:spacing w:val="1"/>
          <w:w w:val="9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een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“female,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high-s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ol</w:t>
      </w:r>
      <w:r>
        <w:rPr>
          <w:rFonts w:ascii="Arial" w:hAnsi="Arial" w:cs="Arial" w:eastAsia="Arial"/>
          <w:sz w:val="22"/>
          <w:szCs w:val="22"/>
          <w:spacing w:val="2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ss”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“male,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helor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higher”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diff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4"/>
          <w:w w:val="134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09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4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4"/>
          <w:w w:val="13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0000).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other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pairwise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differences</w:t>
      </w:r>
      <w:r>
        <w:rPr>
          <w:rFonts w:ascii="Arial" w:hAnsi="Arial" w:cs="Arial" w:eastAsia="Arial"/>
          <w:sz w:val="22"/>
          <w:szCs w:val="22"/>
          <w:spacing w:val="21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erage</w:t>
      </w:r>
      <w:r>
        <w:rPr>
          <w:rFonts w:ascii="Arial" w:hAnsi="Arial" w:cs="Arial" w:eastAsia="Arial"/>
          <w:sz w:val="22"/>
          <w:szCs w:val="22"/>
          <w:spacing w:val="22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FPL100-ratios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listed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table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60" w:right="492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7"/>
          <w:w w:val="107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teraction</w:t>
      </w:r>
      <w:r>
        <w:rPr>
          <w:rFonts w:ascii="Arial" w:hAnsi="Arial" w:cs="Arial" w:eastAsia="Arial"/>
          <w:sz w:val="22"/>
          <w:szCs w:val="22"/>
          <w:spacing w:val="24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b/>
          <w:bCs/>
        </w:rPr>
        <w:t>Race/Ethnici</w:t>
      </w:r>
      <w:r>
        <w:rPr>
          <w:rFonts w:ascii="Arial" w:hAnsi="Arial" w:cs="Arial" w:eastAsia="Arial"/>
          <w:sz w:val="22"/>
          <w:szCs w:val="22"/>
          <w:spacing w:val="-7"/>
          <w:w w:val="11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1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b/>
          <w:bCs/>
        </w:rPr>
        <w:t>Marital</w:t>
      </w:r>
      <w:r>
        <w:rPr>
          <w:rFonts w:ascii="Arial" w:hAnsi="Arial" w:cs="Arial" w:eastAsia="Arial"/>
          <w:sz w:val="22"/>
          <w:szCs w:val="22"/>
          <w:spacing w:val="14"/>
          <w:w w:val="11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status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3" w:after="0" w:line="452" w:lineRule="exact"/>
        <w:ind w:left="105" w:right="916" w:firstLine="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airwise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differences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erage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FPL100-ratios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teracting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race/ethnici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arge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st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difference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4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een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k”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“married,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white”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diff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1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59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9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0000),</w:t>
      </w:r>
      <w:r>
        <w:rPr>
          <w:rFonts w:ascii="Arial" w:hAnsi="Arial" w:cs="Arial" w:eastAsia="Arial"/>
          <w:sz w:val="22"/>
          <w:szCs w:val="22"/>
          <w:spacing w:val="24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een</w:t>
      </w:r>
      <w:r>
        <w:rPr>
          <w:rFonts w:ascii="Arial" w:hAnsi="Arial" w:cs="Arial" w:eastAsia="Arial"/>
          <w:sz w:val="22"/>
          <w:szCs w:val="22"/>
          <w:spacing w:val="1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“not</w:t>
      </w:r>
      <w:r>
        <w:rPr>
          <w:rFonts w:ascii="Arial" w:hAnsi="Arial" w:cs="Arial" w:eastAsia="Arial"/>
          <w:sz w:val="22"/>
          <w:szCs w:val="22"/>
          <w:spacing w:val="5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married,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hispan</w:t>
      </w:r>
      <w:r>
        <w:rPr>
          <w:rFonts w:ascii="Arial" w:hAnsi="Arial" w:cs="Arial" w:eastAsia="Arial"/>
          <w:sz w:val="22"/>
          <w:szCs w:val="22"/>
          <w:spacing w:val="1"/>
          <w:w w:val="97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48"/>
          <w:position w:val="0"/>
        </w:rPr>
        <w:t>”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“married,</w:t>
      </w:r>
      <w:r>
        <w:rPr>
          <w:rFonts w:ascii="Arial" w:hAnsi="Arial" w:cs="Arial" w:eastAsia="Arial"/>
          <w:sz w:val="22"/>
          <w:szCs w:val="22"/>
          <w:spacing w:val="3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white”</w:t>
      </w:r>
      <w:r>
        <w:rPr>
          <w:rFonts w:ascii="Arial" w:hAnsi="Arial" w:cs="Arial" w:eastAsia="Arial"/>
          <w:sz w:val="22"/>
          <w:szCs w:val="22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diff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43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0000)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60" w:right="549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7"/>
          <w:w w:val="107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teraction</w:t>
      </w:r>
      <w:r>
        <w:rPr>
          <w:rFonts w:ascii="Arial" w:hAnsi="Arial" w:cs="Arial" w:eastAsia="Arial"/>
          <w:sz w:val="22"/>
          <w:szCs w:val="22"/>
          <w:spacing w:val="24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b/>
          <w:bCs/>
        </w:rPr>
        <w:t>Marital</w:t>
      </w:r>
      <w:r>
        <w:rPr>
          <w:rFonts w:ascii="Arial" w:hAnsi="Arial" w:cs="Arial" w:eastAsia="Arial"/>
          <w:sz w:val="22"/>
          <w:szCs w:val="22"/>
          <w:spacing w:val="14"/>
          <w:w w:val="11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status</w:t>
      </w:r>
      <w:r>
        <w:rPr>
          <w:rFonts w:ascii="Arial" w:hAnsi="Arial" w:cs="Arial" w:eastAsia="Arial"/>
          <w:sz w:val="22"/>
          <w:szCs w:val="22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Education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3" w:after="0" w:line="452" w:lineRule="exact"/>
        <w:ind w:left="160" w:right="88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education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statistically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pairwise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differences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erage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FPL100-ratios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race/ethnici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marital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largest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difference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married,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less”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“married,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helors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higher”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diff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2"/>
          <w:i/>
          <w:position w:val="0"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21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0000)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60" w:right="820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b/>
          <w:bCs/>
        </w:rPr>
        <w:t>Limitations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705" w:right="901" w:firstLine="-27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effects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regression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disc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ered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some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tional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teresting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patterns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relationships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een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onse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demographic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factors,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along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jectory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households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approa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capture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jectory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sha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individ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households.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06" w:top="1400" w:bottom="1000" w:left="1280" w:right="440"/>
          <w:pgSz w:w="12240" w:h="15840"/>
        </w:sectPr>
      </w:pPr>
      <w:rPr/>
    </w:p>
    <w:p>
      <w:pPr>
        <w:spacing w:before="53" w:after="0" w:line="428" w:lineRule="auto"/>
        <w:ind w:left="265" w:right="43" w:firstLine="-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non-parametric</w:t>
      </w:r>
      <w:r>
        <w:rPr>
          <w:rFonts w:ascii="Arial" w:hAnsi="Arial" w:cs="Arial" w:eastAsia="Arial"/>
          <w:sz w:val="22"/>
          <w:szCs w:val="22"/>
          <w:spacing w:val="1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fitting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jectories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tried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pre-pr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cessing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efore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differences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vior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groups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households.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806" w:top="1400" w:bottom="1000" w:left="1720" w:right="1340"/>
          <w:pgSz w:w="12240" w:h="15840"/>
        </w:sectPr>
      </w:pPr>
      <w:rPr/>
    </w:p>
    <w:p>
      <w:pPr>
        <w:spacing w:before="56" w:after="0" w:line="240" w:lineRule="auto"/>
        <w:ind w:left="100" w:right="-20"/>
        <w:jc w:val="left"/>
        <w:tabs>
          <w:tab w:pos="5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Figures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5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erage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fitted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FPL100-rat</w:t>
      </w:r>
      <w:r>
        <w:rPr>
          <w:rFonts w:ascii="Arial" w:hAnsi="Arial" w:cs="Arial" w:eastAsia="Arial"/>
          <w:sz w:val="22"/>
          <w:szCs w:val="22"/>
          <w:spacing w:val="1"/>
          <w:w w:val="97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,</w:t>
      </w:r>
      <w:r>
        <w:rPr>
          <w:rFonts w:ascii="Arial" w:hAnsi="Arial" w:cs="Arial" w:eastAsia="Arial"/>
          <w:sz w:val="22"/>
          <w:szCs w:val="22"/>
          <w:spacing w:val="28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2" w:after="0" w:line="204" w:lineRule="exact"/>
        <w:ind w:left="4061" w:right="3486"/>
        <w:jc w:val="center"/>
        <w:tabs>
          <w:tab w:pos="574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312.379242pt;margin-top:-.605875pt;width:15.5975pt;height:15.5975pt;mso-position-horizontal-relative:page;mso-position-vertical-relative:paragraph;z-index:-2808" coordorigin="6248,-12" coordsize="312,312">
            <v:group style="position:absolute;left:6257;top:-3;width:294;height:294" coordorigin="6257,-3" coordsize="294,294">
              <v:shape style="position:absolute;left:6257;top:-3;width:294;height:294" coordorigin="6257,-3" coordsize="294,294" path="m6257,291l6550,291,6550,-3,6257,-3,6257,291e" filled="t" fillcolor="#F2F2F2" stroked="f">
                <v:path arrowok="t"/>
                <v:fill/>
              </v:shape>
            </v:group>
            <v:group style="position:absolute;left:6257;top:-3;width:294;height:294" coordorigin="6257,-3" coordsize="294,294">
              <v:shape style="position:absolute;left:6257;top:-3;width:294;height:294" coordorigin="6257,-3" coordsize="294,294" path="m6257,291l6550,291,6550,-3,6257,-3,6257,291xe" filled="f" stroked="t" strokeweight=".9095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9.247742pt;margin-top:-.605875pt;width:15.5975pt;height:15.5975pt;mso-position-horizontal-relative:page;mso-position-vertical-relative:paragraph;z-index:-2807" coordorigin="6785,-12" coordsize="312,312">
            <v:group style="position:absolute;left:6794;top:-3;width:294;height:294" coordorigin="6794,-3" coordsize="294,294">
              <v:shape style="position:absolute;left:6794;top:-3;width:294;height:294" coordorigin="6794,-3" coordsize="294,294" path="m6794,291l7088,291,7088,-3,6794,-3,6794,291e" filled="t" fillcolor="#F2F2F2" stroked="f">
                <v:path arrowok="t"/>
                <v:fill/>
              </v:shape>
            </v:group>
            <v:group style="position:absolute;left:6794;top:-3;width:294;height:294" coordorigin="6794,-3" coordsize="294,294">
              <v:shape style="position:absolute;left:6794;top:-3;width:294;height:294" coordorigin="6794,-3" coordsize="294,294" path="m6794,291l7088,291,7088,-3,6794,-3,6794,291xe" filled="f" stroked="t" strokeweight=".9095pt" strokecolor="#FFFFFF">
                <v:path arrowok="t"/>
              </v:shape>
            </v:group>
            <v:group style="position:absolute;left:6884;top:78;width:114;height:99" coordorigin="6884,78" coordsize="114,99">
              <v:shape style="position:absolute;left:6884;top:78;width:114;height:99" coordorigin="6884,78" coordsize="114,99" path="m6941,78l6884,177,6998,177,6941,78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Disability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8"/>
          <w:szCs w:val="18"/>
          <w:spacing w:val="46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1"/>
        </w:rPr>
        <w:t>no</w:t>
      </w:r>
      <w:r>
        <w:rPr>
          <w:rFonts w:ascii="Arial" w:hAnsi="Arial" w:cs="Arial" w:eastAsia="Arial"/>
          <w:sz w:val="15"/>
          <w:szCs w:val="15"/>
          <w:spacing w:val="-40"/>
          <w:w w:val="100"/>
          <w:position w:val="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5"/>
          <w:szCs w:val="15"/>
          <w:spacing w:val="-3"/>
          <w:w w:val="101"/>
          <w:position w:val="1"/>
        </w:rPr>
        <w:t>y</w:t>
      </w:r>
      <w:r>
        <w:rPr>
          <w:rFonts w:ascii="Arial" w:hAnsi="Arial" w:cs="Arial" w:eastAsia="Arial"/>
          <w:sz w:val="15"/>
          <w:szCs w:val="15"/>
          <w:spacing w:val="0"/>
          <w:w w:val="101"/>
          <w:position w:val="1"/>
        </w:rPr>
        <w:t>es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pgMar w:header="0" w:footer="806" w:top="1340" w:bottom="1000" w:left="1340" w:right="1340"/>
          <w:pgSz w:w="12240" w:h="15840"/>
        </w:sectPr>
      </w:pPr>
      <w:rPr/>
    </w:p>
    <w:p>
      <w:pPr>
        <w:spacing w:before="43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4.25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5.839050pt;margin-top:5.348115pt;width:11.35pt;height:95.013805pt;mso-position-horizontal-relative:page;mso-position-vertical-relative:paragraph;z-index:-2803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8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8"/>
                      <w:szCs w:val="18"/>
                      <w:spacing w:val="-7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5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2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atio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4.00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spacing w:before="0" w:after="0" w:line="148" w:lineRule="exact"/>
        <w:ind w:left="230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3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07" w:lineRule="exact"/>
        <w:ind w:left="689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1" w:lineRule="exact"/>
        <w:ind w:left="919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0" w:lineRule="exact"/>
        <w:ind w:left="1120" w:right="2018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05" w:lineRule="exact"/>
        <w:ind w:left="1349" w:right="1789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-3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210" w:lineRule="exact"/>
        <w:ind w:left="1608" w:right="-75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7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7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8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8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8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9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15" w:lineRule="exact"/>
        <w:ind w:left="1349" w:right="1996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-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71" w:lineRule="exact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-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4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4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4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0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10"/>
          <w:w w:val="100"/>
          <w:position w:val="3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6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  <w:cols w:num="3" w:equalWidth="0">
            <w:col w:w="2321" w:space="278"/>
            <w:col w:w="3309" w:space="137"/>
            <w:col w:w="3515"/>
          </w:cols>
        </w:sectPr>
      </w:pPr>
      <w:rPr/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3.75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3.50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3.25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2246" w:right="-20"/>
        <w:jc w:val="left"/>
        <w:tabs>
          <w:tab w:pos="3160" w:val="left"/>
          <w:tab w:pos="4080" w:val="left"/>
          <w:tab w:pos="5000" w:val="left"/>
          <w:tab w:pos="5920" w:val="left"/>
          <w:tab w:pos="682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84.437256pt;margin-top:-178.08284pt;width:268.540508pt;height:180.361505pt;mso-position-horizontal-relative:page;mso-position-vertical-relative:paragraph;z-index:-2809" coordorigin="3689,-3562" coordsize="5371,3607">
            <v:group style="position:absolute;left:3744;top:-53;width:5306;height:2" coordorigin="3744,-53" coordsize="5306,2">
              <v:shape style="position:absolute;left:3744;top:-53;width:5306;height:2" coordorigin="3744,-53" coordsize="5306,0" path="m3744,-53l9050,-53e" filled="f" stroked="t" strokeweight=".544pt" strokecolor="#F2F2F2">
                <v:path arrowok="t"/>
              </v:shape>
            </v:group>
            <v:group style="position:absolute;left:3744;top:-824;width:5306;height:2" coordorigin="3744,-824" coordsize="5306,2">
              <v:shape style="position:absolute;left:3744;top:-824;width:5306;height:2" coordorigin="3744,-824" coordsize="5306,0" path="m3744,-824l9050,-824e" filled="f" stroked="t" strokeweight=".544pt" strokecolor="#F2F2F2">
                <v:path arrowok="t"/>
              </v:shape>
            </v:group>
            <v:group style="position:absolute;left:3744;top:-1596;width:5306;height:2" coordorigin="3744,-1596" coordsize="5306,2">
              <v:shape style="position:absolute;left:3744;top:-1596;width:5306;height:2" coordorigin="3744,-1596" coordsize="5306,0" path="m3744,-1596l9050,-1596e" filled="f" stroked="t" strokeweight=".544pt" strokecolor="#F2F2F2">
                <v:path arrowok="t"/>
              </v:shape>
            </v:group>
            <v:group style="position:absolute;left:3744;top:-2367;width:5306;height:2" coordorigin="3744,-2367" coordsize="5306,2">
              <v:shape style="position:absolute;left:3744;top:-2367;width:5306;height:2" coordorigin="3744,-2367" coordsize="5306,0" path="m3744,-2367l9050,-2367e" filled="f" stroked="t" strokeweight=".544pt" strokecolor="#F2F2F2">
                <v:path arrowok="t"/>
              </v:shape>
            </v:group>
            <v:group style="position:absolute;left:3744;top:-3138;width:5306;height:2" coordorigin="3744,-3138" coordsize="5306,2">
              <v:shape style="position:absolute;left:3744;top:-3138;width:5306;height:2" coordorigin="3744,-3138" coordsize="5306,0" path="m3744,-3138l9050,-3138e" filled="f" stroked="t" strokeweight=".544pt" strokecolor="#F2F2F2">
                <v:path arrowok="t"/>
              </v:shape>
            </v:group>
            <v:group style="position:absolute;left:4215;top:-3553;width:2;height:3542" coordorigin="4215,-3553" coordsize="2,3542">
              <v:shape style="position:absolute;left:4215;top:-3553;width:2;height:3542" coordorigin="4215,-3553" coordsize="0,3542" path="m4215,-10l4215,-3553e" filled="f" stroked="t" strokeweight=".544pt" strokecolor="#F2F2F2">
                <v:path arrowok="t"/>
              </v:shape>
            </v:group>
            <v:group style="position:absolute;left:5134;top:-3553;width:2;height:3542" coordorigin="5134,-3553" coordsize="2,3542">
              <v:shape style="position:absolute;left:5134;top:-3553;width:2;height:3542" coordorigin="5134,-3553" coordsize="0,3542" path="m5134,-10l5134,-3553e" filled="f" stroked="t" strokeweight=".544pt" strokecolor="#F2F2F2">
                <v:path arrowok="t"/>
              </v:shape>
            </v:group>
            <v:group style="position:absolute;left:6053;top:-3553;width:2;height:3542" coordorigin="6053,-3553" coordsize="2,3542">
              <v:shape style="position:absolute;left:6053;top:-3553;width:2;height:3542" coordorigin="6053,-3553" coordsize="0,3542" path="m6053,-10l6053,-3553e" filled="f" stroked="t" strokeweight=".544pt" strokecolor="#F2F2F2">
                <v:path arrowok="t"/>
              </v:shape>
            </v:group>
            <v:group style="position:absolute;left:6972;top:-3553;width:2;height:3542" coordorigin="6972,-3553" coordsize="2,3542">
              <v:shape style="position:absolute;left:6972;top:-3553;width:2;height:3542" coordorigin="6972,-3553" coordsize="0,3542" path="m6972,-10l6972,-3553e" filled="f" stroked="t" strokeweight=".544pt" strokecolor="#F2F2F2">
                <v:path arrowok="t"/>
              </v:shape>
            </v:group>
            <v:group style="position:absolute;left:7891;top:-3553;width:2;height:3542" coordorigin="7891,-3553" coordsize="2,3542">
              <v:shape style="position:absolute;left:7891;top:-3553;width:2;height:3542" coordorigin="7891,-3553" coordsize="0,3542" path="m7891,-10l7891,-3553e" filled="f" stroked="t" strokeweight=".544pt" strokecolor="#F2F2F2">
                <v:path arrowok="t"/>
              </v:shape>
            </v:group>
            <v:group style="position:absolute;left:8809;top:-3553;width:2;height:3542" coordorigin="8809,-3553" coordsize="2,3542">
              <v:shape style="position:absolute;left:8809;top:-3553;width:2;height:3542" coordorigin="8809,-3553" coordsize="0,3542" path="m8809,-10l8809,-3553e" filled="f" stroked="t" strokeweight=".544pt" strokecolor="#F2F2F2">
                <v:path arrowok="t"/>
              </v:shape>
            </v:group>
            <v:group style="position:absolute;left:3744;top:-439;width:5306;height:2" coordorigin="3744,-439" coordsize="5306,2">
              <v:shape style="position:absolute;left:3744;top:-439;width:5306;height:2" coordorigin="3744,-439" coordsize="5306,0" path="m3744,-439l9050,-439e" filled="f" stroked="t" strokeweight=".9095pt" strokecolor="#CCCCCC">
                <v:path arrowok="t"/>
              </v:shape>
            </v:group>
            <v:group style="position:absolute;left:3744;top:-1210;width:5306;height:2" coordorigin="3744,-1210" coordsize="5306,2">
              <v:shape style="position:absolute;left:3744;top:-1210;width:5306;height:2" coordorigin="3744,-1210" coordsize="5306,0" path="m3744,-1210l9050,-1210e" filled="f" stroked="t" strokeweight=".9095pt" strokecolor="#CCCCCC">
                <v:path arrowok="t"/>
              </v:shape>
            </v:group>
            <v:group style="position:absolute;left:3744;top:-1981;width:5306;height:2" coordorigin="3744,-1981" coordsize="5306,2">
              <v:shape style="position:absolute;left:3744;top:-1981;width:5306;height:2" coordorigin="3744,-1981" coordsize="5306,0" path="m3744,-1981l9050,-1981e" filled="f" stroked="t" strokeweight=".9095pt" strokecolor="#CCCCCC">
                <v:path arrowok="t"/>
              </v:shape>
            </v:group>
            <v:group style="position:absolute;left:3744;top:-2753;width:5306;height:2" coordorigin="3744,-2753" coordsize="5306,2">
              <v:shape style="position:absolute;left:3744;top:-2753;width:5306;height:2" coordorigin="3744,-2753" coordsize="5306,0" path="m3744,-2753l9050,-2753e" filled="f" stroked="t" strokeweight=".9095pt" strokecolor="#CCCCCC">
                <v:path arrowok="t"/>
              </v:shape>
            </v:group>
            <v:group style="position:absolute;left:3744;top:-3524;width:5306;height:2" coordorigin="3744,-3524" coordsize="5306,2">
              <v:shape style="position:absolute;left:3744;top:-3524;width:5306;height:2" coordorigin="3744,-3524" coordsize="5306,0" path="m3744,-3524l9050,-3524e" filled="f" stroked="t" strokeweight=".9095pt" strokecolor="#CCCCCC">
                <v:path arrowok="t"/>
              </v:shape>
            </v:group>
            <v:group style="position:absolute;left:3756;top:-3553;width:2;height:3542" coordorigin="3756,-3553" coordsize="2,3542">
              <v:shape style="position:absolute;left:3756;top:-3553;width:2;height:3542" coordorigin="3756,-3553" coordsize="0,3542" path="m3756,-10l3756,-3553e" filled="f" stroked="t" strokeweight=".9095pt" strokecolor="#CCCCCC">
                <v:path arrowok="t"/>
              </v:shape>
            </v:group>
            <v:group style="position:absolute;left:4675;top:-3553;width:2;height:3542" coordorigin="4675,-3553" coordsize="2,3542">
              <v:shape style="position:absolute;left:4675;top:-3553;width:2;height:3542" coordorigin="4675,-3553" coordsize="0,3542" path="m4675,-10l4675,-3553e" filled="f" stroked="t" strokeweight=".9095pt" strokecolor="#CCCCCC">
                <v:path arrowok="t"/>
              </v:shape>
            </v:group>
            <v:group style="position:absolute;left:5594;top:-3553;width:2;height:3542" coordorigin="5594,-3553" coordsize="2,3542">
              <v:shape style="position:absolute;left:5594;top:-3553;width:2;height:3542" coordorigin="5594,-3553" coordsize="0,3542" path="m5594,-10l5594,-3553e" filled="f" stroked="t" strokeweight=".9095pt" strokecolor="#CCCCCC">
                <v:path arrowok="t"/>
              </v:shape>
            </v:group>
            <v:group style="position:absolute;left:6512;top:-3553;width:2;height:3542" coordorigin="6512,-3553" coordsize="2,3542">
              <v:shape style="position:absolute;left:6512;top:-3553;width:2;height:3542" coordorigin="6512,-3553" coordsize="0,3542" path="m6512,-10l6512,-3553e" filled="f" stroked="t" strokeweight=".9095pt" strokecolor="#CCCCCC">
                <v:path arrowok="t"/>
              </v:shape>
            </v:group>
            <v:group style="position:absolute;left:7431;top:-3553;width:2;height:3542" coordorigin="7431,-3553" coordsize="2,3542">
              <v:shape style="position:absolute;left:7431;top:-3553;width:2;height:3542" coordorigin="7431,-3553" coordsize="0,3542" path="m7431,-10l7431,-3553e" filled="f" stroked="t" strokeweight=".9095pt" strokecolor="#CCCCCC">
                <v:path arrowok="t"/>
              </v:shape>
            </v:group>
            <v:group style="position:absolute;left:8350;top:-3553;width:2;height:3542" coordorigin="8350,-3553" coordsize="2,3542">
              <v:shape style="position:absolute;left:8350;top:-3553;width:2;height:3542" coordorigin="8350,-3553" coordsize="0,3542" path="m8350,-10l8350,-3553e" filled="f" stroked="t" strokeweight=".9095pt" strokecolor="#CCCCCC">
                <v:path arrowok="t"/>
              </v:shape>
            </v:group>
            <v:group style="position:absolute;left:3929;top:-1055;width:114;height:99" coordorigin="3929,-1055" coordsize="114,99">
              <v:shape style="position:absolute;left:3929;top:-1055;width:114;height:99" coordorigin="3929,-1055" coordsize="114,99" path="m3986,-1055l3929,-956,4043,-956,3986,-1055e" filled="t" fillcolor="#000000" stroked="f">
                <v:path arrowok="t"/>
                <v:fill/>
              </v:shape>
            </v:group>
            <v:group style="position:absolute;left:4158;top:-1021;width:114;height:99" coordorigin="4158,-1021" coordsize="114,99">
              <v:shape style="position:absolute;left:4158;top:-1021;width:114;height:99" coordorigin="4158,-1021" coordsize="114,99" path="m4215,-1021l4158,-922,4272,-922,4215,-1021e" filled="t" fillcolor="#000000" stroked="f">
                <v:path arrowok="t"/>
                <v:fill/>
              </v:shape>
            </v:group>
            <v:group style="position:absolute;left:4388;top:-937;width:114;height:99" coordorigin="4388,-937" coordsize="114,99">
              <v:shape style="position:absolute;left:4388;top:-937;width:114;height:99" coordorigin="4388,-937" coordsize="114,99" path="m4445,-937l4388,-839,4502,-839,4445,-937e" filled="t" fillcolor="#000000" stroked="f">
                <v:path arrowok="t"/>
                <v:fill/>
              </v:shape>
            </v:group>
            <v:group style="position:absolute;left:4618;top:-800;width:114;height:99" coordorigin="4618,-800" coordsize="114,99">
              <v:shape style="position:absolute;left:4618;top:-800;width:114;height:99" coordorigin="4618,-800" coordsize="114,99" path="m4675,-800l4618,-701,4732,-701,4675,-800e" filled="t" fillcolor="#000000" stroked="f">
                <v:path arrowok="t"/>
                <v:fill/>
              </v:shape>
            </v:group>
            <v:group style="position:absolute;left:4847;top:-652;width:114;height:99" coordorigin="4847,-652" coordsize="114,99">
              <v:shape style="position:absolute;left:4847;top:-652;width:114;height:99" coordorigin="4847,-652" coordsize="114,99" path="m4904,-652l4847,-553,4961,-553,4904,-652e" filled="t" fillcolor="#000000" stroked="f">
                <v:path arrowok="t"/>
                <v:fill/>
              </v:shape>
            </v:group>
            <v:group style="position:absolute;left:5077;top:-552;width:114;height:99" coordorigin="5077,-552" coordsize="114,99">
              <v:shape style="position:absolute;left:5077;top:-552;width:114;height:99" coordorigin="5077,-552" coordsize="114,99" path="m5134,-552l5077,-454,5191,-454,5134,-552e" filled="t" fillcolor="#000000" stroked="f">
                <v:path arrowok="t"/>
                <v:fill/>
              </v:shape>
            </v:group>
            <v:group style="position:absolute;left:5307;top:-474;width:114;height:99" coordorigin="5307,-474" coordsize="114,99">
              <v:shape style="position:absolute;left:5307;top:-474;width:114;height:99" coordorigin="5307,-474" coordsize="114,99" path="m5364,-474l5307,-375,5421,-375,5364,-474e" filled="t" fillcolor="#000000" stroked="f">
                <v:path arrowok="t"/>
                <v:fill/>
              </v:shape>
            </v:group>
            <v:group style="position:absolute;left:5537;top:-349;width:114;height:99" coordorigin="5537,-349" coordsize="114,99">
              <v:shape style="position:absolute;left:5537;top:-349;width:114;height:99" coordorigin="5537,-349" coordsize="114,99" path="m5594,-349l5537,-250,5650,-250,5594,-349e" filled="t" fillcolor="#000000" stroked="f">
                <v:path arrowok="t"/>
                <v:fill/>
              </v:shape>
            </v:group>
            <v:group style="position:absolute;left:5766;top:-274;width:114;height:99" coordorigin="5766,-274" coordsize="114,99">
              <v:shape style="position:absolute;left:5766;top:-274;width:114;height:99" coordorigin="5766,-274" coordsize="114,99" path="m5823,-274l5766,-176,5880,-176,5823,-274e" filled="t" fillcolor="#000000" stroked="f">
                <v:path arrowok="t"/>
                <v:fill/>
              </v:shape>
            </v:group>
            <v:group style="position:absolute;left:5996;top:-305;width:114;height:99" coordorigin="5996,-305" coordsize="114,99">
              <v:shape style="position:absolute;left:5996;top:-305;width:114;height:99" coordorigin="5996,-305" coordsize="114,99" path="m6053,-305l5996,-207,6110,-207,6053,-305e" filled="t" fillcolor="#000000" stroked="f">
                <v:path arrowok="t"/>
                <v:fill/>
              </v:shape>
            </v:group>
            <v:group style="position:absolute;left:6226;top:-237;width:114;height:99" coordorigin="6226,-237" coordsize="114,99">
              <v:shape style="position:absolute;left:6226;top:-237;width:114;height:99" coordorigin="6226,-237" coordsize="114,99" path="m6283,-237l6226,-138,6339,-138,6283,-237e" filled="t" fillcolor="#000000" stroked="f">
                <v:path arrowok="t"/>
                <v:fill/>
              </v:shape>
            </v:group>
            <v:group style="position:absolute;left:6455;top:-273;width:114;height:99" coordorigin="6455,-273" coordsize="114,99">
              <v:shape style="position:absolute;left:6455;top:-273;width:114;height:99" coordorigin="6455,-273" coordsize="114,99" path="m6512,-273l6455,-174,6569,-174,6512,-273e" filled="t" fillcolor="#000000" stroked="f">
                <v:path arrowok="t"/>
                <v:fill/>
              </v:shape>
            </v:group>
            <v:group style="position:absolute;left:6685;top:-279;width:114;height:99" coordorigin="6685,-279" coordsize="114,99">
              <v:shape style="position:absolute;left:6685;top:-279;width:114;height:99" coordorigin="6685,-279" coordsize="114,99" path="m6742,-279l6685,-180,6799,-180,6742,-279e" filled="t" fillcolor="#000000" stroked="f">
                <v:path arrowok="t"/>
                <v:fill/>
              </v:shape>
            </v:group>
            <v:group style="position:absolute;left:6915;top:-310;width:114;height:99" coordorigin="6915,-310" coordsize="114,99">
              <v:shape style="position:absolute;left:6915;top:-310;width:114;height:99" coordorigin="6915,-310" coordsize="114,99" path="m6972,-310l6915,-211,7029,-211,6972,-310e" filled="t" fillcolor="#000000" stroked="f">
                <v:path arrowok="t"/>
                <v:fill/>
              </v:shape>
            </v:group>
            <v:group style="position:absolute;left:7144;top:-368;width:114;height:99" coordorigin="7144,-368" coordsize="114,99">
              <v:shape style="position:absolute;left:7144;top:-368;width:114;height:99" coordorigin="7144,-368" coordsize="114,99" path="m7201,-368l7144,-269,7258,-269,7201,-368e" filled="t" fillcolor="#000000" stroked="f">
                <v:path arrowok="t"/>
                <v:fill/>
              </v:shape>
            </v:group>
            <v:group style="position:absolute;left:7374;top:-389;width:114;height:99" coordorigin="7374,-389" coordsize="114,99">
              <v:shape style="position:absolute;left:7374;top:-389;width:114;height:99" coordorigin="7374,-389" coordsize="114,99" path="m7431,-389l7374,-291,7488,-291,7431,-389e" filled="t" fillcolor="#000000" stroked="f">
                <v:path arrowok="t"/>
                <v:fill/>
              </v:shape>
            </v:group>
            <v:group style="position:absolute;left:7604;top:-422;width:114;height:99" coordorigin="7604,-422" coordsize="114,99">
              <v:shape style="position:absolute;left:7604;top:-422;width:114;height:99" coordorigin="7604,-422" coordsize="114,99" path="m7661,-422l7604,-324,7718,-324,7661,-422e" filled="t" fillcolor="#000000" stroked="f">
                <v:path arrowok="t"/>
                <v:fill/>
              </v:shape>
            </v:group>
            <v:group style="position:absolute;left:7833;top:-425;width:114;height:99" coordorigin="7833,-425" coordsize="114,99">
              <v:shape style="position:absolute;left:7833;top:-425;width:114;height:99" coordorigin="7833,-425" coordsize="114,99" path="m7891,-425l7833,-327,7948,-327,7891,-425e" filled="t" fillcolor="#000000" stroked="f">
                <v:path arrowok="t"/>
                <v:fill/>
              </v:shape>
            </v:group>
            <v:group style="position:absolute;left:8063;top:-429;width:114;height:99" coordorigin="8063,-429" coordsize="114,99">
              <v:shape style="position:absolute;left:8063;top:-429;width:114;height:99" coordorigin="8063,-429" coordsize="114,99" path="m8120,-429l8063,-330,8177,-330,8120,-429e" filled="t" fillcolor="#000000" stroked="f">
                <v:path arrowok="t"/>
                <v:fill/>
              </v:shape>
            </v:group>
            <v:group style="position:absolute;left:8293;top:-418;width:114;height:99" coordorigin="8293,-418" coordsize="114,99">
              <v:shape style="position:absolute;left:8293;top:-418;width:114;height:99" coordorigin="8293,-418" coordsize="114,99" path="m8350,-418l8293,-320,8407,-320,8350,-418e" filled="t" fillcolor="#000000" stroked="f">
                <v:path arrowok="t"/>
                <v:fill/>
              </v:shape>
            </v:group>
            <v:group style="position:absolute;left:8523;top:-448;width:114;height:99" coordorigin="8523,-448" coordsize="114,99">
              <v:shape style="position:absolute;left:8523;top:-448;width:114;height:99" coordorigin="8523,-448" coordsize="114,99" path="m8580,-448l8523,-349,8637,-349,8580,-448e" filled="t" fillcolor="#000000" stroked="f">
                <v:path arrowok="t"/>
                <v:fill/>
              </v:shape>
            </v:group>
            <v:group style="position:absolute;left:8752;top:-601;width:114;height:99" coordorigin="8752,-601" coordsize="114,99">
              <v:shape style="position:absolute;left:8752;top:-601;width:114;height:99" coordorigin="8752,-601" coordsize="114,99" path="m8809,-601l8752,-502,8866,-502,8809,-601e" filled="t" fillcolor="#000000" stroked="f">
                <v:path arrowok="t"/>
                <v:fill/>
              </v:shape>
            </v:group>
            <v:group style="position:absolute;left:3986;top:-3392;width:4824;height:893" coordorigin="3986,-3392" coordsize="4824,893">
              <v:shape style="position:absolute;left:3986;top:-3392;width:4824;height:893" coordorigin="3986,-3392" coordsize="4824,893" path="m3986,-3392l4047,-3354,4108,-3316,4169,-3280,4230,-3244,4291,-3209,4352,-3175,4413,-3141,4474,-3108,4535,-3075,4596,-3042,4657,-3011,4718,-2980,4779,-2949,4840,-2920,4901,-2891,4962,-2863,5024,-2836,5085,-2811,5146,-2786,5207,-2761,5268,-2736,5329,-2710,5390,-2686,5451,-2661,5512,-2638,5573,-2616,5634,-2595,5695,-2576,5756,-2559,5817,-2545,5878,-2533,5939,-2524,6000,-2517,6062,-2511,6123,-2507,6184,-2504,6245,-2501,6306,-2498,6367,-2498,6428,-2501,6489,-2506,6550,-2513,6611,-2521,6672,-2530,6733,-2540,6794,-2549,6855,-2558,6916,-2565,6977,-2571,7039,-2576,7100,-2582,7161,-2588,7222,-2595,7283,-2601,7344,-2608,7405,-2615,7466,-2622,7527,-2628,7588,-2634,7649,-2640,7710,-2645,7771,-2651,7832,-2656,7893,-2662,7954,-2667,8016,-2672,8077,-2678,8138,-2683,8199,-2689,8260,-2694,8321,-2699,8382,-2704,8443,-2709,8504,-2714,8565,-2720,8626,-2725,8687,-2730,8748,-2735,8809,-2740e" filled="f" stroked="t" strokeweight="1.36pt" strokecolor="#333333">
                <v:path arrowok="t"/>
              </v:shape>
            </v:group>
            <v:group style="position:absolute;left:3986;top:-1066;width:4824;height:873" coordorigin="3986,-1066" coordsize="4824,873">
              <v:shape style="position:absolute;left:3986;top:-1066;width:4824;height:873" coordorigin="3986,-1066" coordsize="4824,873" path="m3986,-1066l4047,-1029,4108,-993,4169,-957,4230,-922,4291,-888,4352,-854,4413,-821,4474,-789,4535,-757,4596,-725,4657,-695,4718,-665,4779,-635,4840,-607,4901,-579,4962,-552,5024,-526,5085,-501,5146,-477,5207,-453,5268,-428,5329,-405,5390,-381,5451,-358,5512,-336,5573,-316,5634,-296,5695,-278,5756,-262,5817,-248,5878,-236,5939,-226,6000,-218,6062,-212,6123,-206,6184,-202,6245,-198,6306,-194,6367,-193,6428,-195,6489,-199,6550,-204,6611,-211,6672,-218,6733,-226,6794,-234,6855,-242,6916,-248,6977,-254,7039,-259,7100,-264,7161,-270,7222,-276,7283,-282,7344,-289,7405,-296,7466,-303,7527,-309,7588,-316,7649,-322,7710,-329,7771,-335,7832,-342,7893,-349,7954,-356,8016,-363,8077,-371,8138,-378,8199,-385,8260,-393,8321,-401,8382,-409,8443,-417,8504,-426,8565,-434,8626,-443,8687,-451,8748,-460,8809,-469e" filled="f" stroked="t" strokeweight="1.36pt" strokecolor="#333333">
                <v:path arrowok="t"/>
              </v:shape>
            </v:group>
            <v:group style="position:absolute;left:3744;top:-3553;width:5306;height:3542" coordorigin="3744,-3553" coordsize="5306,3542">
              <v:shape style="position:absolute;left:3744;top:-3553;width:5306;height:3542" coordorigin="3744,-3553" coordsize="5306,3542" path="m3744,-10l9050,-10,9050,-3553,3744,-3553,3744,-10e" filled="f" stroked="t" strokeweight=".9095pt" strokecolor="#000000">
                <v:path arrowok="t"/>
              </v:shape>
            </v:group>
            <v:group style="position:absolute;left:3698;top:-439;width:47;height:2" coordorigin="3698,-439" coordsize="47,2">
              <v:shape style="position:absolute;left:3698;top:-439;width:47;height:2" coordorigin="3698,-439" coordsize="47,0" path="m3698,-439l3744,-439e" filled="f" stroked="t" strokeweight=".9095pt" strokecolor="#333333">
                <v:path arrowok="t"/>
              </v:shape>
            </v:group>
            <v:group style="position:absolute;left:3698;top:-1210;width:47;height:2" coordorigin="3698,-1210" coordsize="47,2">
              <v:shape style="position:absolute;left:3698;top:-1210;width:47;height:2" coordorigin="3698,-1210" coordsize="47,0" path="m3698,-1210l3744,-1210e" filled="f" stroked="t" strokeweight=".9095pt" strokecolor="#333333">
                <v:path arrowok="t"/>
              </v:shape>
            </v:group>
            <v:group style="position:absolute;left:3698;top:-1981;width:47;height:2" coordorigin="3698,-1981" coordsize="47,2">
              <v:shape style="position:absolute;left:3698;top:-1981;width:47;height:2" coordorigin="3698,-1981" coordsize="47,0" path="m3698,-1981l3744,-1981e" filled="f" stroked="t" strokeweight=".9095pt" strokecolor="#333333">
                <v:path arrowok="t"/>
              </v:shape>
            </v:group>
            <v:group style="position:absolute;left:3698;top:-2753;width:47;height:2" coordorigin="3698,-2753" coordsize="47,2">
              <v:shape style="position:absolute;left:3698;top:-2753;width:47;height:2" coordorigin="3698,-2753" coordsize="47,0" path="m3698,-2753l3744,-2753e" filled="f" stroked="t" strokeweight=".9095pt" strokecolor="#333333">
                <v:path arrowok="t"/>
              </v:shape>
            </v:group>
            <v:group style="position:absolute;left:3698;top:-3524;width:47;height:2" coordorigin="3698,-3524" coordsize="47,2">
              <v:shape style="position:absolute;left:3698;top:-3524;width:47;height:2" coordorigin="3698,-3524" coordsize="47,0" path="m3698,-3524l3744,-3524e" filled="f" stroked="t" strokeweight=".9095pt" strokecolor="#333333">
                <v:path arrowok="t"/>
              </v:shape>
            </v:group>
            <v:group style="position:absolute;left:3756;top:-10;width:2;height:47" coordorigin="3756,-10" coordsize="2,47">
              <v:shape style="position:absolute;left:3756;top:-10;width:2;height:47" coordorigin="3756,-10" coordsize="0,47" path="m3756,36l3756,-10e" filled="f" stroked="t" strokeweight=".9095pt" strokecolor="#333333">
                <v:path arrowok="t"/>
              </v:shape>
            </v:group>
            <v:group style="position:absolute;left:4675;top:-10;width:2;height:47" coordorigin="4675,-10" coordsize="2,47">
              <v:shape style="position:absolute;left:4675;top:-10;width:2;height:47" coordorigin="4675,-10" coordsize="0,47" path="m4675,36l4675,-10e" filled="f" stroked="t" strokeweight=".9095pt" strokecolor="#333333">
                <v:path arrowok="t"/>
              </v:shape>
            </v:group>
            <v:group style="position:absolute;left:5594;top:-10;width:2;height:47" coordorigin="5594,-10" coordsize="2,47">
              <v:shape style="position:absolute;left:5594;top:-10;width:2;height:47" coordorigin="5594,-10" coordsize="0,47" path="m5594,36l5594,-10e" filled="f" stroked="t" strokeweight=".9095pt" strokecolor="#333333">
                <v:path arrowok="t"/>
              </v:shape>
            </v:group>
            <v:group style="position:absolute;left:6512;top:-10;width:2;height:47" coordorigin="6512,-10" coordsize="2,47">
              <v:shape style="position:absolute;left:6512;top:-10;width:2;height:47" coordorigin="6512,-10" coordsize="0,47" path="m6512,36l6512,-10e" filled="f" stroked="t" strokeweight=".9095pt" strokecolor="#333333">
                <v:path arrowok="t"/>
              </v:shape>
            </v:group>
            <v:group style="position:absolute;left:7431;top:-10;width:2;height:47" coordorigin="7431,-10" coordsize="2,47">
              <v:shape style="position:absolute;left:7431;top:-10;width:2;height:47" coordorigin="7431,-10" coordsize="0,47" path="m7431,36l7431,-10e" filled="f" stroked="t" strokeweight=".9095pt" strokecolor="#333333">
                <v:path arrowok="t"/>
              </v:shape>
            </v:group>
            <v:group style="position:absolute;left:8350;top:-10;width:2;height:47" coordorigin="8350,-10" coordsize="2,47">
              <v:shape style="position:absolute;left:8350;top:-10;width:2;height:47" coordorigin="8350,-10" coordsize="0,47" path="m8350,36l8350,-10e" filled="f" stroked="t" strokeweight=".909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2013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57" w:lineRule="auto"/>
        <w:ind w:left="100" w:right="4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2: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erage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fitted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alues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Gender,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households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3" w:after="0" w:line="181" w:lineRule="exact"/>
        <w:ind w:left="3640" w:right="3214"/>
        <w:jc w:val="center"/>
        <w:tabs>
          <w:tab w:pos="5960" w:val="left"/>
        </w:tabs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313.553253pt;margin-top:-.182354pt;width:13.7625pt;height:13.7625pt;mso-position-horizontal-relative:page;mso-position-vertical-relative:paragraph;z-index:-2805" coordorigin="6271,-4" coordsize="275,275">
            <v:group style="position:absolute;left:6279;top:4;width:259;height:259" coordorigin="6279,4" coordsize="259,259">
              <v:shape style="position:absolute;left:6279;top:4;width:259;height:259" coordorigin="6279,4" coordsize="259,259" path="m6279,264l6538,264,6538,4,6279,4,6279,264e" filled="t" fillcolor="#F2F2F2" stroked="f">
                <v:path arrowok="t"/>
                <v:fill/>
              </v:shape>
            </v:group>
            <v:group style="position:absolute;left:6279;top:4;width:259;height:259" coordorigin="6279,4" coordsize="259,259">
              <v:shape style="position:absolute;left:6279;top:4;width:259;height:259" coordorigin="6279,4" coordsize="259,259" path="m6279,264l6538,264,6538,4,6279,4,6279,264xe" filled="f" stroked="t" strokeweight=".8025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2.050751pt;margin-top:-.182354pt;width:13.7625pt;height:13.7625pt;mso-position-horizontal-relative:page;mso-position-vertical-relative:paragraph;z-index:-2804" coordorigin="7041,-4" coordsize="275,275">
            <v:group style="position:absolute;left:7049;top:4;width:259;height:259" coordorigin="7049,4" coordsize="259,259">
              <v:shape style="position:absolute;left:7049;top:4;width:259;height:259" coordorigin="7049,4" coordsize="259,259" path="m7049,264l7308,264,7308,4,7049,4,7049,264e" filled="t" fillcolor="#F2F2F2" stroked="f">
                <v:path arrowok="t"/>
                <v:fill/>
              </v:shape>
            </v:group>
            <v:group style="position:absolute;left:7049;top:4;width:259;height:259" coordorigin="7049,4" coordsize="259,259">
              <v:shape style="position:absolute;left:7049;top:4;width:259;height:259" coordorigin="7049,4" coordsize="259,259" path="m7049,264l7308,264,7308,4,7049,4,7049,264xe" filled="f" stroked="t" strokeweight=".8025pt" strokecolor="#FFFFFF">
                <v:path arrowok="t"/>
              </v:shape>
            </v:group>
            <v:group style="position:absolute;left:7128;top:76;width:101;height:87" coordorigin="7128,76" coordsize="101,87">
              <v:shape style="position:absolute;left:7128;top:76;width:101;height:87" coordorigin="7128,76" coordsize="101,87" path="m7179,76l7128,163,7229,163,7179,76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Household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head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2"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spacing w:val="20"/>
          <w:w w:val="81"/>
          <w:position w:val="2"/>
        </w:rPr>
        <w:t> </w:t>
      </w:r>
      <w:r>
        <w:rPr>
          <w:rFonts w:ascii="Arial" w:hAnsi="Arial" w:cs="Arial" w:eastAsia="Arial"/>
          <w:sz w:val="13"/>
          <w:szCs w:val="13"/>
          <w:spacing w:val="-4"/>
          <w:w w:val="100"/>
          <w:position w:val="1"/>
        </w:rPr>
        <w:t>F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emale</w:t>
      </w:r>
      <w:r>
        <w:rPr>
          <w:rFonts w:ascii="Arial" w:hAnsi="Arial" w:cs="Arial" w:eastAsia="Arial"/>
          <w:sz w:val="13"/>
          <w:szCs w:val="13"/>
          <w:spacing w:val="-23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3"/>
          <w:position w:val="1"/>
        </w:rPr>
        <w:t>Male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47" w:after="0" w:line="148" w:lineRule="exact"/>
        <w:ind w:left="23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194.76825pt;margin-top:2.300675pt;width:240.705pt;height:159.142500pt;mso-position-horizontal-relative:page;mso-position-vertical-relative:paragraph;z-index:-2806" coordorigin="3895,46" coordsize="4814,3183">
            <v:group style="position:absolute;left:3944;top:2795;width:4757;height:2" coordorigin="3944,2795" coordsize="4757,2">
              <v:shape style="position:absolute;left:3944;top:2795;width:4757;height:2" coordorigin="3944,2795" coordsize="4757,0" path="m3944,2795l8701,2795e" filled="f" stroked="t" strokeweight=".48pt" strokecolor="#F2F2F2">
                <v:path arrowok="t"/>
              </v:shape>
            </v:group>
            <v:group style="position:absolute;left:3944;top:2031;width:4757;height:2" coordorigin="3944,2031" coordsize="4757,2">
              <v:shape style="position:absolute;left:3944;top:2031;width:4757;height:2" coordorigin="3944,2031" coordsize="4757,0" path="m3944,2031l8701,2031e" filled="f" stroked="t" strokeweight=".48pt" strokecolor="#F2F2F2">
                <v:path arrowok="t"/>
              </v:shape>
            </v:group>
            <v:group style="position:absolute;left:3944;top:1267;width:4757;height:2" coordorigin="3944,1267" coordsize="4757,2">
              <v:shape style="position:absolute;left:3944;top:1267;width:4757;height:2" coordorigin="3944,1267" coordsize="4757,0" path="m3944,1267l8701,1267e" filled="f" stroked="t" strokeweight=".48pt" strokecolor="#F2F2F2">
                <v:path arrowok="t"/>
              </v:shape>
            </v:group>
            <v:group style="position:absolute;left:3944;top:503;width:4757;height:2" coordorigin="3944,503" coordsize="4757,2">
              <v:shape style="position:absolute;left:3944;top:503;width:4757;height:2" coordorigin="3944,503" coordsize="4757,0" path="m3944,503l8701,503e" filled="f" stroked="t" strokeweight=".48pt" strokecolor="#F2F2F2">
                <v:path arrowok="t"/>
              </v:shape>
            </v:group>
            <v:group style="position:absolute;left:4367;top:54;width:2;height:3126" coordorigin="4367,54" coordsize="2,3126">
              <v:shape style="position:absolute;left:4367;top:54;width:2;height:3126" coordorigin="4367,54" coordsize="0,3126" path="m4367,3180l4367,54e" filled="f" stroked="t" strokeweight=".48pt" strokecolor="#F2F2F2">
                <v:path arrowok="t"/>
              </v:shape>
            </v:group>
            <v:group style="position:absolute;left:5190;top:54;width:2;height:3126" coordorigin="5190,54" coordsize="2,3126">
              <v:shape style="position:absolute;left:5190;top:54;width:2;height:3126" coordorigin="5190,54" coordsize="0,3126" path="m5190,3180l5190,54e" filled="f" stroked="t" strokeweight=".48pt" strokecolor="#F2F2F2">
                <v:path arrowok="t"/>
              </v:shape>
            </v:group>
            <v:group style="position:absolute;left:6014;top:54;width:2;height:3126" coordorigin="6014,54" coordsize="2,3126">
              <v:shape style="position:absolute;left:6014;top:54;width:2;height:3126" coordorigin="6014,54" coordsize="0,3126" path="m6014,3180l6014,54e" filled="f" stroked="t" strokeweight=".48pt" strokecolor="#F2F2F2">
                <v:path arrowok="t"/>
              </v:shape>
            </v:group>
            <v:group style="position:absolute;left:6838;top:54;width:2;height:3126" coordorigin="6838,54" coordsize="2,3126">
              <v:shape style="position:absolute;left:6838;top:54;width:2;height:3126" coordorigin="6838,54" coordsize="0,3126" path="m6838,3180l6838,54e" filled="f" stroked="t" strokeweight=".48pt" strokecolor="#F2F2F2">
                <v:path arrowok="t"/>
              </v:shape>
            </v:group>
            <v:group style="position:absolute;left:7661;top:54;width:2;height:3126" coordorigin="7661,54" coordsize="2,3126">
              <v:shape style="position:absolute;left:7661;top:54;width:2;height:3126" coordorigin="7661,54" coordsize="0,3126" path="m7661,3180l7661,54e" filled="f" stroked="t" strokeweight=".48pt" strokecolor="#F2F2F2">
                <v:path arrowok="t"/>
              </v:shape>
            </v:group>
            <v:group style="position:absolute;left:8485;top:54;width:2;height:3126" coordorigin="8485,54" coordsize="2,3126">
              <v:shape style="position:absolute;left:8485;top:54;width:2;height:3126" coordorigin="8485,54" coordsize="0,3126" path="m8485,3180l8485,54e" filled="f" stroked="t" strokeweight=".48pt" strokecolor="#F2F2F2">
                <v:path arrowok="t"/>
              </v:shape>
            </v:group>
            <v:group style="position:absolute;left:3944;top:3177;width:4757;height:2" coordorigin="3944,3177" coordsize="4757,2">
              <v:shape style="position:absolute;left:3944;top:3177;width:4757;height:2" coordorigin="3944,3177" coordsize="4757,0" path="m3944,3177l8701,3177e" filled="f" stroked="t" strokeweight=".8025pt" strokecolor="#CCCCCC">
                <v:path arrowok="t"/>
              </v:shape>
            </v:group>
            <v:group style="position:absolute;left:3944;top:2413;width:4757;height:2" coordorigin="3944,2413" coordsize="4757,2">
              <v:shape style="position:absolute;left:3944;top:2413;width:4757;height:2" coordorigin="3944,2413" coordsize="4757,0" path="m3944,2413l8701,2413e" filled="f" stroked="t" strokeweight=".8025pt" strokecolor="#CCCCCC">
                <v:path arrowok="t"/>
              </v:shape>
            </v:group>
            <v:group style="position:absolute;left:3944;top:1649;width:4757;height:2" coordorigin="3944,1649" coordsize="4757,2">
              <v:shape style="position:absolute;left:3944;top:1649;width:4757;height:2" coordorigin="3944,1649" coordsize="4757,0" path="m3944,1649l8701,1649e" filled="f" stroked="t" strokeweight=".8025pt" strokecolor="#CCCCCC">
                <v:path arrowok="t"/>
              </v:shape>
            </v:group>
            <v:group style="position:absolute;left:3944;top:885;width:4757;height:2" coordorigin="3944,885" coordsize="4757,2">
              <v:shape style="position:absolute;left:3944;top:885;width:4757;height:2" coordorigin="3944,885" coordsize="4757,0" path="m3944,885l8701,885e" filled="f" stroked="t" strokeweight=".8025pt" strokecolor="#CCCCCC">
                <v:path arrowok="t"/>
              </v:shape>
            </v:group>
            <v:group style="position:absolute;left:3944;top:120;width:4757;height:2" coordorigin="3944,120" coordsize="4757,2">
              <v:shape style="position:absolute;left:3944;top:120;width:4757;height:2" coordorigin="3944,120" coordsize="4757,0" path="m3944,120l8701,120e" filled="f" stroked="t" strokeweight=".8025pt" strokecolor="#CCCCCC">
                <v:path arrowok="t"/>
              </v:shape>
            </v:group>
            <v:group style="position:absolute;left:3955;top:54;width:2;height:3126" coordorigin="3955,54" coordsize="2,3126">
              <v:shape style="position:absolute;left:3955;top:54;width:2;height:3126" coordorigin="3955,54" coordsize="0,3126" path="m3955,3180l3955,54e" filled="f" stroked="t" strokeweight=".8025pt" strokecolor="#CCCCCC">
                <v:path arrowok="t"/>
              </v:shape>
            </v:group>
            <v:group style="position:absolute;left:4778;top:54;width:2;height:3126" coordorigin="4778,54" coordsize="2,3126">
              <v:shape style="position:absolute;left:4778;top:54;width:2;height:3126" coordorigin="4778,54" coordsize="0,3126" path="m4778,3180l4778,54e" filled="f" stroked="t" strokeweight=".8025pt" strokecolor="#CCCCCC">
                <v:path arrowok="t"/>
              </v:shape>
            </v:group>
            <v:group style="position:absolute;left:5602;top:54;width:2;height:3126" coordorigin="5602,54" coordsize="2,3126">
              <v:shape style="position:absolute;left:5602;top:54;width:2;height:3126" coordorigin="5602,54" coordsize="0,3126" path="m5602,3180l5602,54e" filled="f" stroked="t" strokeweight=".8025pt" strokecolor="#CCCCCC">
                <v:path arrowok="t"/>
              </v:shape>
            </v:group>
            <v:group style="position:absolute;left:6426;top:54;width:2;height:3126" coordorigin="6426,54" coordsize="2,3126">
              <v:shape style="position:absolute;left:6426;top:54;width:2;height:3126" coordorigin="6426,54" coordsize="0,3126" path="m6426,3180l6426,54e" filled="f" stroked="t" strokeweight=".8025pt" strokecolor="#CCCCCC">
                <v:path arrowok="t"/>
              </v:shape>
            </v:group>
            <v:group style="position:absolute;left:7250;top:54;width:2;height:3126" coordorigin="7250,54" coordsize="2,3126">
              <v:shape style="position:absolute;left:7250;top:54;width:2;height:3126" coordorigin="7250,54" coordsize="0,3126" path="m7250,3180l7250,54e" filled="f" stroked="t" strokeweight=".8025pt" strokecolor="#CCCCCC">
                <v:path arrowok="t"/>
              </v:shape>
            </v:group>
            <v:group style="position:absolute;left:8073;top:54;width:2;height:3126" coordorigin="8073,54" coordsize="2,3126">
              <v:shape style="position:absolute;left:8073;top:54;width:2;height:3126" coordorigin="8073,54" coordsize="0,3126" path="m8073,3180l8073,54e" filled="f" stroked="t" strokeweight=".8025pt" strokecolor="#CCCCCC">
                <v:path arrowok="t"/>
              </v:shape>
            </v:group>
            <v:group style="position:absolute;left:4111;top:569;width:101;height:87" coordorigin="4111,569" coordsize="101,87">
              <v:shape style="position:absolute;left:4111;top:569;width:101;height:87" coordorigin="4111,569" coordsize="101,87" path="m4161,569l4111,656,4211,656,4161,569e" filled="t" fillcolor="#000000" stroked="f">
                <v:path arrowok="t"/>
                <v:fill/>
              </v:shape>
            </v:group>
            <v:group style="position:absolute;left:4316;top:138;width:100;height:87" coordorigin="4316,138" coordsize="100,87">
              <v:shape style="position:absolute;left:4316;top:138;width:100;height:87" coordorigin="4316,138" coordsize="100,87" path="m4367,138l4316,225,4417,225,4367,138e" filled="t" fillcolor="#000000" stroked="f">
                <v:path arrowok="t"/>
                <v:fill/>
              </v:shape>
            </v:group>
            <v:group style="position:absolute;left:4522;top:227;width:101;height:87" coordorigin="4522,227" coordsize="101,87">
              <v:shape style="position:absolute;left:4522;top:227;width:101;height:87" coordorigin="4522,227" coordsize="101,87" path="m4573,227l4522,314,4623,314,4573,227e" filled="t" fillcolor="#000000" stroked="f">
                <v:path arrowok="t"/>
                <v:fill/>
              </v:shape>
            </v:group>
            <v:group style="position:absolute;left:4728;top:428;width:101;height:87" coordorigin="4728,428" coordsize="101,87">
              <v:shape style="position:absolute;left:4728;top:428;width:101;height:87" coordorigin="4728,428" coordsize="101,87" path="m4778,428l4728,515,4829,515,4778,428e" filled="t" fillcolor="#000000" stroked="f">
                <v:path arrowok="t"/>
                <v:fill/>
              </v:shape>
            </v:group>
            <v:group style="position:absolute;left:4934;top:605;width:100;height:87" coordorigin="4934,605" coordsize="100,87">
              <v:shape style="position:absolute;left:4934;top:605;width:100;height:87" coordorigin="4934,605" coordsize="100,87" path="m4984,605l4934,692,5035,692,4984,605e" filled="t" fillcolor="#000000" stroked="f">
                <v:path arrowok="t"/>
                <v:fill/>
              </v:shape>
            </v:group>
            <v:group style="position:absolute;left:5140;top:786;width:101;height:87" coordorigin="5140,786" coordsize="101,87">
              <v:shape style="position:absolute;left:5140;top:786;width:101;height:87" coordorigin="5140,786" coordsize="101,87" path="m5190,786l5140,873,5241,873,5190,786e" filled="t" fillcolor="#000000" stroked="f">
                <v:path arrowok="t"/>
                <v:fill/>
              </v:shape>
            </v:group>
            <v:group style="position:absolute;left:5346;top:860;width:101;height:87" coordorigin="5346,860" coordsize="101,87">
              <v:shape style="position:absolute;left:5346;top:860;width:101;height:87" coordorigin="5346,860" coordsize="101,87" path="m5396,860l5346,947,5447,947,5396,860e" filled="t" fillcolor="#000000" stroked="f">
                <v:path arrowok="t"/>
                <v:fill/>
              </v:shape>
            </v:group>
            <v:group style="position:absolute;left:5552;top:1065;width:100;height:87" coordorigin="5552,1065" coordsize="100,87">
              <v:shape style="position:absolute;left:5552;top:1065;width:100;height:87" coordorigin="5552,1065" coordsize="100,87" path="m5602,1065l5552,1152,5653,1152,5602,1065e" filled="t" fillcolor="#000000" stroked="f">
                <v:path arrowok="t"/>
                <v:fill/>
              </v:shape>
            </v:group>
            <v:group style="position:absolute;left:5758;top:1128;width:100;height:87" coordorigin="5758,1128" coordsize="100,87">
              <v:shape style="position:absolute;left:5758;top:1128;width:100;height:87" coordorigin="5758,1128" coordsize="100,87" path="m5808,1128l5758,1215,5858,1215,5808,1128e" filled="t" fillcolor="#000000" stroked="f">
                <v:path arrowok="t"/>
                <v:fill/>
              </v:shape>
            </v:group>
            <v:group style="position:absolute;left:5964;top:1097;width:101;height:87" coordorigin="5964,1097" coordsize="101,87">
              <v:shape style="position:absolute;left:5964;top:1097;width:101;height:87" coordorigin="5964,1097" coordsize="101,87" path="m6014,1097l5964,1184,6064,1184,6014,1097e" filled="t" fillcolor="#000000" stroked="f">
                <v:path arrowok="t"/>
                <v:fill/>
              </v:shape>
            </v:group>
            <v:group style="position:absolute;left:6170;top:1207;width:100;height:87" coordorigin="6170,1207" coordsize="100,87">
              <v:shape style="position:absolute;left:6170;top:1207;width:100;height:87" coordorigin="6170,1207" coordsize="100,87" path="m6220,1207l6170,1294,6270,1294,6220,1207e" filled="t" fillcolor="#000000" stroked="f">
                <v:path arrowok="t"/>
                <v:fill/>
              </v:shape>
            </v:group>
            <v:group style="position:absolute;left:6376;top:1141;width:100;height:87" coordorigin="6376,1141" coordsize="100,87">
              <v:shape style="position:absolute;left:6376;top:1141;width:100;height:87" coordorigin="6376,1141" coordsize="100,87" path="m6426,1141l6376,1228,6476,1228,6426,1141e" filled="t" fillcolor="#000000" stroked="f">
                <v:path arrowok="t"/>
                <v:fill/>
              </v:shape>
            </v:group>
            <v:group style="position:absolute;left:6582;top:1163;width:100;height:87" coordorigin="6582,1163" coordsize="100,87">
              <v:shape style="position:absolute;left:6582;top:1163;width:100;height:87" coordorigin="6582,1163" coordsize="100,87" path="m6632,1163l6582,1250,6682,1250,6632,1163e" filled="t" fillcolor="#000000" stroked="f">
                <v:path arrowok="t"/>
                <v:fill/>
              </v:shape>
            </v:group>
            <v:group style="position:absolute;left:6788;top:1230;width:100;height:87" coordorigin="6788,1230" coordsize="100,87">
              <v:shape style="position:absolute;left:6788;top:1230;width:100;height:87" coordorigin="6788,1230" coordsize="100,87" path="m6838,1230l6788,1317,6888,1317,6838,1230e" filled="t" fillcolor="#000000" stroked="f">
                <v:path arrowok="t"/>
                <v:fill/>
              </v:shape>
            </v:group>
            <v:group style="position:absolute;left:6994;top:1043;width:100;height:87" coordorigin="6994,1043" coordsize="100,87">
              <v:shape style="position:absolute;left:6994;top:1043;width:100;height:87" coordorigin="6994,1043" coordsize="100,87" path="m7044,1043l6994,1130,7094,1130,7044,1043e" filled="t" fillcolor="#000000" stroked="f">
                <v:path arrowok="t"/>
                <v:fill/>
              </v:shape>
            </v:group>
            <v:group style="position:absolute;left:7199;top:986;width:101;height:87" coordorigin="7199,986" coordsize="101,87">
              <v:shape style="position:absolute;left:7199;top:986;width:101;height:87" coordorigin="7199,986" coordsize="101,87" path="m7250,986l7199,1073,7300,1073,7250,986e" filled="t" fillcolor="#000000" stroked="f">
                <v:path arrowok="t"/>
                <v:fill/>
              </v:shape>
            </v:group>
            <v:group style="position:absolute;left:7405;top:1012;width:100;height:87" coordorigin="7405,1012" coordsize="100,87">
              <v:shape style="position:absolute;left:7405;top:1012;width:100;height:87" coordorigin="7405,1012" coordsize="100,87" path="m7456,1012l7405,1099,7506,1099,7456,1012e" filled="t" fillcolor="#000000" stroked="f">
                <v:path arrowok="t"/>
                <v:fill/>
              </v:shape>
            </v:group>
            <v:group style="position:absolute;left:7611;top:988;width:100;height:87" coordorigin="7611,988" coordsize="100,87">
              <v:shape style="position:absolute;left:7611;top:988;width:100;height:87" coordorigin="7611,988" coordsize="100,87" path="m7661,988l7611,1075,7712,1075,7661,988e" filled="t" fillcolor="#000000" stroked="f">
                <v:path arrowok="t"/>
                <v:fill/>
              </v:shape>
            </v:group>
            <v:group style="position:absolute;left:7817;top:997;width:100;height:87" coordorigin="7817,997" coordsize="100,87">
              <v:shape style="position:absolute;left:7817;top:997;width:100;height:87" coordorigin="7817,997" coordsize="100,87" path="m7867,997l7817,1085,7918,1085,7867,997e" filled="t" fillcolor="#000000" stroked="f">
                <v:path arrowok="t"/>
                <v:fill/>
              </v:shape>
            </v:group>
            <v:group style="position:absolute;left:8023;top:1103;width:100;height:87" coordorigin="8023,1103" coordsize="100,87">
              <v:shape style="position:absolute;left:8023;top:1103;width:100;height:87" coordorigin="8023,1103" coordsize="100,87" path="m8073,1103l8023,1190,8124,1190,8073,1103e" filled="t" fillcolor="#000000" stroked="f">
                <v:path arrowok="t"/>
                <v:fill/>
              </v:shape>
            </v:group>
            <v:group style="position:absolute;left:8229;top:1082;width:101;height:87" coordorigin="8229,1082" coordsize="101,87">
              <v:shape style="position:absolute;left:8229;top:1082;width:101;height:87" coordorigin="8229,1082" coordsize="101,87" path="m8279,1082l8229,1169,8330,1169,8279,1082e" filled="t" fillcolor="#000000" stroked="f">
                <v:path arrowok="t"/>
                <v:fill/>
              </v:shape>
            </v:group>
            <v:group style="position:absolute;left:8435;top:595;width:101;height:87" coordorigin="8435,595" coordsize="101,87">
              <v:shape style="position:absolute;left:8435;top:595;width:101;height:87" coordorigin="8435,595" coordsize="101,87" path="m8485,595l8435,682,8536,682,8485,595e" filled="t" fillcolor="#000000" stroked="f">
                <v:path arrowok="t"/>
                <v:fill/>
              </v:shape>
            </v:group>
            <v:group style="position:absolute;left:4161;top:1788;width:4325;height:1228" coordorigin="4161,1788" coordsize="4325,1228">
              <v:shape style="position:absolute;left:4161;top:1788;width:4325;height:1228" coordorigin="4161,1788" coordsize="4325,1228" path="m4161,1788l4216,1852,4270,1915,4325,1976,4380,2035,4435,2092,4489,2148,4544,2202,4599,2254,4653,2305,4708,2353,4763,2400,4818,2446,4872,2489,4927,2531,4982,2571,5037,2610,5091,2646,5146,2681,5201,2714,5256,2746,5310,2776,5365,2804,5420,2830,5529,2877,5639,2918,5748,2952,5858,2980,5967,2997,6077,3006,6186,3013,6241,3015,6296,3015,6405,3006,6515,2990,6624,2969,6679,2959,6734,2949,6788,2940,6843,2933,6898,2926,6952,2918,7007,2909,7062,2900,7117,2890,7171,2880,7226,2870,7336,2852,7445,2837,7555,2824,7609,2818,7719,2806,7828,2794,7938,2784,8047,2775,8157,2766,8266,2759,8376,2753,8431,2750,8485,2748e" filled="f" stroked="t" strokeweight="1.2pt" strokecolor="#333333">
                <v:path arrowok="t"/>
              </v:shape>
            </v:group>
            <v:group style="position:absolute;left:4161;top:307;width:4325;height:933" coordorigin="4161,307" coordsize="4325,933">
              <v:shape style="position:absolute;left:4161;top:307;width:4325;height:933" coordorigin="4161,307" coordsize="4325,933" path="m4161,307l4216,332,4270,356,4325,381,4380,405,4435,431,4489,456,4544,482,4599,508,4653,536,4708,563,4763,591,4818,620,4872,648,4927,677,4982,705,5037,734,5091,761,5146,789,5201,816,5256,844,5310,875,5365,908,5420,942,5474,975,5529,1009,5584,1041,5639,1072,5693,1100,5748,1125,5858,1164,5967,1193,6077,1215,6186,1231,6296,1240,6350,1239,6460,1231,6569,1215,6679,1197,6734,1189,6788,1182,6843,1177,6898,1172,6952,1168,7062,1159,7171,1149,7281,1137,7390,1124,7500,1109,7609,1092,7719,1073,7828,1052,7938,1028,8047,1003,8157,975,8266,945,8376,913,8431,896,8485,878e" filled="f" stroked="t" strokeweight="1.2pt" strokecolor="#333333">
                <v:path arrowok="t"/>
              </v:shape>
            </v:group>
            <v:group style="position:absolute;left:3944;top:54;width:4757;height:3126" coordorigin="3944,54" coordsize="4757,3126">
              <v:shape style="position:absolute;left:3944;top:54;width:4757;height:3126" coordorigin="3944,54" coordsize="4757,3126" path="m3944,3180l8701,3180,8701,54,3944,54,3944,3180xe" filled="f" stroked="t" strokeweight=".8025pt" strokecolor="#000000">
                <v:path arrowok="t"/>
              </v:shape>
            </v:group>
            <v:group style="position:absolute;left:3903;top:3177;width:41;height:2" coordorigin="3903,3177" coordsize="41,2">
              <v:shape style="position:absolute;left:3903;top:3177;width:41;height:2" coordorigin="3903,3177" coordsize="41,0" path="m3903,3177l3944,3177e" filled="f" stroked="t" strokeweight=".8025pt" strokecolor="#333333">
                <v:path arrowok="t"/>
              </v:shape>
            </v:group>
            <v:group style="position:absolute;left:3903;top:2413;width:41;height:2" coordorigin="3903,2413" coordsize="41,2">
              <v:shape style="position:absolute;left:3903;top:2413;width:41;height:2" coordorigin="3903,2413" coordsize="41,0" path="m3903,2413l3944,2413e" filled="f" stroked="t" strokeweight=".8025pt" strokecolor="#333333">
                <v:path arrowok="t"/>
              </v:shape>
            </v:group>
            <v:group style="position:absolute;left:3903;top:1649;width:41;height:2" coordorigin="3903,1649" coordsize="41,2">
              <v:shape style="position:absolute;left:3903;top:1649;width:41;height:2" coordorigin="3903,1649" coordsize="41,0" path="m3903,1649l3944,1649e" filled="f" stroked="t" strokeweight=".8025pt" strokecolor="#333333">
                <v:path arrowok="t"/>
              </v:shape>
            </v:group>
            <v:group style="position:absolute;left:3903;top:885;width:41;height:2" coordorigin="3903,885" coordsize="41,2">
              <v:shape style="position:absolute;left:3903;top:885;width:41;height:2" coordorigin="3903,885" coordsize="41,0" path="m3903,885l3944,885e" filled="f" stroked="t" strokeweight=".8025pt" strokecolor="#333333">
                <v:path arrowok="t"/>
              </v:shape>
            </v:group>
            <v:group style="position:absolute;left:3903;top:120;width:41;height:2" coordorigin="3903,120" coordsize="41,2">
              <v:shape style="position:absolute;left:3903;top:120;width:41;height:2" coordorigin="3903,120" coordsize="41,0" path="m3903,120l3944,120e" filled="f" stroked="t" strokeweight=".8025pt" strokecolor="#333333">
                <v:path arrowok="t"/>
              </v:shape>
            </v:group>
            <v:group style="position:absolute;left:3955;top:3180;width:2;height:41" coordorigin="3955,3180" coordsize="2,41">
              <v:shape style="position:absolute;left:3955;top:3180;width:2;height:41" coordorigin="3955,3180" coordsize="0,41" path="m3955,3221l3955,3180e" filled="f" stroked="t" strokeweight=".8025pt" strokecolor="#333333">
                <v:path arrowok="t"/>
              </v:shape>
            </v:group>
            <v:group style="position:absolute;left:4778;top:3180;width:2;height:41" coordorigin="4778,3180" coordsize="2,41">
              <v:shape style="position:absolute;left:4778;top:3180;width:2;height:41" coordorigin="4778,3180" coordsize="0,41" path="m4778,3221l4778,3180e" filled="f" stroked="t" strokeweight=".8025pt" strokecolor="#333333">
                <v:path arrowok="t"/>
              </v:shape>
            </v:group>
            <v:group style="position:absolute;left:5602;top:3180;width:2;height:41" coordorigin="5602,3180" coordsize="2,41">
              <v:shape style="position:absolute;left:5602;top:3180;width:2;height:41" coordorigin="5602,3180" coordsize="0,41" path="m5602,3221l5602,3180e" filled="f" stroked="t" strokeweight=".8025pt" strokecolor="#333333">
                <v:path arrowok="t"/>
              </v:shape>
            </v:group>
            <v:group style="position:absolute;left:6426;top:3180;width:2;height:41" coordorigin="6426,3180" coordsize="2,41">
              <v:shape style="position:absolute;left:6426;top:3180;width:2;height:41" coordorigin="6426,3180" coordsize="0,41" path="m6426,3221l6426,3180e" filled="f" stroked="t" strokeweight=".8025pt" strokecolor="#333333">
                <v:path arrowok="t"/>
              </v:shape>
            </v:group>
            <v:group style="position:absolute;left:7250;top:3180;width:2;height:41" coordorigin="7250,3180" coordsize="2,41">
              <v:shape style="position:absolute;left:7250;top:3180;width:2;height:41" coordorigin="7250,3180" coordsize="0,41" path="m7250,3221l7250,3180e" filled="f" stroked="t" strokeweight=".8025pt" strokecolor="#333333">
                <v:path arrowok="t"/>
              </v:shape>
            </v:group>
            <v:group style="position:absolute;left:8073;top:3180;width:2;height:41" coordorigin="8073,3180" coordsize="2,41">
              <v:shape style="position:absolute;left:8073;top:3180;width:2;height:41" coordorigin="8073,3180" coordsize="0,41" path="m8073,3221l8073,3180e" filled="f" stroked="t" strokeweight=".802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3.7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7" w:after="0" w:line="148" w:lineRule="exact"/>
        <w:ind w:left="23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3.174408pt;margin-top:.608434pt;width:10.25pt;height:84.071004pt;mso-position-horizontal-relative:page;mso-position-vertical-relative:paragraph;z-index:-2802" type="#_x0000_t202" filled="f" stroked="f">
            <v:textbox inset="0,0,0,0" style="layout-flow:vertical;mso-layout-flow-alt:bottom-to-top">
              <w:txbxContent>
                <w:p>
                  <w:pPr>
                    <w:spacing w:before="3" w:after="0" w:line="240" w:lineRule="auto"/>
                    <w:ind w:left="20" w:right="-45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-7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19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3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3"/>
                    </w:rPr>
                    <w:t>atio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3.5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7" w:after="0" w:line="240" w:lineRule="auto"/>
        <w:ind w:left="2343" w:right="-20"/>
        <w:jc w:val="left"/>
        <w:tabs>
          <w:tab w:pos="2780" w:val="left"/>
        </w:tabs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3.3</w:t>
      </w:r>
      <w:r>
        <w:rPr>
          <w:rFonts w:ascii="Arial" w:hAnsi="Arial" w:cs="Arial" w:eastAsia="Arial"/>
          <w:sz w:val="13"/>
          <w:szCs w:val="13"/>
          <w:color w:val="4D4D4D"/>
          <w:spacing w:val="-31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</w:r>
      <w:r>
        <w:rPr>
          <w:rFonts w:ascii="MS PGothic" w:hAnsi="MS PGothic" w:cs="MS PGothic" w:eastAsia="MS PGothic"/>
          <w:sz w:val="10"/>
          <w:szCs w:val="10"/>
          <w:color w:val="000000"/>
          <w:spacing w:val="0"/>
          <w:w w:val="81"/>
          <w:position w:val="-5"/>
        </w:rPr>
        <w:t>●</w:t>
      </w:r>
      <w:r>
        <w:rPr>
          <w:rFonts w:ascii="MS PGothic" w:hAnsi="MS PGothic" w:cs="MS PGothic" w:eastAsia="MS PGothic"/>
          <w:sz w:val="10"/>
          <w:szCs w:val="10"/>
          <w:color w:val="000000"/>
          <w:spacing w:val="0"/>
          <w:w w:val="100"/>
          <w:position w:val="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3.1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38" w:lineRule="exact"/>
        <w:ind w:right="-20"/>
        <w:jc w:val="righ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  <w:position w:val="-1"/>
        </w:rPr>
        <w:t>2.9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  <w:position w:val="0"/>
        </w:rPr>
      </w:r>
    </w:p>
    <w:p>
      <w:pPr>
        <w:spacing w:before="33" w:after="0" w:line="240" w:lineRule="auto"/>
        <w:ind w:right="-20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/>
        <w:br w:type="column"/>
      </w:r>
      <w:r>
        <w:rPr>
          <w:rFonts w:ascii="MS PGothic" w:hAnsi="MS PGothic" w:cs="MS PGothic" w:eastAsia="MS PGothic"/>
          <w:sz w:val="10"/>
          <w:szCs w:val="10"/>
          <w:spacing w:val="0"/>
          <w:w w:val="8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</w:rPr>
      </w:r>
    </w:p>
    <w:p>
      <w:pPr>
        <w:spacing w:before="0" w:after="0" w:line="108" w:lineRule="exact"/>
        <w:ind w:left="206" w:right="-20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28" w:after="0" w:line="240" w:lineRule="auto"/>
        <w:ind w:left="412" w:right="-20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</w:rPr>
      </w:r>
    </w:p>
    <w:p>
      <w:pPr>
        <w:spacing w:before="63" w:after="0" w:line="124" w:lineRule="exact"/>
        <w:ind w:left="618" w:right="-20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2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97" w:lineRule="exact"/>
        <w:ind w:left="796" w:right="1394"/>
        <w:jc w:val="center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112" w:lineRule="exact"/>
        <w:ind w:left="1002" w:right="1188"/>
        <w:jc w:val="center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92" w:lineRule="exact"/>
        <w:ind w:left="1208" w:right="982"/>
        <w:jc w:val="center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2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155" w:lineRule="exact"/>
        <w:ind w:left="1442" w:right="-66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-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5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5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5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2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-2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-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4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58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2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2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0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0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0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7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7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7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10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10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1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3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  <w:cols w:num="4" w:equalWidth="0">
            <w:col w:w="2531" w:space="455"/>
            <w:col w:w="2347" w:space="124"/>
            <w:col w:w="494" w:space="124"/>
            <w:col w:w="3485"/>
          </w:cols>
        </w:sectPr>
      </w:pPr>
      <w:rPr/>
    </w:p>
    <w:p>
      <w:pPr>
        <w:spacing w:before="0" w:after="0" w:line="137" w:lineRule="exact"/>
        <w:ind w:left="2465" w:right="-20"/>
        <w:jc w:val="left"/>
        <w:tabs>
          <w:tab w:pos="3280" w:val="left"/>
          <w:tab w:pos="4100" w:val="left"/>
          <w:tab w:pos="4920" w:val="left"/>
          <w:tab w:pos="5740" w:val="left"/>
          <w:tab w:pos="6580" w:val="left"/>
        </w:tabs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2013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</w:sectPr>
      </w:pPr>
      <w:rPr/>
    </w:p>
    <w:p>
      <w:pPr>
        <w:spacing w:before="63" w:after="0" w:line="257" w:lineRule="auto"/>
        <w:ind w:left="100" w:right="4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3: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erage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fitted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alues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FPL100-ratios,</w:t>
      </w:r>
      <w:r>
        <w:rPr>
          <w:rFonts w:ascii="Arial" w:hAnsi="Arial" w:cs="Arial" w:eastAsia="Arial"/>
          <w:sz w:val="22"/>
          <w:szCs w:val="22"/>
          <w:spacing w:val="1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3" w:after="0" w:line="181" w:lineRule="exact"/>
        <w:ind w:left="3459" w:right="-20"/>
        <w:jc w:val="left"/>
        <w:tabs>
          <w:tab w:pos="5800" w:val="left"/>
        </w:tabs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302.850739pt;margin-top:-.182332pt;width:13.7625pt;height:13.7625pt;mso-position-horizontal-relative:page;mso-position-vertical-relative:paragraph;z-index:-2800" coordorigin="6057,-4" coordsize="275,275">
            <v:group style="position:absolute;left:6065;top:4;width:259;height:259" coordorigin="6065,4" coordsize="259,259">
              <v:shape style="position:absolute;left:6065;top:4;width:259;height:259" coordorigin="6065,4" coordsize="259,259" path="m6065,264l6324,264,6324,4,6065,4,6065,264e" filled="t" fillcolor="#F2F2F2" stroked="f">
                <v:path arrowok="t"/>
                <v:fill/>
              </v:shape>
            </v:group>
            <v:group style="position:absolute;left:6065;top:4;width:259;height:259" coordorigin="6065,4" coordsize="259,259">
              <v:shape style="position:absolute;left:6065;top:4;width:259;height:259" coordorigin="6065,4" coordsize="259,259" path="m6065,264l6324,264,6324,4,6065,4,6065,264xe" filled="f" stroked="t" strokeweight=".8025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2.030762pt;margin-top:-.182332pt;width:13.7625pt;height:13.7625pt;mso-position-horizontal-relative:page;mso-position-vertical-relative:paragraph;z-index:-2799" coordorigin="6841,-4" coordsize="275,275">
            <v:group style="position:absolute;left:6849;top:4;width:259;height:259" coordorigin="6849,4" coordsize="259,259">
              <v:shape style="position:absolute;left:6849;top:4;width:259;height:259" coordorigin="6849,4" coordsize="259,259" path="m6849,264l7108,264,7108,4,6849,4,6849,264e" filled="t" fillcolor="#F2F2F2" stroked="f">
                <v:path arrowok="t"/>
                <v:fill/>
              </v:shape>
            </v:group>
            <v:group style="position:absolute;left:6849;top:4;width:259;height:259" coordorigin="6849,4" coordsize="259,259">
              <v:shape style="position:absolute;left:6849;top:4;width:259;height:259" coordorigin="6849,4" coordsize="259,259" path="m6849,264l7108,264,7108,4,6849,4,6849,264xe" filled="f" stroked="t" strokeweight=".8025pt" strokecolor="#FFFFFF">
                <v:path arrowok="t"/>
              </v:shape>
            </v:group>
            <v:group style="position:absolute;left:6928;top:76;width:101;height:87" coordorigin="6928,76" coordsize="101,87">
              <v:shape style="position:absolute;left:6928;top:76;width:101;height:87" coordorigin="6928,76" coordsize="101,87" path="m6978,76l6928,163,7028,163,6978,76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Household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head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2"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spacing w:val="20"/>
          <w:w w:val="81"/>
          <w:position w:val="2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Mar</w:t>
      </w:r>
      <w:r>
        <w:rPr>
          <w:rFonts w:ascii="Arial" w:hAnsi="Arial" w:cs="Arial" w:eastAsia="Arial"/>
          <w:sz w:val="13"/>
          <w:szCs w:val="13"/>
          <w:spacing w:val="2"/>
          <w:w w:val="100"/>
          <w:position w:val="1"/>
        </w:rPr>
        <w:t>r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ied</w:t>
      </w:r>
      <w:r>
        <w:rPr>
          <w:rFonts w:ascii="Arial" w:hAnsi="Arial" w:cs="Arial" w:eastAsia="Arial"/>
          <w:sz w:val="13"/>
          <w:szCs w:val="13"/>
          <w:spacing w:val="-23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Not</w:t>
      </w:r>
      <w:r>
        <w:rPr>
          <w:rFonts w:ascii="Arial" w:hAnsi="Arial" w:cs="Arial" w:eastAsia="Arial"/>
          <w:sz w:val="13"/>
          <w:szCs w:val="13"/>
          <w:spacing w:val="7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3"/>
          <w:position w:val="1"/>
        </w:rPr>
        <w:t>mar</w:t>
      </w:r>
      <w:r>
        <w:rPr>
          <w:rFonts w:ascii="Arial" w:hAnsi="Arial" w:cs="Arial" w:eastAsia="Arial"/>
          <w:sz w:val="13"/>
          <w:szCs w:val="13"/>
          <w:spacing w:val="2"/>
          <w:w w:val="103"/>
          <w:position w:val="1"/>
        </w:rPr>
        <w:t>r</w:t>
      </w:r>
      <w:r>
        <w:rPr>
          <w:rFonts w:ascii="Arial" w:hAnsi="Arial" w:cs="Arial" w:eastAsia="Arial"/>
          <w:sz w:val="13"/>
          <w:szCs w:val="13"/>
          <w:spacing w:val="0"/>
          <w:w w:val="103"/>
          <w:position w:val="1"/>
        </w:rPr>
        <w:t>ied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806" w:top="1360" w:bottom="1000" w:left="1340" w:right="1340"/>
          <w:pgSz w:w="12240" w:h="15840"/>
        </w:sectPr>
      </w:pPr>
      <w:rPr/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4.0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36" w:after="0" w:line="178" w:lineRule="exact"/>
        <w:ind w:right="-20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/>
        <w:br w:type="column"/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3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3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3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2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2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3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79" w:lineRule="exact"/>
        <w:ind w:right="186"/>
        <w:jc w:val="righ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90" w:lineRule="exact"/>
        <w:ind w:right="-20"/>
        <w:jc w:val="righ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49" w:lineRule="exact"/>
        <w:ind w:right="-20"/>
        <w:jc w:val="left"/>
        <w:tabs>
          <w:tab w:pos="3280" w:val="left"/>
        </w:tabs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3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3"/>
        </w:rPr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-3"/>
        </w:rPr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172" w:lineRule="exact"/>
        <w:ind w:left="412" w:right="-20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6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6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6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3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3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3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4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4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4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2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-2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0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0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0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0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-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3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3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3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5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5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5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4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4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4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2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2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2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-2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  <w:cols w:num="3" w:equalWidth="0">
            <w:col w:w="2531" w:space="249"/>
            <w:col w:w="906" w:space="124"/>
            <w:col w:w="5750"/>
          </w:cols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7" w:after="0" w:line="148" w:lineRule="exact"/>
        <w:ind w:left="23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3.174408pt;margin-top:-15.996585pt;width:10.25pt;height:84.071004pt;mso-position-horizontal-relative:page;mso-position-vertical-relative:paragraph;z-index:-2792" type="#_x0000_t202" filled="f" stroked="f">
            <v:textbox inset="0,0,0,0" style="layout-flow:vertical;mso-layout-flow-alt:bottom-to-top">
              <w:txbxContent>
                <w:p>
                  <w:pPr>
                    <w:spacing w:before="3" w:after="0" w:line="240" w:lineRule="auto"/>
                    <w:ind w:left="20" w:right="-45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-7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19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3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3"/>
                    </w:rPr>
                    <w:t>atio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3.5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7" w:after="0" w:line="148" w:lineRule="exact"/>
        <w:ind w:left="23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3.0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7" w:after="0" w:line="148" w:lineRule="exact"/>
        <w:ind w:left="23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2.5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7" w:after="0" w:line="148" w:lineRule="exact"/>
        <w:ind w:left="2465" w:right="-20"/>
        <w:jc w:val="left"/>
        <w:tabs>
          <w:tab w:pos="3280" w:val="left"/>
          <w:tab w:pos="4100" w:val="left"/>
          <w:tab w:pos="4920" w:val="left"/>
          <w:tab w:pos="5740" w:val="left"/>
          <w:tab w:pos="6580" w:val="left"/>
        </w:tabs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194.76825pt;margin-top:-156.789337pt;width:240.705pt;height:159.142500pt;mso-position-horizontal-relative:page;mso-position-vertical-relative:paragraph;z-index:-2801" coordorigin="3895,-3136" coordsize="4814,3183">
            <v:group style="position:absolute;left:3944;top:-669;width:4757;height:2" coordorigin="3944,-669" coordsize="4757,2">
              <v:shape style="position:absolute;left:3944;top:-669;width:4757;height:2" coordorigin="3944,-669" coordsize="4757,0" path="m3944,-669l8701,-669e" filled="f" stroked="t" strokeweight=".48pt" strokecolor="#F2F2F2">
                <v:path arrowok="t"/>
              </v:shape>
            </v:group>
            <v:group style="position:absolute;left:3944;top:-1533;width:4757;height:2" coordorigin="3944,-1533" coordsize="4757,2">
              <v:shape style="position:absolute;left:3944;top:-1533;width:4757;height:2" coordorigin="3944,-1533" coordsize="4757,0" path="m3944,-1533l8701,-1533e" filled="f" stroked="t" strokeweight=".48pt" strokecolor="#F2F2F2">
                <v:path arrowok="t"/>
              </v:shape>
            </v:group>
            <v:group style="position:absolute;left:3944;top:-2397;width:4757;height:2" coordorigin="3944,-2397" coordsize="4757,2">
              <v:shape style="position:absolute;left:3944;top:-2397;width:4757;height:2" coordorigin="3944,-2397" coordsize="4757,0" path="m3944,-2397l8701,-2397e" filled="f" stroked="t" strokeweight=".48pt" strokecolor="#F2F2F2">
                <v:path arrowok="t"/>
              </v:shape>
            </v:group>
            <v:group style="position:absolute;left:4367;top:-3128;width:2;height:3126" coordorigin="4367,-3128" coordsize="2,3126">
              <v:shape style="position:absolute;left:4367;top:-3128;width:2;height:3126" coordorigin="4367,-3128" coordsize="0,3126" path="m4367,-2l4367,-3128e" filled="f" stroked="t" strokeweight=".48pt" strokecolor="#F2F2F2">
                <v:path arrowok="t"/>
              </v:shape>
            </v:group>
            <v:group style="position:absolute;left:5190;top:-3128;width:2;height:3126" coordorigin="5190,-3128" coordsize="2,3126">
              <v:shape style="position:absolute;left:5190;top:-3128;width:2;height:3126" coordorigin="5190,-3128" coordsize="0,3126" path="m5190,-2l5190,-3128e" filled="f" stroked="t" strokeweight=".48pt" strokecolor="#F2F2F2">
                <v:path arrowok="t"/>
              </v:shape>
            </v:group>
            <v:group style="position:absolute;left:6014;top:-3128;width:2;height:3126" coordorigin="6014,-3128" coordsize="2,3126">
              <v:shape style="position:absolute;left:6014;top:-3128;width:2;height:3126" coordorigin="6014,-3128" coordsize="0,3126" path="m6014,-2l6014,-3128e" filled="f" stroked="t" strokeweight=".48pt" strokecolor="#F2F2F2">
                <v:path arrowok="t"/>
              </v:shape>
            </v:group>
            <v:group style="position:absolute;left:6838;top:-3128;width:2;height:3126" coordorigin="6838,-3128" coordsize="2,3126">
              <v:shape style="position:absolute;left:6838;top:-3128;width:2;height:3126" coordorigin="6838,-3128" coordsize="0,3126" path="m6838,-2l6838,-3128e" filled="f" stroked="t" strokeweight=".48pt" strokecolor="#F2F2F2">
                <v:path arrowok="t"/>
              </v:shape>
            </v:group>
            <v:group style="position:absolute;left:7661;top:-3128;width:2;height:3126" coordorigin="7661,-3128" coordsize="2,3126">
              <v:shape style="position:absolute;left:7661;top:-3128;width:2;height:3126" coordorigin="7661,-3128" coordsize="0,3126" path="m7661,-2l7661,-3128e" filled="f" stroked="t" strokeweight=".48pt" strokecolor="#F2F2F2">
                <v:path arrowok="t"/>
              </v:shape>
            </v:group>
            <v:group style="position:absolute;left:8485;top:-3128;width:2;height:3126" coordorigin="8485,-3128" coordsize="2,3126">
              <v:shape style="position:absolute;left:8485;top:-3128;width:2;height:3126" coordorigin="8485,-3128" coordsize="0,3126" path="m8485,-2l8485,-3128e" filled="f" stroked="t" strokeweight=".48pt" strokecolor="#F2F2F2">
                <v:path arrowok="t"/>
              </v:shape>
            </v:group>
            <v:group style="position:absolute;left:3944;top:-237;width:4757;height:2" coordorigin="3944,-237" coordsize="4757,2">
              <v:shape style="position:absolute;left:3944;top:-237;width:4757;height:2" coordorigin="3944,-237" coordsize="4757,0" path="m3944,-237l8701,-237e" filled="f" stroked="t" strokeweight=".8025pt" strokecolor="#CCCCCC">
                <v:path arrowok="t"/>
              </v:shape>
            </v:group>
            <v:group style="position:absolute;left:3944;top:-1101;width:4757;height:2" coordorigin="3944,-1101" coordsize="4757,2">
              <v:shape style="position:absolute;left:3944;top:-1101;width:4757;height:2" coordorigin="3944,-1101" coordsize="4757,0" path="m3944,-1101l8701,-1101e" filled="f" stroked="t" strokeweight=".8025pt" strokecolor="#CCCCCC">
                <v:path arrowok="t"/>
              </v:shape>
            </v:group>
            <v:group style="position:absolute;left:3944;top:-1965;width:4757;height:2" coordorigin="3944,-1965" coordsize="4757,2">
              <v:shape style="position:absolute;left:3944;top:-1965;width:4757;height:2" coordorigin="3944,-1965" coordsize="4757,0" path="m3944,-1965l8701,-1965e" filled="f" stroked="t" strokeweight=".8025pt" strokecolor="#CCCCCC">
                <v:path arrowok="t"/>
              </v:shape>
            </v:group>
            <v:group style="position:absolute;left:3944;top:-2829;width:4757;height:2" coordorigin="3944,-2829" coordsize="4757,2">
              <v:shape style="position:absolute;left:3944;top:-2829;width:4757;height:2" coordorigin="3944,-2829" coordsize="4757,0" path="m3944,-2829l8701,-2829e" filled="f" stroked="t" strokeweight=".8025pt" strokecolor="#CCCCCC">
                <v:path arrowok="t"/>
              </v:shape>
            </v:group>
            <v:group style="position:absolute;left:3955;top:-3128;width:2;height:3126" coordorigin="3955,-3128" coordsize="2,3126">
              <v:shape style="position:absolute;left:3955;top:-3128;width:2;height:3126" coordorigin="3955,-3128" coordsize="0,3126" path="m3955,-2l3955,-3128e" filled="f" stroked="t" strokeweight=".8025pt" strokecolor="#CCCCCC">
                <v:path arrowok="t"/>
              </v:shape>
            </v:group>
            <v:group style="position:absolute;left:4778;top:-3128;width:2;height:3126" coordorigin="4778,-3128" coordsize="2,3126">
              <v:shape style="position:absolute;left:4778;top:-3128;width:2;height:3126" coordorigin="4778,-3128" coordsize="0,3126" path="m4778,-2l4778,-3128e" filled="f" stroked="t" strokeweight=".8025pt" strokecolor="#CCCCCC">
                <v:path arrowok="t"/>
              </v:shape>
            </v:group>
            <v:group style="position:absolute;left:5602;top:-3128;width:2;height:3126" coordorigin="5602,-3128" coordsize="2,3126">
              <v:shape style="position:absolute;left:5602;top:-3128;width:2;height:3126" coordorigin="5602,-3128" coordsize="0,3126" path="m5602,-2l5602,-3128e" filled="f" stroked="t" strokeweight=".8025pt" strokecolor="#CCCCCC">
                <v:path arrowok="t"/>
              </v:shape>
            </v:group>
            <v:group style="position:absolute;left:6426;top:-3128;width:2;height:3126" coordorigin="6426,-3128" coordsize="2,3126">
              <v:shape style="position:absolute;left:6426;top:-3128;width:2;height:3126" coordorigin="6426,-3128" coordsize="0,3126" path="m6426,-2l6426,-3128e" filled="f" stroked="t" strokeweight=".8025pt" strokecolor="#CCCCCC">
                <v:path arrowok="t"/>
              </v:shape>
            </v:group>
            <v:group style="position:absolute;left:7250;top:-3128;width:2;height:3126" coordorigin="7250,-3128" coordsize="2,3126">
              <v:shape style="position:absolute;left:7250;top:-3128;width:2;height:3126" coordorigin="7250,-3128" coordsize="0,3126" path="m7250,-2l7250,-3128e" filled="f" stroked="t" strokeweight=".8025pt" strokecolor="#CCCCCC">
                <v:path arrowok="t"/>
              </v:shape>
            </v:group>
            <v:group style="position:absolute;left:8073;top:-3128;width:2;height:3126" coordorigin="8073,-3128" coordsize="2,3126">
              <v:shape style="position:absolute;left:8073;top:-3128;width:2;height:3126" coordorigin="8073,-3128" coordsize="0,3126" path="m8073,-2l8073,-3128e" filled="f" stroked="t" strokeweight=".8025pt" strokecolor="#CCCCCC">
                <v:path arrowok="t"/>
              </v:shape>
            </v:group>
            <v:group style="position:absolute;left:4111;top:-510;width:101;height:87" coordorigin="4111,-510" coordsize="101,87">
              <v:shape style="position:absolute;left:4111;top:-510;width:101;height:87" coordorigin="4111,-510" coordsize="101,87" path="m4161,-510l4111,-423,4211,-423,4161,-510e" filled="t" fillcolor="#000000" stroked="f">
                <v:path arrowok="t"/>
                <v:fill/>
              </v:shape>
            </v:group>
            <v:group style="position:absolute;left:4316;top:-507;width:100;height:87" coordorigin="4316,-507" coordsize="100,87">
              <v:shape style="position:absolute;left:4316;top:-507;width:100;height:87" coordorigin="4316,-507" coordsize="100,87" path="m4367,-507l4316,-420,4417,-420,4367,-507e" filled="t" fillcolor="#000000" stroked="f">
                <v:path arrowok="t"/>
                <v:fill/>
              </v:shape>
            </v:group>
            <v:group style="position:absolute;left:4522;top:-491;width:101;height:87" coordorigin="4522,-491" coordsize="101,87">
              <v:shape style="position:absolute;left:4522;top:-491;width:101;height:87" coordorigin="4522,-491" coordsize="101,87" path="m4573,-491l4522,-404,4623,-404,4573,-491e" filled="t" fillcolor="#000000" stroked="f">
                <v:path arrowok="t"/>
                <v:fill/>
              </v:shape>
            </v:group>
            <v:group style="position:absolute;left:4728;top:-425;width:101;height:87" coordorigin="4728,-425" coordsize="101,87">
              <v:shape style="position:absolute;left:4728;top:-425;width:101;height:87" coordorigin="4728,-425" coordsize="101,87" path="m4778,-425l4728,-338,4829,-338,4778,-425e" filled="t" fillcolor="#000000" stroked="f">
                <v:path arrowok="t"/>
                <v:fill/>
              </v:shape>
            </v:group>
            <v:group style="position:absolute;left:4934;top:-351;width:100;height:87" coordorigin="4934,-351" coordsize="100,87">
              <v:shape style="position:absolute;left:4934;top:-351;width:100;height:87" coordorigin="4934,-351" coordsize="100,87" path="m4984,-351l4934,-263,5035,-263,4984,-351e" filled="t" fillcolor="#000000" stroked="f">
                <v:path arrowok="t"/>
                <v:fill/>
              </v:shape>
            </v:group>
            <v:group style="position:absolute;left:5140;top:-335;width:101;height:87" coordorigin="5140,-335" coordsize="101,87">
              <v:shape style="position:absolute;left:5140;top:-335;width:101;height:87" coordorigin="5140,-335" coordsize="101,87" path="m5190,-335l5140,-248,5241,-248,5190,-335e" filled="t" fillcolor="#000000" stroked="f">
                <v:path arrowok="t"/>
                <v:fill/>
              </v:shape>
            </v:group>
            <v:group style="position:absolute;left:5346;top:-297;width:101;height:87" coordorigin="5346,-297" coordsize="101,87">
              <v:shape style="position:absolute;left:5346;top:-297;width:101;height:87" coordorigin="5346,-297" coordsize="101,87" path="m5396,-297l5346,-210,5447,-210,5396,-297e" filled="t" fillcolor="#000000" stroked="f">
                <v:path arrowok="t"/>
                <v:fill/>
              </v:shape>
            </v:group>
            <v:group style="position:absolute;left:5552;top:-250;width:100;height:87" coordorigin="5552,-250" coordsize="100,87">
              <v:shape style="position:absolute;left:5552;top:-250;width:100;height:87" coordorigin="5552,-250" coordsize="100,87" path="m5602,-250l5552,-163,5653,-163,5602,-250e" filled="t" fillcolor="#000000" stroked="f">
                <v:path arrowok="t"/>
                <v:fill/>
              </v:shape>
            </v:group>
            <v:group style="position:absolute;left:5758;top:-216;width:100;height:87" coordorigin="5758,-216" coordsize="100,87">
              <v:shape style="position:absolute;left:5758;top:-216;width:100;height:87" coordorigin="5758,-216" coordsize="100,87" path="m5808,-216l5758,-128,5858,-128,5808,-216e" filled="t" fillcolor="#000000" stroked="f">
                <v:path arrowok="t"/>
                <v:fill/>
              </v:shape>
            </v:group>
            <v:group style="position:absolute;left:5964;top:-260;width:101;height:87" coordorigin="5964,-260" coordsize="101,87">
              <v:shape style="position:absolute;left:5964;top:-260;width:101;height:87" coordorigin="5964,-260" coordsize="101,87" path="m6014,-260l5964,-173,6064,-173,6014,-260e" filled="t" fillcolor="#000000" stroked="f">
                <v:path arrowok="t"/>
                <v:fill/>
              </v:shape>
            </v:group>
            <v:group style="position:absolute;left:6170;top:-205;width:100;height:87" coordorigin="6170,-205" coordsize="100,87">
              <v:shape style="position:absolute;left:6170;top:-205;width:100;height:87" coordorigin="6170,-205" coordsize="100,87" path="m6220,-205l6170,-118,6270,-118,6220,-205e" filled="t" fillcolor="#000000" stroked="f">
                <v:path arrowok="t"/>
                <v:fill/>
              </v:shape>
            </v:group>
            <v:group style="position:absolute;left:6376;top:-202;width:100;height:87" coordorigin="6376,-202" coordsize="100,87">
              <v:shape style="position:absolute;left:6376;top:-202;width:100;height:87" coordorigin="6376,-202" coordsize="100,87" path="m6426,-202l6376,-115,6476,-115,6426,-202e" filled="t" fillcolor="#000000" stroked="f">
                <v:path arrowok="t"/>
                <v:fill/>
              </v:shape>
            </v:group>
            <v:group style="position:absolute;left:6582;top:-206;width:100;height:87" coordorigin="6582,-206" coordsize="100,87">
              <v:shape style="position:absolute;left:6582;top:-206;width:100;height:87" coordorigin="6582,-206" coordsize="100,87" path="m6632,-206l6582,-119,6682,-119,6632,-206e" filled="t" fillcolor="#000000" stroked="f">
                <v:path arrowok="t"/>
                <v:fill/>
              </v:shape>
            </v:group>
            <v:group style="position:absolute;left:6788;top:-223;width:100;height:87" coordorigin="6788,-223" coordsize="100,87">
              <v:shape style="position:absolute;left:6788;top:-223;width:100;height:87" coordorigin="6788,-223" coordsize="100,87" path="m6838,-223l6788,-136,6888,-136,6838,-223e" filled="t" fillcolor="#000000" stroked="f">
                <v:path arrowok="t"/>
                <v:fill/>
              </v:shape>
            </v:group>
            <v:group style="position:absolute;left:6994;top:-267;width:100;height:87" coordorigin="6994,-267" coordsize="100,87">
              <v:shape style="position:absolute;left:6994;top:-267;width:100;height:87" coordorigin="6994,-267" coordsize="100,87" path="m7044,-267l6994,-179,7094,-179,7044,-267e" filled="t" fillcolor="#000000" stroked="f">
                <v:path arrowok="t"/>
                <v:fill/>
              </v:shape>
            </v:group>
            <v:group style="position:absolute;left:7199;top:-254;width:101;height:87" coordorigin="7199,-254" coordsize="101,87">
              <v:shape style="position:absolute;left:7199;top:-254;width:101;height:87" coordorigin="7199,-254" coordsize="101,87" path="m7250,-254l7199,-167,7300,-167,7250,-254e" filled="t" fillcolor="#000000" stroked="f">
                <v:path arrowok="t"/>
                <v:fill/>
              </v:shape>
            </v:group>
            <v:group style="position:absolute;left:7405;top:-248;width:100;height:87" coordorigin="7405,-248" coordsize="100,87">
              <v:shape style="position:absolute;left:7405;top:-248;width:100;height:87" coordorigin="7405,-248" coordsize="100,87" path="m7456,-248l7405,-161,7506,-161,7456,-248e" filled="t" fillcolor="#000000" stroked="f">
                <v:path arrowok="t"/>
                <v:fill/>
              </v:shape>
            </v:group>
            <v:group style="position:absolute;left:7611;top:-278;width:100;height:87" coordorigin="7611,-278" coordsize="100,87">
              <v:shape style="position:absolute;left:7611;top:-278;width:100;height:87" coordorigin="7611,-278" coordsize="100,87" path="m7661,-278l7611,-191,7712,-191,7661,-278e" filled="t" fillcolor="#000000" stroked="f">
                <v:path arrowok="t"/>
                <v:fill/>
              </v:shape>
            </v:group>
            <v:group style="position:absolute;left:7817;top:-281;width:100;height:87" coordorigin="7817,-281" coordsize="100,87">
              <v:shape style="position:absolute;left:7817;top:-281;width:100;height:87" coordorigin="7817,-281" coordsize="100,87" path="m7867,-281l7817,-194,7918,-194,7867,-281e" filled="t" fillcolor="#000000" stroked="f">
                <v:path arrowok="t"/>
                <v:fill/>
              </v:shape>
            </v:group>
            <v:group style="position:absolute;left:8023;top:-280;width:100;height:87" coordorigin="8023,-280" coordsize="100,87">
              <v:shape style="position:absolute;left:8023;top:-280;width:100;height:87" coordorigin="8023,-280" coordsize="100,87" path="m8073,-280l8023,-193,8124,-193,8073,-280e" filled="t" fillcolor="#000000" stroked="f">
                <v:path arrowok="t"/>
                <v:fill/>
              </v:shape>
            </v:group>
            <v:group style="position:absolute;left:8229;top:-270;width:101;height:87" coordorigin="8229,-270" coordsize="101,87">
              <v:shape style="position:absolute;left:8229;top:-270;width:101;height:87" coordorigin="8229,-270" coordsize="101,87" path="m8279,-270l8229,-183,8330,-183,8279,-270e" filled="t" fillcolor="#000000" stroked="f">
                <v:path arrowok="t"/>
                <v:fill/>
              </v:shape>
            </v:group>
            <v:group style="position:absolute;left:8435;top:-386;width:101;height:87" coordorigin="8435,-386" coordsize="101,87">
              <v:shape style="position:absolute;left:8435;top:-386;width:101;height:87" coordorigin="8435,-386" coordsize="101,87" path="m8485,-386l8435,-299,8536,-299,8485,-386e" filled="t" fillcolor="#000000" stroked="f">
                <v:path arrowok="t"/>
                <v:fill/>
              </v:shape>
            </v:group>
            <v:group style="position:absolute;left:4161;top:-2986;width:4325;height:518" coordorigin="4161,-2986" coordsize="4325,518">
              <v:shape style="position:absolute;left:4161;top:-2986;width:4325;height:518" coordorigin="4161,-2986" coordsize="4325,518" path="m4161,-2986l4270,-2945,4380,-2905,4489,-2867,4599,-2830,4708,-2795,4818,-2760,4927,-2727,5037,-2695,5146,-2666,5256,-2637,5310,-2623,5420,-2595,5529,-2569,5639,-2544,5748,-2523,5858,-2506,5967,-2493,6077,-2483,6186,-2474,6296,-2469,6350,-2468,6405,-2468,6460,-2469,6515,-2471,6569,-2473,6624,-2476,6679,-2478,6734,-2480,6788,-2481,6843,-2482,6898,-2482,6952,-2482,7007,-2482,7062,-2482,7117,-2482,7171,-2482,7226,-2483,7281,-2483,7336,-2484,7390,-2485,7445,-2486,7500,-2487,7555,-2489,7609,-2490,7664,-2492,7719,-2494,7774,-2496,7828,-2498,7883,-2501,7938,-2503,7993,-2506,8102,-2512,8212,-2520,8321,-2527,8431,-2536,8485,-2541e" filled="f" stroked="t" strokeweight="1.2pt" strokecolor="#333333">
                <v:path arrowok="t"/>
              </v:shape>
            </v:group>
            <v:group style="position:absolute;left:4161;top:-488;width:4325;height:333" coordorigin="4161,-488" coordsize="4325,333">
              <v:shape style="position:absolute;left:4161;top:-488;width:4325;height:333" coordorigin="4161,-488" coordsize="4325,333" path="m4161,-488l4270,-461,4380,-435,4489,-410,4544,-398,4653,-374,4763,-351,4872,-329,4982,-308,5091,-288,5201,-269,5256,-260,5310,-250,5420,-232,5529,-215,5639,-199,5748,-185,5858,-175,5967,-167,6077,-162,6186,-158,6296,-155,6350,-155,6405,-155,6515,-158,6624,-162,6734,-166,6788,-168,6843,-170,6898,-172,6952,-173,7007,-175,7062,-177,7117,-180,7171,-182,7226,-184,7281,-187,7336,-190,7390,-193,7445,-196,7555,-202,7664,-209,7774,-217,7883,-225,7993,-234,8102,-244,8212,-254,8321,-265,8376,-271,8431,-277,8485,-283e" filled="f" stroked="t" strokeweight="1.2pt" strokecolor="#333333">
                <v:path arrowok="t"/>
              </v:shape>
            </v:group>
            <v:group style="position:absolute;left:3944;top:-3128;width:4757;height:3126" coordorigin="3944,-3128" coordsize="4757,3126">
              <v:shape style="position:absolute;left:3944;top:-3128;width:4757;height:3126" coordorigin="3944,-3128" coordsize="4757,3126" path="m3944,-2l8701,-2,8701,-3128,3944,-3128,3944,-2e" filled="f" stroked="t" strokeweight=".8025pt" strokecolor="#000000">
                <v:path arrowok="t"/>
              </v:shape>
            </v:group>
            <v:group style="position:absolute;left:3903;top:-237;width:41;height:2" coordorigin="3903,-237" coordsize="41,2">
              <v:shape style="position:absolute;left:3903;top:-237;width:41;height:2" coordorigin="3903,-237" coordsize="41,0" path="m3903,-237l3944,-237e" filled="f" stroked="t" strokeweight=".8025pt" strokecolor="#333333">
                <v:path arrowok="t"/>
              </v:shape>
            </v:group>
            <v:group style="position:absolute;left:3903;top:-1101;width:41;height:2" coordorigin="3903,-1101" coordsize="41,2">
              <v:shape style="position:absolute;left:3903;top:-1101;width:41;height:2" coordorigin="3903,-1101" coordsize="41,0" path="m3903,-1101l3944,-1101e" filled="f" stroked="t" strokeweight=".8025pt" strokecolor="#333333">
                <v:path arrowok="t"/>
              </v:shape>
            </v:group>
            <v:group style="position:absolute;left:3903;top:-1965;width:41;height:2" coordorigin="3903,-1965" coordsize="41,2">
              <v:shape style="position:absolute;left:3903;top:-1965;width:41;height:2" coordorigin="3903,-1965" coordsize="41,0" path="m3903,-1965l3944,-1965e" filled="f" stroked="t" strokeweight=".8025pt" strokecolor="#333333">
                <v:path arrowok="t"/>
              </v:shape>
            </v:group>
            <v:group style="position:absolute;left:3903;top:-2829;width:41;height:2" coordorigin="3903,-2829" coordsize="41,2">
              <v:shape style="position:absolute;left:3903;top:-2829;width:41;height:2" coordorigin="3903,-2829" coordsize="41,0" path="m3903,-2829l3944,-2829e" filled="f" stroked="t" strokeweight=".8025pt" strokecolor="#333333">
                <v:path arrowok="t"/>
              </v:shape>
            </v:group>
            <v:group style="position:absolute;left:3955;top:-2;width:2;height:41" coordorigin="3955,-2" coordsize="2,41">
              <v:shape style="position:absolute;left:3955;top:-2;width:2;height:41" coordorigin="3955,-2" coordsize="0,41" path="m3955,39l3955,-2e" filled="f" stroked="t" strokeweight=".8025pt" strokecolor="#333333">
                <v:path arrowok="t"/>
              </v:shape>
            </v:group>
            <v:group style="position:absolute;left:4778;top:-2;width:2;height:41" coordorigin="4778,-2" coordsize="2,41">
              <v:shape style="position:absolute;left:4778;top:-2;width:2;height:41" coordorigin="4778,-2" coordsize="0,41" path="m4778,39l4778,-2e" filled="f" stroked="t" strokeweight=".8025pt" strokecolor="#333333">
                <v:path arrowok="t"/>
              </v:shape>
            </v:group>
            <v:group style="position:absolute;left:5602;top:-2;width:2;height:41" coordorigin="5602,-2" coordsize="2,41">
              <v:shape style="position:absolute;left:5602;top:-2;width:2;height:41" coordorigin="5602,-2" coordsize="0,41" path="m5602,39l5602,-2e" filled="f" stroked="t" strokeweight=".8025pt" strokecolor="#333333">
                <v:path arrowok="t"/>
              </v:shape>
            </v:group>
            <v:group style="position:absolute;left:6426;top:-2;width:2;height:41" coordorigin="6426,-2" coordsize="2,41">
              <v:shape style="position:absolute;left:6426;top:-2;width:2;height:41" coordorigin="6426,-2" coordsize="0,41" path="m6426,39l6426,-2e" filled="f" stroked="t" strokeweight=".8025pt" strokecolor="#333333">
                <v:path arrowok="t"/>
              </v:shape>
            </v:group>
            <v:group style="position:absolute;left:7250;top:-2;width:2;height:41" coordorigin="7250,-2" coordsize="2,41">
              <v:shape style="position:absolute;left:7250;top:-2;width:2;height:41" coordorigin="7250,-2" coordsize="0,41" path="m7250,39l7250,-2e" filled="f" stroked="t" strokeweight=".8025pt" strokecolor="#333333">
                <v:path arrowok="t"/>
              </v:shape>
            </v:group>
            <v:group style="position:absolute;left:8073;top:-2;width:2;height:41" coordorigin="8073,-2" coordsize="2,41">
              <v:shape style="position:absolute;left:8073;top:-2;width:2;height:41" coordorigin="8073,-2" coordsize="0,41" path="m8073,39l8073,-2e" filled="f" stroked="t" strokeweight=".802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2013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57" w:lineRule="auto"/>
        <w:ind w:left="100" w:right="4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4: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erage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fitted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alues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FPL100-ratios,</w:t>
      </w:r>
      <w:r>
        <w:rPr>
          <w:rFonts w:ascii="Arial" w:hAnsi="Arial" w:cs="Arial" w:eastAsia="Arial"/>
          <w:sz w:val="22"/>
          <w:szCs w:val="22"/>
          <w:spacing w:val="1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Race/Eth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35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households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3" w:after="0" w:line="181" w:lineRule="exact"/>
        <w:ind w:left="2919" w:right="-20"/>
        <w:jc w:val="left"/>
        <w:tabs>
          <w:tab w:pos="5120" w:val="left"/>
          <w:tab w:pos="5960" w:val="left"/>
          <w:tab w:pos="6700" w:val="left"/>
        </w:tabs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275.87326pt;margin-top:-.182349pt;width:13.7625pt;height:13.7625pt;mso-position-horizontal-relative:page;mso-position-vertical-relative:paragraph;z-index:-2797" coordorigin="5517,-4" coordsize="275,275">
            <v:group style="position:absolute;left:5525;top:4;width:259;height:259" coordorigin="5525,4" coordsize="259,259">
              <v:shape style="position:absolute;left:5525;top:4;width:259;height:259" coordorigin="5525,4" coordsize="259,259" path="m5525,264l5785,264,5785,4,5525,4,5525,264e" filled="t" fillcolor="#F2F2F2" stroked="f">
                <v:path arrowok="t"/>
                <v:fill/>
              </v:shape>
            </v:group>
            <v:group style="position:absolute;left:5525;top:4;width:259;height:259" coordorigin="5525,4" coordsize="259,259">
              <v:shape style="position:absolute;left:5525;top:4;width:259;height:259" coordorigin="5525,4" coordsize="259,259" path="m5525,264l5785,264,5785,4,5525,4,5525,264xe" filled="f" stroked="t" strokeweight=".8025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8.573242pt;margin-top:-.182349pt;width:13.7625pt;height:13.7625pt;mso-position-horizontal-relative:page;mso-position-vertical-relative:paragraph;z-index:-2796" coordorigin="6171,-4" coordsize="275,275">
            <v:group style="position:absolute;left:6179;top:4;width:259;height:259" coordorigin="6179,4" coordsize="259,259">
              <v:shape style="position:absolute;left:6179;top:4;width:259;height:259" coordorigin="6179,4" coordsize="259,259" path="m6179,264l6439,264,6439,4,6179,4,6179,264e" filled="t" fillcolor="#F2F2F2" stroked="f">
                <v:path arrowok="t"/>
                <v:fill/>
              </v:shape>
            </v:group>
            <v:group style="position:absolute;left:6179;top:4;width:259;height:259" coordorigin="6179,4" coordsize="259,259">
              <v:shape style="position:absolute;left:6179;top:4;width:259;height:259" coordorigin="6179,4" coordsize="259,259" path="m6179,264l6439,264,6439,4,6179,4,6179,264xe" filled="f" stroked="t" strokeweight=".8025pt" strokecolor="#FFFFFF">
                <v:path arrowok="t"/>
              </v:shape>
            </v:group>
            <v:group style="position:absolute;left:6259;top:76;width:100;height:87" coordorigin="6259,76" coordsize="100,87">
              <v:shape style="position:absolute;left:6259;top:76;width:100;height:87" coordorigin="6259,76" coordsize="100,87" path="m6309,76l6259,163,6359,163,6309,76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50.655762pt;margin-top:-.182349pt;width:13.7625pt;height:13.7625pt;mso-position-horizontal-relative:page;mso-position-vertical-relative:paragraph;z-index:-2795" coordorigin="7013,-4" coordsize="275,275">
            <v:group style="position:absolute;left:7021;top:4;width:259;height:259" coordorigin="7021,4" coordsize="259,259">
              <v:shape style="position:absolute;left:7021;top:4;width:259;height:259" coordorigin="7021,4" coordsize="259,259" path="m7021,264l7280,264,7280,4,7021,4,7021,264e" filled="t" fillcolor="#F2F2F2" stroked="f">
                <v:path arrowok="t"/>
                <v:fill/>
              </v:shape>
            </v:group>
            <v:group style="position:absolute;left:7021;top:4;width:259;height:259" coordorigin="7021,4" coordsize="259,259">
              <v:shape style="position:absolute;left:7021;top:4;width:259;height:259" coordorigin="7021,4" coordsize="259,259" path="m7021,264l7280,264,7280,4,7021,4,7021,264xe" filled="f" stroked="t" strokeweight=".8025pt" strokecolor="#FFFFFF">
                <v:path arrowok="t"/>
              </v:shape>
            </v:group>
            <v:group style="position:absolute;left:7113;top:97;width:75;height:75" coordorigin="7113,97" coordsize="75,75">
              <v:shape style="position:absolute;left:7113;top:97;width:75;height:75" coordorigin="7113,97" coordsize="75,75" path="m7113,134l7188,134e" filled="f" stroked="t" strokeweight="3.827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7.113251pt;margin-top:-.182349pt;width:13.7625pt;height:13.7625pt;mso-position-horizontal-relative:page;mso-position-vertical-relative:paragraph;z-index:-2794" coordorigin="7742,-4" coordsize="275,275">
            <v:group style="position:absolute;left:7750;top:4;width:259;height:259" coordorigin="7750,4" coordsize="259,259">
              <v:shape style="position:absolute;left:7750;top:4;width:259;height:259" coordorigin="7750,4" coordsize="259,259" path="m7750,264l8009,264,8009,4,7750,4,7750,264e" filled="t" fillcolor="#F2F2F2" stroked="f">
                <v:path arrowok="t"/>
                <v:fill/>
              </v:shape>
            </v:group>
            <v:group style="position:absolute;left:7750;top:4;width:259;height:259" coordorigin="7750,4" coordsize="259,259">
              <v:shape style="position:absolute;left:7750;top:4;width:259;height:259" coordorigin="7750,4" coordsize="259,259" path="m7750,264l8009,264,8009,4,7750,4,7750,264xe" filled="f" stroked="t" strokeweight=".8025pt" strokecolor="#FFFFFF">
                <v:path arrowok="t"/>
              </v:shape>
            </v:group>
            <v:group style="position:absolute;left:7827;top:134;width:106;height:2" coordorigin="7827,134" coordsize="106,2">
              <v:shape style="position:absolute;left:7827;top:134;width:106;height:2" coordorigin="7827,134" coordsize="106,0" path="m7827,134l7933,134e" filled="f" stroked="t" strokeweight=".5325pt" strokecolor="#000000">
                <v:path arrowok="t"/>
              </v:shape>
            </v:group>
            <v:group style="position:absolute;left:7880;top:81;width:2;height:105" coordorigin="7880,81" coordsize="2,105">
              <v:shape style="position:absolute;left:7880;top:81;width:2;height:105" coordorigin="7880,81" coordsize="0,105" path="m7880,187l7880,81e" filled="f" stroked="t" strokeweight=".532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Household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head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2"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spacing w:val="20"/>
          <w:w w:val="81"/>
          <w:position w:val="2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Black</w:t>
      </w:r>
      <w:r>
        <w:rPr>
          <w:rFonts w:ascii="Arial" w:hAnsi="Arial" w:cs="Arial" w:eastAsia="Arial"/>
          <w:sz w:val="13"/>
          <w:szCs w:val="13"/>
          <w:spacing w:val="-27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Hispanic</w:t>
      </w:r>
      <w:r>
        <w:rPr>
          <w:rFonts w:ascii="Arial" w:hAnsi="Arial" w:cs="Arial" w:eastAsia="Arial"/>
          <w:sz w:val="13"/>
          <w:szCs w:val="13"/>
          <w:spacing w:val="-21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Others</w:t>
      </w:r>
      <w:r>
        <w:rPr>
          <w:rFonts w:ascii="Arial" w:hAnsi="Arial" w:cs="Arial" w:eastAsia="Arial"/>
          <w:sz w:val="13"/>
          <w:szCs w:val="13"/>
          <w:spacing w:val="-24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3"/>
          <w:position w:val="1"/>
        </w:rPr>
        <w:t>White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7" w:after="0" w:line="148" w:lineRule="exact"/>
        <w:ind w:left="23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194.76825pt;margin-top:-28.861826pt;width:240.705pt;height:159.142500pt;mso-position-horizontal-relative:page;mso-position-vertical-relative:paragraph;z-index:-2798" coordorigin="3895,-577" coordsize="4814,3183">
            <v:group style="position:absolute;left:3944;top:2212;width:4757;height:2" coordorigin="3944,2212" coordsize="4757,2">
              <v:shape style="position:absolute;left:3944;top:2212;width:4757;height:2" coordorigin="3944,2212" coordsize="4757,0" path="m3944,2212l8701,2212e" filled="f" stroked="t" strokeweight=".48pt" strokecolor="#F2F2F2">
                <v:path arrowok="t"/>
              </v:shape>
            </v:group>
            <v:group style="position:absolute;left:3944;top:1376;width:4757;height:2" coordorigin="3944,1376" coordsize="4757,2">
              <v:shape style="position:absolute;left:3944;top:1376;width:4757;height:2" coordorigin="3944,1376" coordsize="4757,0" path="m3944,1376l8701,1376e" filled="f" stroked="t" strokeweight=".48pt" strokecolor="#F2F2F2">
                <v:path arrowok="t"/>
              </v:shape>
            </v:group>
            <v:group style="position:absolute;left:3944;top:539;width:4757;height:2" coordorigin="3944,539" coordsize="4757,2">
              <v:shape style="position:absolute;left:3944;top:539;width:4757;height:2" coordorigin="3944,539" coordsize="4757,0" path="m3944,539l8701,539e" filled="f" stroked="t" strokeweight=".48pt" strokecolor="#F2F2F2">
                <v:path arrowok="t"/>
              </v:shape>
            </v:group>
            <v:group style="position:absolute;left:3944;top:-298;width:4757;height:2" coordorigin="3944,-298" coordsize="4757,2">
              <v:shape style="position:absolute;left:3944;top:-298;width:4757;height:2" coordorigin="3944,-298" coordsize="4757,0" path="m3944,-298l8701,-298e" filled="f" stroked="t" strokeweight=".48pt" strokecolor="#F2F2F2">
                <v:path arrowok="t"/>
              </v:shape>
            </v:group>
            <v:group style="position:absolute;left:4367;top:-569;width:2;height:3126" coordorigin="4367,-569" coordsize="2,3126">
              <v:shape style="position:absolute;left:4367;top:-569;width:2;height:3126" coordorigin="4367,-569" coordsize="0,3126" path="m4367,2556l4367,-569e" filled="f" stroked="t" strokeweight=".48pt" strokecolor="#F2F2F2">
                <v:path arrowok="t"/>
              </v:shape>
            </v:group>
            <v:group style="position:absolute;left:5190;top:-569;width:2;height:3126" coordorigin="5190,-569" coordsize="2,3126">
              <v:shape style="position:absolute;left:5190;top:-569;width:2;height:3126" coordorigin="5190,-569" coordsize="0,3126" path="m5190,2556l5190,-569e" filled="f" stroked="t" strokeweight=".48pt" strokecolor="#F2F2F2">
                <v:path arrowok="t"/>
              </v:shape>
            </v:group>
            <v:group style="position:absolute;left:6014;top:-569;width:2;height:3126" coordorigin="6014,-569" coordsize="2,3126">
              <v:shape style="position:absolute;left:6014;top:-569;width:2;height:3126" coordorigin="6014,-569" coordsize="0,3126" path="m6014,2556l6014,-569e" filled="f" stroked="t" strokeweight=".48pt" strokecolor="#F2F2F2">
                <v:path arrowok="t"/>
              </v:shape>
            </v:group>
            <v:group style="position:absolute;left:6838;top:-569;width:2;height:3126" coordorigin="6838,-569" coordsize="2,3126">
              <v:shape style="position:absolute;left:6838;top:-569;width:2;height:3126" coordorigin="6838,-569" coordsize="0,3126" path="m6838,2556l6838,-569e" filled="f" stroked="t" strokeweight=".48pt" strokecolor="#F2F2F2">
                <v:path arrowok="t"/>
              </v:shape>
            </v:group>
            <v:group style="position:absolute;left:7661;top:-569;width:2;height:3126" coordorigin="7661,-569" coordsize="2,3126">
              <v:shape style="position:absolute;left:7661;top:-569;width:2;height:3126" coordorigin="7661,-569" coordsize="0,3126" path="m7661,2556l7661,-569e" filled="f" stroked="t" strokeweight=".48pt" strokecolor="#F2F2F2">
                <v:path arrowok="t"/>
              </v:shape>
            </v:group>
            <v:group style="position:absolute;left:8485;top:-569;width:2;height:3126" coordorigin="8485,-569" coordsize="2,3126">
              <v:shape style="position:absolute;left:8485;top:-569;width:2;height:3126" coordorigin="8485,-569" coordsize="0,3126" path="m8485,2556l8485,-569e" filled="f" stroked="t" strokeweight=".48pt" strokecolor="#F2F2F2">
                <v:path arrowok="t"/>
              </v:shape>
            </v:group>
            <v:group style="position:absolute;left:3944;top:1794;width:4757;height:2" coordorigin="3944,1794" coordsize="4757,2">
              <v:shape style="position:absolute;left:3944;top:1794;width:4757;height:2" coordorigin="3944,1794" coordsize="4757,0" path="m3944,1794l8701,1794e" filled="f" stroked="t" strokeweight=".8025pt" strokecolor="#CCCCCC">
                <v:path arrowok="t"/>
              </v:shape>
            </v:group>
            <v:group style="position:absolute;left:3944;top:957;width:4757;height:2" coordorigin="3944,957" coordsize="4757,2">
              <v:shape style="position:absolute;left:3944;top:957;width:4757;height:2" coordorigin="3944,957" coordsize="4757,0" path="m3944,957l8701,957e" filled="f" stroked="t" strokeweight=".8025pt" strokecolor="#CCCCCC">
                <v:path arrowok="t"/>
              </v:shape>
            </v:group>
            <v:group style="position:absolute;left:3944;top:120;width:4757;height:2" coordorigin="3944,120" coordsize="4757,2">
              <v:shape style="position:absolute;left:3944;top:120;width:4757;height:2" coordorigin="3944,120" coordsize="4757,0" path="m3944,120l8701,120e" filled="f" stroked="t" strokeweight=".8025pt" strokecolor="#CCCCCC">
                <v:path arrowok="t"/>
              </v:shape>
            </v:group>
            <v:group style="position:absolute;left:3955;top:-569;width:2;height:3126" coordorigin="3955,-569" coordsize="2,3126">
              <v:shape style="position:absolute;left:3955;top:-569;width:2;height:3126" coordorigin="3955,-569" coordsize="0,3126" path="m3955,2556l3955,-569e" filled="f" stroked="t" strokeweight=".8025pt" strokecolor="#CCCCCC">
                <v:path arrowok="t"/>
              </v:shape>
            </v:group>
            <v:group style="position:absolute;left:4778;top:-569;width:2;height:3126" coordorigin="4778,-569" coordsize="2,3126">
              <v:shape style="position:absolute;left:4778;top:-569;width:2;height:3126" coordorigin="4778,-569" coordsize="0,3126" path="m4778,2556l4778,-569e" filled="f" stroked="t" strokeweight=".8025pt" strokecolor="#CCCCCC">
                <v:path arrowok="t"/>
              </v:shape>
            </v:group>
            <v:group style="position:absolute;left:5602;top:-569;width:2;height:3126" coordorigin="5602,-569" coordsize="2,3126">
              <v:shape style="position:absolute;left:5602;top:-569;width:2;height:3126" coordorigin="5602,-569" coordsize="0,3126" path="m5602,2556l5602,-569e" filled="f" stroked="t" strokeweight=".8025pt" strokecolor="#CCCCCC">
                <v:path arrowok="t"/>
              </v:shape>
            </v:group>
            <v:group style="position:absolute;left:6426;top:-569;width:2;height:3126" coordorigin="6426,-569" coordsize="2,3126">
              <v:shape style="position:absolute;left:6426;top:-569;width:2;height:3126" coordorigin="6426,-569" coordsize="0,3126" path="m6426,2556l6426,-569e" filled="f" stroked="t" strokeweight=".8025pt" strokecolor="#CCCCCC">
                <v:path arrowok="t"/>
              </v:shape>
            </v:group>
            <v:group style="position:absolute;left:7250;top:-569;width:2;height:3126" coordorigin="7250,-569" coordsize="2,3126">
              <v:shape style="position:absolute;left:7250;top:-569;width:2;height:3126" coordorigin="7250,-569" coordsize="0,3126" path="m7250,2556l7250,-569e" filled="f" stroked="t" strokeweight=".8025pt" strokecolor="#CCCCCC">
                <v:path arrowok="t"/>
              </v:shape>
            </v:group>
            <v:group style="position:absolute;left:8073;top:-569;width:2;height:3126" coordorigin="8073,-569" coordsize="2,3126">
              <v:shape style="position:absolute;left:8073;top:-569;width:2;height:3126" coordorigin="8073,-569" coordsize="0,3126" path="m8073,2556l8073,-569e" filled="f" stroked="t" strokeweight=".8025pt" strokecolor="#CCCCCC">
                <v:path arrowok="t"/>
              </v:shape>
            </v:group>
            <v:group style="position:absolute;left:4111;top:2159;width:101;height:87" coordorigin="4111,2159" coordsize="101,87">
              <v:shape style="position:absolute;left:4111;top:2159;width:101;height:87" coordorigin="4111,2159" coordsize="101,87" path="m4161,2159l4111,2246,4211,2246,4161,2159e" filled="t" fillcolor="#000000" stroked="f">
                <v:path arrowok="t"/>
                <v:fill/>
              </v:shape>
            </v:group>
            <v:group style="position:absolute;left:4316;top:2102;width:100;height:87" coordorigin="4316,2102" coordsize="100,87">
              <v:shape style="position:absolute;left:4316;top:2102;width:100;height:87" coordorigin="4316,2102" coordsize="100,87" path="m4367,2102l4316,2189,4417,2189,4367,2102e" filled="t" fillcolor="#000000" stroked="f">
                <v:path arrowok="t"/>
                <v:fill/>
              </v:shape>
            </v:group>
            <v:group style="position:absolute;left:4522;top:2123;width:101;height:87" coordorigin="4522,2123" coordsize="101,87">
              <v:shape style="position:absolute;left:4522;top:2123;width:101;height:87" coordorigin="4522,2123" coordsize="101,87" path="m4573,2123l4522,2210,4623,2210,4573,2123e" filled="t" fillcolor="#000000" stroked="f">
                <v:path arrowok="t"/>
                <v:fill/>
              </v:shape>
            </v:group>
            <v:group style="position:absolute;left:4728;top:2195;width:101;height:87" coordorigin="4728,2195" coordsize="101,87">
              <v:shape style="position:absolute;left:4728;top:2195;width:101;height:87" coordorigin="4728,2195" coordsize="101,87" path="m4778,2195l4728,2282,4829,2282,4778,2195e" filled="t" fillcolor="#000000" stroked="f">
                <v:path arrowok="t"/>
                <v:fill/>
              </v:shape>
            </v:group>
            <v:group style="position:absolute;left:4934;top:2223;width:100;height:87" coordorigin="4934,2223" coordsize="100,87">
              <v:shape style="position:absolute;left:4934;top:2223;width:100;height:87" coordorigin="4934,2223" coordsize="100,87" path="m4984,2223l4934,2310,5035,2310,4984,2223e" filled="t" fillcolor="#000000" stroked="f">
                <v:path arrowok="t"/>
                <v:fill/>
              </v:shape>
            </v:group>
            <v:group style="position:absolute;left:5140;top:2308;width:101;height:87" coordorigin="5140,2308" coordsize="101,87">
              <v:shape style="position:absolute;left:5140;top:2308;width:101;height:87" coordorigin="5140,2308" coordsize="101,87" path="m5190,2308l5140,2395,5241,2395,5190,2308e" filled="t" fillcolor="#000000" stroked="f">
                <v:path arrowok="t"/>
                <v:fill/>
              </v:shape>
            </v:group>
            <v:group style="position:absolute;left:5346;top:2283;width:101;height:87" coordorigin="5346,2283" coordsize="101,87">
              <v:shape style="position:absolute;left:5346;top:2283;width:101;height:87" coordorigin="5346,2283" coordsize="101,87" path="m5396,2283l5346,2370,5447,2370,5396,2283e" filled="t" fillcolor="#000000" stroked="f">
                <v:path arrowok="t"/>
                <v:fill/>
              </v:shape>
            </v:group>
            <v:group style="position:absolute;left:5552;top:2309;width:100;height:87" coordorigin="5552,2309" coordsize="100,87">
              <v:shape style="position:absolute;left:5552;top:2309;width:100;height:87" coordorigin="5552,2309" coordsize="100,87" path="m5602,2309l5552,2396,5653,2396,5602,2309e" filled="t" fillcolor="#000000" stroked="f">
                <v:path arrowok="t"/>
                <v:fill/>
              </v:shape>
            </v:group>
            <v:group style="position:absolute;left:5758;top:2313;width:100;height:87" coordorigin="5758,2313" coordsize="100,87">
              <v:shape style="position:absolute;left:5758;top:2313;width:100;height:87" coordorigin="5758,2313" coordsize="100,87" path="m5808,2313l5758,2400,5858,2400,5808,2313e" filled="t" fillcolor="#000000" stroked="f">
                <v:path arrowok="t"/>
                <v:fill/>
              </v:shape>
            </v:group>
            <v:group style="position:absolute;left:5964;top:2247;width:101;height:87" coordorigin="5964,2247" coordsize="101,87">
              <v:shape style="position:absolute;left:5964;top:2247;width:101;height:87" coordorigin="5964,2247" coordsize="101,87" path="m6014,2247l5964,2334,6064,2334,6014,2247e" filled="t" fillcolor="#000000" stroked="f">
                <v:path arrowok="t"/>
                <v:fill/>
              </v:shape>
            </v:group>
            <v:group style="position:absolute;left:6170;top:2338;width:100;height:87" coordorigin="6170,2338" coordsize="100,87">
              <v:shape style="position:absolute;left:6170;top:2338;width:100;height:87" coordorigin="6170,2338" coordsize="100,87" path="m6220,2338l6170,2425,6270,2425,6220,2338e" filled="t" fillcolor="#000000" stroked="f">
                <v:path arrowok="t"/>
                <v:fill/>
              </v:shape>
            </v:group>
            <v:group style="position:absolute;left:6376;top:2324;width:100;height:87" coordorigin="6376,2324" coordsize="100,87">
              <v:shape style="position:absolute;left:6376;top:2324;width:100;height:87" coordorigin="6376,2324" coordsize="100,87" path="m6426,2324l6376,2411,6476,2411,6426,2324e" filled="t" fillcolor="#000000" stroked="f">
                <v:path arrowok="t"/>
                <v:fill/>
              </v:shape>
            </v:group>
            <v:group style="position:absolute;left:6582;top:2316;width:100;height:87" coordorigin="6582,2316" coordsize="100,87">
              <v:shape style="position:absolute;left:6582;top:2316;width:100;height:87" coordorigin="6582,2316" coordsize="100,87" path="m6632,2316l6582,2403,6682,2403,6632,2316e" filled="t" fillcolor="#000000" stroked="f">
                <v:path arrowok="t"/>
                <v:fill/>
              </v:shape>
            </v:group>
            <v:group style="position:absolute;left:6788;top:2301;width:100;height:87" coordorigin="6788,2301" coordsize="100,87">
              <v:shape style="position:absolute;left:6788;top:2301;width:100;height:87" coordorigin="6788,2301" coordsize="100,87" path="m6838,2301l6788,2388,6888,2388,6838,2301e" filled="t" fillcolor="#000000" stroked="f">
                <v:path arrowok="t"/>
                <v:fill/>
              </v:shape>
            </v:group>
            <v:group style="position:absolute;left:6994;top:2341;width:100;height:87" coordorigin="6994,2341" coordsize="100,87">
              <v:shape style="position:absolute;left:6994;top:2341;width:100;height:87" coordorigin="6994,2341" coordsize="100,87" path="m7044,2341l6994,2428,7094,2428,7044,2341e" filled="t" fillcolor="#000000" stroked="f">
                <v:path arrowok="t"/>
                <v:fill/>
              </v:shape>
            </v:group>
            <v:group style="position:absolute;left:7199;top:2315;width:101;height:87" coordorigin="7199,2315" coordsize="101,87">
              <v:shape style="position:absolute;left:7199;top:2315;width:101;height:87" coordorigin="7199,2315" coordsize="101,87" path="m7250,2315l7199,2402,7300,2402,7250,2315e" filled="t" fillcolor="#000000" stroked="f">
                <v:path arrowok="t"/>
                <v:fill/>
              </v:shape>
            </v:group>
            <v:group style="position:absolute;left:7405;top:2310;width:100;height:87" coordorigin="7405,2310" coordsize="100,87">
              <v:shape style="position:absolute;left:7405;top:2310;width:100;height:87" coordorigin="7405,2310" coordsize="100,87" path="m7456,2310l7405,2397,7506,2397,7456,2310e" filled="t" fillcolor="#000000" stroked="f">
                <v:path arrowok="t"/>
                <v:fill/>
              </v:shape>
            </v:group>
            <v:group style="position:absolute;left:7611;top:2327;width:100;height:87" coordorigin="7611,2327" coordsize="100,87">
              <v:shape style="position:absolute;left:7611;top:2327;width:100;height:87" coordorigin="7611,2327" coordsize="100,87" path="m7661,2327l7611,2414,7712,2414,7661,2327e" filled="t" fillcolor="#000000" stroked="f">
                <v:path arrowok="t"/>
                <v:fill/>
              </v:shape>
            </v:group>
            <v:group style="position:absolute;left:7817;top:2356;width:100;height:87" coordorigin="7817,2356" coordsize="100,87">
              <v:shape style="position:absolute;left:7817;top:2356;width:100;height:87" coordorigin="7817,2356" coordsize="100,87" path="m7867,2356l7817,2444,7918,2444,7867,2356e" filled="t" fillcolor="#000000" stroked="f">
                <v:path arrowok="t"/>
                <v:fill/>
              </v:shape>
            </v:group>
            <v:group style="position:absolute;left:8023;top:2330;width:100;height:87" coordorigin="8023,2330" coordsize="100,87">
              <v:shape style="position:absolute;left:8023;top:2330;width:100;height:87" coordorigin="8023,2330" coordsize="100,87" path="m8073,2330l8023,2417,8124,2417,8073,2330e" filled="t" fillcolor="#000000" stroked="f">
                <v:path arrowok="t"/>
                <v:fill/>
              </v:shape>
            </v:group>
            <v:group style="position:absolute;left:8229;top:2346;width:101;height:87" coordorigin="8229,2346" coordsize="101,87">
              <v:shape style="position:absolute;left:8229;top:2346;width:101;height:87" coordorigin="8229,2346" coordsize="101,87" path="m8279,2346l8229,2433,8330,2433,8279,2346e" filled="t" fillcolor="#000000" stroked="f">
                <v:path arrowok="t"/>
                <v:fill/>
              </v:shape>
            </v:group>
            <v:group style="position:absolute;left:8435;top:2017;width:101;height:87" coordorigin="8435,2017" coordsize="101,87">
              <v:shape style="position:absolute;left:8435;top:2017;width:101;height:87" coordorigin="8435,2017" coordsize="101,87" path="m8485,2017l8435,2104,8536,2104,8485,2017e" filled="t" fillcolor="#000000" stroked="f">
                <v:path arrowok="t"/>
                <v:fill/>
              </v:shape>
            </v:group>
            <v:group style="position:absolute;left:4123;top:112;width:75;height:75" coordorigin="4123,112" coordsize="75,75">
              <v:shape style="position:absolute;left:4123;top:112;width:75;height:75" coordorigin="4123,112" coordsize="75,75" path="m4123,150l4198,150e" filled="f" stroked="t" strokeweight="3.835pt" strokecolor="#000000">
                <v:path arrowok="t"/>
              </v:shape>
            </v:group>
            <v:group style="position:absolute;left:4329;top:71;width:75;height:75" coordorigin="4329,71" coordsize="75,75">
              <v:shape style="position:absolute;left:4329;top:71;width:75;height:75" coordorigin="4329,71" coordsize="75,75" path="m4329,108l4404,108e" filled="f" stroked="t" strokeweight="3.835pt" strokecolor="#000000">
                <v:path arrowok="t"/>
              </v:shape>
            </v:group>
            <v:group style="position:absolute;left:4535;top:134;width:75;height:75" coordorigin="4535,134" coordsize="75,75">
              <v:shape style="position:absolute;left:4535;top:134;width:75;height:75" coordorigin="4535,134" coordsize="75,75" path="m4535,172l4610,172e" filled="f" stroked="t" strokeweight="3.835pt" strokecolor="#000000">
                <v:path arrowok="t"/>
              </v:shape>
            </v:group>
            <v:group style="position:absolute;left:4741;top:152;width:75;height:75" coordorigin="4741,152" coordsize="75,75">
              <v:shape style="position:absolute;left:4741;top:152;width:75;height:75" coordorigin="4741,152" coordsize="75,75" path="m4741,189l4816,189e" filled="f" stroked="t" strokeweight="3.835pt" strokecolor="#000000">
                <v:path arrowok="t"/>
              </v:shape>
            </v:group>
            <v:group style="position:absolute;left:4947;top:205;width:75;height:75" coordorigin="4947,205" coordsize="75,75">
              <v:shape style="position:absolute;left:4947;top:205;width:75;height:75" coordorigin="4947,205" coordsize="75,75" path="m4947,242l5022,242e" filled="f" stroked="t" strokeweight="3.8275pt" strokecolor="#000000">
                <v:path arrowok="t"/>
              </v:shape>
            </v:group>
            <v:group style="position:absolute;left:5153;top:325;width:75;height:75" coordorigin="5153,325" coordsize="75,75">
              <v:shape style="position:absolute;left:5153;top:325;width:75;height:75" coordorigin="5153,325" coordsize="75,75" path="m5153,362l5228,362e" filled="f" stroked="t" strokeweight="3.8275pt" strokecolor="#000000">
                <v:path arrowok="t"/>
              </v:shape>
            </v:group>
            <v:group style="position:absolute;left:5359;top:375;width:75;height:75" coordorigin="5359,375" coordsize="75,75">
              <v:shape style="position:absolute;left:5359;top:375;width:75;height:75" coordorigin="5359,375" coordsize="75,75" path="m5359,412l5434,412e" filled="f" stroked="t" strokeweight="3.835pt" strokecolor="#000000">
                <v:path arrowok="t"/>
              </v:shape>
            </v:group>
            <v:group style="position:absolute;left:5565;top:419;width:75;height:75" coordorigin="5565,419" coordsize="75,75">
              <v:shape style="position:absolute;left:5565;top:419;width:75;height:75" coordorigin="5565,419" coordsize="75,75" path="m5565,456l5640,456e" filled="f" stroked="t" strokeweight="3.835pt" strokecolor="#000000">
                <v:path arrowok="t"/>
              </v:shape>
            </v:group>
            <v:group style="position:absolute;left:5771;top:439;width:75;height:75" coordorigin="5771,439" coordsize="75,75">
              <v:shape style="position:absolute;left:5771;top:439;width:75;height:75" coordorigin="5771,439" coordsize="75,75" path="m5771,477l5845,477e" filled="f" stroked="t" strokeweight="3.835pt" strokecolor="#000000">
                <v:path arrowok="t"/>
              </v:shape>
            </v:group>
            <v:group style="position:absolute;left:5977;top:423;width:75;height:75" coordorigin="5977,423" coordsize="75,75">
              <v:shape style="position:absolute;left:5977;top:423;width:75;height:75" coordorigin="5977,423" coordsize="75,75" path="m5977,460l6051,460e" filled="f" stroked="t" strokeweight="3.8275pt" strokecolor="#000000">
                <v:path arrowok="t"/>
              </v:shape>
            </v:group>
            <v:group style="position:absolute;left:6183;top:416;width:75;height:75" coordorigin="6183,416" coordsize="75,75">
              <v:shape style="position:absolute;left:6183;top:416;width:75;height:75" coordorigin="6183,416" coordsize="75,75" path="m6183,453l6257,453e" filled="f" stroked="t" strokeweight="3.835pt" strokecolor="#000000">
                <v:path arrowok="t"/>
              </v:shape>
            </v:group>
            <v:group style="position:absolute;left:6389;top:409;width:75;height:75" coordorigin="6389,409" coordsize="75,75">
              <v:shape style="position:absolute;left:6389;top:409;width:75;height:75" coordorigin="6389,409" coordsize="75,75" path="m6389,446l6463,446e" filled="f" stroked="t" strokeweight="3.8275pt" strokecolor="#000000">
                <v:path arrowok="t"/>
              </v:shape>
            </v:group>
            <v:group style="position:absolute;left:6595;top:298;width:75;height:75" coordorigin="6595,298" coordsize="75,75">
              <v:shape style="position:absolute;left:6595;top:298;width:75;height:75" coordorigin="6595,298" coordsize="75,75" path="m6595,335l6669,335e" filled="f" stroked="t" strokeweight="3.8275pt" strokecolor="#000000">
                <v:path arrowok="t"/>
              </v:shape>
            </v:group>
            <v:group style="position:absolute;left:6800;top:309;width:75;height:75" coordorigin="6800,309" coordsize="75,75">
              <v:shape style="position:absolute;left:6800;top:309;width:75;height:75" coordorigin="6800,309" coordsize="75,75" path="m6800,346l6875,346e" filled="f" stroked="t" strokeweight="3.835pt" strokecolor="#000000">
                <v:path arrowok="t"/>
              </v:shape>
            </v:group>
            <v:group style="position:absolute;left:7006;top:415;width:75;height:75" coordorigin="7006,415" coordsize="75,75">
              <v:shape style="position:absolute;left:7006;top:415;width:75;height:75" coordorigin="7006,415" coordsize="75,75" path="m7006,452l7081,452e" filled="f" stroked="t" strokeweight="3.835pt" strokecolor="#000000">
                <v:path arrowok="t"/>
              </v:shape>
            </v:group>
            <v:group style="position:absolute;left:7212;top:373;width:75;height:75" coordorigin="7212,373" coordsize="75,75">
              <v:shape style="position:absolute;left:7212;top:373;width:75;height:75" coordorigin="7212,373" coordsize="75,75" path="m7212,411l7287,411e" filled="f" stroked="t" strokeweight="3.8275pt" strokecolor="#000000">
                <v:path arrowok="t"/>
              </v:shape>
            </v:group>
            <v:group style="position:absolute;left:7418;top:409;width:75;height:75" coordorigin="7418,409" coordsize="75,75">
              <v:shape style="position:absolute;left:7418;top:409;width:75;height:75" coordorigin="7418,409" coordsize="75,75" path="m7418,447l7493,447e" filled="f" stroked="t" strokeweight="3.835pt" strokecolor="#000000">
                <v:path arrowok="t"/>
              </v:shape>
            </v:group>
            <v:group style="position:absolute;left:7624;top:327;width:75;height:75" coordorigin="7624,327" coordsize="75,75">
              <v:shape style="position:absolute;left:7624;top:327;width:75;height:75" coordorigin="7624,327" coordsize="75,75" path="m7624,365l7699,365e" filled="f" stroked="t" strokeweight="3.835pt" strokecolor="#000000">
                <v:path arrowok="t"/>
              </v:shape>
            </v:group>
            <v:group style="position:absolute;left:7830;top:362;width:75;height:75" coordorigin="7830,362" coordsize="75,75">
              <v:shape style="position:absolute;left:7830;top:362;width:75;height:75" coordorigin="7830,362" coordsize="75,75" path="m7830,400l7905,400e" filled="f" stroked="t" strokeweight="3.8275pt" strokecolor="#000000">
                <v:path arrowok="t"/>
              </v:shape>
            </v:group>
            <v:group style="position:absolute;left:8036;top:430;width:75;height:75" coordorigin="8036,430" coordsize="75,75">
              <v:shape style="position:absolute;left:8036;top:430;width:75;height:75" coordorigin="8036,430" coordsize="75,75" path="m8036,467l8111,467e" filled="f" stroked="t" strokeweight="3.835pt" strokecolor="#000000">
                <v:path arrowok="t"/>
              </v:shape>
            </v:group>
            <v:group style="position:absolute;left:8242;top:374;width:75;height:75" coordorigin="8242,374" coordsize="75,75">
              <v:shape style="position:absolute;left:8242;top:374;width:75;height:75" coordorigin="8242,374" coordsize="75,75" path="m8242,411l8317,411e" filled="f" stroked="t" strokeweight="3.835pt" strokecolor="#000000">
                <v:path arrowok="t"/>
              </v:shape>
            </v:group>
            <v:group style="position:absolute;left:8448;top:422;width:75;height:75" coordorigin="8448,422" coordsize="75,75">
              <v:shape style="position:absolute;left:8448;top:422;width:75;height:75" coordorigin="8448,422" coordsize="75,75" path="m8448,459l8522,459e" filled="f" stroked="t" strokeweight="3.835pt" strokecolor="#000000">
                <v:path arrowok="t"/>
              </v:shape>
            </v:group>
            <v:group style="position:absolute;left:4108;top:-387;width:106;height:2" coordorigin="4108,-387" coordsize="106,2">
              <v:shape style="position:absolute;left:4108;top:-387;width:106;height:2" coordorigin="4108,-387" coordsize="106,0" path="m4108,-387l4214,-387e" filled="f" stroked="t" strokeweight=".5325pt" strokecolor="#000000">
                <v:path arrowok="t"/>
              </v:shape>
            </v:group>
            <v:group style="position:absolute;left:4161;top:-440;width:2;height:105" coordorigin="4161,-440" coordsize="2,105">
              <v:shape style="position:absolute;left:4161;top:-440;width:2;height:105" coordorigin="4161,-440" coordsize="0,105" path="m4161,-334l4161,-440e" filled="f" stroked="t" strokeweight=".5325pt" strokecolor="#000000">
                <v:path arrowok="t"/>
              </v:shape>
            </v:group>
            <v:group style="position:absolute;left:4314;top:-367;width:106;height:2" coordorigin="4314,-367" coordsize="106,2">
              <v:shape style="position:absolute;left:4314;top:-367;width:106;height:2" coordorigin="4314,-367" coordsize="106,0" path="m4314,-367l4420,-367e" filled="f" stroked="t" strokeweight=".5325pt" strokecolor="#000000">
                <v:path arrowok="t"/>
              </v:shape>
            </v:group>
            <v:group style="position:absolute;left:4367;top:-420;width:2;height:106" coordorigin="4367,-420" coordsize="2,106">
              <v:shape style="position:absolute;left:4367;top:-420;width:2;height:106" coordorigin="4367,-420" coordsize="0,106" path="m4367,-314l4367,-420e" filled="f" stroked="t" strokeweight=".5325pt" strokecolor="#000000">
                <v:path arrowok="t"/>
              </v:shape>
            </v:group>
            <v:group style="position:absolute;left:4520;top:-314;width:105;height:2" coordorigin="4520,-314" coordsize="105,2">
              <v:shape style="position:absolute;left:4520;top:-314;width:105;height:2" coordorigin="4520,-314" coordsize="105,0" path="m4520,-314l4625,-314e" filled="f" stroked="t" strokeweight=".5325pt" strokecolor="#000000">
                <v:path arrowok="t"/>
              </v:shape>
            </v:group>
            <v:group style="position:absolute;left:4573;top:-367;width:2;height:106" coordorigin="4573,-367" coordsize="2,106">
              <v:shape style="position:absolute;left:4573;top:-367;width:2;height:106" coordorigin="4573,-367" coordsize="0,106" path="m4573,-261l4573,-367e" filled="f" stroked="t" strokeweight=".5325pt" strokecolor="#000000">
                <v:path arrowok="t"/>
              </v:shape>
            </v:group>
            <v:group style="position:absolute;left:4726;top:-245;width:105;height:2" coordorigin="4726,-245" coordsize="105,2">
              <v:shape style="position:absolute;left:4726;top:-245;width:105;height:2" coordorigin="4726,-245" coordsize="105,0" path="m4726,-245l4831,-245e" filled="f" stroked="t" strokeweight=".5325pt" strokecolor="#000000">
                <v:path arrowok="t"/>
              </v:shape>
            </v:group>
            <v:group style="position:absolute;left:4778;top:-298;width:2;height:106" coordorigin="4778,-298" coordsize="2,106">
              <v:shape style="position:absolute;left:4778;top:-298;width:2;height:106" coordorigin="4778,-298" coordsize="0,106" path="m4778,-192l4778,-298e" filled="f" stroked="t" strokeweight=".5325pt" strokecolor="#000000">
                <v:path arrowok="t"/>
              </v:shape>
            </v:group>
            <v:group style="position:absolute;left:4932;top:-164;width:106;height:2" coordorigin="4932,-164" coordsize="106,2">
              <v:shape style="position:absolute;left:4932;top:-164;width:106;height:2" coordorigin="4932,-164" coordsize="106,0" path="m4932,-164l5037,-164e" filled="f" stroked="t" strokeweight=".5325pt" strokecolor="#000000">
                <v:path arrowok="t"/>
              </v:shape>
            </v:group>
            <v:group style="position:absolute;left:4984;top:-217;width:2;height:106" coordorigin="4984,-217" coordsize="2,106">
              <v:shape style="position:absolute;left:4984;top:-217;width:2;height:106" coordorigin="4984,-217" coordsize="0,106" path="m4984,-112l4984,-217e" filled="f" stroked="t" strokeweight=".5325pt" strokecolor="#000000">
                <v:path arrowok="t"/>
              </v:shape>
            </v:group>
            <v:group style="position:absolute;left:5138;top:-114;width:106;height:2" coordorigin="5138,-114" coordsize="106,2">
              <v:shape style="position:absolute;left:5138;top:-114;width:106;height:2" coordorigin="5138,-114" coordsize="106,0" path="m5138,-114l5243,-114e" filled="f" stroked="t" strokeweight=".5325pt" strokecolor="#000000">
                <v:path arrowok="t"/>
              </v:shape>
            </v:group>
            <v:group style="position:absolute;left:5190;top:-167;width:2;height:106" coordorigin="5190,-167" coordsize="2,106">
              <v:shape style="position:absolute;left:5190;top:-167;width:2;height:106" coordorigin="5190,-167" coordsize="0,106" path="m5190,-61l5190,-167e" filled="f" stroked="t" strokeweight=".5325pt" strokecolor="#000000">
                <v:path arrowok="t"/>
              </v:shape>
            </v:group>
            <v:group style="position:absolute;left:5344;top:-62;width:106;height:2" coordorigin="5344,-62" coordsize="106,2">
              <v:shape style="position:absolute;left:5344;top:-62;width:106;height:2" coordorigin="5344,-62" coordsize="106,0" path="m5344,-62l5449,-62e" filled="f" stroked="t" strokeweight=".5325pt" strokecolor="#000000">
                <v:path arrowok="t"/>
              </v:shape>
            </v:group>
            <v:group style="position:absolute;left:5396;top:-115;width:2;height:105" coordorigin="5396,-115" coordsize="2,105">
              <v:shape style="position:absolute;left:5396;top:-115;width:2;height:105" coordorigin="5396,-115" coordsize="0,105" path="m5396,-9l5396,-115e" filled="f" stroked="t" strokeweight=".5325pt" strokecolor="#000000">
                <v:path arrowok="t"/>
              </v:shape>
            </v:group>
            <v:group style="position:absolute;left:5549;top:16;width:106;height:2" coordorigin="5549,16" coordsize="106,2">
              <v:shape style="position:absolute;left:5549;top:16;width:106;height:2" coordorigin="5549,16" coordsize="106,0" path="m5549,16l5655,16e" filled="f" stroked="t" strokeweight=".5325pt" strokecolor="#000000">
                <v:path arrowok="t"/>
              </v:shape>
            </v:group>
            <v:group style="position:absolute;left:5602;top:-37;width:2;height:106" coordorigin="5602,-37" coordsize="2,106">
              <v:shape style="position:absolute;left:5602;top:-37;width:2;height:106" coordorigin="5602,-37" coordsize="0,106" path="m5602,69l5602,-37e" filled="f" stroked="t" strokeweight=".5325pt" strokecolor="#000000">
                <v:path arrowok="t"/>
              </v:shape>
            </v:group>
            <v:group style="position:absolute;left:5755;top:57;width:106;height:2" coordorigin="5755,57" coordsize="106,2">
              <v:shape style="position:absolute;left:5755;top:57;width:106;height:2" coordorigin="5755,57" coordsize="106,0" path="m5755,57l5861,57e" filled="f" stroked="t" strokeweight=".5325pt" strokecolor="#000000">
                <v:path arrowok="t"/>
              </v:shape>
            </v:group>
            <v:group style="position:absolute;left:5808;top:5;width:2;height:106" coordorigin="5808,5" coordsize="2,106">
              <v:shape style="position:absolute;left:5808;top:5;width:2;height:106" coordorigin="5808,5" coordsize="0,106" path="m5808,110l5808,5e" filled="f" stroked="t" strokeweight=".5325pt" strokecolor="#000000">
                <v:path arrowok="t"/>
              </v:shape>
            </v:group>
            <v:group style="position:absolute;left:5961;top:46;width:105;height:2" coordorigin="5961,46" coordsize="105,2">
              <v:shape style="position:absolute;left:5961;top:46;width:105;height:2" coordorigin="5961,46" coordsize="105,0" path="m5961,46l6067,46e" filled="f" stroked="t" strokeweight=".5325pt" strokecolor="#000000">
                <v:path arrowok="t"/>
              </v:shape>
            </v:group>
            <v:group style="position:absolute;left:6014;top:-7;width:2;height:106" coordorigin="6014,-7" coordsize="2,106">
              <v:shape style="position:absolute;left:6014;top:-7;width:2;height:106" coordorigin="6014,-7" coordsize="0,106" path="m6014,99l6014,-7e" filled="f" stroked="t" strokeweight=".5325pt" strokecolor="#000000">
                <v:path arrowok="t"/>
              </v:shape>
            </v:group>
            <v:group style="position:absolute;left:6167;top:80;width:106;height:2" coordorigin="6167,80" coordsize="106,2">
              <v:shape style="position:absolute;left:6167;top:80;width:106;height:2" coordorigin="6167,80" coordsize="106,0" path="m6167,80l6273,80e" filled="f" stroked="t" strokeweight=".5325pt" strokecolor="#000000">
                <v:path arrowok="t"/>
              </v:shape>
            </v:group>
            <v:group style="position:absolute;left:6220;top:27;width:2;height:106" coordorigin="6220,27" coordsize="2,106">
              <v:shape style="position:absolute;left:6220;top:27;width:2;height:106" coordorigin="6220,27" coordsize="0,106" path="m6220,133l6220,27e" filled="f" stroked="t" strokeweight=".5325pt" strokecolor="#000000">
                <v:path arrowok="t"/>
              </v:shape>
            </v:group>
            <v:group style="position:absolute;left:6373;top:76;width:106;height:2" coordorigin="6373,76" coordsize="106,2">
              <v:shape style="position:absolute;left:6373;top:76;width:106;height:2" coordorigin="6373,76" coordsize="106,0" path="m6373,76l6479,76e" filled="f" stroked="t" strokeweight=".5325pt" strokecolor="#000000">
                <v:path arrowok="t"/>
              </v:shape>
            </v:group>
            <v:group style="position:absolute;left:6426;top:23;width:2;height:106" coordorigin="6426,23" coordsize="2,106">
              <v:shape style="position:absolute;left:6426;top:23;width:2;height:106" coordorigin="6426,23" coordsize="0,106" path="m6426,129l6426,23e" filled="f" stroked="t" strokeweight=".5325pt" strokecolor="#000000">
                <v:path arrowok="t"/>
              </v:shape>
            </v:group>
            <v:group style="position:absolute;left:6579;top:67;width:106;height:2" coordorigin="6579,67" coordsize="106,2">
              <v:shape style="position:absolute;left:6579;top:67;width:106;height:2" coordorigin="6579,67" coordsize="106,0" path="m6579,67l6685,67e" filled="f" stroked="t" strokeweight=".5325pt" strokecolor="#000000">
                <v:path arrowok="t"/>
              </v:shape>
            </v:group>
            <v:group style="position:absolute;left:6632;top:14;width:2;height:106" coordorigin="6632,14" coordsize="2,106">
              <v:shape style="position:absolute;left:6632;top:14;width:2;height:106" coordorigin="6632,14" coordsize="0,106" path="m6632,119l6632,14e" filled="f" stroked="t" strokeweight=".5325pt" strokecolor="#000000">
                <v:path arrowok="t"/>
              </v:shape>
            </v:group>
            <v:group style="position:absolute;left:6785;top:65;width:106;height:2" coordorigin="6785,65" coordsize="106,2">
              <v:shape style="position:absolute;left:6785;top:65;width:106;height:2" coordorigin="6785,65" coordsize="106,0" path="m6785,65l6891,65e" filled="f" stroked="t" strokeweight=".5325pt" strokecolor="#000000">
                <v:path arrowok="t"/>
              </v:shape>
            </v:group>
            <v:group style="position:absolute;left:6838;top:12;width:2;height:106" coordorigin="6838,12" coordsize="2,106">
              <v:shape style="position:absolute;left:6838;top:12;width:2;height:106" coordorigin="6838,12" coordsize="0,106" path="m6838,117l6838,12e" filled="f" stroked="t" strokeweight=".5325pt" strokecolor="#000000">
                <v:path arrowok="t"/>
              </v:shape>
            </v:group>
            <v:group style="position:absolute;left:6991;top:16;width:106;height:2" coordorigin="6991,16" coordsize="106,2">
              <v:shape style="position:absolute;left:6991;top:16;width:106;height:2" coordorigin="6991,16" coordsize="106,0" path="m6991,16l7097,16e" filled="f" stroked="t" strokeweight=".5325pt" strokecolor="#000000">
                <v:path arrowok="t"/>
              </v:shape>
            </v:group>
            <v:group style="position:absolute;left:7044;top:-36;width:2;height:106" coordorigin="7044,-36" coordsize="2,106">
              <v:shape style="position:absolute;left:7044;top:-36;width:2;height:106" coordorigin="7044,-36" coordsize="0,106" path="m7044,69l7044,-36e" filled="f" stroked="t" strokeweight=".5325pt" strokecolor="#000000">
                <v:path arrowok="t"/>
              </v:shape>
            </v:group>
            <v:group style="position:absolute;left:7197;top:4;width:105;height:2" coordorigin="7197,4" coordsize="105,2">
              <v:shape style="position:absolute;left:7197;top:4;width:105;height:2" coordorigin="7197,4" coordsize="105,0" path="m7197,4l7302,4e" filled="f" stroked="t" strokeweight=".5325pt" strokecolor="#000000">
                <v:path arrowok="t"/>
              </v:shape>
            </v:group>
            <v:group style="position:absolute;left:7250;top:-49;width:2;height:106" coordorigin="7250,-49" coordsize="2,106">
              <v:shape style="position:absolute;left:7250;top:-49;width:2;height:106" coordorigin="7250,-49" coordsize="0,106" path="m7250,56l7250,-49e" filled="f" stroked="t" strokeweight=".5325pt" strokecolor="#000000">
                <v:path arrowok="t"/>
              </v:shape>
            </v:group>
            <v:group style="position:absolute;left:7403;top:-19;width:106;height:2" coordorigin="7403,-19" coordsize="106,2">
              <v:shape style="position:absolute;left:7403;top:-19;width:106;height:2" coordorigin="7403,-19" coordsize="106,0" path="m7403,-19l7508,-19e" filled="f" stroked="t" strokeweight=".5325pt" strokecolor="#000000">
                <v:path arrowok="t"/>
              </v:shape>
            </v:group>
            <v:group style="position:absolute;left:7456;top:-72;width:2;height:106" coordorigin="7456,-72" coordsize="2,106">
              <v:shape style="position:absolute;left:7456;top:-72;width:2;height:106" coordorigin="7456,-72" coordsize="0,106" path="m7456,34l7456,-72e" filled="f" stroked="t" strokeweight=".5325pt" strokecolor="#000000">
                <v:path arrowok="t"/>
              </v:shape>
            </v:group>
            <v:group style="position:absolute;left:7609;top:-34;width:106;height:2" coordorigin="7609,-34" coordsize="106,2">
              <v:shape style="position:absolute;left:7609;top:-34;width:106;height:2" coordorigin="7609,-34" coordsize="106,0" path="m7609,-34l7714,-34e" filled="f" stroked="t" strokeweight=".5325pt" strokecolor="#000000">
                <v:path arrowok="t"/>
              </v:shape>
            </v:group>
            <v:group style="position:absolute;left:7661;top:-87;width:2;height:106" coordorigin="7661,-87" coordsize="2,106">
              <v:shape style="position:absolute;left:7661;top:-87;width:2;height:106" coordorigin="7661,-87" coordsize="0,106" path="m7661,18l7661,-87e" filled="f" stroked="t" strokeweight=".5325pt" strokecolor="#000000">
                <v:path arrowok="t"/>
              </v:shape>
            </v:group>
            <v:group style="position:absolute;left:7815;top:-46;width:106;height:2" coordorigin="7815,-46" coordsize="106,2">
              <v:shape style="position:absolute;left:7815;top:-46;width:106;height:2" coordorigin="7815,-46" coordsize="106,0" path="m7815,-46l7920,-46e" filled="f" stroked="t" strokeweight=".5325pt" strokecolor="#000000">
                <v:path arrowok="t"/>
              </v:shape>
            </v:group>
            <v:group style="position:absolute;left:7867;top:-99;width:2;height:106" coordorigin="7867,-99" coordsize="2,106">
              <v:shape style="position:absolute;left:7867;top:-99;width:2;height:106" coordorigin="7867,-99" coordsize="0,106" path="m7867,7l7867,-99e" filled="f" stroked="t" strokeweight=".5325pt" strokecolor="#000000">
                <v:path arrowok="t"/>
              </v:shape>
            </v:group>
            <v:group style="position:absolute;left:8021;top:-35;width:106;height:2" coordorigin="8021,-35" coordsize="106,2">
              <v:shape style="position:absolute;left:8021;top:-35;width:106;height:2" coordorigin="8021,-35" coordsize="106,0" path="m8021,-35l8126,-35e" filled="f" stroked="t" strokeweight=".5325pt" strokecolor="#000000">
                <v:path arrowok="t"/>
              </v:shape>
            </v:group>
            <v:group style="position:absolute;left:8073;top:-88;width:2;height:106" coordorigin="8073,-88" coordsize="2,106">
              <v:shape style="position:absolute;left:8073;top:-88;width:2;height:106" coordorigin="8073,-88" coordsize="0,106" path="m8073,18l8073,-88e" filled="f" stroked="t" strokeweight=".5325pt" strokecolor="#000000">
                <v:path arrowok="t"/>
              </v:shape>
            </v:group>
            <v:group style="position:absolute;left:8227;top:-48;width:106;height:2" coordorigin="8227,-48" coordsize="106,2">
              <v:shape style="position:absolute;left:8227;top:-48;width:106;height:2" coordorigin="8227,-48" coordsize="106,0" path="m8227,-48l8332,-48e" filled="f" stroked="t" strokeweight=".5325pt" strokecolor="#000000">
                <v:path arrowok="t"/>
              </v:shape>
            </v:group>
            <v:group style="position:absolute;left:8279;top:-101;width:2;height:105" coordorigin="8279,-101" coordsize="2,105">
              <v:shape style="position:absolute;left:8279;top:-101;width:2;height:105" coordorigin="8279,-101" coordsize="0,105" path="m8279,5l8279,-101e" filled="f" stroked="t" strokeweight=".5325pt" strokecolor="#000000">
                <v:path arrowok="t"/>
              </v:shape>
            </v:group>
            <v:group style="position:absolute;left:8432;top:-156;width:105;height:2" coordorigin="8432,-156" coordsize="105,2">
              <v:shape style="position:absolute;left:8432;top:-156;width:105;height:2" coordorigin="8432,-156" coordsize="105,0" path="m8432,-156l8538,-156e" filled="f" stroked="t" strokeweight=".5325pt" strokecolor="#000000">
                <v:path arrowok="t"/>
              </v:shape>
            </v:group>
            <v:group style="position:absolute;left:8485;top:-208;width:2;height:105" coordorigin="8485,-208" coordsize="2,105">
              <v:shape style="position:absolute;left:8485;top:-208;width:2;height:105" coordorigin="8485,-208" coordsize="0,105" path="m8485,-103l8485,-208e" filled="f" stroked="t" strokeweight=".5325pt" strokecolor="#000000">
                <v:path arrowok="t"/>
              </v:shape>
            </v:group>
            <v:group style="position:absolute;left:4161;top:1935;width:4325;height:380" coordorigin="4161,1935" coordsize="4325,380">
              <v:shape style="position:absolute;left:4161;top:1935;width:4325;height:380" coordorigin="4161,1935" coordsize="4325,380" path="m4161,1935l4270,1972,4380,2008,4489,2041,4599,2073,4708,2103,4818,2131,4927,2158,5037,2182,5146,2205,5256,2226,5365,2246,5474,2264,5584,2280,5693,2294,5803,2304,5912,2311,6022,2314,6131,2315,6186,2315,6296,2313,6405,2306,6515,2295,6624,2283,6679,2277,6734,2272,6788,2267,6843,2264,6898,2261,6952,2257,7007,2254,7062,2250,7117,2246,7226,2239,7336,2233,7445,2230,7555,2228,7664,2227,7719,2227,7774,2227,7883,2228,7993,2230,8102,2234,8212,2238,8321,2244,8431,2251,8485,2255e" filled="f" stroked="t" strokeweight="1.2pt" strokecolor="#333333">
                <v:path arrowok="t"/>
              </v:shape>
            </v:group>
            <v:group style="position:absolute;left:4161;top:2161;width:4325;height:237" coordorigin="4161,2161" coordsize="4325,237">
              <v:shape style="position:absolute;left:4161;top:2161;width:4325;height:237" coordorigin="4161,2161" coordsize="4325,237" path="m4161,2161l4216,2171,4270,2181,4325,2191,4435,2210,4544,2227,4653,2244,4763,2260,4872,2275,4927,2283,5037,2296,5146,2309,5256,2321,5365,2332,5474,2342,5584,2351,5693,2358,5803,2364,5912,2368,5967,2368,6022,2368,6077,2368,6131,2368,6186,2368,6241,2369,6296,2370,6350,2371,6405,2371,6460,2372,6515,2372,6569,2373,6624,2373,6679,2374,6734,2375,6788,2375,6843,2376,6898,2378,6952,2380,7007,2383,7062,2386,7117,2389,7171,2392,7226,2395,7281,2397,7336,2398,7390,2397,7500,2392,7609,2384,7719,2375,7828,2362,7938,2347,8047,2329,8157,2307,8266,2282,8376,2254,8431,2239,8485,2224e" filled="f" stroked="t" strokeweight="1.2pt" strokecolor="#333333">
                <v:path arrowok="t"/>
              </v:shape>
            </v:group>
            <v:group style="position:absolute;left:4161;top:75;width:4325;height:383" coordorigin="4161,75" coordsize="4325,383">
              <v:shape style="position:absolute;left:4161;top:75;width:4325;height:383" coordorigin="4161,75" coordsize="4325,383" path="m4161,75l4270,109,4380,143,4489,174,4599,205,4708,236,4818,265,4927,293,5037,318,5146,342,5256,364,5310,375,5420,397,5529,418,5639,436,5748,450,5858,457,5912,457,5967,455,6022,451,6077,447,6131,444,6186,441,6241,441,6296,439,6405,432,6515,423,6569,418,6624,413,6734,405,6843,400,6898,399,6952,398,7007,398,7062,397,7117,397,7171,397,7226,398,7281,398,7336,399,7390,400,7445,401,7555,403,7664,407,7774,411,7828,413,7883,416,7938,419,7993,422,8047,425,8102,428,8157,431,8212,434,8266,438,8321,441,8376,445,8431,449,8485,453e" filled="f" stroked="t" strokeweight="1.2pt" strokecolor="#333333">
                <v:path arrowok="t"/>
              </v:shape>
            </v:group>
            <v:group style="position:absolute;left:4161;top:-427;width:4325;height:504" coordorigin="4161,-427" coordsize="4325,504">
              <v:shape style="position:absolute;left:4161;top:-427;width:4325;height:504" coordorigin="4161,-427" coordsize="4325,504" path="m4161,-427l4270,-387,4380,-349,4489,-312,4599,-276,4708,-241,4818,-207,4927,-174,5037,-143,5146,-114,5256,-87,5310,-73,5420,-45,5529,-19,5639,6,5748,26,5858,42,5967,55,6077,65,6186,73,6296,77,6350,77,6460,73,6569,66,6679,59,6734,54,6788,51,6898,45,7007,37,7117,28,7226,19,7281,14,7336,9,7390,4,7445,-1,7500,-6,7555,-10,7609,-15,7719,-26,7828,-37,7938,-49,8047,-62,8157,-74,8266,-88,8376,-102,8431,-109,8485,-116e" filled="f" stroked="t" strokeweight="1.2pt" strokecolor="#333333">
                <v:path arrowok="t"/>
              </v:shape>
            </v:group>
            <v:group style="position:absolute;left:3944;top:-569;width:4757;height:3126" coordorigin="3944,-569" coordsize="4757,3126">
              <v:shape style="position:absolute;left:3944;top:-569;width:4757;height:3126" coordorigin="3944,-569" coordsize="4757,3126" path="m3944,2556l8701,2556,8701,-569,3944,-569,3944,2556xe" filled="f" stroked="t" strokeweight=".8025pt" strokecolor="#000000">
                <v:path arrowok="t"/>
              </v:shape>
            </v:group>
            <v:group style="position:absolute;left:3903;top:1794;width:41;height:2" coordorigin="3903,1794" coordsize="41,2">
              <v:shape style="position:absolute;left:3903;top:1794;width:41;height:2" coordorigin="3903,1794" coordsize="41,0" path="m3903,1794l3944,1794e" filled="f" stroked="t" strokeweight=".8025pt" strokecolor="#333333">
                <v:path arrowok="t"/>
              </v:shape>
            </v:group>
            <v:group style="position:absolute;left:3903;top:957;width:41;height:2" coordorigin="3903,957" coordsize="41,2">
              <v:shape style="position:absolute;left:3903;top:957;width:41;height:2" coordorigin="3903,957" coordsize="41,0" path="m3903,957l3944,957e" filled="f" stroked="t" strokeweight=".8025pt" strokecolor="#333333">
                <v:path arrowok="t"/>
              </v:shape>
            </v:group>
            <v:group style="position:absolute;left:3903;top:120;width:41;height:2" coordorigin="3903,120" coordsize="41,2">
              <v:shape style="position:absolute;left:3903;top:120;width:41;height:2" coordorigin="3903,120" coordsize="41,0" path="m3903,120l3944,120e" filled="f" stroked="t" strokeweight=".8025pt" strokecolor="#333333">
                <v:path arrowok="t"/>
              </v:shape>
            </v:group>
            <v:group style="position:absolute;left:3955;top:2556;width:2;height:41" coordorigin="3955,2556" coordsize="2,41">
              <v:shape style="position:absolute;left:3955;top:2556;width:2;height:41" coordorigin="3955,2556" coordsize="0,41" path="m3955,2598l3955,2556e" filled="f" stroked="t" strokeweight=".8025pt" strokecolor="#333333">
                <v:path arrowok="t"/>
              </v:shape>
            </v:group>
            <v:group style="position:absolute;left:4778;top:2556;width:2;height:41" coordorigin="4778,2556" coordsize="2,41">
              <v:shape style="position:absolute;left:4778;top:2556;width:2;height:41" coordorigin="4778,2556" coordsize="0,41" path="m4778,2598l4778,2556e" filled="f" stroked="t" strokeweight=".8025pt" strokecolor="#333333">
                <v:path arrowok="t"/>
              </v:shape>
            </v:group>
            <v:group style="position:absolute;left:5602;top:2556;width:2;height:41" coordorigin="5602,2556" coordsize="2,41">
              <v:shape style="position:absolute;left:5602;top:2556;width:2;height:41" coordorigin="5602,2556" coordsize="0,41" path="m5602,2598l5602,2556e" filled="f" stroked="t" strokeweight=".8025pt" strokecolor="#333333">
                <v:path arrowok="t"/>
              </v:shape>
            </v:group>
            <v:group style="position:absolute;left:6426;top:2556;width:2;height:41" coordorigin="6426,2556" coordsize="2,41">
              <v:shape style="position:absolute;left:6426;top:2556;width:2;height:41" coordorigin="6426,2556" coordsize="0,41" path="m6426,2598l6426,2556e" filled="f" stroked="t" strokeweight=".8025pt" strokecolor="#333333">
                <v:path arrowok="t"/>
              </v:shape>
            </v:group>
            <v:group style="position:absolute;left:7250;top:2556;width:2;height:41" coordorigin="7250,2556" coordsize="2,41">
              <v:shape style="position:absolute;left:7250;top:2556;width:2;height:41" coordorigin="7250,2556" coordsize="0,41" path="m7250,2598l7250,2556e" filled="f" stroked="t" strokeweight=".8025pt" strokecolor="#333333">
                <v:path arrowok="t"/>
              </v:shape>
            </v:group>
            <v:group style="position:absolute;left:8073;top:2556;width:2;height:41" coordorigin="8073,2556" coordsize="2,41">
              <v:shape style="position:absolute;left:8073;top:2556;width:2;height:41" coordorigin="8073,2556" coordsize="0,41" path="m8073,2598l8073,2556e" filled="f" stroked="t" strokeweight=".8025pt" strokecolor="#333333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3.174408pt;margin-top:7.650919pt;width:10.25pt;height:84.071004pt;mso-position-horizontal-relative:page;mso-position-vertical-relative:paragraph;z-index:-2793" type="#_x0000_t202" filled="f" stroked="f">
            <v:textbox inset="0,0,0,0" style="layout-flow:vertical;mso-layout-flow-alt:bottom-to-top">
              <w:txbxContent>
                <w:p>
                  <w:pPr>
                    <w:spacing w:before="3" w:after="0" w:line="240" w:lineRule="auto"/>
                    <w:ind w:left="20" w:right="-45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-7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19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3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3"/>
                    </w:rPr>
                    <w:t>atio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3.5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7" w:after="0" w:line="148" w:lineRule="exact"/>
        <w:ind w:left="23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3.0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</w:sectPr>
      </w:pPr>
      <w:rPr/>
    </w:p>
    <w:p>
      <w:pPr>
        <w:spacing w:before="47" w:after="0" w:line="240" w:lineRule="auto"/>
        <w:ind w:right="-20"/>
        <w:jc w:val="righ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2.5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67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7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7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7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2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2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0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70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5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5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-5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0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69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9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9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9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7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7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7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0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0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4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4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4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0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0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3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3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3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64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3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3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-3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0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0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0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0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2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2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4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4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  <w:position w:val="-4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4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3"/>
          <w:w w:val="8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5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  <w:cols w:num="6" w:equalWidth="0">
            <w:col w:w="2531" w:space="249"/>
            <w:col w:w="494" w:space="124"/>
            <w:col w:w="494" w:space="124"/>
            <w:col w:w="1318" w:space="124"/>
            <w:col w:w="1112" w:space="124"/>
            <w:col w:w="2866"/>
          </w:cols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47" w:after="0" w:line="240" w:lineRule="auto"/>
        <w:ind w:left="2465" w:right="-20"/>
        <w:jc w:val="left"/>
        <w:tabs>
          <w:tab w:pos="3280" w:val="left"/>
          <w:tab w:pos="4100" w:val="left"/>
          <w:tab w:pos="4920" w:val="left"/>
          <w:tab w:pos="5740" w:val="left"/>
          <w:tab w:pos="6580" w:val="left"/>
        </w:tabs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2013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</w:sectPr>
      </w:pPr>
      <w:rPr/>
    </w:p>
    <w:p>
      <w:pPr>
        <w:spacing w:before="63" w:after="0" w:line="257" w:lineRule="auto"/>
        <w:ind w:left="100" w:right="4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5: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erage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fitted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alues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PL100-ratios,</w:t>
      </w:r>
      <w:r>
        <w:rPr>
          <w:rFonts w:ascii="Arial" w:hAnsi="Arial" w:cs="Arial" w:eastAsia="Arial"/>
          <w:sz w:val="22"/>
          <w:szCs w:val="22"/>
          <w:spacing w:val="2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households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adult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3" w:after="0" w:line="181" w:lineRule="exact"/>
        <w:ind w:left="1761" w:right="-20"/>
        <w:jc w:val="left"/>
        <w:tabs>
          <w:tab w:pos="4800" w:val="left"/>
          <w:tab w:pos="6300" w:val="left"/>
        </w:tabs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217.988251pt;margin-top:-.182332pt;width:13.7625pt;height:13.7625pt;mso-position-horizontal-relative:page;mso-position-vertical-relative:paragraph;z-index:-2790" coordorigin="4360,-4" coordsize="275,275">
            <v:group style="position:absolute;left:4368;top:4;width:259;height:259" coordorigin="4368,4" coordsize="259,259">
              <v:shape style="position:absolute;left:4368;top:4;width:259;height:259" coordorigin="4368,4" coordsize="259,259" path="m4368,264l4627,264,4627,4,4368,4,4368,264e" filled="t" fillcolor="#F2F2F2" stroked="f">
                <v:path arrowok="t"/>
                <v:fill/>
              </v:shape>
            </v:group>
            <v:group style="position:absolute;left:4368;top:4;width:259;height:259" coordorigin="4368,4" coordsize="259,259">
              <v:shape style="position:absolute;left:4368;top:4;width:259;height:259" coordorigin="4368,4" coordsize="259,259" path="m4368,264l4627,264,4627,4,4368,4,4368,264xe" filled="f" stroked="t" strokeweight=".8025pt" strokecolor="#FFFFFF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2.710754pt;margin-top:-.182332pt;width:13.7625pt;height:13.7625pt;mso-position-horizontal-relative:page;mso-position-vertical-relative:paragraph;z-index:-2789" coordorigin="5854,-4" coordsize="275,275">
            <v:group style="position:absolute;left:5862;top:4;width:259;height:259" coordorigin="5862,4" coordsize="259,259">
              <v:shape style="position:absolute;left:5862;top:4;width:259;height:259" coordorigin="5862,4" coordsize="259,259" path="m5862,264l6121,264,6121,4,5862,4,5862,264e" filled="t" fillcolor="#F2F2F2" stroked="f">
                <v:path arrowok="t"/>
                <v:fill/>
              </v:shape>
            </v:group>
            <v:group style="position:absolute;left:5862;top:4;width:259;height:259" coordorigin="5862,4" coordsize="259,259">
              <v:shape style="position:absolute;left:5862;top:4;width:259;height:259" coordorigin="5862,4" coordsize="259,259" path="m5862,264l6121,264,6121,4,5862,4,5862,264xe" filled="f" stroked="t" strokeweight=".8025pt" strokecolor="#FFFFFF">
                <v:path arrowok="t"/>
              </v:shape>
            </v:group>
            <v:group style="position:absolute;left:5942;top:76;width:100;height:87" coordorigin="5942,76" coordsize="100,87">
              <v:shape style="position:absolute;left:5942;top:76;width:100;height:87" coordorigin="5942,76" coordsize="100,87" path="m5992,76l5942,163,6042,163,5992,76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67.058258pt;margin-top:-.182332pt;width:13.7625pt;height:13.7625pt;mso-position-horizontal-relative:page;mso-position-vertical-relative:paragraph;z-index:-2788" coordorigin="7341,-4" coordsize="275,275">
            <v:group style="position:absolute;left:7349;top:4;width:259;height:259" coordorigin="7349,4" coordsize="259,259">
              <v:shape style="position:absolute;left:7349;top:4;width:259;height:259" coordorigin="7349,4" coordsize="259,259" path="m7349,264l7608,264,7608,4,7349,4,7349,264e" filled="t" fillcolor="#F2F2F2" stroked="f">
                <v:path arrowok="t"/>
                <v:fill/>
              </v:shape>
            </v:group>
            <v:group style="position:absolute;left:7349;top:4;width:259;height:259" coordorigin="7349,4" coordsize="259,259">
              <v:shape style="position:absolute;left:7349;top:4;width:259;height:259" coordorigin="7349,4" coordsize="259,259" path="m7349,264l7608,264,7608,4,7349,4,7349,264xe" filled="f" stroked="t" strokeweight=".8025pt" strokecolor="#FFFFFF">
                <v:path arrowok="t"/>
              </v:shape>
            </v:group>
            <v:group style="position:absolute;left:7441;top:97;width:75;height:75" coordorigin="7441,97" coordsize="75,75">
              <v:shape style="position:absolute;left:7441;top:97;width:75;height:75" coordorigin="7441,97" coordsize="75,75" path="m7441,134l7516,134e" filled="f" stroked="t" strokeweight="3.827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Household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head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2"/>
        </w:rPr>
        <w:t>    </w:t>
      </w:r>
      <w:r>
        <w:rPr>
          <w:rFonts w:ascii="Times New Roman" w:hAnsi="Times New Roman" w:cs="Times New Roman" w:eastAsia="Times New Roman"/>
          <w:sz w:val="10"/>
          <w:szCs w:val="10"/>
          <w:spacing w:val="20"/>
          <w:w w:val="81"/>
          <w:position w:val="2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Bachelors</w:t>
      </w:r>
      <w:r>
        <w:rPr>
          <w:rFonts w:ascii="Arial" w:hAnsi="Arial" w:cs="Arial" w:eastAsia="Arial"/>
          <w:sz w:val="13"/>
          <w:szCs w:val="13"/>
          <w:spacing w:val="18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or</w:t>
      </w:r>
      <w:r>
        <w:rPr>
          <w:rFonts w:ascii="Arial" w:hAnsi="Arial" w:cs="Arial" w:eastAsia="Arial"/>
          <w:sz w:val="13"/>
          <w:szCs w:val="13"/>
          <w:spacing w:val="4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higher</w:t>
      </w:r>
      <w:r>
        <w:rPr>
          <w:rFonts w:ascii="Arial" w:hAnsi="Arial" w:cs="Arial" w:eastAsia="Arial"/>
          <w:sz w:val="13"/>
          <w:szCs w:val="13"/>
          <w:spacing w:val="-25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High</w:t>
      </w:r>
      <w:r>
        <w:rPr>
          <w:rFonts w:ascii="Arial" w:hAnsi="Arial" w:cs="Arial" w:eastAsia="Arial"/>
          <w:sz w:val="13"/>
          <w:szCs w:val="13"/>
          <w:spacing w:val="9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School</w:t>
      </w:r>
      <w:r>
        <w:rPr>
          <w:rFonts w:ascii="Arial" w:hAnsi="Arial" w:cs="Arial" w:eastAsia="Arial"/>
          <w:sz w:val="13"/>
          <w:szCs w:val="13"/>
          <w:spacing w:val="13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or</w:t>
      </w:r>
      <w:r>
        <w:rPr>
          <w:rFonts w:ascii="Arial" w:hAnsi="Arial" w:cs="Arial" w:eastAsia="Arial"/>
          <w:sz w:val="13"/>
          <w:szCs w:val="13"/>
          <w:spacing w:val="4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less</w:t>
      </w:r>
      <w:r>
        <w:rPr>
          <w:rFonts w:ascii="Arial" w:hAnsi="Arial" w:cs="Arial" w:eastAsia="Arial"/>
          <w:sz w:val="13"/>
          <w:szCs w:val="13"/>
          <w:spacing w:val="-29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Some</w:t>
      </w:r>
      <w:r>
        <w:rPr>
          <w:rFonts w:ascii="Arial" w:hAnsi="Arial" w:cs="Arial" w:eastAsia="Arial"/>
          <w:sz w:val="13"/>
          <w:szCs w:val="13"/>
          <w:spacing w:val="11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colleg</w:t>
      </w:r>
      <w:r>
        <w:rPr>
          <w:rFonts w:ascii="Arial" w:hAnsi="Arial" w:cs="Arial" w:eastAsia="Arial"/>
          <w:sz w:val="13"/>
          <w:szCs w:val="13"/>
          <w:spacing w:val="-2"/>
          <w:w w:val="100"/>
          <w:position w:val="1"/>
        </w:rPr>
        <w:t>e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13"/>
          <w:szCs w:val="13"/>
          <w:spacing w:val="14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1"/>
        </w:rPr>
        <w:t>diploma,</w:t>
      </w:r>
      <w:r>
        <w:rPr>
          <w:rFonts w:ascii="Arial" w:hAnsi="Arial" w:cs="Arial" w:eastAsia="Arial"/>
          <w:sz w:val="13"/>
          <w:szCs w:val="13"/>
          <w:spacing w:val="16"/>
          <w:w w:val="100"/>
          <w:position w:val="1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3"/>
          <w:position w:val="1"/>
        </w:rPr>
        <w:t>assoc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0" w:footer="806" w:top="1360" w:bottom="1000" w:left="1340" w:right="1340"/>
          <w:pgSz w:w="12240" w:h="15840"/>
        </w:sectPr>
      </w:pPr>
      <w:rPr/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98" w:lineRule="exact"/>
        <w:ind w:left="2672" w:right="-20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5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5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5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2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-2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5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0" w:after="0" w:line="121" w:lineRule="exact"/>
        <w:ind w:right="-20"/>
        <w:jc w:val="righ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3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3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3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spacing w:before="81" w:after="0" w:line="148" w:lineRule="exact"/>
        <w:ind w:left="2313" w:right="1551"/>
        <w:jc w:val="center"/>
        <w:rPr>
          <w:rFonts w:ascii="Arial" w:hAnsi="Arial" w:cs="Arial" w:eastAsia="Arial"/>
          <w:sz w:val="13"/>
          <w:szCs w:val="13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3.174408pt;margin-top:7.453415pt;width:10.25pt;height:84.071004pt;mso-position-horizontal-relative:page;mso-position-vertical-relative:paragraph;z-index:-2784" type="#_x0000_t202" filled="f" stroked="f">
            <v:textbox inset="0,0,0,0" style="layout-flow:vertical;mso-layout-flow-alt:bottom-to-top">
              <w:txbxContent>
                <w:p>
                  <w:pPr>
                    <w:spacing w:before="3" w:after="0" w:line="240" w:lineRule="auto"/>
                    <w:ind w:left="20" w:right="-45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-7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4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19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3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3"/>
                    </w:rPr>
                    <w:t>atio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5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33" w:after="0" w:line="240" w:lineRule="auto"/>
        <w:ind w:left="2923" w:right="2331"/>
        <w:jc w:val="center"/>
        <w:rPr>
          <w:rFonts w:ascii="MS PGothic" w:hAnsi="MS PGothic" w:cs="MS PGothic" w:eastAsia="MS PGothic"/>
          <w:sz w:val="10"/>
          <w:szCs w:val="10"/>
        </w:rPr>
      </w:pPr>
      <w:rPr/>
      <w:r>
        <w:rPr/>
        <w:br w:type="column"/>
      </w:r>
      <w:r>
        <w:rPr>
          <w:rFonts w:ascii="MS PGothic" w:hAnsi="MS PGothic" w:cs="MS PGothic" w:eastAsia="MS PGothic"/>
          <w:sz w:val="10"/>
          <w:szCs w:val="10"/>
          <w:spacing w:val="0"/>
          <w:w w:val="81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MS PGothic" w:hAnsi="MS PGothic" w:cs="MS PGothic" w:eastAsia="MS PGothic"/>
          <w:sz w:val="10"/>
          <w:szCs w:val="10"/>
        </w:rPr>
      </w:pPr>
      <w:rPr/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2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2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0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0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0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0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0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3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3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-3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3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3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-3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-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-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-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-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2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2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2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1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1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1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3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3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3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6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6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6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7"/>
        </w:rPr>
        <w:t>●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1"/>
          <w:position w:val="7"/>
        </w:rPr>
        <w:t>     </w:t>
      </w:r>
      <w:r>
        <w:rPr>
          <w:rFonts w:ascii="Times New Roman" w:hAnsi="Times New Roman" w:cs="Times New Roman" w:eastAsia="Times New Roman"/>
          <w:sz w:val="10"/>
          <w:szCs w:val="10"/>
          <w:spacing w:val="7"/>
          <w:w w:val="81"/>
          <w:position w:val="7"/>
        </w:rPr>
        <w:t> </w:t>
      </w:r>
      <w:r>
        <w:rPr>
          <w:rFonts w:ascii="MS PGothic" w:hAnsi="MS PGothic" w:cs="MS PGothic" w:eastAsia="MS PGothic"/>
          <w:sz w:val="10"/>
          <w:szCs w:val="10"/>
          <w:spacing w:val="0"/>
          <w:w w:val="81"/>
          <w:position w:val="8"/>
        </w:rPr>
        <w:t>●</w:t>
      </w:r>
      <w:r>
        <w:rPr>
          <w:rFonts w:ascii="MS PGothic" w:hAnsi="MS PGothic" w:cs="MS PGothic" w:eastAsia="MS PGothic"/>
          <w:sz w:val="10"/>
          <w:szCs w:val="1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  <w:cols w:num="2" w:equalWidth="0">
            <w:col w:w="4019" w:space="129"/>
            <w:col w:w="541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7" w:after="0" w:line="148" w:lineRule="exact"/>
        <w:ind w:left="23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4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7" w:after="0" w:line="148" w:lineRule="exact"/>
        <w:ind w:left="2343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3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7" w:after="0" w:line="148" w:lineRule="exact"/>
        <w:ind w:left="2352" w:right="-20"/>
        <w:jc w:val="left"/>
        <w:tabs>
          <w:tab w:pos="3180" w:val="left"/>
          <w:tab w:pos="4020" w:val="left"/>
          <w:tab w:pos="4880" w:val="left"/>
          <w:tab w:pos="5720" w:val="left"/>
          <w:tab w:pos="6560" w:val="left"/>
        </w:tabs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189.14325pt;margin-top:-156.789337pt;width:246.33pt;height:159.142500pt;mso-position-horizontal-relative:page;mso-position-vertical-relative:paragraph;z-index:-2791" coordorigin="3783,-3136" coordsize="4927,3183">
            <v:group style="position:absolute;left:3832;top:-354;width:4869;height:2" coordorigin="3832,-354" coordsize="4869,2">
              <v:shape style="position:absolute;left:3832;top:-354;width:4869;height:2" coordorigin="3832,-354" coordsize="4869,0" path="m3832,-354l8701,-354e" filled="f" stroked="t" strokeweight=".48pt" strokecolor="#F2F2F2">
                <v:path arrowok="t"/>
              </v:shape>
            </v:group>
            <v:group style="position:absolute;left:3832;top:-1172;width:4869;height:2" coordorigin="3832,-1172" coordsize="4869,2">
              <v:shape style="position:absolute;left:3832;top:-1172;width:4869;height:2" coordorigin="3832,-1172" coordsize="4869,0" path="m3832,-1172l8701,-1172e" filled="f" stroked="t" strokeweight=".48pt" strokecolor="#F2F2F2">
                <v:path arrowok="t"/>
              </v:shape>
            </v:group>
            <v:group style="position:absolute;left:3832;top:-1991;width:4869;height:2" coordorigin="3832,-1991" coordsize="4869,2">
              <v:shape style="position:absolute;left:3832;top:-1991;width:4869;height:2" coordorigin="3832,-1991" coordsize="4869,0" path="m3832,-1991l8701,-1991e" filled="f" stroked="t" strokeweight=".48pt" strokecolor="#F2F2F2">
                <v:path arrowok="t"/>
              </v:shape>
            </v:group>
            <v:group style="position:absolute;left:3832;top:-2809;width:4869;height:2" coordorigin="3832,-2809" coordsize="4869,2">
              <v:shape style="position:absolute;left:3832;top:-2809;width:4869;height:2" coordorigin="3832,-2809" coordsize="4869,0" path="m3832,-2809l8701,-2809e" filled="f" stroked="t" strokeweight=".48pt" strokecolor="#F2F2F2">
                <v:path arrowok="t"/>
              </v:shape>
            </v:group>
            <v:group style="position:absolute;left:4264;top:-3128;width:2;height:3126" coordorigin="4264,-3128" coordsize="2,3126">
              <v:shape style="position:absolute;left:4264;top:-3128;width:2;height:3126" coordorigin="4264,-3128" coordsize="0,3126" path="m4264,-2l4264,-3128e" filled="f" stroked="t" strokeweight=".48pt" strokecolor="#F2F2F2">
                <v:path arrowok="t"/>
              </v:shape>
            </v:group>
            <v:group style="position:absolute;left:5107;top:-3128;width:2;height:3126" coordorigin="5107,-3128" coordsize="2,3126">
              <v:shape style="position:absolute;left:5107;top:-3128;width:2;height:3126" coordorigin="5107,-3128" coordsize="0,3126" path="m5107,-2l5107,-3128e" filled="f" stroked="t" strokeweight=".48pt" strokecolor="#F2F2F2">
                <v:path arrowok="t"/>
              </v:shape>
            </v:group>
            <v:group style="position:absolute;left:5950;top:-3128;width:2;height:3126" coordorigin="5950,-3128" coordsize="2,3126">
              <v:shape style="position:absolute;left:5950;top:-3128;width:2;height:3126" coordorigin="5950,-3128" coordsize="0,3126" path="m5950,-2l5950,-3128e" filled="f" stroked="t" strokeweight=".48pt" strokecolor="#F2F2F2">
                <v:path arrowok="t"/>
              </v:shape>
            </v:group>
            <v:group style="position:absolute;left:6794;top:-3128;width:2;height:3126" coordorigin="6794,-3128" coordsize="2,3126">
              <v:shape style="position:absolute;left:6794;top:-3128;width:2;height:3126" coordorigin="6794,-3128" coordsize="0,3126" path="m6794,-2l6794,-3128e" filled="f" stroked="t" strokeweight=".48pt" strokecolor="#F2F2F2">
                <v:path arrowok="t"/>
              </v:shape>
            </v:group>
            <v:group style="position:absolute;left:7637;top:-3128;width:2;height:3126" coordorigin="7637,-3128" coordsize="2,3126">
              <v:shape style="position:absolute;left:7637;top:-3128;width:2;height:3126" coordorigin="7637,-3128" coordsize="0,3126" path="m7637,-2l7637,-3128e" filled="f" stroked="t" strokeweight=".48pt" strokecolor="#F2F2F2">
                <v:path arrowok="t"/>
              </v:shape>
            </v:group>
            <v:group style="position:absolute;left:8480;top:-3128;width:2;height:3126" coordorigin="8480,-3128" coordsize="2,3126">
              <v:shape style="position:absolute;left:8480;top:-3128;width:2;height:3126" coordorigin="8480,-3128" coordsize="0,3126" path="m8480,-2l8480,-3128e" filled="f" stroked="t" strokeweight=".48pt" strokecolor="#F2F2F2">
                <v:path arrowok="t"/>
              </v:shape>
            </v:group>
            <v:group style="position:absolute;left:3832;top:-763;width:4869;height:2" coordorigin="3832,-763" coordsize="4869,2">
              <v:shape style="position:absolute;left:3832;top:-763;width:4869;height:2" coordorigin="3832,-763" coordsize="4869,0" path="m3832,-763l8701,-763e" filled="f" stroked="t" strokeweight=".8025pt" strokecolor="#CCCCCC">
                <v:path arrowok="t"/>
              </v:shape>
            </v:group>
            <v:group style="position:absolute;left:3832;top:-1582;width:4869;height:2" coordorigin="3832,-1582" coordsize="4869,2">
              <v:shape style="position:absolute;left:3832;top:-1582;width:4869;height:2" coordorigin="3832,-1582" coordsize="4869,0" path="m3832,-1582l8701,-1582e" filled="f" stroked="t" strokeweight=".8025pt" strokecolor="#CCCCCC">
                <v:path arrowok="t"/>
              </v:shape>
            </v:group>
            <v:group style="position:absolute;left:3832;top:-2400;width:4869;height:2" coordorigin="3832,-2400" coordsize="4869,2">
              <v:shape style="position:absolute;left:3832;top:-2400;width:4869;height:2" coordorigin="3832,-2400" coordsize="4869,0" path="m3832,-2400l8701,-2400e" filled="f" stroked="t" strokeweight=".8025pt" strokecolor="#CCCCCC">
                <v:path arrowok="t"/>
              </v:shape>
            </v:group>
            <v:group style="position:absolute;left:3842;top:-3128;width:2;height:3126" coordorigin="3842,-3128" coordsize="2,3126">
              <v:shape style="position:absolute;left:3842;top:-3128;width:2;height:3126" coordorigin="3842,-3128" coordsize="0,3126" path="m3842,-2l3842,-3128e" filled="f" stroked="t" strokeweight=".8025pt" strokecolor="#CCCCCC">
                <v:path arrowok="t"/>
              </v:shape>
            </v:group>
            <v:group style="position:absolute;left:4686;top:-3128;width:2;height:3126" coordorigin="4686,-3128" coordsize="2,3126">
              <v:shape style="position:absolute;left:4686;top:-3128;width:2;height:3126" coordorigin="4686,-3128" coordsize="0,3126" path="m4686,-2l4686,-3128e" filled="f" stroked="t" strokeweight=".8025pt" strokecolor="#CCCCCC">
                <v:path arrowok="t"/>
              </v:shape>
            </v:group>
            <v:group style="position:absolute;left:5529;top:-3128;width:2;height:3126" coordorigin="5529,-3128" coordsize="2,3126">
              <v:shape style="position:absolute;left:5529;top:-3128;width:2;height:3126" coordorigin="5529,-3128" coordsize="0,3126" path="m5529,-2l5529,-3128e" filled="f" stroked="t" strokeweight=".8025pt" strokecolor="#CCCCCC">
                <v:path arrowok="t"/>
              </v:shape>
            </v:group>
            <v:group style="position:absolute;left:6372;top:-3128;width:2;height:3126" coordorigin="6372,-3128" coordsize="2,3126">
              <v:shape style="position:absolute;left:6372;top:-3128;width:2;height:3126" coordorigin="6372,-3128" coordsize="0,3126" path="m6372,-2l6372,-3128e" filled="f" stroked="t" strokeweight=".8025pt" strokecolor="#CCCCCC">
                <v:path arrowok="t"/>
              </v:shape>
            </v:group>
            <v:group style="position:absolute;left:7215;top:-3128;width:2;height:3126" coordorigin="7215,-3128" coordsize="2,3126">
              <v:shape style="position:absolute;left:7215;top:-3128;width:2;height:3126" coordorigin="7215,-3128" coordsize="0,3126" path="m7215,-2l7215,-3128e" filled="f" stroked="t" strokeweight=".8025pt" strokecolor="#CCCCCC">
                <v:path arrowok="t"/>
              </v:shape>
            </v:group>
            <v:group style="position:absolute;left:8059;top:-3128;width:2;height:3126" coordorigin="8059,-3128" coordsize="2,3126">
              <v:shape style="position:absolute;left:8059;top:-3128;width:2;height:3126" coordorigin="8059,-3128" coordsize="0,3126" path="m8059,-2l8059,-3128e" filled="f" stroked="t" strokeweight=".8025pt" strokecolor="#CCCCCC">
                <v:path arrowok="t"/>
              </v:shape>
            </v:group>
            <v:group style="position:absolute;left:4003;top:-391;width:101;height:87" coordorigin="4003,-391" coordsize="101,87">
              <v:shape style="position:absolute;left:4003;top:-391;width:101;height:87" coordorigin="4003,-391" coordsize="101,87" path="m4053,-391l4003,-304,4104,-304,4053,-391e" filled="t" fillcolor="#000000" stroked="f">
                <v:path arrowok="t"/>
                <v:fill/>
              </v:shape>
            </v:group>
            <v:group style="position:absolute;left:4214;top:-365;width:100;height:87" coordorigin="4214,-365" coordsize="100,87">
              <v:shape style="position:absolute;left:4214;top:-365;width:100;height:87" coordorigin="4214,-365" coordsize="100,87" path="m4264,-365l4214,-278,4314,-278,4264,-365e" filled="t" fillcolor="#000000" stroked="f">
                <v:path arrowok="t"/>
                <v:fill/>
              </v:shape>
            </v:group>
            <v:group style="position:absolute;left:4425;top:-347;width:100;height:87" coordorigin="4425,-347" coordsize="100,87">
              <v:shape style="position:absolute;left:4425;top:-347;width:100;height:87" coordorigin="4425,-347" coordsize="100,87" path="m4475,-347l4425,-260,4525,-260,4475,-347e" filled="t" fillcolor="#000000" stroked="f">
                <v:path arrowok="t"/>
                <v:fill/>
              </v:shape>
            </v:group>
            <v:group style="position:absolute;left:4635;top:-313;width:101;height:87" coordorigin="4635,-313" coordsize="101,87">
              <v:shape style="position:absolute;left:4635;top:-313;width:101;height:87" coordorigin="4635,-313" coordsize="101,87" path="m4686,-313l4635,-226,4736,-226,4686,-313e" filled="t" fillcolor="#000000" stroked="f">
                <v:path arrowok="t"/>
                <v:fill/>
              </v:shape>
            </v:group>
            <v:group style="position:absolute;left:4846;top:-289;width:100;height:87" coordorigin="4846,-289" coordsize="100,87">
              <v:shape style="position:absolute;left:4846;top:-289;width:100;height:87" coordorigin="4846,-289" coordsize="100,87" path="m4897,-289l4846,-202,4947,-202,4897,-289e" filled="t" fillcolor="#000000" stroked="f">
                <v:path arrowok="t"/>
                <v:fill/>
              </v:shape>
            </v:group>
            <v:group style="position:absolute;left:5057;top:-268;width:101;height:87" coordorigin="5057,-268" coordsize="101,87">
              <v:shape style="position:absolute;left:5057;top:-268;width:101;height:87" coordorigin="5057,-268" coordsize="101,87" path="m5107,-268l5057,-181,5158,-181,5107,-268e" filled="t" fillcolor="#000000" stroked="f">
                <v:path arrowok="t"/>
                <v:fill/>
              </v:shape>
            </v:group>
            <v:group style="position:absolute;left:5268;top:-248;width:101;height:87" coordorigin="5268,-248" coordsize="101,87">
              <v:shape style="position:absolute;left:5268;top:-248;width:101;height:87" coordorigin="5268,-248" coordsize="101,87" path="m5318,-248l5268,-161,5368,-161,5318,-248e" filled="t" fillcolor="#000000" stroked="f">
                <v:path arrowok="t"/>
                <v:fill/>
              </v:shape>
            </v:group>
            <v:group style="position:absolute;left:5479;top:-237;width:101;height:87" coordorigin="5479,-237" coordsize="101,87">
              <v:shape style="position:absolute;left:5479;top:-237;width:101;height:87" coordorigin="5479,-237" coordsize="101,87" path="m5529,-237l5479,-150,5579,-150,5529,-237e" filled="t" fillcolor="#000000" stroked="f">
                <v:path arrowok="t"/>
                <v:fill/>
              </v:shape>
            </v:group>
            <v:group style="position:absolute;left:5689;top:-215;width:100;height:87" coordorigin="5689,-215" coordsize="100,87">
              <v:shape style="position:absolute;left:5689;top:-215;width:100;height:87" coordorigin="5689,-215" coordsize="100,87" path="m5740,-215l5689,-128,5790,-128,5740,-215e" filled="t" fillcolor="#000000" stroked="f">
                <v:path arrowok="t"/>
                <v:fill/>
              </v:shape>
            </v:group>
            <v:group style="position:absolute;left:5900;top:-224;width:101;height:87" coordorigin="5900,-224" coordsize="101,87">
              <v:shape style="position:absolute;left:5900;top:-224;width:101;height:87" coordorigin="5900,-224" coordsize="101,87" path="m5950,-224l5900,-137,6001,-137,5950,-224e" filled="t" fillcolor="#000000" stroked="f">
                <v:path arrowok="t"/>
                <v:fill/>
              </v:shape>
            </v:group>
            <v:group style="position:absolute;left:6111;top:-202;width:101;height:87" coordorigin="6111,-202" coordsize="101,87">
              <v:shape style="position:absolute;left:6111;top:-202;width:101;height:87" coordorigin="6111,-202" coordsize="101,87" path="m6161,-202l6111,-115,6212,-115,6161,-202e" filled="t" fillcolor="#000000" stroked="f">
                <v:path arrowok="t"/>
                <v:fill/>
              </v:shape>
            </v:group>
            <v:group style="position:absolute;left:6322;top:-219;width:100;height:87" coordorigin="6322,-219" coordsize="100,87">
              <v:shape style="position:absolute;left:6322;top:-219;width:100;height:87" coordorigin="6322,-219" coordsize="100,87" path="m6372,-219l6322,-132,6422,-132,6372,-219e" filled="t" fillcolor="#000000" stroked="f">
                <v:path arrowok="t"/>
                <v:fill/>
              </v:shape>
            </v:group>
            <v:group style="position:absolute;left:6533;top:-228;width:101;height:87" coordorigin="6533,-228" coordsize="101,87">
              <v:shape style="position:absolute;left:6533;top:-228;width:101;height:87" coordorigin="6533,-228" coordsize="101,87" path="m6583,-228l6533,-141,6633,-141,6583,-228e" filled="t" fillcolor="#000000" stroked="f">
                <v:path arrowok="t"/>
                <v:fill/>
              </v:shape>
            </v:group>
            <v:group style="position:absolute;left:6743;top:-228;width:100;height:87" coordorigin="6743,-228" coordsize="100,87">
              <v:shape style="position:absolute;left:6743;top:-228;width:100;height:87" coordorigin="6743,-228" coordsize="100,87" path="m6794,-228l6743,-141,6844,-141,6794,-228e" filled="t" fillcolor="#000000" stroked="f">
                <v:path arrowok="t"/>
                <v:fill/>
              </v:shape>
            </v:group>
            <v:group style="position:absolute;left:6954;top:-230;width:100;height:87" coordorigin="6954,-230" coordsize="100,87">
              <v:shape style="position:absolute;left:6954;top:-230;width:100;height:87" coordorigin="6954,-230" coordsize="100,87" path="m7004,-230l6954,-143,7055,-143,7004,-230e" filled="t" fillcolor="#000000" stroked="f">
                <v:path arrowok="t"/>
                <v:fill/>
              </v:shape>
            </v:group>
            <v:group style="position:absolute;left:7165;top:-234;width:101;height:87" coordorigin="7165,-234" coordsize="101,87">
              <v:shape style="position:absolute;left:7165;top:-234;width:101;height:87" coordorigin="7165,-234" coordsize="101,87" path="m7215,-234l7165,-147,7266,-147,7215,-234e" filled="t" fillcolor="#000000" stroked="f">
                <v:path arrowok="t"/>
                <v:fill/>
              </v:shape>
            </v:group>
            <v:group style="position:absolute;left:7376;top:-251;width:101;height:87" coordorigin="7376,-251" coordsize="101,87">
              <v:shape style="position:absolute;left:7376;top:-251;width:101;height:87" coordorigin="7376,-251" coordsize="101,87" path="m7426,-251l7376,-164,7476,-164,7426,-251e" filled="t" fillcolor="#000000" stroked="f">
                <v:path arrowok="t"/>
                <v:fill/>
              </v:shape>
            </v:group>
            <v:group style="position:absolute;left:7587;top:-241;width:100;height:87" coordorigin="7587,-241" coordsize="100,87">
              <v:shape style="position:absolute;left:7587;top:-241;width:100;height:87" coordorigin="7587,-241" coordsize="100,87" path="m7637,-241l7587,-154,7687,-154,7637,-241e" filled="t" fillcolor="#000000" stroked="f">
                <v:path arrowok="t"/>
                <v:fill/>
              </v:shape>
            </v:group>
            <v:group style="position:absolute;left:7797;top:-231;width:101;height:87" coordorigin="7797,-231" coordsize="101,87">
              <v:shape style="position:absolute;left:7797;top:-231;width:101;height:87" coordorigin="7797,-231" coordsize="101,87" path="m7848,-231l7797,-144,7898,-144,7848,-231e" filled="t" fillcolor="#000000" stroked="f">
                <v:path arrowok="t"/>
                <v:fill/>
              </v:shape>
            </v:group>
            <v:group style="position:absolute;left:8008;top:-231;width:100;height:87" coordorigin="8008,-231" coordsize="100,87">
              <v:shape style="position:absolute;left:8008;top:-231;width:100;height:87" coordorigin="8008,-231" coordsize="100,87" path="m8059,-231l8008,-144,8109,-144,8059,-231e" filled="t" fillcolor="#000000" stroked="f">
                <v:path arrowok="t"/>
                <v:fill/>
              </v:shape>
            </v:group>
            <v:group style="position:absolute;left:8219;top:-238;width:100;height:87" coordorigin="8219,-238" coordsize="100,87">
              <v:shape style="position:absolute;left:8219;top:-238;width:100;height:87" coordorigin="8219,-238" coordsize="100,87" path="m8269,-238l8219,-150,8320,-150,8269,-238e" filled="t" fillcolor="#000000" stroked="f">
                <v:path arrowok="t"/>
                <v:fill/>
              </v:shape>
            </v:group>
            <v:group style="position:absolute;left:8430;top:-210;width:101;height:87" coordorigin="8430,-210" coordsize="101,87">
              <v:shape style="position:absolute;left:8430;top:-210;width:101;height:87" coordorigin="8430,-210" coordsize="101,87" path="m8480,-210l8430,-123,8530,-123,8480,-210e" filled="t" fillcolor="#000000" stroked="f">
                <v:path arrowok="t"/>
                <v:fill/>
              </v:shape>
            </v:group>
            <v:group style="position:absolute;left:4016;top:-994;width:75;height:75" coordorigin="4016,-994" coordsize="75,75">
              <v:shape style="position:absolute;left:4016;top:-994;width:75;height:75" coordorigin="4016,-994" coordsize="75,75" path="m4016,-957l4091,-957e" filled="f" stroked="t" strokeweight="3.8275pt" strokecolor="#000000">
                <v:path arrowok="t"/>
              </v:shape>
            </v:group>
            <v:group style="position:absolute;left:4227;top:-1021;width:75;height:75" coordorigin="4227,-1021" coordsize="75,75">
              <v:shape style="position:absolute;left:4227;top:-1021;width:75;height:75" coordorigin="4227,-1021" coordsize="75,75" path="m4227,-984l4301,-984e" filled="f" stroked="t" strokeweight="3.835pt" strokecolor="#000000">
                <v:path arrowok="t"/>
              </v:shape>
            </v:group>
            <v:group style="position:absolute;left:4438;top:-1006;width:75;height:75" coordorigin="4438,-1006" coordsize="75,75">
              <v:shape style="position:absolute;left:4438;top:-1006;width:75;height:75" coordorigin="4438,-1006" coordsize="75,75" path="m4438,-969l4512,-969e" filled="f" stroked="t" strokeweight="3.835pt" strokecolor="#000000">
                <v:path arrowok="t"/>
              </v:shape>
            </v:group>
            <v:group style="position:absolute;left:4648;top:-957;width:75;height:75" coordorigin="4648,-957" coordsize="75,75">
              <v:shape style="position:absolute;left:4648;top:-957;width:75;height:75" coordorigin="4648,-957" coordsize="75,75" path="m4648,-920l4723,-920e" filled="f" stroked="t" strokeweight="3.8275pt" strokecolor="#000000">
                <v:path arrowok="t"/>
              </v:shape>
            </v:group>
            <v:group style="position:absolute;left:4859;top:-918;width:75;height:75" coordorigin="4859,-918" coordsize="75,75">
              <v:shape style="position:absolute;left:4859;top:-918;width:75;height:75" coordorigin="4859,-918" coordsize="75,75" path="m4859,-881l4934,-881e" filled="f" stroked="t" strokeweight="3.835pt" strokecolor="#000000">
                <v:path arrowok="t"/>
              </v:shape>
            </v:group>
            <v:group style="position:absolute;left:5070;top:-906;width:75;height:75" coordorigin="5070,-906" coordsize="75,75">
              <v:shape style="position:absolute;left:5070;top:-906;width:75;height:75" coordorigin="5070,-906" coordsize="75,75" path="m5070,-868l5145,-868e" filled="f" stroked="t" strokeweight="3.835pt" strokecolor="#000000">
                <v:path arrowok="t"/>
              </v:shape>
            </v:group>
            <v:group style="position:absolute;left:5281;top:-883;width:75;height:75" coordorigin="5281,-883" coordsize="75,75">
              <v:shape style="position:absolute;left:5281;top:-883;width:75;height:75" coordorigin="5281,-883" coordsize="75,75" path="m5281,-846l5355,-846e" filled="f" stroked="t" strokeweight="3.8275pt" strokecolor="#000000">
                <v:path arrowok="t"/>
              </v:shape>
            </v:group>
            <v:group style="position:absolute;left:5492;top:-854;width:75;height:75" coordorigin="5492,-854" coordsize="75,75">
              <v:shape style="position:absolute;left:5492;top:-854;width:75;height:75" coordorigin="5492,-854" coordsize="75,75" path="m5492,-816l5566,-816e" filled="f" stroked="t" strokeweight="3.835pt" strokecolor="#000000">
                <v:path arrowok="t"/>
              </v:shape>
            </v:group>
            <v:group style="position:absolute;left:5702;top:-826;width:75;height:75" coordorigin="5702,-826" coordsize="75,75">
              <v:shape style="position:absolute;left:5702;top:-826;width:75;height:75" coordorigin="5702,-826" coordsize="75,75" path="m5702,-789l5777,-789e" filled="f" stroked="t" strokeweight="3.8275pt" strokecolor="#000000">
                <v:path arrowok="t"/>
              </v:shape>
            </v:group>
            <v:group style="position:absolute;left:5913;top:-838;width:75;height:75" coordorigin="5913,-838" coordsize="75,75">
              <v:shape style="position:absolute;left:5913;top:-838;width:75;height:75" coordorigin="5913,-838" coordsize="75,75" path="m5913,-801l5988,-801e" filled="f" stroked="t" strokeweight="3.835pt" strokecolor="#000000">
                <v:path arrowok="t"/>
              </v:shape>
            </v:group>
            <v:group style="position:absolute;left:6124;top:-813;width:75;height:75" coordorigin="6124,-813" coordsize="75,75">
              <v:shape style="position:absolute;left:6124;top:-813;width:75;height:75" coordorigin="6124,-813" coordsize="75,75" path="m6124,-775l6199,-775e" filled="f" stroked="t" strokeweight="3.8275pt" strokecolor="#000000">
                <v:path arrowok="t"/>
              </v:shape>
            </v:group>
            <v:group style="position:absolute;left:6335;top:-823;width:75;height:75" coordorigin="6335,-823" coordsize="75,75">
              <v:shape style="position:absolute;left:6335;top:-823;width:75;height:75" coordorigin="6335,-823" coordsize="75,75" path="m6335,-785l6409,-785e" filled="f" stroked="t" strokeweight="3.835pt" strokecolor="#000000">
                <v:path arrowok="t"/>
              </v:shape>
            </v:group>
            <v:group style="position:absolute;left:6546;top:-823;width:75;height:75" coordorigin="6546,-823" coordsize="75,75">
              <v:shape style="position:absolute;left:6546;top:-823;width:75;height:75" coordorigin="6546,-823" coordsize="75,75" path="m6546,-786l6620,-786e" filled="f" stroked="t" strokeweight="3.8275pt" strokecolor="#000000">
                <v:path arrowok="t"/>
              </v:shape>
            </v:group>
            <v:group style="position:absolute;left:6756;top:-844;width:75;height:75" coordorigin="6756,-844" coordsize="75,75">
              <v:shape style="position:absolute;left:6756;top:-844;width:75;height:75" coordorigin="6756,-844" coordsize="75,75" path="m6756,-807l6831,-807e" filled="f" stroked="t" strokeweight="3.8275pt" strokecolor="#000000">
                <v:path arrowok="t"/>
              </v:shape>
            </v:group>
            <v:group style="position:absolute;left:6967;top:-849;width:75;height:75" coordorigin="6967,-849" coordsize="75,75">
              <v:shape style="position:absolute;left:6967;top:-849;width:75;height:75" coordorigin="6967,-849" coordsize="75,75" path="m6967,-812l7042,-812e" filled="f" stroked="t" strokeweight="3.835pt" strokecolor="#000000">
                <v:path arrowok="t"/>
              </v:shape>
            </v:group>
            <v:group style="position:absolute;left:7178;top:-841;width:75;height:75" coordorigin="7178,-841" coordsize="75,75">
              <v:shape style="position:absolute;left:7178;top:-841;width:75;height:75" coordorigin="7178,-841" coordsize="75,75" path="m7178,-804l7253,-804e" filled="f" stroked="t" strokeweight="3.8275pt" strokecolor="#000000">
                <v:path arrowok="t"/>
              </v:shape>
            </v:group>
            <v:group style="position:absolute;left:7389;top:-848;width:75;height:75" coordorigin="7389,-848" coordsize="75,75">
              <v:shape style="position:absolute;left:7389;top:-848;width:75;height:75" coordorigin="7389,-848" coordsize="75,75" path="m7389,-811l7463,-811e" filled="f" stroked="t" strokeweight="3.8275pt" strokecolor="#000000">
                <v:path arrowok="t"/>
              </v:shape>
            </v:group>
            <v:group style="position:absolute;left:7600;top:-861;width:75;height:75" coordorigin="7600,-861" coordsize="75,75">
              <v:shape style="position:absolute;left:7600;top:-861;width:75;height:75" coordorigin="7600,-861" coordsize="75,75" path="m7600,-824l7674,-824e" filled="f" stroked="t" strokeweight="3.835pt" strokecolor="#000000">
                <v:path arrowok="t"/>
              </v:shape>
            </v:group>
            <v:group style="position:absolute;left:7810;top:-868;width:75;height:75" coordorigin="7810,-868" coordsize="75,75">
              <v:shape style="position:absolute;left:7810;top:-868;width:75;height:75" coordorigin="7810,-868" coordsize="75,75" path="m7810,-831l7885,-831e" filled="f" stroked="t" strokeweight="3.835pt" strokecolor="#000000">
                <v:path arrowok="t"/>
              </v:shape>
            </v:group>
            <v:group style="position:absolute;left:8021;top:-869;width:75;height:75" coordorigin="8021,-869" coordsize="75,75">
              <v:shape style="position:absolute;left:8021;top:-869;width:75;height:75" coordorigin="8021,-869" coordsize="75,75" path="m8021,-832l8096,-832e" filled="f" stroked="t" strokeweight="3.835pt" strokecolor="#000000">
                <v:path arrowok="t"/>
              </v:shape>
            </v:group>
            <v:group style="position:absolute;left:8232;top:-888;width:75;height:75" coordorigin="8232,-888" coordsize="75,75">
              <v:shape style="position:absolute;left:8232;top:-888;width:75;height:75" coordorigin="8232,-888" coordsize="75,75" path="m8232,-851l8307,-851e" filled="f" stroked="t" strokeweight="3.8275pt" strokecolor="#000000">
                <v:path arrowok="t"/>
              </v:shape>
            </v:group>
            <v:group style="position:absolute;left:8443;top:-895;width:75;height:75" coordorigin="8443,-895" coordsize="75,75">
              <v:shape style="position:absolute;left:8443;top:-895;width:75;height:75" coordorigin="8443,-895" coordsize="75,75" path="m8443,-858l8517,-858e" filled="f" stroked="t" strokeweight="3.835pt" strokecolor="#000000">
                <v:path arrowok="t"/>
              </v:shape>
            </v:group>
            <v:group style="position:absolute;left:4053;top:-2823;width:4427;height:324" coordorigin="4053,-2823" coordsize="4427,324">
              <v:shape style="position:absolute;left:4053;top:-2823;width:4427;height:324" coordorigin="4053,-2823" coordsize="4427,324" path="m4053,-2805l4109,-2796,4165,-2788,4221,-2779,4277,-2771,4390,-2753,4502,-2736,4614,-2718,4726,-2699,4782,-2690,4894,-2672,5006,-2654,5118,-2637,5174,-2628,5230,-2618,5286,-2608,5342,-2598,5398,-2588,5454,-2577,5566,-2558,5678,-2541,5790,-2529,5902,-2519,6014,-2511,6127,-2504,6239,-2500,6295,-2500,6351,-2500,6463,-2502,6575,-2505,6687,-2509,6743,-2511,6799,-2512,6855,-2513,6911,-2513,6967,-2513,7023,-2513,7079,-2513,7191,-2514,7303,-2519,7415,-2530,7528,-2546,7640,-2565,7752,-2586,7864,-2612,7976,-2641,8088,-2674,8200,-2712,8312,-2754,8368,-2776,8424,-2799,8480,-2823e" filled="f" stroked="t" strokeweight="1.2pt" strokecolor="#333333">
                <v:path arrowok="t"/>
              </v:shape>
            </v:group>
            <v:group style="position:absolute;left:4053;top:-340;width:4427;height:183" coordorigin="4053,-340" coordsize="4427,183">
              <v:shape style="position:absolute;left:4053;top:-340;width:4427;height:183" coordorigin="4053,-340" coordsize="4427,183" path="m4053,-340l4165,-323,4277,-306,4390,-290,4445,-283,4558,-268,4670,-254,4782,-241,4894,-229,4950,-223,5062,-213,5174,-203,5286,-193,5398,-185,5510,-177,5622,-171,5734,-165,5846,-162,5959,-160,6071,-158,6127,-158,6183,-157,6239,-157,6351,-159,6463,-161,6575,-165,6631,-166,6687,-168,6743,-169,6799,-170,6855,-171,6911,-172,6967,-173,7023,-174,7079,-175,7135,-176,7247,-178,7359,-180,7415,-180,7471,-180,7583,-180,7696,-179,7808,-178,7920,-176,8032,-174,8144,-172,8256,-169,8312,-167,8368,-165,8424,-163,8480,-161e" filled="f" stroked="t" strokeweight="1.2pt" strokecolor="#333333">
                <v:path arrowok="t"/>
              </v:shape>
            </v:group>
            <v:group style="position:absolute;left:4053;top:-992;width:4427;height:206" coordorigin="4053,-992" coordsize="4427,206">
              <v:shape style="position:absolute;left:4053;top:-992;width:4427;height:206" coordorigin="4053,-992" coordsize="4427,206" path="m4053,-992l4109,-985,4165,-977,4221,-970,4277,-962,4390,-948,4502,-934,4614,-920,4670,-913,4726,-906,4838,-893,4950,-880,5062,-868,5174,-856,5230,-850,5286,-844,5342,-838,5398,-832,5510,-820,5622,-810,5734,-802,5846,-796,5959,-792,6071,-789,6127,-787,6183,-786,6239,-786,6295,-786,6407,-787,6519,-789,6575,-791,6631,-792,6687,-793,6743,-795,6799,-796,6855,-797,6911,-798,6967,-800,7023,-801,7079,-803,7135,-805,7191,-807,7247,-809,7303,-810,7359,-812,7415,-814,7471,-816,7528,-818,7583,-820,7640,-822,7696,-824,7752,-826,7808,-828,7920,-832,8032,-837,8088,-839,8144,-842,8200,-844,8256,-847,8312,-849,8368,-852,8424,-855,8480,-857e" filled="f" stroked="t" strokeweight="1.2pt" strokecolor="#333333">
                <v:path arrowok="t"/>
              </v:shape>
            </v:group>
            <v:group style="position:absolute;left:3832;top:-3128;width:4869;height:3126" coordorigin="3832,-3128" coordsize="4869,3126">
              <v:shape style="position:absolute;left:3832;top:-3128;width:4869;height:3126" coordorigin="3832,-3128" coordsize="4869,3126" path="m3832,-2l8701,-2,8701,-3128,3832,-3128,3832,-2e" filled="f" stroked="t" strokeweight=".8025pt" strokecolor="#000000">
                <v:path arrowok="t"/>
              </v:shape>
            </v:group>
            <v:group style="position:absolute;left:3791;top:-763;width:41;height:2" coordorigin="3791,-763" coordsize="41,2">
              <v:shape style="position:absolute;left:3791;top:-763;width:41;height:2" coordorigin="3791,-763" coordsize="41,0" path="m3791,-763l3832,-763e" filled="f" stroked="t" strokeweight=".8025pt" strokecolor="#333333">
                <v:path arrowok="t"/>
              </v:shape>
            </v:group>
            <v:group style="position:absolute;left:3791;top:-1582;width:41;height:2" coordorigin="3791,-1582" coordsize="41,2">
              <v:shape style="position:absolute;left:3791;top:-1582;width:41;height:2" coordorigin="3791,-1582" coordsize="41,0" path="m3791,-1582l3832,-1582e" filled="f" stroked="t" strokeweight=".8025pt" strokecolor="#333333">
                <v:path arrowok="t"/>
              </v:shape>
            </v:group>
            <v:group style="position:absolute;left:3791;top:-2400;width:41;height:2" coordorigin="3791,-2400" coordsize="41,2">
              <v:shape style="position:absolute;left:3791;top:-2400;width:41;height:2" coordorigin="3791,-2400" coordsize="41,0" path="m3791,-2400l3832,-2400e" filled="f" stroked="t" strokeweight=".8025pt" strokecolor="#333333">
                <v:path arrowok="t"/>
              </v:shape>
            </v:group>
            <v:group style="position:absolute;left:3842;top:-2;width:2;height:41" coordorigin="3842,-2" coordsize="2,41">
              <v:shape style="position:absolute;left:3842;top:-2;width:2;height:41" coordorigin="3842,-2" coordsize="0,41" path="m3842,39l3842,-2e" filled="f" stroked="t" strokeweight=".8025pt" strokecolor="#333333">
                <v:path arrowok="t"/>
              </v:shape>
            </v:group>
            <v:group style="position:absolute;left:4686;top:-2;width:2;height:41" coordorigin="4686,-2" coordsize="2,41">
              <v:shape style="position:absolute;left:4686;top:-2;width:2;height:41" coordorigin="4686,-2" coordsize="0,41" path="m4686,39l4686,-2e" filled="f" stroked="t" strokeweight=".8025pt" strokecolor="#333333">
                <v:path arrowok="t"/>
              </v:shape>
            </v:group>
            <v:group style="position:absolute;left:5529;top:-2;width:2;height:41" coordorigin="5529,-2" coordsize="2,41">
              <v:shape style="position:absolute;left:5529;top:-2;width:2;height:41" coordorigin="5529,-2" coordsize="0,41" path="m5529,39l5529,-2e" filled="f" stroked="t" strokeweight=".8025pt" strokecolor="#333333">
                <v:path arrowok="t"/>
              </v:shape>
            </v:group>
            <v:group style="position:absolute;left:6372;top:-2;width:2;height:41" coordorigin="6372,-2" coordsize="2,41">
              <v:shape style="position:absolute;left:6372;top:-2;width:2;height:41" coordorigin="6372,-2" coordsize="0,41" path="m6372,39l6372,-2e" filled="f" stroked="t" strokeweight=".8025pt" strokecolor="#333333">
                <v:path arrowok="t"/>
              </v:shape>
            </v:group>
            <v:group style="position:absolute;left:7215;top:-2;width:2;height:41" coordorigin="7215,-2" coordsize="2,41">
              <v:shape style="position:absolute;left:7215;top:-2;width:2;height:41" coordorigin="7215,-2" coordsize="0,41" path="m7215,39l7215,-2e" filled="f" stroked="t" strokeweight=".8025pt" strokecolor="#333333">
                <v:path arrowok="t"/>
              </v:shape>
            </v:group>
            <v:group style="position:absolute;left:8059;top:-2;width:2;height:41" coordorigin="8059,-2" coordsize="2,41">
              <v:shape style="position:absolute;left:8059;top:-2;width:2;height:41" coordorigin="8059,-2" coordsize="0,41" path="m8059,39l8059,-2e" filled="f" stroked="t" strokeweight=".802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3"/>
          <w:szCs w:val="13"/>
          <w:color w:val="4D4D4D"/>
          <w:spacing w:val="-27"/>
          <w:w w:val="100"/>
        </w:rPr>
        <w:t> </w:t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3"/>
          <w:szCs w:val="13"/>
          <w:color w:val="4D4D4D"/>
          <w:spacing w:val="0"/>
          <w:w w:val="103"/>
        </w:rPr>
        <w:t>2013</w:t>
      </w:r>
      <w:r>
        <w:rPr>
          <w:rFonts w:ascii="Arial" w:hAnsi="Arial" w:cs="Arial" w:eastAsia="Arial"/>
          <w:sz w:val="13"/>
          <w:szCs w:val="13"/>
          <w:color w:val="00000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69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erage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fitted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alues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FPL100-ratios,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trasting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household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</w:sectPr>
      </w:pPr>
      <w:rPr/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6.7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70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6.6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3" w:after="0" w:line="240" w:lineRule="auto"/>
        <w:ind w:left="676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Mar</w:t>
      </w:r>
      <w:r>
        <w:rPr>
          <w:rFonts w:ascii="Arial" w:hAnsi="Arial" w:cs="Arial" w:eastAsia="Arial"/>
          <w:sz w:val="15"/>
          <w:szCs w:val="15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5"/>
          <w:szCs w:val="15"/>
          <w:color w:val="1A1A1A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Male</w:t>
      </w:r>
      <w:r>
        <w:rPr>
          <w:rFonts w:ascii="Arial" w:hAnsi="Arial" w:cs="Arial" w:eastAsia="Arial"/>
          <w:sz w:val="15"/>
          <w:szCs w:val="15"/>
          <w:color w:val="1A1A1A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White</w:t>
      </w:r>
      <w:r>
        <w:rPr>
          <w:rFonts w:ascii="Arial" w:hAnsi="Arial" w:cs="Arial" w:eastAsia="Arial"/>
          <w:sz w:val="15"/>
          <w:szCs w:val="15"/>
          <w:color w:val="1A1A1A"/>
          <w:spacing w:val="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Bachelors</w:t>
      </w:r>
      <w:r>
        <w:rPr>
          <w:rFonts w:ascii="Arial" w:hAnsi="Arial" w:cs="Arial" w:eastAsia="Arial"/>
          <w:sz w:val="15"/>
          <w:szCs w:val="15"/>
          <w:color w:val="1A1A1A"/>
          <w:spacing w:val="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1A1A1A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higher</w:t>
      </w:r>
      <w:r>
        <w:rPr>
          <w:rFonts w:ascii="Arial" w:hAnsi="Arial" w:cs="Arial" w:eastAsia="Arial"/>
          <w:sz w:val="15"/>
          <w:szCs w:val="15"/>
          <w:color w:val="1A1A1A"/>
          <w:spacing w:val="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Disability</w:t>
      </w:r>
      <w:r>
        <w:rPr>
          <w:rFonts w:ascii="Arial" w:hAnsi="Arial" w:cs="Arial" w:eastAsia="Arial"/>
          <w:sz w:val="15"/>
          <w:szCs w:val="15"/>
          <w:color w:val="1A1A1A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1"/>
        </w:rPr>
        <w:t>no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7" w:after="0" w:line="240" w:lineRule="auto"/>
        <w:ind w:left="211" w:right="6336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2" w:after="0" w:line="240" w:lineRule="auto"/>
        <w:ind w:left="-29" w:right="6096"/>
        <w:jc w:val="center"/>
        <w:tabs>
          <w:tab w:pos="680" w:val="left"/>
        </w:tabs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</w:rPr>
      </w:r>
      <w:r>
        <w:rPr>
          <w:rFonts w:ascii="MS PGothic" w:hAnsi="MS PGothic" w:cs="MS PGothic" w:eastAsia="MS PGothic"/>
          <w:sz w:val="11"/>
          <w:szCs w:val="11"/>
          <w:spacing w:val="0"/>
          <w:w w:val="8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spacing w:before="74" w:after="0" w:line="240" w:lineRule="auto"/>
        <w:ind w:left="965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  <w:cols w:num="2" w:equalWidth="0">
            <w:col w:w="2321" w:space="278"/>
            <w:col w:w="6961"/>
          </w:cols>
        </w:sectPr>
      </w:pPr>
      <w:rPr/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5.839050pt;margin-top:9.020122pt;width:11.35pt;height:95.013805pt;mso-position-horizontal-relative:page;mso-position-vertical-relative:paragraph;z-index:-2785" type="#_x0000_t202" filled="f" stroked="f">
            <v:textbox inset="0,0,0,0" style="layout-flow:vertical;mso-layout-flow-alt:bottom-to-top">
              <w:txbxContent>
                <w:p>
                  <w:pPr>
                    <w:spacing w:before="2" w:after="0" w:line="240" w:lineRule="auto"/>
                    <w:ind w:left="20" w:right="-48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Pr/>
                  <w:r>
                    <w:rPr>
                      <w:rFonts w:ascii="Arial" w:hAnsi="Arial" w:cs="Arial" w:eastAsia="Arial"/>
                      <w:sz w:val="18"/>
                      <w:szCs w:val="18"/>
                      <w:spacing w:val="-7"/>
                      <w:w w:val="100"/>
                    </w:rPr>
                    <w:t>A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5"/>
                      <w:w w:val="100"/>
                    </w:rPr>
                    <w:t>v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0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  <w:t>age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22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FPL100−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-2"/>
                      <w:w w:val="103"/>
                    </w:rPr>
                    <w:t>r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3"/>
                    </w:rPr>
                    <w:t>atio</w:t>
                  </w:r>
                  <w:r>
                    <w:rPr>
                      <w:rFonts w:ascii="Arial" w:hAnsi="Arial" w:cs="Arial" w:eastAsia="Arial"/>
                      <w:sz w:val="18"/>
                      <w:szCs w:val="1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6.5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6.4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121" w:lineRule="exact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/>
        <w:br w:type="column"/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80" w:after="0" w:line="138" w:lineRule="exact"/>
        <w:ind w:left="241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2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7" w:lineRule="exact"/>
        <w:ind w:left="482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5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41" w:lineRule="exact"/>
        <w:ind w:left="931" w:right="911"/>
        <w:jc w:val="center"/>
        <w:rPr>
          <w:rFonts w:ascii="MS PGothic" w:hAnsi="MS PGothic" w:cs="MS PGothic" w:eastAsia="MS PGothic"/>
          <w:sz w:val="11"/>
          <w:szCs w:val="11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5.789001pt;margin-top:5.077775pt;width:4.632492pt;height:5.85650pt;mso-position-horizontal-relative:page;mso-position-vertical-relative:paragraph;z-index:-2783" type="#_x0000_t202" filled="f" stroked="f">
            <v:textbox inset="0,0,0,0">
              <w:txbxContent>
                <w:p>
                  <w:pPr>
                    <w:spacing w:before="0" w:after="0" w:line="116" w:lineRule="exact"/>
                    <w:ind w:right="-58"/>
                    <w:jc w:val="left"/>
                    <w:rPr>
                      <w:rFonts w:ascii="MS PGothic" w:hAnsi="MS PGothic" w:cs="MS PGothic" w:eastAsia="MS PGothic"/>
                      <w:sz w:val="11"/>
                      <w:szCs w:val="11"/>
                    </w:rPr>
                  </w:pPr>
                  <w:rPr/>
                  <w:r>
                    <w:rPr>
                      <w:rFonts w:ascii="MS PGothic" w:hAnsi="MS PGothic" w:cs="MS PGothic" w:eastAsia="MS PGothic"/>
                      <w:sz w:val="11"/>
                      <w:szCs w:val="11"/>
                      <w:spacing w:val="0"/>
                      <w:w w:val="100"/>
                      <w:position w:val="-1"/>
                    </w:rPr>
                    <w:t>●</w:t>
                  </w:r>
                  <w:r>
                    <w:rPr>
                      <w:rFonts w:ascii="MS PGothic" w:hAnsi="MS PGothic" w:cs="MS PGothic" w:eastAsia="MS PGothic"/>
                      <w:sz w:val="11"/>
                      <w:szCs w:val="1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84"/>
          <w:position w:val="5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97" w:lineRule="exact"/>
        <w:ind w:left="1447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2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2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2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65" w:lineRule="exact"/>
        <w:ind w:left="482" w:right="-20"/>
        <w:jc w:val="left"/>
        <w:tabs>
          <w:tab w:pos="960" w:val="left"/>
        </w:tabs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3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-1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3"/>
        </w:rPr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4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4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4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0" w:after="0" w:line="139" w:lineRule="exact"/>
        <w:ind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-1"/>
        </w:rPr>
        <w:t>●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-1"/>
        </w:rPr>
        <w:t>   </w:t>
      </w:r>
      <w:r>
        <w:rPr>
          <w:rFonts w:ascii="Times New Roman" w:hAnsi="Times New Roman" w:cs="Times New Roman" w:eastAsia="Times New Roman"/>
          <w:sz w:val="11"/>
          <w:szCs w:val="11"/>
          <w:spacing w:val="21"/>
          <w:w w:val="100"/>
          <w:position w:val="-1"/>
        </w:rPr>
        <w:t> 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4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  <w:position w:val="0"/>
        </w:rPr>
      </w:r>
    </w:p>
    <w:p>
      <w:pPr>
        <w:spacing w:before="17" w:after="0" w:line="240" w:lineRule="auto"/>
        <w:ind w:left="724" w:right="-20"/>
        <w:jc w:val="left"/>
        <w:rPr>
          <w:rFonts w:ascii="MS PGothic" w:hAnsi="MS PGothic" w:cs="MS PGothic" w:eastAsia="MS PGothic"/>
          <w:sz w:val="11"/>
          <w:szCs w:val="11"/>
        </w:rPr>
      </w:pPr>
      <w:rPr/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  <w:t>●</w:t>
      </w:r>
      <w:r>
        <w:rPr>
          <w:rFonts w:ascii="MS PGothic" w:hAnsi="MS PGothic" w:cs="MS PGothic" w:eastAsia="MS PGothic"/>
          <w:sz w:val="11"/>
          <w:szCs w:val="1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  <w:cols w:num="3" w:equalWidth="0">
            <w:col w:w="2321" w:space="1484"/>
            <w:col w:w="2264" w:space="148"/>
            <w:col w:w="3343"/>
          </w:cols>
        </w:sectPr>
      </w:pPr>
      <w:rPr/>
    </w:p>
    <w:p>
      <w:pPr>
        <w:spacing w:before="74" w:after="0" w:line="240" w:lineRule="auto"/>
        <w:ind w:left="2234" w:right="-20"/>
        <w:jc w:val="left"/>
        <w:tabs>
          <w:tab w:pos="3180" w:val="left"/>
          <w:tab w:pos="4160" w:val="left"/>
          <w:tab w:pos="5120" w:val="left"/>
          <w:tab w:pos="6080" w:val="left"/>
          <w:tab w:pos="704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84.437256pt;margin-top:-98.949097pt;width:268.540508pt;height:102.786253pt;mso-position-horizontal-relative:page;mso-position-vertical-relative:paragraph;z-index:-2787" coordorigin="3689,-1979" coordsize="5371,2056">
            <v:group style="position:absolute;left:3744;top:-107;width:5306;height:2" coordorigin="3744,-107" coordsize="5306,2">
              <v:shape style="position:absolute;left:3744;top:-107;width:5306;height:2" coordorigin="3744,-107" coordsize="5306,0" path="m3744,-107l9050,-107e" filled="f" stroked="t" strokeweight=".544pt" strokecolor="#F2F2F2">
                <v:path arrowok="t"/>
              </v:shape>
            </v:group>
            <v:group style="position:absolute;left:3744;top:-524;width:5306;height:2" coordorigin="3744,-524" coordsize="5306,2">
              <v:shape style="position:absolute;left:3744;top:-524;width:5306;height:2" coordorigin="3744,-524" coordsize="5306,0" path="m3744,-524l9050,-524e" filled="f" stroked="t" strokeweight=".544pt" strokecolor="#F2F2F2">
                <v:path arrowok="t"/>
              </v:shape>
            </v:group>
            <v:group style="position:absolute;left:3744;top:-941;width:5306;height:2" coordorigin="3744,-941" coordsize="5306,2">
              <v:shape style="position:absolute;left:3744;top:-941;width:5306;height:2" coordorigin="3744,-941" coordsize="5306,0" path="m3744,-941l9050,-941e" filled="f" stroked="t" strokeweight=".544pt" strokecolor="#F2F2F2">
                <v:path arrowok="t"/>
              </v:shape>
            </v:group>
            <v:group style="position:absolute;left:3744;top:-1357;width:5306;height:2" coordorigin="3744,-1357" coordsize="5306,2">
              <v:shape style="position:absolute;left:3744;top:-1357;width:5306;height:2" coordorigin="3744,-1357" coordsize="5306,0" path="m3744,-1357l9050,-1357e" filled="f" stroked="t" strokeweight=".544pt" strokecolor="#F2F2F2">
                <v:path arrowok="t"/>
              </v:shape>
            </v:group>
            <v:group style="position:absolute;left:4227;top:-1674;width:2;height:1695" coordorigin="4227,-1674" coordsize="2,1695">
              <v:shape style="position:absolute;left:4227;top:-1674;width:2;height:1695" coordorigin="4227,-1674" coordsize="0,1695" path="m4227,21l4227,-1674e" filled="f" stroked="t" strokeweight=".544pt" strokecolor="#F2F2F2">
                <v:path arrowok="t"/>
              </v:shape>
            </v:group>
            <v:group style="position:absolute;left:5191;top:-1674;width:2;height:1695" coordorigin="5191,-1674" coordsize="2,1695">
              <v:shape style="position:absolute;left:5191;top:-1674;width:2;height:1695" coordorigin="5191,-1674" coordsize="0,1695" path="m5191,21l5191,-1674e" filled="f" stroked="t" strokeweight=".544pt" strokecolor="#F2F2F2">
                <v:path arrowok="t"/>
              </v:shape>
            </v:group>
            <v:group style="position:absolute;left:6156;top:-1674;width:2;height:1695" coordorigin="6156,-1674" coordsize="2,1695">
              <v:shape style="position:absolute;left:6156;top:-1674;width:2;height:1695" coordorigin="6156,-1674" coordsize="0,1695" path="m6156,21l6156,-1674e" filled="f" stroked="t" strokeweight=".544pt" strokecolor="#F2F2F2">
                <v:path arrowok="t"/>
              </v:shape>
            </v:group>
            <v:group style="position:absolute;left:7121;top:-1674;width:2;height:1695" coordorigin="7121,-1674" coordsize="2,1695">
              <v:shape style="position:absolute;left:7121;top:-1674;width:2;height:1695" coordorigin="7121,-1674" coordsize="0,1695" path="m7121,21l7121,-1674e" filled="f" stroked="t" strokeweight=".544pt" strokecolor="#F2F2F2">
                <v:path arrowok="t"/>
              </v:shape>
            </v:group>
            <v:group style="position:absolute;left:8086;top:-1674;width:2;height:1695" coordorigin="8086,-1674" coordsize="2,1695">
              <v:shape style="position:absolute;left:8086;top:-1674;width:2;height:1695" coordorigin="8086,-1674" coordsize="0,1695" path="m8086,21l8086,-1674e" filled="f" stroked="t" strokeweight=".544pt" strokecolor="#F2F2F2">
                <v:path arrowok="t"/>
              </v:shape>
            </v:group>
            <v:group style="position:absolute;left:9050;top:-1674;width:2;height:1695" coordorigin="9050,-1674" coordsize="2,1695">
              <v:shape style="position:absolute;left:9050;top:-1674;width:2;height:1695" coordorigin="9050,-1674" coordsize="0,1695" path="m9050,21l9050,-1674e" filled="f" stroked="t" strokeweight=".544pt" strokecolor="#F2F2F2">
                <v:path arrowok="t"/>
              </v:shape>
            </v:group>
            <v:group style="position:absolute;left:3744;top:-315;width:5306;height:2" coordorigin="3744,-315" coordsize="5306,2">
              <v:shape style="position:absolute;left:3744;top:-315;width:5306;height:2" coordorigin="3744,-315" coordsize="5306,0" path="m3744,-315l9050,-315e" filled="f" stroked="t" strokeweight=".9095pt" strokecolor="#CCCCCC">
                <v:path arrowok="t"/>
              </v:shape>
            </v:group>
            <v:group style="position:absolute;left:3744;top:-732;width:5306;height:2" coordorigin="3744,-732" coordsize="5306,2">
              <v:shape style="position:absolute;left:3744;top:-732;width:5306;height:2" coordorigin="3744,-732" coordsize="5306,0" path="m3744,-732l9050,-732e" filled="f" stroked="t" strokeweight=".9095pt" strokecolor="#CCCCCC">
                <v:path arrowok="t"/>
              </v:shape>
            </v:group>
            <v:group style="position:absolute;left:3744;top:-1149;width:5306;height:2" coordorigin="3744,-1149" coordsize="5306,2">
              <v:shape style="position:absolute;left:3744;top:-1149;width:5306;height:2" coordorigin="3744,-1149" coordsize="5306,0" path="m3744,-1149l9050,-1149e" filled="f" stroked="t" strokeweight=".9095pt" strokecolor="#CCCCCC">
                <v:path arrowok="t"/>
              </v:shape>
            </v:group>
            <v:group style="position:absolute;left:3744;top:-1566;width:5306;height:2" coordorigin="3744,-1566" coordsize="5306,2">
              <v:shape style="position:absolute;left:3744;top:-1566;width:5306;height:2" coordorigin="3744,-1566" coordsize="5306,0" path="m3744,-1566l9050,-1566e" filled="f" stroked="t" strokeweight=".9095pt" strokecolor="#CCCCCC">
                <v:path arrowok="t"/>
              </v:shape>
            </v:group>
            <v:group style="position:absolute;left:3744;top:-1674;width:2;height:1695" coordorigin="3744,-1674" coordsize="2,1695">
              <v:shape style="position:absolute;left:3744;top:-1674;width:2;height:1695" coordorigin="3744,-1674" coordsize="0,1695" path="m3744,21l3744,-1674e" filled="f" stroked="t" strokeweight=".9095pt" strokecolor="#CCCCCC">
                <v:path arrowok="t"/>
              </v:shape>
            </v:group>
            <v:group style="position:absolute;left:4709;top:-1674;width:2;height:1695" coordorigin="4709,-1674" coordsize="2,1695">
              <v:shape style="position:absolute;left:4709;top:-1674;width:2;height:1695" coordorigin="4709,-1674" coordsize="0,1695" path="m4709,21l4709,-1674e" filled="f" stroked="t" strokeweight=".9095pt" strokecolor="#CCCCCC">
                <v:path arrowok="t"/>
              </v:shape>
            </v:group>
            <v:group style="position:absolute;left:5674;top:-1674;width:2;height:1695" coordorigin="5674,-1674" coordsize="2,1695">
              <v:shape style="position:absolute;left:5674;top:-1674;width:2;height:1695" coordorigin="5674,-1674" coordsize="0,1695" path="m5674,21l5674,-1674e" filled="f" stroked="t" strokeweight=".9095pt" strokecolor="#CCCCCC">
                <v:path arrowok="t"/>
              </v:shape>
            </v:group>
            <v:group style="position:absolute;left:6639;top:-1674;width:2;height:1695" coordorigin="6639,-1674" coordsize="2,1695">
              <v:shape style="position:absolute;left:6639;top:-1674;width:2;height:1695" coordorigin="6639,-1674" coordsize="0,1695" path="m6639,21l6639,-1674e" filled="f" stroked="t" strokeweight=".9095pt" strokecolor="#CCCCCC">
                <v:path arrowok="t"/>
              </v:shape>
            </v:group>
            <v:group style="position:absolute;left:7603;top:-1674;width:2;height:1695" coordorigin="7603,-1674" coordsize="2,1695">
              <v:shape style="position:absolute;left:7603;top:-1674;width:2;height:1695" coordorigin="7603,-1674" coordsize="0,1695" path="m7603,21l7603,-1674e" filled="f" stroked="t" strokeweight=".9095pt" strokecolor="#CCCCCC">
                <v:path arrowok="t"/>
              </v:shape>
            </v:group>
            <v:group style="position:absolute;left:8568;top:-1674;width:2;height:1695" coordorigin="8568,-1674" coordsize="2,1695">
              <v:shape style="position:absolute;left:8568;top:-1674;width:2;height:1695" coordorigin="8568,-1674" coordsize="0,1695" path="m8568,21l8568,-1674e" filled="f" stroked="t" strokeweight=".9095pt" strokecolor="#CCCCCC">
                <v:path arrowok="t"/>
              </v:shape>
            </v:group>
            <v:group style="position:absolute;left:3986;top:-1597;width:4824;height:1337" coordorigin="3986,-1597" coordsize="4824,1337">
              <v:shape style="position:absolute;left:3986;top:-1597;width:4824;height:1337" coordorigin="3986,-1597" coordsize="4824,1337" path="m3986,-1597l4047,-1573,4108,-1547,4169,-1522,4230,-1496,4291,-1469,4352,-1442,4413,-1414,4474,-1386,4535,-1356,4596,-1326,4657,-1295,4718,-1264,4779,-1232,4840,-1199,4901,-1167,4962,-1134,5024,-1101,5085,-1068,5146,-1036,5207,-1004,5268,-970,5329,-934,5390,-896,5451,-857,5512,-817,5573,-778,5634,-739,5695,-702,5756,-666,5817,-633,5878,-604,5939,-578,6000,-554,6062,-533,6123,-514,6184,-497,6245,-481,6306,-465,6367,-449,6428,-434,6489,-421,6550,-409,6611,-398,6672,-389,6733,-381,6794,-374,6855,-366,6916,-360,6977,-353,7039,-346,7100,-338,7161,-330,7222,-321,7283,-312,7344,-303,7405,-295,7466,-287,7527,-281,7588,-275,7649,-271,7710,-268,7771,-265,7832,-263,7893,-261,7954,-260,8016,-260,8077,-260,8138,-261,8199,-263,8260,-266,8321,-269,8382,-273,8443,-277,8504,-282,8565,-288,8626,-295,8687,-302,8748,-310,8809,-318e" filled="f" stroked="t" strokeweight="1.36pt" strokecolor="#333333">
                <v:path arrowok="t"/>
              </v:shape>
            </v:group>
            <v:group style="position:absolute;left:3744;top:-1674;width:5306;height:1695" coordorigin="3744,-1674" coordsize="5306,1695">
              <v:shape style="position:absolute;left:3744;top:-1674;width:5306;height:1695" coordorigin="3744,-1674" coordsize="5306,1695" path="m3744,21l9050,21,9050,-1674,3744,-1674,3744,21e" filled="f" stroked="t" strokeweight=".9095pt" strokecolor="#000000">
                <v:path arrowok="t"/>
              </v:shape>
            </v:group>
            <v:group style="position:absolute;left:3744;top:-1970;width:5306;height:296" coordorigin="3744,-1970" coordsize="5306,296">
              <v:shape style="position:absolute;left:3744;top:-1970;width:5306;height:296" coordorigin="3744,-1970" coordsize="5306,296" path="m3744,-1674l9050,-1674,9050,-1970,3744,-1970,3744,-1674e" filled="t" fillcolor="#D9D9D9" stroked="f">
                <v:path arrowok="t"/>
                <v:fill/>
              </v:shape>
            </v:group>
            <v:group style="position:absolute;left:3698;top:-315;width:47;height:2" coordorigin="3698,-315" coordsize="47,2">
              <v:shape style="position:absolute;left:3698;top:-315;width:47;height:2" coordorigin="3698,-315" coordsize="47,0" path="m3698,-315l3744,-315e" filled="f" stroked="t" strokeweight=".9095pt" strokecolor="#333333">
                <v:path arrowok="t"/>
              </v:shape>
            </v:group>
            <v:group style="position:absolute;left:3698;top:-732;width:47;height:2" coordorigin="3698,-732" coordsize="47,2">
              <v:shape style="position:absolute;left:3698;top:-732;width:47;height:2" coordorigin="3698,-732" coordsize="47,0" path="m3698,-732l3744,-732e" filled="f" stroked="t" strokeweight=".9095pt" strokecolor="#333333">
                <v:path arrowok="t"/>
              </v:shape>
            </v:group>
            <v:group style="position:absolute;left:3698;top:-1149;width:47;height:2" coordorigin="3698,-1149" coordsize="47,2">
              <v:shape style="position:absolute;left:3698;top:-1149;width:47;height:2" coordorigin="3698,-1149" coordsize="47,0" path="m3698,-1149l3744,-1149e" filled="f" stroked="t" strokeweight=".9095pt" strokecolor="#333333">
                <v:path arrowok="t"/>
              </v:shape>
            </v:group>
            <v:group style="position:absolute;left:3698;top:-1566;width:47;height:2" coordorigin="3698,-1566" coordsize="47,2">
              <v:shape style="position:absolute;left:3698;top:-1566;width:47;height:2" coordorigin="3698,-1566" coordsize="47,0" path="m3698,-1566l3744,-1566e" filled="f" stroked="t" strokeweight=".9095pt" strokecolor="#333333">
                <v:path arrowok="t"/>
              </v:shape>
            </v:group>
            <v:group style="position:absolute;left:3744;top:21;width:2;height:47" coordorigin="3744,21" coordsize="2,47">
              <v:shape style="position:absolute;left:3744;top:21;width:2;height:47" coordorigin="3744,21" coordsize="0,47" path="m3744,68l3744,21e" filled="f" stroked="t" strokeweight=".9095pt" strokecolor="#333333">
                <v:path arrowok="t"/>
              </v:shape>
            </v:group>
            <v:group style="position:absolute;left:4709;top:21;width:2;height:47" coordorigin="4709,21" coordsize="2,47">
              <v:shape style="position:absolute;left:4709;top:21;width:2;height:47" coordorigin="4709,21" coordsize="0,47" path="m4709,68l4709,21e" filled="f" stroked="t" strokeweight=".9095pt" strokecolor="#333333">
                <v:path arrowok="t"/>
              </v:shape>
            </v:group>
            <v:group style="position:absolute;left:5674;top:21;width:2;height:47" coordorigin="5674,21" coordsize="2,47">
              <v:shape style="position:absolute;left:5674;top:21;width:2;height:47" coordorigin="5674,21" coordsize="0,47" path="m5674,68l5674,21e" filled="f" stroked="t" strokeweight=".9095pt" strokecolor="#333333">
                <v:path arrowok="t"/>
              </v:shape>
            </v:group>
            <v:group style="position:absolute;left:6639;top:21;width:2;height:47" coordorigin="6639,21" coordsize="2,47">
              <v:shape style="position:absolute;left:6639;top:21;width:2;height:47" coordorigin="6639,21" coordsize="0,47" path="m6639,68l6639,21e" filled="f" stroked="t" strokeweight=".9095pt" strokecolor="#333333">
                <v:path arrowok="t"/>
              </v:shape>
            </v:group>
            <v:group style="position:absolute;left:7603;top:21;width:2;height:47" coordorigin="7603,21" coordsize="2,47">
              <v:shape style="position:absolute;left:7603;top:21;width:2;height:47" coordorigin="7603,21" coordsize="0,47" path="m7603,68l7603,21e" filled="f" stroked="t" strokeweight=".9095pt" strokecolor="#333333">
                <v:path arrowok="t"/>
              </v:shape>
            </v:group>
            <v:group style="position:absolute;left:8568;top:21;width:2;height:47" coordorigin="8568,21" coordsize="2,47">
              <v:shape style="position:absolute;left:8568;top:21;width:2;height:47" coordorigin="8568,21" coordsize="0,47" path="m8568,68l8568,21e" filled="f" stroked="t" strokeweight=".9095pt" strokecolor="#333333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4.437256pt;margin-top:14.967905pt;width:268.540508pt;height:102.786253pt;mso-position-horizontal-relative:page;mso-position-vertical-relative:paragraph;z-index:-2786" coordorigin="3689,299" coordsize="5371,2056">
            <v:group style="position:absolute;left:3744;top:1993;width:5306;height:2" coordorigin="3744,1993" coordsize="5306,2">
              <v:shape style="position:absolute;left:3744;top:1993;width:5306;height:2" coordorigin="3744,1993" coordsize="5306,0" path="m3744,1993l9050,1993e" filled="f" stroked="t" strokeweight=".544pt" strokecolor="#F2F2F2">
                <v:path arrowok="t"/>
              </v:shape>
            </v:group>
            <v:group style="position:absolute;left:3744;top:1675;width:5306;height:2" coordorigin="3744,1675" coordsize="5306,2">
              <v:shape style="position:absolute;left:3744;top:1675;width:5306;height:2" coordorigin="3744,1675" coordsize="5306,0" path="m3744,1675l9050,1675e" filled="f" stroked="t" strokeweight=".544pt" strokecolor="#F2F2F2">
                <v:path arrowok="t"/>
              </v:shape>
            </v:group>
            <v:group style="position:absolute;left:3744;top:1357;width:5306;height:2" coordorigin="3744,1357" coordsize="5306,2">
              <v:shape style="position:absolute;left:3744;top:1357;width:5306;height:2" coordorigin="3744,1357" coordsize="5306,0" path="m3744,1357l9050,1357e" filled="f" stroked="t" strokeweight=".544pt" strokecolor="#F2F2F2">
                <v:path arrowok="t"/>
              </v:shape>
            </v:group>
            <v:group style="position:absolute;left:3744;top:1039;width:5306;height:2" coordorigin="3744,1039" coordsize="5306,2">
              <v:shape style="position:absolute;left:3744;top:1039;width:5306;height:2" coordorigin="3744,1039" coordsize="5306,0" path="m3744,1039l9050,1039e" filled="f" stroked="t" strokeweight=".544pt" strokecolor="#F2F2F2">
                <v:path arrowok="t"/>
              </v:shape>
            </v:group>
            <v:group style="position:absolute;left:3744;top:721;width:5306;height:2" coordorigin="3744,721" coordsize="5306,2">
              <v:shape style="position:absolute;left:3744;top:721;width:5306;height:2" coordorigin="3744,721" coordsize="5306,0" path="m3744,721l9050,721e" filled="f" stroked="t" strokeweight=".544pt" strokecolor="#F2F2F2">
                <v:path arrowok="t"/>
              </v:shape>
            </v:group>
            <v:group style="position:absolute;left:4227;top:604;width:2;height:1695" coordorigin="4227,604" coordsize="2,1695">
              <v:shape style="position:absolute;left:4227;top:604;width:2;height:1695" coordorigin="4227,604" coordsize="0,1695" path="m4227,2299l4227,604e" filled="f" stroked="t" strokeweight=".544pt" strokecolor="#F2F2F2">
                <v:path arrowok="t"/>
              </v:shape>
            </v:group>
            <v:group style="position:absolute;left:5191;top:604;width:2;height:1695" coordorigin="5191,604" coordsize="2,1695">
              <v:shape style="position:absolute;left:5191;top:604;width:2;height:1695" coordorigin="5191,604" coordsize="0,1695" path="m5191,2299l5191,604e" filled="f" stroked="t" strokeweight=".544pt" strokecolor="#F2F2F2">
                <v:path arrowok="t"/>
              </v:shape>
            </v:group>
            <v:group style="position:absolute;left:6156;top:604;width:2;height:1695" coordorigin="6156,604" coordsize="2,1695">
              <v:shape style="position:absolute;left:6156;top:604;width:2;height:1695" coordorigin="6156,604" coordsize="0,1695" path="m6156,2299l6156,604e" filled="f" stroked="t" strokeweight=".544pt" strokecolor="#F2F2F2">
                <v:path arrowok="t"/>
              </v:shape>
            </v:group>
            <v:group style="position:absolute;left:7121;top:604;width:2;height:1695" coordorigin="7121,604" coordsize="2,1695">
              <v:shape style="position:absolute;left:7121;top:604;width:2;height:1695" coordorigin="7121,604" coordsize="0,1695" path="m7121,2299l7121,604e" filled="f" stroked="t" strokeweight=".544pt" strokecolor="#F2F2F2">
                <v:path arrowok="t"/>
              </v:shape>
            </v:group>
            <v:group style="position:absolute;left:8086;top:604;width:2;height:1695" coordorigin="8086,604" coordsize="2,1695">
              <v:shape style="position:absolute;left:8086;top:604;width:2;height:1695" coordorigin="8086,604" coordsize="0,1695" path="m8086,2299l8086,604e" filled="f" stroked="t" strokeweight=".544pt" strokecolor="#F2F2F2">
                <v:path arrowok="t"/>
              </v:shape>
            </v:group>
            <v:group style="position:absolute;left:9050;top:604;width:2;height:1695" coordorigin="9050,604" coordsize="2,1695">
              <v:shape style="position:absolute;left:9050;top:604;width:2;height:1695" coordorigin="9050,604" coordsize="0,1695" path="m9050,2299l9050,604e" filled="f" stroked="t" strokeweight=".544pt" strokecolor="#F2F2F2">
                <v:path arrowok="t"/>
              </v:shape>
            </v:group>
            <v:group style="position:absolute;left:3744;top:2152;width:5306;height:2" coordorigin="3744,2152" coordsize="5306,2">
              <v:shape style="position:absolute;left:3744;top:2152;width:5306;height:2" coordorigin="3744,2152" coordsize="5306,0" path="m3744,2152l9050,2152e" filled="f" stroked="t" strokeweight=".9095pt" strokecolor="#CCCCCC">
                <v:path arrowok="t"/>
              </v:shape>
            </v:group>
            <v:group style="position:absolute;left:3744;top:1834;width:5306;height:2" coordorigin="3744,1834" coordsize="5306,2">
              <v:shape style="position:absolute;left:3744;top:1834;width:5306;height:2" coordorigin="3744,1834" coordsize="5306,0" path="m3744,1834l9050,1834e" filled="f" stroked="t" strokeweight=".9095pt" strokecolor="#CCCCCC">
                <v:path arrowok="t"/>
              </v:shape>
            </v:group>
            <v:group style="position:absolute;left:3744;top:1516;width:5306;height:2" coordorigin="3744,1516" coordsize="5306,2">
              <v:shape style="position:absolute;left:3744;top:1516;width:5306;height:2" coordorigin="3744,1516" coordsize="5306,0" path="m3744,1516l9050,1516e" filled="f" stroked="t" strokeweight=".9095pt" strokecolor="#CCCCCC">
                <v:path arrowok="t"/>
              </v:shape>
            </v:group>
            <v:group style="position:absolute;left:3744;top:1198;width:5306;height:2" coordorigin="3744,1198" coordsize="5306,2">
              <v:shape style="position:absolute;left:3744;top:1198;width:5306;height:2" coordorigin="3744,1198" coordsize="5306,0" path="m3744,1198l9050,1198e" filled="f" stroked="t" strokeweight=".9095pt" strokecolor="#CCCCCC">
                <v:path arrowok="t"/>
              </v:shape>
            </v:group>
            <v:group style="position:absolute;left:3744;top:880;width:5306;height:2" coordorigin="3744,880" coordsize="5306,2">
              <v:shape style="position:absolute;left:3744;top:880;width:5306;height:2" coordorigin="3744,880" coordsize="5306,0" path="m3744,880l9050,880e" filled="f" stroked="t" strokeweight=".9095pt" strokecolor="#CCCCCC">
                <v:path arrowok="t"/>
              </v:shape>
            </v:group>
            <v:group style="position:absolute;left:3744;top:604;width:2;height:1695" coordorigin="3744,604" coordsize="2,1695">
              <v:shape style="position:absolute;left:3744;top:604;width:2;height:1695" coordorigin="3744,604" coordsize="0,1695" path="m3744,2299l3744,604e" filled="f" stroked="t" strokeweight=".9095pt" strokecolor="#CCCCCC">
                <v:path arrowok="t"/>
              </v:shape>
            </v:group>
            <v:group style="position:absolute;left:4709;top:604;width:2;height:1695" coordorigin="4709,604" coordsize="2,1695">
              <v:shape style="position:absolute;left:4709;top:604;width:2;height:1695" coordorigin="4709,604" coordsize="0,1695" path="m4709,2299l4709,604e" filled="f" stroked="t" strokeweight=".9095pt" strokecolor="#CCCCCC">
                <v:path arrowok="t"/>
              </v:shape>
            </v:group>
            <v:group style="position:absolute;left:5674;top:604;width:2;height:1695" coordorigin="5674,604" coordsize="2,1695">
              <v:shape style="position:absolute;left:5674;top:604;width:2;height:1695" coordorigin="5674,604" coordsize="0,1695" path="m5674,2299l5674,604e" filled="f" stroked="t" strokeweight=".9095pt" strokecolor="#CCCCCC">
                <v:path arrowok="t"/>
              </v:shape>
            </v:group>
            <v:group style="position:absolute;left:6639;top:604;width:2;height:1695" coordorigin="6639,604" coordsize="2,1695">
              <v:shape style="position:absolute;left:6639;top:604;width:2;height:1695" coordorigin="6639,604" coordsize="0,1695" path="m6639,2299l6639,604e" filled="f" stroked="t" strokeweight=".9095pt" strokecolor="#CCCCCC">
                <v:path arrowok="t"/>
              </v:shape>
            </v:group>
            <v:group style="position:absolute;left:7603;top:604;width:2;height:1695" coordorigin="7603,604" coordsize="2,1695">
              <v:shape style="position:absolute;left:7603;top:604;width:2;height:1695" coordorigin="7603,604" coordsize="0,1695" path="m7603,2299l7603,604e" filled="f" stroked="t" strokeweight=".9095pt" strokecolor="#CCCCCC">
                <v:path arrowok="t"/>
              </v:shape>
            </v:group>
            <v:group style="position:absolute;left:8568;top:604;width:2;height:1695" coordorigin="8568,604" coordsize="2,1695">
              <v:shape style="position:absolute;left:8568;top:604;width:2;height:1695" coordorigin="8568,604" coordsize="0,1695" path="m8568,2299l8568,604e" filled="f" stroked="t" strokeweight=".9095pt" strokecolor="#CCCCCC">
                <v:path arrowok="t"/>
              </v:shape>
            </v:group>
            <v:group style="position:absolute;left:3929;top:615;width:114;height:99" coordorigin="3929,615" coordsize="114,99">
              <v:shape style="position:absolute;left:3929;top:615;width:114;height:99" coordorigin="3929,615" coordsize="114,99" path="m3986,615l3929,714,4043,714,3986,615e" filled="t" fillcolor="#000000" stroked="f">
                <v:path arrowok="t"/>
                <v:fill/>
              </v:shape>
            </v:group>
            <v:group style="position:absolute;left:4170;top:1130;width:114;height:99" coordorigin="4170,1130" coordsize="114,99">
              <v:shape style="position:absolute;left:4170;top:1130;width:114;height:99" coordorigin="4170,1130" coordsize="114,99" path="m4227,1130l4170,1228,4284,1228,4227,1130e" filled="t" fillcolor="#000000" stroked="f">
                <v:path arrowok="t"/>
                <v:fill/>
              </v:shape>
            </v:group>
            <v:group style="position:absolute;left:4411;top:1203;width:114;height:99" coordorigin="4411,1203" coordsize="114,99">
              <v:shape style="position:absolute;left:4411;top:1203;width:114;height:99" coordorigin="4411,1203" coordsize="114,99" path="m4468,1203l4411,1302,4525,1302,4468,1203e" filled="t" fillcolor="#000000" stroked="f">
                <v:path arrowok="t"/>
                <v:fill/>
              </v:shape>
            </v:group>
            <v:group style="position:absolute;left:4652;top:1413;width:114;height:99" coordorigin="4652,1413" coordsize="114,99">
              <v:shape style="position:absolute;left:4652;top:1413;width:114;height:99" coordorigin="4652,1413" coordsize="114,99" path="m4709,1413l4652,1511,4766,1511,4709,1413e" filled="t" fillcolor="#000000" stroked="f">
                <v:path arrowok="t"/>
                <v:fill/>
              </v:shape>
            </v:group>
            <v:group style="position:absolute;left:4893;top:1574;width:114;height:99" coordorigin="4893,1574" coordsize="114,99">
              <v:shape style="position:absolute;left:4893;top:1574;width:114;height:99" coordorigin="4893,1574" coordsize="114,99" path="m4950,1574l4893,1673,5007,1673,4950,1574e" filled="t" fillcolor="#000000" stroked="f">
                <v:path arrowok="t"/>
                <v:fill/>
              </v:shape>
            </v:group>
            <v:group style="position:absolute;left:5135;top:1652;width:114;height:99" coordorigin="5135,1652" coordsize="114,99">
              <v:shape style="position:absolute;left:5135;top:1652;width:114;height:99" coordorigin="5135,1652" coordsize="114,99" path="m5191,1652l5135,1751,5248,1751,5191,1652e" filled="t" fillcolor="#000000" stroked="f">
                <v:path arrowok="t"/>
                <v:fill/>
              </v:shape>
            </v:group>
            <v:group style="position:absolute;left:5376;top:1980;width:114;height:99" coordorigin="5376,1980" coordsize="114,99">
              <v:shape style="position:absolute;left:5376;top:1980;width:114;height:99" coordorigin="5376,1980" coordsize="114,99" path="m5433,1980l5376,2078,5490,2078,5433,1980e" filled="t" fillcolor="#000000" stroked="f">
                <v:path arrowok="t"/>
                <v:fill/>
              </v:shape>
            </v:group>
            <v:group style="position:absolute;left:5617;top:1903;width:114;height:99" coordorigin="5617,1903" coordsize="114,99">
              <v:shape style="position:absolute;left:5617;top:1903;width:114;height:99" coordorigin="5617,1903" coordsize="114,99" path="m5674,1903l5617,2002,5731,2002,5674,1903e" filled="t" fillcolor="#000000" stroked="f">
                <v:path arrowok="t"/>
                <v:fill/>
              </v:shape>
            </v:group>
            <v:group style="position:absolute;left:5858;top:2041;width:114;height:99" coordorigin="5858,2041" coordsize="114,99">
              <v:shape style="position:absolute;left:5858;top:2041;width:114;height:99" coordorigin="5858,2041" coordsize="114,99" path="m5915,2041l5858,2140,5972,2140,5915,2041e" filled="t" fillcolor="#000000" stroked="f">
                <v:path arrowok="t"/>
                <v:fill/>
              </v:shape>
            </v:group>
            <v:group style="position:absolute;left:6099;top:1953;width:114;height:99" coordorigin="6099,1953" coordsize="114,99">
              <v:shape style="position:absolute;left:6099;top:1953;width:114;height:99" coordorigin="6099,1953" coordsize="114,99" path="m6156,1953l6099,2051,6213,2051,6156,1953e" filled="t" fillcolor="#000000" stroked="f">
                <v:path arrowok="t"/>
                <v:fill/>
              </v:shape>
            </v:group>
            <v:group style="position:absolute;left:6340;top:1954;width:114;height:99" coordorigin="6340,1954" coordsize="114,99">
              <v:shape style="position:absolute;left:6340;top:1954;width:114;height:99" coordorigin="6340,1954" coordsize="114,99" path="m6397,1954l6340,2053,6454,2053,6397,1954e" filled="t" fillcolor="#000000" stroked="f">
                <v:path arrowok="t"/>
                <v:fill/>
              </v:shape>
            </v:group>
            <v:group style="position:absolute;left:6582;top:2079;width:114;height:99" coordorigin="6582,2079" coordsize="114,99">
              <v:shape style="position:absolute;left:6582;top:2079;width:114;height:99" coordorigin="6582,2079" coordsize="114,99" path="m6639,2079l6582,2178,6696,2178,6639,2079e" filled="t" fillcolor="#000000" stroked="f">
                <v:path arrowok="t"/>
                <v:fill/>
              </v:shape>
            </v:group>
            <v:group style="position:absolute;left:6823;top:1945;width:114;height:99" coordorigin="6823,1945" coordsize="114,99">
              <v:shape style="position:absolute;left:6823;top:1945;width:114;height:99" coordorigin="6823,1945" coordsize="114,99" path="m6880,1945l6823,2044,6937,2044,6880,1945e" filled="t" fillcolor="#000000" stroked="f">
                <v:path arrowok="t"/>
                <v:fill/>
              </v:shape>
            </v:group>
            <v:group style="position:absolute;left:7064;top:1847;width:114;height:99" coordorigin="7064,1847" coordsize="114,99">
              <v:shape style="position:absolute;left:7064;top:1847;width:114;height:99" coordorigin="7064,1847" coordsize="114,99" path="m7121,1847l7064,1946,7178,1946,7121,1847e" filled="t" fillcolor="#000000" stroked="f">
                <v:path arrowok="t"/>
                <v:fill/>
              </v:shape>
            </v:group>
            <v:group style="position:absolute;left:7305;top:1919;width:114;height:99" coordorigin="7305,1919" coordsize="114,99">
              <v:shape style="position:absolute;left:7305;top:1919;width:114;height:99" coordorigin="7305,1919" coordsize="114,99" path="m7362,1919l7305,2018,7419,2018,7362,1919e" filled="t" fillcolor="#000000" stroked="f">
                <v:path arrowok="t"/>
                <v:fill/>
              </v:shape>
            </v:group>
            <v:group style="position:absolute;left:7546;top:1805;width:114;height:99" coordorigin="7546,1805" coordsize="114,99">
              <v:shape style="position:absolute;left:7546;top:1805;width:114;height:99" coordorigin="7546,1805" coordsize="114,99" path="m7603,1805l7546,1904,7660,1904,7603,1805e" filled="t" fillcolor="#000000" stroked="f">
                <v:path arrowok="t"/>
                <v:fill/>
              </v:shape>
            </v:group>
            <v:group style="position:absolute;left:7788;top:1879;width:114;height:99" coordorigin="7788,1879" coordsize="114,99">
              <v:shape style="position:absolute;left:7788;top:1879;width:114;height:99" coordorigin="7788,1879" coordsize="114,99" path="m7844,1879l7788,1978,7901,1978,7844,1879e" filled="t" fillcolor="#000000" stroked="f">
                <v:path arrowok="t"/>
                <v:fill/>
              </v:shape>
            </v:group>
            <v:group style="position:absolute;left:8029;top:2074;width:114;height:99" coordorigin="8029,2074" coordsize="114,99">
              <v:shape style="position:absolute;left:8029;top:2074;width:114;height:99" coordorigin="8029,2074" coordsize="114,99" path="m8086,2074l8029,2172,8143,2172,8086,2074e" filled="t" fillcolor="#000000" stroked="f">
                <v:path arrowok="t"/>
                <v:fill/>
              </v:shape>
            </v:group>
            <v:group style="position:absolute;left:8270;top:1983;width:114;height:99" coordorigin="8270,1983" coordsize="114,99">
              <v:shape style="position:absolute;left:8270;top:1983;width:114;height:99" coordorigin="8270,1983" coordsize="114,99" path="m8327,1983l8270,2082,8384,2082,8327,1983e" filled="t" fillcolor="#000000" stroked="f">
                <v:path arrowok="t"/>
                <v:fill/>
              </v:shape>
            </v:group>
            <v:group style="position:absolute;left:8511;top:2157;width:114;height:99" coordorigin="8511,2157" coordsize="114,99">
              <v:shape style="position:absolute;left:8511;top:2157;width:114;height:99" coordorigin="8511,2157" coordsize="114,99" path="m8568,2157l8511,2255,8625,2255,8568,2157e" filled="t" fillcolor="#000000" stroked="f">
                <v:path arrowok="t"/>
                <v:fill/>
              </v:shape>
            </v:group>
            <v:group style="position:absolute;left:8752;top:2010;width:114;height:99" coordorigin="8752,2010" coordsize="114,99">
              <v:shape style="position:absolute;left:8752;top:2010;width:114;height:99" coordorigin="8752,2010" coordsize="114,99" path="m8809,2010l8752,2108,8866,2108,8809,2010e" filled="t" fillcolor="#000000" stroked="f">
                <v:path arrowok="t"/>
                <v:fill/>
              </v:shape>
            </v:group>
            <v:group style="position:absolute;left:3986;top:776;width:4824;height:1394" coordorigin="3986,776" coordsize="4824,1394">
              <v:shape style="position:absolute;left:3986;top:776;width:4824;height:1394" coordorigin="3986,776" coordsize="4824,1394" path="m3986,776l4047,846,4108,915,4169,982,4230,1047,4291,1110,4352,1171,4413,1230,4474,1287,4535,1342,4596,1395,4657,1446,4718,1494,4779,1541,4840,1585,4901,1628,4962,1669,5024,1707,5085,1744,5146,1779,5207,1812,5268,1843,5329,1872,5390,1899,5451,1924,5512,1947,5573,1968,5634,1988,5695,2006,5756,2022,5817,2036,5878,2049,5939,2061,6000,2068,6062,2073,6123,2074,6184,2074,6245,2073,6306,2071,6367,2070,6428,2069,6489,2065,6550,2059,6611,2050,6672,2039,6733,2028,6794,2016,6855,2004,6916,1993,6977,1983,7039,1976,7100,1971,7161,1969,7222,1968,7283,1968,7344,1968,7405,1969,7466,1971,7527,1974,7588,1977,7649,1980,7710,1985,7771,1989,7832,1995,7893,2001,7954,2008,8016,2015,8077,2023,8138,2032,8199,2041,8260,2051,8321,2061,8382,2073,8443,2085,8504,2097,8565,2110,8626,2124,8687,2139,8748,2154,8809,2169e" filled="f" stroked="t" strokeweight="1.36pt" strokecolor="#333333">
                <v:path arrowok="t"/>
              </v:shape>
            </v:group>
            <v:group style="position:absolute;left:3744;top:604;width:5306;height:1695" coordorigin="3744,604" coordsize="5306,1695">
              <v:shape style="position:absolute;left:3744;top:604;width:5306;height:1695" coordorigin="3744,604" coordsize="5306,1695" path="m3744,2299l9050,2299,9050,604,3744,604,3744,2299e" filled="f" stroked="t" strokeweight=".9095pt" strokecolor="#000000">
                <v:path arrowok="t"/>
              </v:shape>
            </v:group>
            <v:group style="position:absolute;left:3744;top:308;width:5306;height:296" coordorigin="3744,308" coordsize="5306,296">
              <v:shape style="position:absolute;left:3744;top:308;width:5306;height:296" coordorigin="3744,308" coordsize="5306,296" path="m3744,604l9050,604,9050,308,3744,308,3744,604e" filled="t" fillcolor="#D9D9D9" stroked="f">
                <v:path arrowok="t"/>
                <v:fill/>
              </v:shape>
            </v:group>
            <v:group style="position:absolute;left:3698;top:2152;width:47;height:2" coordorigin="3698,2152" coordsize="47,2">
              <v:shape style="position:absolute;left:3698;top:2152;width:47;height:2" coordorigin="3698,2152" coordsize="47,0" path="m3698,2152l3744,2152e" filled="f" stroked="t" strokeweight=".9095pt" strokecolor="#333333">
                <v:path arrowok="t"/>
              </v:shape>
            </v:group>
            <v:group style="position:absolute;left:3698;top:1834;width:47;height:2" coordorigin="3698,1834" coordsize="47,2">
              <v:shape style="position:absolute;left:3698;top:1834;width:47;height:2" coordorigin="3698,1834" coordsize="47,0" path="m3698,1834l3744,1834e" filled="f" stroked="t" strokeweight=".9095pt" strokecolor="#333333">
                <v:path arrowok="t"/>
              </v:shape>
            </v:group>
            <v:group style="position:absolute;left:3698;top:1516;width:47;height:2" coordorigin="3698,1516" coordsize="47,2">
              <v:shape style="position:absolute;left:3698;top:1516;width:47;height:2" coordorigin="3698,1516" coordsize="47,0" path="m3698,1516l3744,1516e" filled="f" stroked="t" strokeweight=".9095pt" strokecolor="#333333">
                <v:path arrowok="t"/>
              </v:shape>
            </v:group>
            <v:group style="position:absolute;left:3698;top:1198;width:47;height:2" coordorigin="3698,1198" coordsize="47,2">
              <v:shape style="position:absolute;left:3698;top:1198;width:47;height:2" coordorigin="3698,1198" coordsize="47,0" path="m3698,1198l3744,1198e" filled="f" stroked="t" strokeweight=".9095pt" strokecolor="#333333">
                <v:path arrowok="t"/>
              </v:shape>
            </v:group>
            <v:group style="position:absolute;left:3698;top:880;width:47;height:2" coordorigin="3698,880" coordsize="47,2">
              <v:shape style="position:absolute;left:3698;top:880;width:47;height:2" coordorigin="3698,880" coordsize="47,0" path="m3698,880l3744,880e" filled="f" stroked="t" strokeweight=".9095pt" strokecolor="#333333">
                <v:path arrowok="t"/>
              </v:shape>
            </v:group>
            <v:group style="position:absolute;left:3744;top:2299;width:2;height:47" coordorigin="3744,2299" coordsize="2,47">
              <v:shape style="position:absolute;left:3744;top:2299;width:2;height:47" coordorigin="3744,2299" coordsize="0,47" path="m3744,2346l3744,2299e" filled="f" stroked="t" strokeweight=".9095pt" strokecolor="#333333">
                <v:path arrowok="t"/>
              </v:shape>
            </v:group>
            <v:group style="position:absolute;left:4709;top:2299;width:2;height:47" coordorigin="4709,2299" coordsize="2,47">
              <v:shape style="position:absolute;left:4709;top:2299;width:2;height:47" coordorigin="4709,2299" coordsize="0,47" path="m4709,2346l4709,2299e" filled="f" stroked="t" strokeweight=".9095pt" strokecolor="#333333">
                <v:path arrowok="t"/>
              </v:shape>
            </v:group>
            <v:group style="position:absolute;left:5674;top:2299;width:2;height:47" coordorigin="5674,2299" coordsize="2,47">
              <v:shape style="position:absolute;left:5674;top:2299;width:2;height:47" coordorigin="5674,2299" coordsize="0,47" path="m5674,2346l5674,2299e" filled="f" stroked="t" strokeweight=".9095pt" strokecolor="#333333">
                <v:path arrowok="t"/>
              </v:shape>
            </v:group>
            <v:group style="position:absolute;left:6639;top:2299;width:2;height:47" coordorigin="6639,2299" coordsize="2,47">
              <v:shape style="position:absolute;left:6639;top:2299;width:2;height:47" coordorigin="6639,2299" coordsize="0,47" path="m6639,2346l6639,2299e" filled="f" stroked="t" strokeweight=".9095pt" strokecolor="#333333">
                <v:path arrowok="t"/>
              </v:shape>
            </v:group>
            <v:group style="position:absolute;left:7603;top:2299;width:2;height:47" coordorigin="7603,2299" coordsize="2,47">
              <v:shape style="position:absolute;left:7603;top:2299;width:2;height:47" coordorigin="7603,2299" coordsize="0,47" path="m7603,2346l7603,2299e" filled="f" stroked="t" strokeweight=".9095pt" strokecolor="#333333">
                <v:path arrowok="t"/>
              </v:shape>
            </v:group>
            <v:group style="position:absolute;left:8568;top:2299;width:2;height:47" coordorigin="8568,2299" coordsize="2,47">
              <v:shape style="position:absolute;left:8568;top:2299;width:2;height:47" coordorigin="8568,2299" coordsize="0,47" path="m8568,2346l8568,2299e" filled="f" stroked="t" strokeweight=".9095pt" strokecolor="#333333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2013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70" w:lineRule="exact"/>
        <w:ind w:left="3028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color w:val="1A1A1A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mar</w:t>
      </w:r>
      <w:r>
        <w:rPr>
          <w:rFonts w:ascii="Arial" w:hAnsi="Arial" w:cs="Arial" w:eastAsia="Arial"/>
          <w:sz w:val="15"/>
          <w:szCs w:val="15"/>
          <w:color w:val="1A1A1A"/>
          <w:spacing w:val="2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ied</w:t>
      </w:r>
      <w:r>
        <w:rPr>
          <w:rFonts w:ascii="Arial" w:hAnsi="Arial" w:cs="Arial" w:eastAsia="Arial"/>
          <w:sz w:val="15"/>
          <w:szCs w:val="15"/>
          <w:color w:val="1A1A1A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-5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emale</w:t>
      </w:r>
      <w:r>
        <w:rPr>
          <w:rFonts w:ascii="Arial" w:hAnsi="Arial" w:cs="Arial" w:eastAsia="Arial"/>
          <w:sz w:val="15"/>
          <w:szCs w:val="15"/>
          <w:color w:val="1A1A1A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Black</w:t>
      </w:r>
      <w:r>
        <w:rPr>
          <w:rFonts w:ascii="Arial" w:hAnsi="Arial" w:cs="Arial" w:eastAsia="Arial"/>
          <w:sz w:val="15"/>
          <w:szCs w:val="15"/>
          <w:color w:val="1A1A1A"/>
          <w:spacing w:val="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High</w:t>
      </w:r>
      <w:r>
        <w:rPr>
          <w:rFonts w:ascii="Arial" w:hAnsi="Arial" w:cs="Arial" w:eastAsia="Arial"/>
          <w:sz w:val="15"/>
          <w:szCs w:val="15"/>
          <w:color w:val="1A1A1A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School</w:t>
      </w:r>
      <w:r>
        <w:rPr>
          <w:rFonts w:ascii="Arial" w:hAnsi="Arial" w:cs="Arial" w:eastAsia="Arial"/>
          <w:sz w:val="15"/>
          <w:szCs w:val="15"/>
          <w:color w:val="1A1A1A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1A1A1A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less</w:t>
      </w:r>
      <w:r>
        <w:rPr>
          <w:rFonts w:ascii="Arial" w:hAnsi="Arial" w:cs="Arial" w:eastAsia="Arial"/>
          <w:sz w:val="15"/>
          <w:szCs w:val="15"/>
          <w:color w:val="1A1A1A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0"/>
        </w:rPr>
        <w:t>Disability</w:t>
      </w:r>
      <w:r>
        <w:rPr>
          <w:rFonts w:ascii="Arial" w:hAnsi="Arial" w:cs="Arial" w:eastAsia="Arial"/>
          <w:sz w:val="15"/>
          <w:szCs w:val="15"/>
          <w:color w:val="1A1A1A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1A1A1A"/>
          <w:spacing w:val="-3"/>
          <w:w w:val="102"/>
        </w:rPr>
        <w:t>y</w:t>
      </w:r>
      <w:r>
        <w:rPr>
          <w:rFonts w:ascii="Arial" w:hAnsi="Arial" w:cs="Arial" w:eastAsia="Arial"/>
          <w:sz w:val="15"/>
          <w:szCs w:val="15"/>
          <w:color w:val="1A1A1A"/>
          <w:spacing w:val="0"/>
          <w:w w:val="102"/>
        </w:rPr>
        <w:t>es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1.50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1.45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2"/>
        </w:rPr>
        <w:t>1.40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70" w:lineRule="exact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1.35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023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1.30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34" w:right="-20"/>
        <w:jc w:val="left"/>
        <w:tabs>
          <w:tab w:pos="3180" w:val="left"/>
          <w:tab w:pos="4160" w:val="left"/>
          <w:tab w:pos="5120" w:val="left"/>
          <w:tab w:pos="6080" w:val="left"/>
          <w:tab w:pos="704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2008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2009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2010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2011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>2012</w:t>
      </w:r>
      <w:r>
        <w:rPr>
          <w:rFonts w:ascii="Arial" w:hAnsi="Arial" w:cs="Arial" w:eastAsia="Arial"/>
          <w:sz w:val="15"/>
          <w:szCs w:val="15"/>
          <w:color w:val="4D4D4D"/>
          <w:spacing w:val="-38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0"/>
        </w:rPr>
        <w:tab/>
      </w:r>
      <w:r>
        <w:rPr>
          <w:rFonts w:ascii="Arial" w:hAnsi="Arial" w:cs="Arial" w:eastAsia="Arial"/>
          <w:sz w:val="15"/>
          <w:szCs w:val="15"/>
          <w:color w:val="4D4D4D"/>
          <w:spacing w:val="0"/>
          <w:w w:val="101"/>
        </w:rPr>
        <w:t>2013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1000" w:left="1340" w:right="1340"/>
        </w:sectPr>
      </w:pPr>
      <w:rPr/>
    </w:p>
    <w:p>
      <w:pPr>
        <w:spacing w:before="56" w:after="0" w:line="240" w:lineRule="auto"/>
        <w:ind w:left="100" w:right="-20"/>
        <w:jc w:val="left"/>
        <w:tabs>
          <w:tab w:pos="5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-27"/>
          <w:w w:val="13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97"/>
          <w:b/>
          <w:bCs/>
        </w:rPr>
        <w:t>ables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203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efficie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ts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effects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regression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5" w:after="0" w:line="240" w:lineRule="auto"/>
        <w:ind w:left="2757" w:right="-20"/>
        <w:jc w:val="left"/>
        <w:tabs>
          <w:tab w:pos="53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Co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uous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Indep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ariables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del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6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effi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cie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7" w:lineRule="exact"/>
        <w:ind w:left="2757" w:right="-20"/>
        <w:jc w:val="left"/>
        <w:tabs>
          <w:tab w:pos="5680" w:val="left"/>
        </w:tabs>
        <w:rPr>
          <w:rFonts w:ascii="Meiryo" w:hAnsi="Meiryo" w:cs="Meiryo" w:eastAsia="Meiryo"/>
          <w:sz w:val="12"/>
          <w:szCs w:val="12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-1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tercept</w:t>
      </w:r>
      <w:r>
        <w:rPr>
          <w:rFonts w:ascii="Arial" w:hAnsi="Arial" w:cs="Arial" w:eastAsia="Arial"/>
          <w:sz w:val="18"/>
          <w:szCs w:val="18"/>
          <w:spacing w:val="-2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779</w:t>
      </w:r>
      <w:r>
        <w:rPr>
          <w:rFonts w:ascii="Meiryo" w:hAnsi="Meiryo" w:cs="Meiryo" w:eastAsia="Meiryo"/>
          <w:sz w:val="12"/>
          <w:szCs w:val="12"/>
          <w:spacing w:val="0"/>
          <w:w w:val="100"/>
          <w:i/>
          <w:position w:val="7"/>
        </w:rPr>
        <w:t>∗∗∗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0"/>
        </w:rPr>
      </w:r>
    </w:p>
    <w:p>
      <w:pPr>
        <w:spacing w:before="12" w:after="0" w:line="240" w:lineRule="auto"/>
        <w:ind w:left="569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0706)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19" w:lineRule="exact"/>
        <w:ind w:left="2757" w:right="-20"/>
        <w:jc w:val="left"/>
        <w:tabs>
          <w:tab w:pos="5560" w:val="left"/>
        </w:tabs>
        <w:rPr>
          <w:rFonts w:ascii="Meiryo" w:hAnsi="Meiryo" w:cs="Meiryo" w:eastAsia="Meiryo"/>
          <w:sz w:val="12"/>
          <w:szCs w:val="12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time</w:t>
      </w:r>
      <w:r>
        <w:rPr>
          <w:rFonts w:ascii="Arial" w:hAnsi="Arial" w:cs="Arial" w:eastAsia="Arial"/>
          <w:sz w:val="18"/>
          <w:szCs w:val="18"/>
          <w:spacing w:val="29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-1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ear-Quarter)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</w:r>
      <w:r>
        <w:rPr>
          <w:rFonts w:ascii="Arial" w:hAnsi="Arial" w:cs="Arial" w:eastAsia="Arial"/>
          <w:sz w:val="18"/>
          <w:szCs w:val="18"/>
          <w:spacing w:val="0"/>
          <w:w w:val="136"/>
          <w:i/>
          <w:position w:val="-1"/>
        </w:rPr>
        <w:t>−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-1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2"/>
          <w:i/>
          <w:position w:val="-1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-1"/>
        </w:rPr>
        <w:t>055</w:t>
      </w:r>
      <w:r>
        <w:rPr>
          <w:rFonts w:ascii="Arial" w:hAnsi="Arial" w:cs="Arial" w:eastAsia="Arial"/>
          <w:sz w:val="18"/>
          <w:szCs w:val="18"/>
          <w:spacing w:val="1"/>
          <w:w w:val="91"/>
          <w:position w:val="-1"/>
        </w:rPr>
        <w:t>3</w:t>
      </w:r>
      <w:r>
        <w:rPr>
          <w:rFonts w:ascii="Meiryo" w:hAnsi="Meiryo" w:cs="Meiryo" w:eastAsia="Meiryo"/>
          <w:sz w:val="12"/>
          <w:szCs w:val="12"/>
          <w:spacing w:val="0"/>
          <w:w w:val="102"/>
          <w:i/>
          <w:position w:val="7"/>
        </w:rPr>
        <w:t>∗∗∗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0"/>
        </w:rPr>
      </w:r>
    </w:p>
    <w:p>
      <w:pPr>
        <w:spacing w:before="12" w:after="0" w:line="240" w:lineRule="auto"/>
        <w:ind w:left="569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0021)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19" w:lineRule="exact"/>
        <w:ind w:left="2757" w:right="-20"/>
        <w:jc w:val="left"/>
        <w:tabs>
          <w:tab w:pos="5640" w:val="left"/>
        </w:tabs>
        <w:rPr>
          <w:rFonts w:ascii="Meiryo" w:hAnsi="Meiryo" w:cs="Meiryo" w:eastAsia="Meiryo"/>
          <w:sz w:val="12"/>
          <w:szCs w:val="12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time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>2</w:t>
      </w:r>
      <w:r>
        <w:rPr>
          <w:rFonts w:ascii="Arial" w:hAnsi="Arial" w:cs="Arial" w:eastAsia="Arial"/>
          <w:sz w:val="12"/>
          <w:szCs w:val="12"/>
          <w:spacing w:val="-10"/>
          <w:w w:val="100"/>
          <w:position w:val="7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7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1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007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"/>
        </w:rPr>
        <w:t>3</w:t>
      </w:r>
      <w:r>
        <w:rPr>
          <w:rFonts w:ascii="Meiryo" w:hAnsi="Meiryo" w:cs="Meiryo" w:eastAsia="Meiryo"/>
          <w:sz w:val="12"/>
          <w:szCs w:val="12"/>
          <w:spacing w:val="0"/>
          <w:w w:val="100"/>
          <w:i/>
          <w:position w:val="7"/>
        </w:rPr>
        <w:t>∗∗∗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0"/>
        </w:rPr>
      </w:r>
    </w:p>
    <w:p>
      <w:pPr>
        <w:spacing w:before="76" w:after="0" w:line="148" w:lineRule="auto"/>
        <w:ind w:left="2757" w:right="2655" w:firstLine="2939"/>
        <w:jc w:val="left"/>
        <w:tabs>
          <w:tab w:pos="5560" w:val="left"/>
        </w:tabs>
        <w:rPr>
          <w:rFonts w:ascii="Meiryo" w:hAnsi="Meiryo" w:cs="Meiryo" w:eastAsia="Meiryo"/>
          <w:sz w:val="12"/>
          <w:szCs w:val="12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0013)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Disabili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6"/>
          <w:i/>
        </w:rPr>
        <w:t>−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2"/>
          <w:i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506</w:t>
      </w:r>
      <w:r>
        <w:rPr>
          <w:rFonts w:ascii="Arial" w:hAnsi="Arial" w:cs="Arial" w:eastAsia="Arial"/>
          <w:sz w:val="18"/>
          <w:szCs w:val="18"/>
          <w:spacing w:val="1"/>
          <w:w w:val="91"/>
        </w:rPr>
        <w:t>1</w:t>
      </w:r>
      <w:r>
        <w:rPr>
          <w:rFonts w:ascii="Meiryo" w:hAnsi="Meiryo" w:cs="Meiryo" w:eastAsia="Meiryo"/>
          <w:sz w:val="12"/>
          <w:szCs w:val="12"/>
          <w:spacing w:val="0"/>
          <w:w w:val="102"/>
          <w:i/>
          <w:position w:val="8"/>
        </w:rPr>
        <w:t>∗∗∗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0"/>
        </w:rPr>
      </w:r>
    </w:p>
    <w:p>
      <w:pPr>
        <w:spacing w:before="91" w:after="0" w:line="148" w:lineRule="auto"/>
        <w:ind w:left="2757" w:right="2726" w:firstLine="2939"/>
        <w:jc w:val="left"/>
        <w:tabs>
          <w:tab w:pos="5640" w:val="left"/>
        </w:tabs>
        <w:rPr>
          <w:rFonts w:ascii="Meiryo" w:hAnsi="Meiryo" w:cs="Meiryo" w:eastAsia="Meiryo"/>
          <w:sz w:val="12"/>
          <w:szCs w:val="12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0564)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6"/>
          <w:w w:val="105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ear-Quarter*Disabili</w:t>
      </w:r>
      <w:r>
        <w:rPr>
          <w:rFonts w:ascii="Arial" w:hAnsi="Arial" w:cs="Arial" w:eastAsia="Arial"/>
          <w:sz w:val="18"/>
          <w:szCs w:val="18"/>
          <w:spacing w:val="-3"/>
          <w:w w:val="105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y</w:t>
      </w:r>
      <w:r>
        <w:rPr>
          <w:rFonts w:ascii="Arial" w:hAnsi="Arial" w:cs="Arial" w:eastAsia="Arial"/>
          <w:sz w:val="18"/>
          <w:szCs w:val="18"/>
          <w:spacing w:val="-38"/>
          <w:w w:val="10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015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0</w:t>
      </w:r>
      <w:r>
        <w:rPr>
          <w:rFonts w:ascii="Meiryo" w:hAnsi="Meiryo" w:cs="Meiryo" w:eastAsia="Meiryo"/>
          <w:sz w:val="12"/>
          <w:szCs w:val="12"/>
          <w:spacing w:val="0"/>
          <w:w w:val="100"/>
          <w:i/>
          <w:position w:val="8"/>
        </w:rPr>
        <w:t>∗∗∗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0"/>
        </w:rPr>
      </w:r>
    </w:p>
    <w:p>
      <w:pPr>
        <w:spacing w:before="91" w:after="0" w:line="148" w:lineRule="auto"/>
        <w:ind w:left="2757" w:right="2701" w:firstLine="2939"/>
        <w:jc w:val="left"/>
        <w:tabs>
          <w:tab w:pos="5620" w:val="left"/>
        </w:tabs>
        <w:rPr>
          <w:rFonts w:ascii="Meiryo" w:hAnsi="Meiryo" w:cs="Meiryo" w:eastAsia="Meiryo"/>
          <w:sz w:val="12"/>
          <w:szCs w:val="12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0043)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Gender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emale)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6"/>
          <w:i/>
        </w:rPr>
        <w:t>−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2"/>
          <w:i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113</w:t>
      </w:r>
      <w:r>
        <w:rPr>
          <w:rFonts w:ascii="Meiryo" w:hAnsi="Meiryo" w:cs="Meiryo" w:eastAsia="Meiryo"/>
          <w:sz w:val="12"/>
          <w:szCs w:val="12"/>
          <w:spacing w:val="0"/>
          <w:w w:val="102"/>
          <w:i/>
          <w:position w:val="8"/>
        </w:rPr>
        <w:t>∗∗∗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0"/>
        </w:rPr>
      </w:r>
    </w:p>
    <w:p>
      <w:pPr>
        <w:spacing w:before="91" w:after="0" w:line="148" w:lineRule="auto"/>
        <w:ind w:left="2757" w:right="2655" w:firstLine="2939"/>
        <w:jc w:val="left"/>
        <w:tabs>
          <w:tab w:pos="5560" w:val="left"/>
        </w:tabs>
        <w:rPr>
          <w:rFonts w:ascii="Meiryo" w:hAnsi="Meiryo" w:cs="Meiryo" w:eastAsia="Meiryo"/>
          <w:sz w:val="12"/>
          <w:szCs w:val="12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0394)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Marital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atus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(not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married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)</w:t>
      </w:r>
      <w:r>
        <w:rPr>
          <w:rFonts w:ascii="Arial" w:hAnsi="Arial" w:cs="Arial" w:eastAsia="Arial"/>
          <w:sz w:val="18"/>
          <w:szCs w:val="18"/>
          <w:spacing w:val="-2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36"/>
          <w:i/>
        </w:rPr>
        <w:t>−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0</w:t>
      </w:r>
      <w:r>
        <w:rPr>
          <w:rFonts w:ascii="Arial" w:hAnsi="Arial" w:cs="Arial" w:eastAsia="Arial"/>
          <w:sz w:val="18"/>
          <w:szCs w:val="18"/>
          <w:spacing w:val="0"/>
          <w:w w:val="102"/>
          <w:i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167</w:t>
      </w:r>
      <w:r>
        <w:rPr>
          <w:rFonts w:ascii="Arial" w:hAnsi="Arial" w:cs="Arial" w:eastAsia="Arial"/>
          <w:sz w:val="18"/>
          <w:szCs w:val="18"/>
          <w:spacing w:val="1"/>
          <w:w w:val="91"/>
        </w:rPr>
        <w:t>9</w:t>
      </w:r>
      <w:r>
        <w:rPr>
          <w:rFonts w:ascii="Meiryo" w:hAnsi="Meiryo" w:cs="Meiryo" w:eastAsia="Meiryo"/>
          <w:sz w:val="12"/>
          <w:szCs w:val="12"/>
          <w:spacing w:val="0"/>
          <w:w w:val="102"/>
          <w:i/>
          <w:position w:val="8"/>
        </w:rPr>
        <w:t>∗∗∗</w:t>
      </w:r>
      <w:r>
        <w:rPr>
          <w:rFonts w:ascii="Meiryo" w:hAnsi="Meiryo" w:cs="Meiryo" w:eastAsia="Meiryo"/>
          <w:sz w:val="12"/>
          <w:szCs w:val="12"/>
          <w:spacing w:val="0"/>
          <w:w w:val="100"/>
          <w:position w:val="0"/>
        </w:rPr>
      </w:r>
    </w:p>
    <w:p>
      <w:pPr>
        <w:spacing w:before="26" w:after="0" w:line="240" w:lineRule="auto"/>
        <w:ind w:left="569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(0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0545)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75" w:lineRule="exact"/>
        <w:ind w:left="3874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98.692001pt;margin-top:-166.191223pt;width:211.545pt;height:170.361pt;mso-position-horizontal-relative:page;mso-position-vertical-relative:paragraph;z-index:-2782" coordorigin="3974,-3324" coordsize="4231,3407">
            <v:group style="position:absolute;left:3978;top:-3320;width:4223;height:2" coordorigin="3978,-3320" coordsize="4223,2">
              <v:shape style="position:absolute;left:3978;top:-3320;width:4223;height:2" coordorigin="3978,-3320" coordsize="4223,0" path="m3978,-3320l8201,-3320e" filled="f" stroked="t" strokeweight=".398pt" strokecolor="#000000">
                <v:path arrowok="t"/>
              </v:shape>
            </v:group>
            <v:group style="position:absolute;left:3978;top:-3272;width:4223;height:2" coordorigin="3978,-3272" coordsize="4223,2">
              <v:shape style="position:absolute;left:3978;top:-3272;width:4223;height:2" coordorigin="3978,-3272" coordsize="4223,0" path="m3978,-3272l8201,-3272e" filled="f" stroked="t" strokeweight=".398pt" strokecolor="#000000">
                <v:path arrowok="t"/>
              </v:shape>
            </v:group>
            <v:group style="position:absolute;left:6523;top:-3268;width:2;height:3296" coordorigin="6523,-3268" coordsize="2,3296">
              <v:shape style="position:absolute;left:6523;top:-3268;width:2;height:3296" coordorigin="6523,-3268" coordsize="0,3296" path="m6523,-3268l6523,28e" filled="f" stroked="t" strokeweight=".398133pt" strokecolor="#000000">
                <v:path arrowok="t"/>
              </v:shape>
            </v:group>
            <v:group style="position:absolute;left:3978;top:-3045;width:4223;height:2" coordorigin="3978,-3045" coordsize="4223,2">
              <v:shape style="position:absolute;left:3978;top:-3045;width:4223;height:2" coordorigin="3978,-3045" coordsize="4223,0" path="m3978,-3045l8201,-3045e" filled="f" stroked="t" strokeweight=".398pt" strokecolor="#000000">
                <v:path arrowok="t"/>
              </v:shape>
            </v:group>
            <v:group style="position:absolute;left:3978;top:32;width:4223;height:2" coordorigin="3978,32" coordsize="4223,2">
              <v:shape style="position:absolute;left:3978;top:32;width:4223;height:2" coordorigin="3978,32" coordsize="4223,0" path="m3978,32l8201,32e" filled="f" stroked="t" strokeweight=".398pt" strokecolor="#000000">
                <v:path arrowok="t"/>
              </v:shape>
            </v:group>
            <v:group style="position:absolute;left:3978;top:79;width:4223;height:2" coordorigin="3978,79" coordsize="4223,2">
              <v:shape style="position:absolute;left:3978;top:79;width:4223;height:2" coordorigin="3978,79" coordsize="4223,0" path="m3978,79l8201,79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-2"/>
        </w:rPr>
        <w:t>Note:</w:t>
      </w:r>
      <w:r>
        <w:rPr>
          <w:rFonts w:ascii="Arial" w:hAnsi="Arial" w:cs="Arial" w:eastAsia="Arial"/>
          <w:sz w:val="18"/>
          <w:szCs w:val="18"/>
          <w:spacing w:val="43"/>
          <w:w w:val="100"/>
          <w:i/>
          <w:position w:val="-2"/>
        </w:rPr>
        <w:t> </w:t>
      </w:r>
      <w:r>
        <w:rPr>
          <w:rFonts w:ascii="Meiryo" w:hAnsi="Meiryo" w:cs="Meiryo" w:eastAsia="Meiryo"/>
          <w:sz w:val="12"/>
          <w:szCs w:val="12"/>
          <w:spacing w:val="10"/>
          <w:w w:val="102"/>
          <w:i/>
          <w:position w:val="6"/>
        </w:rPr>
        <w:t>∗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-2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36"/>
          <w:i/>
          <w:position w:val="-2"/>
        </w:rPr>
        <w:t>&lt;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-2"/>
        </w:rPr>
        <w:t>0.1;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-2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02"/>
          <w:i/>
          <w:position w:val="6"/>
        </w:rPr>
        <w:t>∗</w:t>
      </w:r>
      <w:r>
        <w:rPr>
          <w:rFonts w:ascii="Meiryo" w:hAnsi="Meiryo" w:cs="Meiryo" w:eastAsia="Meiryo"/>
          <w:sz w:val="12"/>
          <w:szCs w:val="12"/>
          <w:spacing w:val="10"/>
          <w:w w:val="102"/>
          <w:i/>
          <w:position w:val="6"/>
        </w:rPr>
        <w:t>∗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-2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36"/>
          <w:i/>
          <w:position w:val="-2"/>
        </w:rPr>
        <w:t>&lt;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-2"/>
        </w:rPr>
        <w:t>0.05;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-2"/>
        </w:rPr>
        <w:t> </w:t>
      </w:r>
      <w:r>
        <w:rPr>
          <w:rFonts w:ascii="Meiryo" w:hAnsi="Meiryo" w:cs="Meiryo" w:eastAsia="Meiryo"/>
          <w:sz w:val="12"/>
          <w:szCs w:val="12"/>
          <w:spacing w:val="0"/>
          <w:w w:val="102"/>
          <w:i/>
          <w:position w:val="6"/>
        </w:rPr>
        <w:t>∗∗∗</w:t>
      </w:r>
      <w:r>
        <w:rPr>
          <w:rFonts w:ascii="Meiryo" w:hAnsi="Meiryo" w:cs="Meiryo" w:eastAsia="Meiryo"/>
          <w:sz w:val="12"/>
          <w:szCs w:val="12"/>
          <w:spacing w:val="-31"/>
          <w:w w:val="100"/>
          <w:i/>
          <w:position w:val="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-2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136"/>
          <w:i/>
          <w:position w:val="-2"/>
        </w:rPr>
        <w:t>&lt;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-2"/>
        </w:rPr>
        <w:t>0.01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25" w:right="93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demographic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disabi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2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status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09.600067" w:type="dxa"/>
      </w:tblPr>
      <w:tblGrid/>
      <w:tr>
        <w:trPr>
          <w:trHeight w:val="227" w:hRule="exact"/>
        </w:trPr>
        <w:tc>
          <w:tcPr>
            <w:tcW w:w="2471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3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9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Sum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Sq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Mean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Sq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</w:rPr>
              <w:t>NumDF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07"/>
              </w:rPr>
              <w:t>F.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7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p.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8" w:hRule="exact"/>
        </w:trPr>
        <w:tc>
          <w:tcPr>
            <w:tcW w:w="247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</w:rPr>
              <w:t>Time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2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5380.93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2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5380.93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9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446.58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08"/>
              </w:rPr>
              <w:t>Disabili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8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2280.29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2280.29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9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189.25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Gender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3143.82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3143.82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9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260.92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atus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5788.34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5788.34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9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480.40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1"/>
              </w:rPr>
              <w:t>Ethnici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11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8743.91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2914.64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9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241.90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Education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15873.19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7936.60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9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658.69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Gender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</w:rPr>
              <w:t>statu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3184.05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2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3184.05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9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264.26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atus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1"/>
              </w:rPr>
              <w:t>Ethnici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11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1670.73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1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556.91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46.22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4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</w:rPr>
              <w:t>Ethnici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1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1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</w:rPr>
              <w:t>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ucation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0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652.73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1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08.79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5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04"/>
              </w:rPr>
              <w:t>Time</w:t>
            </w:r>
            <w:r>
              <w:rPr>
                <w:rFonts w:ascii="Arial" w:hAnsi="Arial" w:cs="Arial" w:eastAsia="Arial"/>
                <w:sz w:val="12"/>
                <w:szCs w:val="12"/>
                <w:w w:val="109"/>
                <w:position w:val="7"/>
              </w:rPr>
              <w:t>2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30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414.33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31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414.33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34.39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atus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</w:rPr>
              <w:t>Educat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4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  <w:t>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0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450.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1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225.15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18.69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Gender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Education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0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310.12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1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155.06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12.87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Gende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0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182.78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1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182.78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15.17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Time:adult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disb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0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143.66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1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143.66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11.92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247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Disabili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Educa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3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0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116.32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0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58.16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4.83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7" w:after="0" w:line="240" w:lineRule="auto"/>
        <w:ind w:left="87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83.554993pt;margin-top:-38.068134pt;width:2.765pt;height:.1pt;mso-position-horizontal-relative:page;mso-position-vertical-relative:paragraph;z-index:-2781" coordorigin="3671,-761" coordsize="55,2">
            <v:shape style="position:absolute;left:3671;top:-761;width:55;height:2" coordorigin="3671,-761" coordsize="55,0" path="m3671,-761l3726,-76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FPL100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demographic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olds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Disabili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48.000031" w:type="dxa"/>
      </w:tblPr>
      <w:tblGrid/>
      <w:tr>
        <w:trPr>
          <w:trHeight w:val="227" w:hRule="exact"/>
        </w:trPr>
        <w:tc>
          <w:tcPr>
            <w:tcW w:w="2471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5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Sum</w:t>
            </w:r>
            <w:r>
              <w:rPr>
                <w:rFonts w:ascii="Arial" w:hAnsi="Arial" w:cs="Arial" w:eastAsia="Arial"/>
                <w:sz w:val="18"/>
                <w:szCs w:val="18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Sq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Mean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Sq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</w:rPr>
              <w:t>NumDF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07"/>
              </w:rPr>
              <w:t>F.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7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p.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8" w:hRule="exact"/>
        </w:trPr>
        <w:tc>
          <w:tcPr>
            <w:tcW w:w="2471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status</w:t>
            </w:r>
          </w:p>
        </w:tc>
        <w:tc>
          <w:tcPr>
            <w:tcW w:w="85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66.83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40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66.83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9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316.81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Education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1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65.21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0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32.60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94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154.56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6"/>
              </w:rPr>
              <w:t>Ethni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36"/>
              </w:rPr>
              <w:t>i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36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1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18.18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9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6.0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28.73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1"/>
              </w:rPr>
              <w:t>Ethnici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11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1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14.34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9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22.66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Gender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9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43.08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</w:rPr>
              <w:t>Ethnici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10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10"/>
              </w:rPr>
              <w:t>y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11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3"/>
              </w:rPr>
              <w:t>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ucation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11.36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9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1.89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status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Educa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2"/>
              </w:rPr>
              <w:t>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ion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9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4.01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19.03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Gender</w:t>
            </w:r>
            <w:r>
              <w:rPr>
                <w:rFonts w:ascii="Arial" w:hAnsi="Arial" w:cs="Arial" w:eastAsia="Arial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&amp;</w:t>
            </w:r>
            <w:r>
              <w:rPr>
                <w:rFonts w:ascii="Arial" w:hAnsi="Arial" w:cs="Arial" w:eastAsia="Arial"/>
                <w:sz w:val="18"/>
                <w:szCs w:val="18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Marital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6"/>
              </w:rPr>
              <w:t>stat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us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9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20.86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4" w:hRule="exact"/>
        </w:trPr>
        <w:tc>
          <w:tcPr>
            <w:tcW w:w="24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</w:rPr>
              <w:t>Time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9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16.08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44" w:hRule="exact"/>
        </w:trPr>
        <w:tc>
          <w:tcPr>
            <w:tcW w:w="2471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2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04"/>
              </w:rPr>
              <w:t>Time</w:t>
            </w:r>
            <w:r>
              <w:rPr>
                <w:rFonts w:ascii="Arial" w:hAnsi="Arial" w:cs="Arial" w:eastAsia="Arial"/>
                <w:sz w:val="12"/>
                <w:szCs w:val="12"/>
                <w:w w:val="109"/>
                <w:position w:val="7"/>
              </w:rPr>
              <w:t>2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85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4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4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49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2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3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0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" w:after="0" w:line="240" w:lineRule="auto"/>
              <w:ind w:left="17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074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806" w:top="1340" w:bottom="1000" w:left="1340" w:right="1720"/>
          <w:pgSz w:w="12240" w:h="15840"/>
        </w:sectPr>
      </w:pPr>
      <w:rPr/>
    </w:p>
    <w:p>
      <w:pPr>
        <w:spacing w:before="63" w:after="0" w:line="240" w:lineRule="auto"/>
        <w:ind w:left="311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901.320038" w:type="dxa"/>
      </w:tblPr>
      <w:tblGrid/>
      <w:tr>
        <w:trPr>
          <w:trHeight w:val="227" w:hRule="exact"/>
        </w:trPr>
        <w:tc>
          <w:tcPr>
            <w:tcW w:w="165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actor</w:t>
            </w:r>
            <w:r>
              <w:rPr>
                <w:rFonts w:ascii="Arial" w:hAnsi="Arial" w:cs="Arial" w:eastAsia="Arial"/>
                <w:sz w:val="18"/>
                <w:szCs w:val="18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els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ndard</w:t>
            </w:r>
            <w:r>
              <w:rPr>
                <w:rFonts w:ascii="Arial" w:hAnsi="Arial" w:cs="Arial" w:eastAsia="Arial"/>
                <w:sz w:val="18"/>
                <w:szCs w:val="18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Error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5"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15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8" w:hRule="exact"/>
        </w:trPr>
        <w:tc>
          <w:tcPr>
            <w:tcW w:w="165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95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-8.02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6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-0.94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93"/>
              </w:rPr>
              <w:t>0.0</w:t>
            </w:r>
            <w:r>
              <w:rPr>
                <w:rFonts w:ascii="Arial" w:hAnsi="Arial" w:cs="Arial" w:eastAsia="Arial"/>
                <w:sz w:val="18"/>
                <w:szCs w:val="18"/>
                <w:w w:val="91"/>
              </w:rPr>
              <w:t>5</w:t>
            </w:r>
            <w:r>
              <w:rPr>
                <w:rFonts w:ascii="Arial" w:hAnsi="Arial" w:cs="Arial" w:eastAsia="Arial"/>
                <w:sz w:val="18"/>
                <w:szCs w:val="18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-20.16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6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-7.78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6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-0.94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-19.60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6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-7.43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165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95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0.9611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7" w:after="0" w:line="240" w:lineRule="auto"/>
        <w:ind w:left="306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83.199997" w:type="dxa"/>
      </w:tblPr>
      <w:tblGrid/>
      <w:tr>
        <w:trPr>
          <w:trHeight w:val="227" w:hRule="exact"/>
        </w:trPr>
        <w:tc>
          <w:tcPr>
            <w:tcW w:w="4296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actor</w:t>
            </w:r>
            <w:r>
              <w:rPr>
                <w:rFonts w:ascii="Arial" w:hAnsi="Arial" w:cs="Arial" w:eastAsia="Arial"/>
                <w:sz w:val="18"/>
                <w:szCs w:val="18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els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Standard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Error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5"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15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8" w:hRule="exact"/>
        </w:trPr>
        <w:tc>
          <w:tcPr>
            <w:tcW w:w="4296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-12.47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429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-36.04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4296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ollege,</w:t>
            </w:r>
            <w:r>
              <w:rPr>
                <w:rFonts w:ascii="Arial" w:hAnsi="Arial" w:cs="Arial" w:eastAsia="Arial"/>
                <w:sz w:val="18"/>
                <w:szCs w:val="18"/>
                <w:spacing w:val="25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5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7" w:after="0" w:line="240" w:lineRule="auto"/>
        <w:ind w:left="228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Gend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9.039993" w:type="dxa"/>
      </w:tblPr>
      <w:tblGrid/>
      <w:tr>
        <w:trPr>
          <w:trHeight w:val="227" w:hRule="exact"/>
        </w:trPr>
        <w:tc>
          <w:tcPr>
            <w:tcW w:w="3484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actor</w:t>
            </w:r>
            <w:r>
              <w:rPr>
                <w:rFonts w:ascii="Arial" w:hAnsi="Arial" w:cs="Arial" w:eastAsia="Arial"/>
                <w:sz w:val="18"/>
                <w:szCs w:val="18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els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Standard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Error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5"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15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8" w:hRule="exact"/>
        </w:trPr>
        <w:tc>
          <w:tcPr>
            <w:tcW w:w="348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arried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4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4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arried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4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arried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4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4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0.78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4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27.52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4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96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7"/>
                <w:w w:val="9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8"/>
              </w:rPr>
              <w:t>ma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5"/>
              </w:rPr>
              <w:t>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4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22.30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348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0.0024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7" w:after="0" w:line="240" w:lineRule="auto"/>
        <w:ind w:left="247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der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227" w:hRule="exact"/>
        </w:trPr>
        <w:tc>
          <w:tcPr>
            <w:tcW w:w="612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actor</w:t>
            </w:r>
            <w:r>
              <w:rPr>
                <w:rFonts w:ascii="Arial" w:hAnsi="Arial" w:cs="Arial" w:eastAsia="Arial"/>
                <w:sz w:val="18"/>
                <w:szCs w:val="18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els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Standard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Error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5"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15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8" w:hRule="exact"/>
        </w:trPr>
        <w:tc>
          <w:tcPr>
            <w:tcW w:w="612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87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7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97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27"/>
              </w:rPr>
              <w:t>l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91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w w:val="93"/>
              </w:rPr>
              <w:t>.03</w:t>
            </w:r>
            <w:r>
              <w:rPr>
                <w:rFonts w:ascii="Arial" w:hAnsi="Arial" w:cs="Arial" w:eastAsia="Arial"/>
                <w:sz w:val="18"/>
                <w:szCs w:val="18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3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7.98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-33.25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-1.28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-23.46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ge,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-0.82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-17.49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-9.01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-37.35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-29.82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4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lors</w:t>
            </w:r>
            <w:r>
              <w:rPr>
                <w:rFonts w:ascii="Arial" w:hAnsi="Arial" w:cs="Arial" w:eastAsia="Arial"/>
                <w:sz w:val="18"/>
                <w:szCs w:val="18"/>
                <w:spacing w:val="-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-23.80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-0.73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3.44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0.91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-23.24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emale</w:t>
            </w:r>
            <w:r>
              <w:rPr>
                <w:rFonts w:ascii="Arial" w:hAnsi="Arial" w:cs="Arial" w:eastAsia="Arial"/>
                <w:sz w:val="18"/>
                <w:szCs w:val="18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91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w w:val="93"/>
              </w:rPr>
              <w:t>.04</w:t>
            </w:r>
            <w:r>
              <w:rPr>
                <w:rFonts w:ascii="Arial" w:hAnsi="Arial" w:cs="Arial" w:eastAsia="Arial"/>
                <w:sz w:val="18"/>
                <w:szCs w:val="18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4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12.35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612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Male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ema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ge,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-0.12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-2.56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0.0105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806" w:top="1360" w:bottom="1000" w:left="1340" w:right="520"/>
          <w:pgSz w:w="12240" w:h="15840"/>
        </w:sectPr>
      </w:pPr>
      <w:rPr/>
    </w:p>
    <w:p>
      <w:pPr>
        <w:spacing w:before="63" w:after="0" w:line="240" w:lineRule="auto"/>
        <w:ind w:left="218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2pt;margin-top:639.27301pt;width:540pt;height:.1pt;mso-position-horizontal-relative:page;mso-position-vertical-relative:page;z-index:-2778" coordorigin="1440,12785" coordsize="10800,2">
            <v:shape style="position:absolute;left:1440;top:12785;width:10800;height:2" coordorigin="1440,12785" coordsize="10800,0" path="m1440,12785l12240,1278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Ethnici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50.920029" w:type="dxa"/>
      </w:tblPr>
      <w:tblGrid/>
      <w:tr>
        <w:trPr>
          <w:trHeight w:val="227" w:hRule="exact"/>
        </w:trPr>
        <w:tc>
          <w:tcPr>
            <w:tcW w:w="376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actor</w:t>
            </w:r>
            <w:r>
              <w:rPr>
                <w:rFonts w:ascii="Arial" w:hAnsi="Arial" w:cs="Arial" w:eastAsia="Arial"/>
                <w:sz w:val="18"/>
                <w:szCs w:val="18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els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Standard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Error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5"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15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8" w:hRule="exact"/>
        </w:trPr>
        <w:tc>
          <w:tcPr>
            <w:tcW w:w="376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1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4"/>
                <w:w w:val="101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5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24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11.34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5.12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-6.83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-18.44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-5.18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-5.70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-14.39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-6.88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-32.10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-16.91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ispanic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5.25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ispanic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-0.71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-8.99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ispanic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-22.92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ispanic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-8.57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-11.72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-4.55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-26.45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-0.68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-12.54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thers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thers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-7.74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-16.50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-0.31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-4.84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W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hite</w:t>
            </w:r>
            <w:r>
              <w:rPr>
                <w:rFonts w:ascii="Arial" w:hAnsi="Arial" w:cs="Arial" w:eastAsia="Arial"/>
                <w:sz w:val="18"/>
                <w:szCs w:val="18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4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40.59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thers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7"/>
              </w:rPr>
              <w:t>White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4.01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0.0193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Hispanic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2.14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7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0.0347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37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ispanic</w:t>
            </w:r>
            <w:r>
              <w:rPr>
                <w:rFonts w:ascii="Arial" w:hAnsi="Arial" w:cs="Arial" w:eastAsia="Arial"/>
                <w:sz w:val="18"/>
                <w:szCs w:val="18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96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-0.14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-1.76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0.0820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376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Bla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k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Others</w:t>
            </w:r>
          </w:p>
        </w:tc>
        <w:tc>
          <w:tcPr>
            <w:tcW w:w="96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3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.02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34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81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0.8318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7" w:after="0" w:line="240" w:lineRule="auto"/>
        <w:ind w:left="214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2pt;margin-top:25.393858pt;width:540pt;height:.1pt;mso-position-horizontal-relative:page;mso-position-vertical-relative:paragraph;z-index:-2780" coordorigin="1440,508" coordsize="10800,2">
            <v:shape style="position:absolute;left:1440;top:508;width:10800;height:2" coordorigin="1440,508" coordsize="10800,0" path="m1440,508l12240,508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72pt;margin-top:36.751858pt;width:540pt;height:.1pt;mso-position-horizontal-relative:page;mso-position-vertical-relative:paragraph;z-index:-2779" coordorigin="1440,735" coordsize="10800,2">
            <v:shape style="position:absolute;left:1440;top:735;width:10800;height:2" coordorigin="1440,735" coordsize="10800,0" path="m1440,735l12240,73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9: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ost-h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Marital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227" w:hRule="exact"/>
        </w:trPr>
        <w:tc>
          <w:tcPr>
            <w:tcW w:w="679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-15"/>
                <w:w w:val="100"/>
              </w:rPr>
              <w:t>F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actor</w:t>
            </w:r>
            <w:r>
              <w:rPr>
                <w:rFonts w:ascii="Arial" w:hAnsi="Arial" w:cs="Arial" w:eastAsia="Arial"/>
                <w:sz w:val="18"/>
                <w:szCs w:val="18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els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2"/>
              </w:rPr>
              <w:t>Estimate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Standard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8"/>
              </w:rPr>
              <w:t>Error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w w:val="115"/>
              </w:rPr>
              <w:t>t-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15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6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p-</w:t>
            </w:r>
            <w:r>
              <w:rPr>
                <w:rFonts w:ascii="Arial" w:hAnsi="Arial" w:cs="Arial" w:eastAsia="Arial"/>
                <w:sz w:val="18"/>
                <w:szCs w:val="18"/>
                <w:spacing w:val="-10"/>
                <w:w w:val="100"/>
              </w:rPr>
              <w:t>v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alue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8" w:hRule="exact"/>
        </w:trPr>
        <w:tc>
          <w:tcPr>
            <w:tcW w:w="679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0.41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24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13.63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-12.40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-1.80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-35.43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-1.16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-21.21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-0.93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-20.91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-0.42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-10.19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-2.21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-42.18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-1.57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-31.25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</w:t>
            </w:r>
            <w:r>
              <w:rPr>
                <w:rFonts w:ascii="Arial" w:hAnsi="Arial" w:cs="Arial" w:eastAsia="Arial"/>
                <w:sz w:val="18"/>
                <w:szCs w:val="18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0.52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4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16.60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8"/>
                <w:szCs w:val="18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-1.28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-26.12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4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-11.94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1.79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-34.60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86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-1.15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-23.79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67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Ba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helors</w:t>
            </w:r>
            <w:r>
              <w:rPr>
                <w:rFonts w:ascii="Arial" w:hAnsi="Arial" w:cs="Arial" w:eastAsia="Arial"/>
                <w:sz w:val="18"/>
                <w:szCs w:val="18"/>
                <w:spacing w:val="-1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higher</w:t>
            </w:r>
          </w:p>
        </w:tc>
        <w:tc>
          <w:tcPr>
            <w:tcW w:w="9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512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0.64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4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18.55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0.0000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679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36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18"/>
                <w:szCs w:val="18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18"/>
                <w:szCs w:val="18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18"/>
                <w:szCs w:val="18"/>
                <w:spacing w:val="6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ol</w:t>
            </w:r>
            <w:r>
              <w:rPr>
                <w:rFonts w:ascii="Arial" w:hAnsi="Arial" w:cs="Arial" w:eastAsia="Arial"/>
                <w:sz w:val="18"/>
                <w:szCs w:val="18"/>
                <w:spacing w:val="-19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18"/>
                <w:szCs w:val="18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6"/>
              </w:rPr>
              <w:t>less</w:t>
            </w:r>
            <w:r>
              <w:rPr>
                <w:rFonts w:ascii="Arial" w:hAnsi="Arial" w:cs="Arial" w:eastAsia="Arial"/>
                <w:sz w:val="18"/>
                <w:szCs w:val="18"/>
                <w:spacing w:val="19"/>
                <w:w w:val="86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8"/>
                <w:szCs w:val="18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18"/>
                <w:szCs w:val="18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married</w:t>
            </w:r>
            <w:r>
              <w:rPr>
                <w:rFonts w:ascii="Arial" w:hAnsi="Arial" w:cs="Arial" w:eastAsia="Arial"/>
                <w:sz w:val="18"/>
                <w:szCs w:val="18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Some</w:t>
            </w:r>
            <w:r>
              <w:rPr>
                <w:rFonts w:ascii="Arial" w:hAnsi="Arial" w:cs="Arial" w:eastAsia="Arial"/>
                <w:sz w:val="18"/>
                <w:szCs w:val="18"/>
                <w:spacing w:val="11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2"/>
              </w:rPr>
              <w:t>college,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92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diploma,</w:t>
            </w:r>
            <w:r>
              <w:rPr>
                <w:rFonts w:ascii="Arial" w:hAnsi="Arial" w:cs="Arial" w:eastAsia="Arial"/>
                <w:sz w:val="18"/>
                <w:szCs w:val="18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18"/>
                <w:szCs w:val="18"/>
                <w:spacing w:val="5"/>
                <w:w w:val="100"/>
              </w:rPr>
              <w:t>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959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451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-0.01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right="100"/>
              <w:jc w:val="righ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3"/>
              </w:rPr>
              <w:t>0.05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278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-0.18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73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3" w:lineRule="exact"/>
              <w:ind w:left="186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0.8540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806" w:top="1360" w:bottom="1000" w:left="1340" w:right="0"/>
          <w:pgSz w:w="12240" w:h="15840"/>
        </w:sectPr>
      </w:pPr>
      <w:rPr/>
    </w:p>
    <w:p>
      <w:pPr>
        <w:spacing w:before="56" w:after="0" w:line="240" w:lineRule="auto"/>
        <w:ind w:left="10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References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439" w:right="103" w:firstLine="-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[1]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Douglas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Bates,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Martin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Mae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hler,</w:t>
      </w:r>
      <w:r>
        <w:rPr>
          <w:rFonts w:ascii="Arial" w:hAnsi="Arial" w:cs="Arial" w:eastAsia="Arial"/>
          <w:sz w:val="22"/>
          <w:szCs w:val="22"/>
          <w:spacing w:val="1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lme4: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mixed-effects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dels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eigen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s4.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ackage</w:t>
      </w:r>
      <w:r>
        <w:rPr>
          <w:rFonts w:ascii="Arial" w:hAnsi="Arial" w:cs="Arial" w:eastAsia="Arial"/>
          <w:sz w:val="22"/>
          <w:szCs w:val="22"/>
          <w:spacing w:val="27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versio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1(7),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439" w:right="72" w:firstLine="-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[2]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Benjamini</w:t>
      </w:r>
      <w:r>
        <w:rPr>
          <w:rFonts w:ascii="Arial" w:hAnsi="Arial" w:cs="Arial" w:eastAsia="Arial"/>
          <w:sz w:val="22"/>
          <w:szCs w:val="22"/>
          <w:spacing w:val="4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osef</w:t>
      </w:r>
      <w:r>
        <w:rPr>
          <w:rFonts w:ascii="Arial" w:hAnsi="Arial" w:cs="Arial" w:eastAsia="Arial"/>
          <w:sz w:val="22"/>
          <w:szCs w:val="22"/>
          <w:spacing w:val="-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erg.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trolling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false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disc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ery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rate: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erful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approa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Journal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oyal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statisti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ciety.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Series</w:t>
      </w:r>
      <w:r>
        <w:rPr>
          <w:rFonts w:ascii="Arial" w:hAnsi="Arial" w:cs="Arial" w:eastAsia="Arial"/>
          <w:sz w:val="22"/>
          <w:szCs w:val="22"/>
          <w:spacing w:val="2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(Meth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dol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pages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289–300,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1995.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[3]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Garrett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Fitzmaurice,</w:t>
      </w:r>
      <w:r>
        <w:rPr>
          <w:rFonts w:ascii="Arial" w:hAnsi="Arial" w:cs="Arial" w:eastAsia="Arial"/>
          <w:sz w:val="22"/>
          <w:szCs w:val="22"/>
          <w:spacing w:val="12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Laird,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James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Appli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longitudinal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analysi</w:t>
      </w:r>
      <w:r>
        <w:rPr>
          <w:rFonts w:ascii="Arial" w:hAnsi="Arial" w:cs="Arial" w:eastAsia="Arial"/>
          <w:sz w:val="22"/>
          <w:szCs w:val="22"/>
          <w:spacing w:val="1"/>
          <w:w w:val="92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olume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3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998.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John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&amp;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Sons,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28" w:lineRule="auto"/>
        <w:ind w:left="428" w:right="119" w:firstLine="-32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[4]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Holm.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seque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rejecti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cedure.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andinavian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journal</w:t>
      </w:r>
      <w:r>
        <w:rPr>
          <w:rFonts w:ascii="Arial" w:hAnsi="Arial" w:cs="Arial" w:eastAsia="Arial"/>
          <w:sz w:val="22"/>
          <w:szCs w:val="22"/>
          <w:spacing w:val="4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statistic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pages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65–70,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1979.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439" w:right="102" w:firstLine="-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[5]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Alexandra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Kuznets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Bruun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khoff,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jesen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Christensen.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lmertest.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ackage</w:t>
      </w:r>
      <w:r>
        <w:rPr>
          <w:rFonts w:ascii="Arial" w:hAnsi="Arial" w:cs="Arial" w:eastAsia="Arial"/>
          <w:sz w:val="22"/>
          <w:szCs w:val="22"/>
          <w:spacing w:val="27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ver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sio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2015.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428" w:lineRule="auto"/>
        <w:ind w:left="439" w:right="103" w:firstLine="-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[6]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Christopher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Morrell.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elih</w:t>
      </w:r>
      <w:r>
        <w:rPr>
          <w:rFonts w:ascii="Arial" w:hAnsi="Arial" w:cs="Arial" w:eastAsia="Arial"/>
          <w:sz w:val="22"/>
          <w:szCs w:val="22"/>
          <w:spacing w:val="7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</w:t>
      </w:r>
      <w:r>
        <w:rPr>
          <w:rFonts w:ascii="Arial" w:hAnsi="Arial" w:cs="Arial" w:eastAsia="Arial"/>
          <w:sz w:val="22"/>
          <w:szCs w:val="22"/>
          <w:spacing w:val="3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ariance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ts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lin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mixed-effects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restricted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maxi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ih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Biometric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pages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1560–1568,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1998.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[7]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R:</w:t>
      </w:r>
      <w:r>
        <w:rPr>
          <w:rFonts w:ascii="Arial" w:hAnsi="Arial" w:cs="Arial" w:eastAsia="Arial"/>
          <w:sz w:val="22"/>
          <w:szCs w:val="22"/>
          <w:spacing w:val="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anguage</w:t>
      </w:r>
      <w:r>
        <w:rPr>
          <w:rFonts w:ascii="Arial" w:hAnsi="Arial" w:cs="Arial" w:eastAsia="Arial"/>
          <w:sz w:val="22"/>
          <w:szCs w:val="22"/>
          <w:spacing w:val="3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Envi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onment</w:t>
      </w:r>
      <w:r>
        <w:rPr>
          <w:rFonts w:ascii="Arial" w:hAnsi="Arial" w:cs="Arial" w:eastAsia="Arial"/>
          <w:sz w:val="22"/>
          <w:szCs w:val="22"/>
          <w:spacing w:val="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Statisti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Computin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oundation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3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Statistical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Computing,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Vienna,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Austria,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2016.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[8]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ranklin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Sattert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ximate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distribution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estimates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iance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2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Biometrics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bu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letin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2(6):110–114,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1946.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Mar w:header="0" w:footer="806" w:top="1340" w:bottom="1000" w:left="1340" w:right="128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545013pt;margin-top:740.706177pt;width:14.909101pt;height:12.9091pt;mso-position-horizontal-relative:page;mso-position-vertical-relative:page;z-index:-2816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ensus.gov/programs-surveys/sipp/data/2008-panel.html" TargetMode="External"/><Relationship Id="rId7" Type="http://schemas.openxmlformats.org/officeDocument/2006/relationships/hyperlink" Target="http://www.nber.org/cycl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2017-03-14T19:21:37Z</dcterms:created>
  <dcterms:modified xsi:type="dcterms:W3CDTF">2017-03-14T19:21:37Z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2017-03-14T00:00:00Z</vt:filetime>
  </property>
  <property fmtid="{D5CDD505-2E9C-101B-9397-08002B2CF9AE}" pid="3" name="LastSaved">
    <vt:filetime>2017-03-15T00:00:00Z</vt:filetime>
  </property>
</Properties>
</file>